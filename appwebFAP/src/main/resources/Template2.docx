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1F5" w:rsidRPr="003A58C2" w:rsidRDefault="007511F5" w:rsidP="007E65F2">
      <w:pPr>
        <w:spacing w:before="60"/>
        <w:jc w:val="center"/>
        <w:rPr>
          <w:lang w:val="es-ES"/>
        </w:rPr>
      </w:pPr>
    </w:p>
    <w:p w:rsidR="007C0340" w:rsidRPr="003A58C2" w:rsidRDefault="007C0340" w:rsidP="007E65F2">
      <w:pPr>
        <w:spacing w:before="60"/>
        <w:jc w:val="center"/>
        <w:rPr>
          <w:lang w:val="es-ES"/>
        </w:rPr>
      </w:pPr>
    </w:p>
    <w:p w:rsidR="007C0340" w:rsidRPr="003A58C2" w:rsidRDefault="007C0340" w:rsidP="007E65F2">
      <w:pPr>
        <w:spacing w:before="60"/>
        <w:jc w:val="center"/>
        <w:rPr>
          <w:lang w:val="es-ES"/>
        </w:rPr>
      </w:pPr>
    </w:p>
    <w:p w:rsidR="007C0340" w:rsidRPr="003A58C2" w:rsidRDefault="007C0340" w:rsidP="007E65F2">
      <w:pPr>
        <w:spacing w:before="60"/>
        <w:jc w:val="center"/>
        <w:rPr>
          <w:lang w:val="es-ES"/>
        </w:rPr>
      </w:pPr>
    </w:p>
    <w:p w:rsidR="007511F5" w:rsidRPr="003A58C2" w:rsidRDefault="007511F5" w:rsidP="007E65F2">
      <w:pPr>
        <w:spacing w:before="60"/>
        <w:jc w:val="center"/>
        <w:rPr>
          <w:lang w:val="es-ES"/>
        </w:rPr>
      </w:pPr>
    </w:p>
    <w:p w:rsidR="00247348" w:rsidRPr="003A58C2" w:rsidRDefault="00247348" w:rsidP="007E65F2">
      <w:pPr>
        <w:spacing w:before="60"/>
        <w:jc w:val="center"/>
        <w:rPr>
          <w:lang w:val="es-ES"/>
        </w:rPr>
      </w:pPr>
    </w:p>
    <w:p w:rsidR="002957CB" w:rsidRPr="004305A4" w:rsidRDefault="00155B8C" w:rsidP="00E2306E">
      <w:pPr>
        <w:pStyle w:val="CompanySpecial"/>
        <w:outlineLvl w:val="0"/>
        <w:rPr>
          <w:lang w:val="en-AU"/>
        </w:rPr>
      </w:pPr>
      <w:bookmarkStart w:id="0" w:name="_Toc3498111"/>
      <w:r w:rsidRPr="00155B8C">
        <w:rPr>
          <w:lang w:val="en-AU"/>
        </w:rPr>
        <w:t>###COMPANY###</w:t>
      </w:r>
      <w:bookmarkEnd w:id="0"/>
    </w:p>
    <w:p w:rsidR="007511F5" w:rsidRPr="004305A4" w:rsidRDefault="007511F5" w:rsidP="00B950C0">
      <w:pPr>
        <w:pStyle w:val="Title"/>
        <w:rPr>
          <w:rStyle w:val="PlaceholderText"/>
          <w:color w:val="auto"/>
          <w:lang w:val="en-AU"/>
        </w:rPr>
      </w:pPr>
    </w:p>
    <w:p w:rsidR="00247348" w:rsidRPr="004305A4" w:rsidRDefault="009F17A5" w:rsidP="00D4485B">
      <w:pPr>
        <w:pStyle w:val="Title"/>
        <w:rPr>
          <w:rStyle w:val="PlaceholderText"/>
          <w:color w:val="auto"/>
          <w:lang w:val="en-AU"/>
        </w:rPr>
      </w:pPr>
      <w:r w:rsidRPr="009F17A5">
        <w:rPr>
          <w:rStyle w:val="PlaceholderText"/>
          <w:color w:val="auto"/>
          <w:lang w:val="en-AU"/>
        </w:rPr>
        <w:t>###TITLE###</w:t>
      </w:r>
    </w:p>
    <w:p w:rsidR="00CD30FF" w:rsidRPr="004305A4" w:rsidRDefault="00ED6784" w:rsidP="00E2306E">
      <w:pPr>
        <w:pStyle w:val="DocumentType"/>
        <w:outlineLvl w:val="0"/>
        <w:rPr>
          <w:lang w:val="en-AU"/>
        </w:rPr>
      </w:pPr>
      <w:bookmarkStart w:id="1" w:name="_Toc3498112"/>
      <w:r w:rsidRPr="00ED6784">
        <w:rPr>
          <w:lang w:val="en-AU"/>
        </w:rPr>
        <w:t>###DATE###</w:t>
      </w:r>
      <w:bookmarkEnd w:id="1"/>
    </w:p>
    <w:p w:rsidR="001D4ECF" w:rsidRPr="004305A4" w:rsidRDefault="001D4ECF" w:rsidP="00B30968">
      <w:pPr>
        <w:rPr>
          <w:lang w:val="en-AU"/>
        </w:rPr>
      </w:pPr>
    </w:p>
    <w:p w:rsidR="00966772" w:rsidRPr="004305A4" w:rsidRDefault="00966772" w:rsidP="00B30968">
      <w:pPr>
        <w:rPr>
          <w:lang w:val="en-AU"/>
        </w:rPr>
      </w:pPr>
    </w:p>
    <w:p w:rsidR="00966772" w:rsidRPr="004305A4" w:rsidRDefault="00966772" w:rsidP="00B30968">
      <w:pPr>
        <w:rPr>
          <w:lang w:val="en-AU"/>
        </w:rPr>
      </w:pPr>
    </w:p>
    <w:p w:rsidR="00966772" w:rsidRPr="00966772" w:rsidRDefault="00966772" w:rsidP="00966772">
      <w:pPr>
        <w:rPr>
          <w:lang w:val="en-AU"/>
        </w:rPr>
      </w:pPr>
      <w:r w:rsidRPr="00966772">
        <w:rPr>
          <w:lang w:val="en-AU"/>
        </w:rPr>
        <w:t xml:space="preserve">This document contains information that is confidential and proprietary to </w:t>
      </w:r>
      <w:proofErr w:type="spellStart"/>
      <w:r w:rsidRPr="00966772">
        <w:rPr>
          <w:lang w:val="en-AU"/>
        </w:rPr>
        <w:t>FreeWill</w:t>
      </w:r>
      <w:proofErr w:type="spellEnd"/>
      <w:r w:rsidRPr="00966772">
        <w:rPr>
          <w:lang w:val="en-AU"/>
        </w:rPr>
        <w:t xml:space="preserve"> Technologies. T</w:t>
      </w:r>
      <w:r>
        <w:rPr>
          <w:lang w:val="en-AU"/>
        </w:rPr>
        <w:t>his document including any exce</w:t>
      </w:r>
      <w:r w:rsidRPr="00966772">
        <w:rPr>
          <w:lang w:val="en-AU"/>
        </w:rPr>
        <w:t xml:space="preserve">pt hereof, may not be copied, transmitted, distributed or otherwise communicated to any third party without the express written consent of </w:t>
      </w:r>
      <w:proofErr w:type="spellStart"/>
      <w:r w:rsidRPr="00966772">
        <w:rPr>
          <w:lang w:val="en-AU"/>
        </w:rPr>
        <w:t>FreeWill</w:t>
      </w:r>
      <w:proofErr w:type="spellEnd"/>
      <w:r w:rsidRPr="00966772">
        <w:rPr>
          <w:lang w:val="en-AU"/>
        </w:rPr>
        <w:t xml:space="preserve"> Technologies.</w:t>
      </w:r>
    </w:p>
    <w:p w:rsidR="00966772" w:rsidRPr="00966772" w:rsidRDefault="00966772" w:rsidP="00966772">
      <w:pPr>
        <w:rPr>
          <w:lang w:val="en-AU"/>
        </w:rPr>
      </w:pPr>
      <w:r w:rsidRPr="00966772">
        <w:rPr>
          <w:lang w:val="en-AU"/>
        </w:rPr>
        <w:t xml:space="preserve">This document has undergone extensive technical review before being released. While every care has been taken in preparing these documents </w:t>
      </w:r>
      <w:proofErr w:type="gramStart"/>
      <w:r w:rsidRPr="00966772">
        <w:rPr>
          <w:lang w:val="en-AU"/>
        </w:rPr>
        <w:t>in order to</w:t>
      </w:r>
      <w:proofErr w:type="gramEnd"/>
      <w:r w:rsidRPr="00966772">
        <w:rPr>
          <w:lang w:val="en-AU"/>
        </w:rPr>
        <w:t xml:space="preserve"> keep the information herein as accurate and up to date as possible, </w:t>
      </w:r>
      <w:proofErr w:type="spellStart"/>
      <w:r w:rsidRPr="00966772">
        <w:rPr>
          <w:lang w:val="en-AU"/>
        </w:rPr>
        <w:t>FreeWill</w:t>
      </w:r>
      <w:proofErr w:type="spellEnd"/>
      <w:r w:rsidRPr="00966772">
        <w:rPr>
          <w:lang w:val="en-AU"/>
        </w:rPr>
        <w:t xml:space="preserve"> Technologies shall </w:t>
      </w:r>
      <w:r>
        <w:rPr>
          <w:lang w:val="en-AU"/>
        </w:rPr>
        <w:t xml:space="preserve">not </w:t>
      </w:r>
      <w:r w:rsidRPr="00966772">
        <w:rPr>
          <w:lang w:val="en-AU"/>
        </w:rPr>
        <w:t>be responsible or liable for misuse of the information contained herein, nor for errors or omissions or for damages resulting from the use of the information contained herein.</w:t>
      </w:r>
    </w:p>
    <w:p w:rsidR="0073081D" w:rsidRPr="00966772" w:rsidRDefault="00966772" w:rsidP="00966772">
      <w:pPr>
        <w:rPr>
          <w:lang w:val="en-AU"/>
        </w:rPr>
      </w:pPr>
      <w:r w:rsidRPr="00966772">
        <w:rPr>
          <w:lang w:val="en-AU"/>
        </w:rPr>
        <w:t>The content of this document is subject to change without prior notice.</w:t>
      </w:r>
    </w:p>
    <w:p w:rsidR="001D4ECF" w:rsidRPr="00966772" w:rsidRDefault="001D4ECF" w:rsidP="00B30968">
      <w:pPr>
        <w:rPr>
          <w:lang w:val="en-AU"/>
        </w:rPr>
      </w:pPr>
    </w:p>
    <w:p w:rsidR="001D4ECF" w:rsidRPr="00966772" w:rsidRDefault="001D4ECF" w:rsidP="00B30968">
      <w:pPr>
        <w:rPr>
          <w:lang w:val="en-AU"/>
        </w:rPr>
        <w:sectPr w:rsidR="001D4ECF" w:rsidRPr="00966772" w:rsidSect="00E0641D">
          <w:headerReference w:type="default" r:id="rId12"/>
          <w:pgSz w:w="11907" w:h="16839" w:code="9"/>
          <w:pgMar w:top="2104" w:right="851" w:bottom="1559" w:left="1276" w:header="992" w:footer="992" w:gutter="0"/>
          <w:cols w:space="708"/>
          <w:docGrid w:linePitch="360"/>
        </w:sectPr>
      </w:pPr>
    </w:p>
    <w:p w:rsidR="00E91851" w:rsidRPr="00E27951" w:rsidRDefault="000262EF" w:rsidP="00960889">
      <w:pPr>
        <w:pStyle w:val="SpecialChapterTitle"/>
        <w:rPr>
          <w:lang w:val="es-ES"/>
        </w:rPr>
      </w:pPr>
      <w:r w:rsidRPr="00E27951">
        <w:rPr>
          <w:lang w:val="es-ES"/>
        </w:rPr>
        <w:lastRenderedPageBreak/>
        <w:t>Tabla</w:t>
      </w:r>
      <w:r w:rsidR="00E91851" w:rsidRPr="00E27951">
        <w:rPr>
          <w:lang w:val="es-ES"/>
        </w:rPr>
        <w:t xml:space="preserve"> </w:t>
      </w:r>
      <w:r w:rsidRPr="00E27951">
        <w:rPr>
          <w:lang w:val="es-ES"/>
        </w:rPr>
        <w:t>de Contenidos</w:t>
      </w:r>
    </w:p>
    <w:bookmarkStart w:id="2" w:name="_Toc305588581"/>
    <w:bookmarkStart w:id="3" w:name="_GoBack"/>
    <w:bookmarkEnd w:id="3"/>
    <w:p w:rsidR="00C45ECA" w:rsidRDefault="00D955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ES" w:eastAsia="es-ES"/>
        </w:rPr>
      </w:pPr>
      <w:r w:rsidRPr="003A58C2">
        <w:rPr>
          <w:b w:val="0"/>
          <w:bCs w:val="0"/>
          <w:caps w:val="0"/>
          <w:lang w:val="es-ES"/>
        </w:rPr>
        <w:fldChar w:fldCharType="begin"/>
      </w:r>
      <w:r w:rsidR="00936E1E" w:rsidRPr="003A58C2">
        <w:rPr>
          <w:b w:val="0"/>
          <w:bCs w:val="0"/>
          <w:caps w:val="0"/>
          <w:lang w:val="es-ES"/>
        </w:rPr>
        <w:instrText xml:space="preserve"> TOC \o "1-5" \h \z \u </w:instrText>
      </w:r>
      <w:r w:rsidRPr="003A58C2">
        <w:rPr>
          <w:b w:val="0"/>
          <w:bCs w:val="0"/>
          <w:caps w:val="0"/>
          <w:lang w:val="es-ES"/>
        </w:rPr>
        <w:fldChar w:fldCharType="separate"/>
      </w:r>
      <w:hyperlink w:anchor="_Toc3498111" w:history="1">
        <w:r w:rsidR="00C45ECA" w:rsidRPr="008C0383">
          <w:rPr>
            <w:rStyle w:val="Hyperlink"/>
            <w:lang w:val="en-AU"/>
          </w:rPr>
          <w:t>###COMPANY###</w:t>
        </w:r>
        <w:r w:rsidR="00C45ECA">
          <w:rPr>
            <w:webHidden/>
          </w:rPr>
          <w:tab/>
        </w:r>
        <w:r w:rsidR="00C45ECA">
          <w:rPr>
            <w:webHidden/>
          </w:rPr>
          <w:fldChar w:fldCharType="begin"/>
        </w:r>
        <w:r w:rsidR="00C45ECA">
          <w:rPr>
            <w:webHidden/>
          </w:rPr>
          <w:instrText xml:space="preserve"> PAGEREF _Toc3498111 \h </w:instrText>
        </w:r>
        <w:r w:rsidR="00C45ECA">
          <w:rPr>
            <w:webHidden/>
          </w:rPr>
        </w:r>
        <w:r w:rsidR="00C45ECA">
          <w:rPr>
            <w:webHidden/>
          </w:rPr>
          <w:fldChar w:fldCharType="separate"/>
        </w:r>
        <w:r w:rsidR="00C45ECA">
          <w:rPr>
            <w:webHidden/>
          </w:rPr>
          <w:t>1</w:t>
        </w:r>
        <w:r w:rsidR="00C45ECA">
          <w:rPr>
            <w:webHidden/>
          </w:rPr>
          <w:fldChar w:fldCharType="end"/>
        </w:r>
      </w:hyperlink>
    </w:p>
    <w:p w:rsidR="00C45ECA" w:rsidRDefault="00C45EC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s-ES" w:eastAsia="es-ES"/>
        </w:rPr>
      </w:pPr>
      <w:hyperlink w:anchor="_Toc3498112" w:history="1">
        <w:r w:rsidRPr="008C0383">
          <w:rPr>
            <w:rStyle w:val="Hyperlink"/>
            <w:lang w:val="en-AU"/>
          </w:rPr>
          <w:t>###DATE###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_Toc3498112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50232" w:rsidRPr="003A58C2" w:rsidRDefault="00D95584" w:rsidP="00DE6292">
      <w:pPr>
        <w:pStyle w:val="NoSpacing"/>
        <w:rPr>
          <w:lang w:val="es-ES"/>
        </w:rPr>
      </w:pPr>
      <w:r w:rsidRPr="003A58C2">
        <w:rPr>
          <w:b/>
          <w:bCs/>
          <w:caps/>
          <w:noProof/>
          <w:szCs w:val="24"/>
          <w:lang w:val="es-ES"/>
        </w:rPr>
        <w:fldChar w:fldCharType="end"/>
      </w:r>
    </w:p>
    <w:p w:rsidR="00E6400B" w:rsidRPr="005A1040" w:rsidRDefault="00E6400B" w:rsidP="00960889">
      <w:pPr>
        <w:pStyle w:val="SpecialChapterTitle"/>
        <w:rPr>
          <w:lang w:val="es-ES"/>
        </w:rPr>
      </w:pPr>
      <w:r w:rsidRPr="005A1040">
        <w:rPr>
          <w:lang w:val="es-ES"/>
        </w:rPr>
        <w:lastRenderedPageBreak/>
        <w:t>List</w:t>
      </w:r>
      <w:r w:rsidR="000262EF" w:rsidRPr="005A1040">
        <w:rPr>
          <w:lang w:val="es-ES"/>
        </w:rPr>
        <w:t>a de Figuras</w:t>
      </w:r>
    </w:p>
    <w:p w:rsidR="00450232" w:rsidRPr="00C017C5" w:rsidRDefault="00D95584" w:rsidP="0079540F">
      <w:pPr>
        <w:pStyle w:val="TOC2"/>
        <w:rPr>
          <w:rStyle w:val="Hyperlink"/>
          <w:rFonts w:eastAsia="Times New Roman"/>
          <w:b w:val="0"/>
          <w:bCs w:val="0"/>
          <w:noProof w:val="0"/>
          <w:lang w:val="es-ES" w:eastAsia="es-ES"/>
        </w:rPr>
      </w:pPr>
      <w:r w:rsidRPr="003A58C2">
        <w:rPr>
          <w:rStyle w:val="Hyperlink"/>
          <w:rFonts w:cs="Times New Roman"/>
          <w:b w:val="0"/>
          <w:bCs w:val="0"/>
          <w:lang w:val="es-ES"/>
        </w:rPr>
        <w:fldChar w:fldCharType="begin"/>
      </w:r>
      <w:r w:rsidR="0079540F" w:rsidRPr="00C017C5">
        <w:rPr>
          <w:rStyle w:val="Hyperlink"/>
          <w:lang w:val="es-ES"/>
        </w:rPr>
        <w:instrText xml:space="preserve"> TOC \h \z \c "Figure" </w:instrText>
      </w:r>
      <w:r w:rsidRPr="003A58C2">
        <w:rPr>
          <w:rStyle w:val="Hyperlink"/>
          <w:rFonts w:cs="Times New Roman"/>
          <w:b w:val="0"/>
          <w:bCs w:val="0"/>
          <w:lang w:val="es-ES"/>
        </w:rPr>
        <w:fldChar w:fldCharType="separate"/>
      </w:r>
      <w:r w:rsidR="00C017C5" w:rsidRPr="00C017C5">
        <w:rPr>
          <w:rStyle w:val="Hyperlink"/>
          <w:rFonts w:cs="Times New Roman"/>
          <w:lang w:val="es-ES"/>
        </w:rPr>
        <w:t>No table of figures entries found.</w:t>
      </w:r>
      <w:r w:rsidRPr="003A58C2">
        <w:rPr>
          <w:rStyle w:val="Hyperlink"/>
          <w:rFonts w:eastAsia="Times New Roman"/>
          <w:noProof w:val="0"/>
          <w:lang w:val="es-ES" w:eastAsia="es-ES"/>
        </w:rPr>
        <w:fldChar w:fldCharType="end"/>
      </w:r>
    </w:p>
    <w:p w:rsidR="00FC1375" w:rsidRPr="005A1040" w:rsidRDefault="00C635E7" w:rsidP="00960889">
      <w:pPr>
        <w:pStyle w:val="SpecialChapterTitle"/>
        <w:rPr>
          <w:lang w:val="es-ES"/>
        </w:rPr>
      </w:pPr>
      <w:r w:rsidRPr="005A1040">
        <w:rPr>
          <w:lang w:val="es-ES"/>
        </w:rPr>
        <w:lastRenderedPageBreak/>
        <w:t>List</w:t>
      </w:r>
      <w:r w:rsidR="000262EF" w:rsidRPr="005A1040">
        <w:rPr>
          <w:lang w:val="es-ES"/>
        </w:rPr>
        <w:t>a de Tablas</w:t>
      </w:r>
    </w:p>
    <w:p w:rsidR="00FC1375" w:rsidRPr="001A5C1E" w:rsidRDefault="00D95584" w:rsidP="00FC1375">
      <w:pPr>
        <w:rPr>
          <w:lang w:val="en-CA"/>
        </w:rPr>
      </w:pPr>
      <w:r w:rsidRPr="003A58C2">
        <w:rPr>
          <w:rFonts w:eastAsia="Times New Roman" w:cs="Arial"/>
          <w:szCs w:val="20"/>
          <w:lang w:val="es-ES" w:eastAsia="es-ES"/>
        </w:rPr>
        <w:fldChar w:fldCharType="begin"/>
      </w:r>
      <w:r w:rsidR="00C635E7" w:rsidRPr="001A5C1E">
        <w:rPr>
          <w:rFonts w:cs="Arial"/>
          <w:lang w:val="en-CA"/>
        </w:rPr>
        <w:instrText xml:space="preserve"> TOC \h \z \c "Table" </w:instrText>
      </w:r>
      <w:r w:rsidRPr="003A58C2">
        <w:rPr>
          <w:rFonts w:eastAsia="Times New Roman" w:cs="Arial"/>
          <w:szCs w:val="20"/>
          <w:lang w:val="es-ES" w:eastAsia="es-ES"/>
        </w:rPr>
        <w:fldChar w:fldCharType="separate"/>
      </w:r>
      <w:r w:rsidR="00C017C5">
        <w:rPr>
          <w:rFonts w:eastAsia="Times New Roman" w:cs="Arial"/>
          <w:b/>
          <w:bCs/>
          <w:noProof/>
          <w:szCs w:val="20"/>
          <w:lang w:val="en-US" w:eastAsia="es-ES"/>
        </w:rPr>
        <w:t>No table of figures entries found.</w:t>
      </w:r>
      <w:r w:rsidRPr="003A58C2">
        <w:rPr>
          <w:rFonts w:cs="Arial"/>
          <w:lang w:val="es-ES"/>
        </w:rPr>
        <w:fldChar w:fldCharType="end"/>
      </w:r>
    </w:p>
    <w:p w:rsidR="00FC1375" w:rsidRPr="001A5C1E" w:rsidRDefault="00FC1375" w:rsidP="00FC1375">
      <w:pPr>
        <w:rPr>
          <w:lang w:val="en-CA"/>
        </w:rPr>
      </w:pPr>
    </w:p>
    <w:p w:rsidR="00FC1375" w:rsidRPr="001A5C1E" w:rsidRDefault="00FC1375" w:rsidP="00FC1375">
      <w:pPr>
        <w:rPr>
          <w:lang w:val="en-CA"/>
        </w:rPr>
      </w:pPr>
    </w:p>
    <w:p w:rsidR="00E6400B" w:rsidRPr="00960889" w:rsidRDefault="000262EF" w:rsidP="00960889">
      <w:pPr>
        <w:pStyle w:val="SpecialChapterTitle"/>
      </w:pPr>
      <w:proofErr w:type="spellStart"/>
      <w:r w:rsidRPr="00960889">
        <w:lastRenderedPageBreak/>
        <w:t>Histórico</w:t>
      </w:r>
      <w:proofErr w:type="spellEnd"/>
      <w:r w:rsidRPr="00960889">
        <w:t xml:space="preserve"> de </w:t>
      </w:r>
      <w:proofErr w:type="spellStart"/>
      <w:r w:rsidR="00E6400B" w:rsidRPr="00960889">
        <w:t>Revision</w:t>
      </w:r>
      <w:r w:rsidRPr="00960889">
        <w:t>es</w:t>
      </w:r>
      <w:proofErr w:type="spellEnd"/>
    </w:p>
    <w:tbl>
      <w:tblPr>
        <w:tblW w:w="0" w:type="auto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1701"/>
        <w:gridCol w:w="1559"/>
        <w:gridCol w:w="5245"/>
      </w:tblGrid>
      <w:tr w:rsidR="00D37395" w:rsidRPr="003A58C2" w:rsidTr="008313D7">
        <w:trPr>
          <w:trHeight w:val="113"/>
        </w:trPr>
        <w:tc>
          <w:tcPr>
            <w:tcW w:w="1101" w:type="dxa"/>
            <w:shd w:val="clear" w:color="auto" w:fill="auto"/>
            <w:tcMar>
              <w:top w:w="85" w:type="dxa"/>
            </w:tcMar>
            <w:vAlign w:val="center"/>
          </w:tcPr>
          <w:p w:rsidR="00D37395" w:rsidRPr="003A58C2" w:rsidRDefault="000262EF" w:rsidP="00D37395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r w:rsidRPr="003A58C2">
              <w:rPr>
                <w:b/>
                <w:szCs w:val="20"/>
                <w:lang w:val="es-ES"/>
              </w:rPr>
              <w:t>Versió</w:t>
            </w:r>
            <w:r w:rsidR="00D37395" w:rsidRPr="003A58C2">
              <w:rPr>
                <w:b/>
                <w:szCs w:val="20"/>
                <w:lang w:val="es-ES"/>
              </w:rPr>
              <w:t>n</w:t>
            </w:r>
          </w:p>
        </w:tc>
        <w:tc>
          <w:tcPr>
            <w:tcW w:w="1701" w:type="dxa"/>
            <w:shd w:val="clear" w:color="auto" w:fill="auto"/>
            <w:tcMar>
              <w:top w:w="85" w:type="dxa"/>
            </w:tcMar>
            <w:vAlign w:val="center"/>
          </w:tcPr>
          <w:p w:rsidR="00D37395" w:rsidRPr="003A58C2" w:rsidRDefault="000262EF" w:rsidP="00D37395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r w:rsidRPr="003A58C2">
              <w:rPr>
                <w:b/>
                <w:szCs w:val="20"/>
                <w:lang w:val="es-ES"/>
              </w:rPr>
              <w:t>Fecha</w:t>
            </w:r>
          </w:p>
        </w:tc>
        <w:tc>
          <w:tcPr>
            <w:tcW w:w="1559" w:type="dxa"/>
            <w:shd w:val="clear" w:color="auto" w:fill="auto"/>
            <w:tcMar>
              <w:top w:w="85" w:type="dxa"/>
            </w:tcMar>
            <w:vAlign w:val="center"/>
          </w:tcPr>
          <w:p w:rsidR="00D37395" w:rsidRPr="003A58C2" w:rsidRDefault="000262EF" w:rsidP="00D37395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r w:rsidRPr="003A58C2">
              <w:rPr>
                <w:b/>
                <w:szCs w:val="20"/>
                <w:lang w:val="es-ES"/>
              </w:rPr>
              <w:t>Aut</w:t>
            </w:r>
            <w:r w:rsidR="00D37395" w:rsidRPr="003A58C2">
              <w:rPr>
                <w:b/>
                <w:szCs w:val="20"/>
                <w:lang w:val="es-ES"/>
              </w:rPr>
              <w:t>or</w:t>
            </w:r>
          </w:p>
        </w:tc>
        <w:tc>
          <w:tcPr>
            <w:tcW w:w="5245" w:type="dxa"/>
            <w:shd w:val="clear" w:color="auto" w:fill="auto"/>
            <w:tcMar>
              <w:top w:w="85" w:type="dxa"/>
            </w:tcMar>
            <w:vAlign w:val="center"/>
          </w:tcPr>
          <w:p w:rsidR="00D37395" w:rsidRPr="003A58C2" w:rsidRDefault="000262EF" w:rsidP="00D37395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r w:rsidRPr="003A58C2">
              <w:rPr>
                <w:b/>
                <w:szCs w:val="20"/>
                <w:lang w:val="es-ES"/>
              </w:rPr>
              <w:t>Comentarios</w:t>
            </w:r>
          </w:p>
        </w:tc>
      </w:tr>
      <w:tr w:rsidR="008313D7" w:rsidRPr="003A58C2" w:rsidTr="008313D7">
        <w:trPr>
          <w:trHeight w:val="113"/>
        </w:trPr>
        <w:tc>
          <w:tcPr>
            <w:tcW w:w="1101" w:type="dxa"/>
            <w:shd w:val="clear" w:color="auto" w:fill="auto"/>
            <w:tcMar>
              <w:top w:w="85" w:type="dxa"/>
            </w:tcMar>
          </w:tcPr>
          <w:p w:rsidR="008313D7" w:rsidRPr="003A58C2" w:rsidRDefault="009933DE" w:rsidP="00B96D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85" w:type="dxa"/>
            </w:tcMar>
          </w:tcPr>
          <w:p w:rsidR="008313D7" w:rsidRPr="003A58C2" w:rsidRDefault="004F5538" w:rsidP="00B96D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18</w:t>
            </w:r>
            <w:r w:rsidR="009933DE">
              <w:rPr>
                <w:lang w:val="es-ES"/>
              </w:rPr>
              <w:t>/0</w:t>
            </w:r>
            <w:r>
              <w:rPr>
                <w:lang w:val="es-ES"/>
              </w:rPr>
              <w:t>2</w:t>
            </w:r>
            <w:r w:rsidR="00FA3A53" w:rsidRPr="003A58C2">
              <w:rPr>
                <w:lang w:val="es-ES"/>
              </w:rPr>
              <w:t>/201</w:t>
            </w:r>
            <w:r>
              <w:rPr>
                <w:lang w:val="es-ES"/>
              </w:rPr>
              <w:t>9</w:t>
            </w:r>
          </w:p>
        </w:tc>
        <w:tc>
          <w:tcPr>
            <w:tcW w:w="1559" w:type="dxa"/>
            <w:shd w:val="clear" w:color="auto" w:fill="auto"/>
            <w:tcMar>
              <w:top w:w="85" w:type="dxa"/>
            </w:tcMar>
          </w:tcPr>
          <w:p w:rsidR="008313D7" w:rsidRPr="003A58C2" w:rsidRDefault="00FA3A53" w:rsidP="00B96D6A">
            <w:pPr>
              <w:spacing w:after="0"/>
              <w:rPr>
                <w:lang w:val="es-ES"/>
              </w:rPr>
            </w:pPr>
            <w:r w:rsidRPr="003A58C2">
              <w:rPr>
                <w:lang w:val="es-ES"/>
              </w:rPr>
              <w:t>B. Vela</w:t>
            </w:r>
          </w:p>
        </w:tc>
        <w:tc>
          <w:tcPr>
            <w:tcW w:w="5245" w:type="dxa"/>
            <w:shd w:val="clear" w:color="auto" w:fill="auto"/>
            <w:tcMar>
              <w:top w:w="85" w:type="dxa"/>
            </w:tcMar>
          </w:tcPr>
          <w:p w:rsidR="008313D7" w:rsidRPr="003A58C2" w:rsidRDefault="000262EF" w:rsidP="00B96D6A">
            <w:pPr>
              <w:spacing w:after="0"/>
              <w:rPr>
                <w:lang w:val="es-ES"/>
              </w:rPr>
            </w:pPr>
            <w:r w:rsidRPr="003A58C2">
              <w:rPr>
                <w:lang w:val="es-ES"/>
              </w:rPr>
              <w:t>Versión inicial</w:t>
            </w:r>
          </w:p>
        </w:tc>
      </w:tr>
      <w:tr w:rsidR="008313D7" w:rsidRPr="00014165" w:rsidTr="008313D7">
        <w:trPr>
          <w:trHeight w:val="113"/>
        </w:trPr>
        <w:tc>
          <w:tcPr>
            <w:tcW w:w="1101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B96D6A">
            <w:pPr>
              <w:spacing w:after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B96D6A">
            <w:pPr>
              <w:spacing w:after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B96D6A">
            <w:pPr>
              <w:spacing w:after="0"/>
              <w:rPr>
                <w:lang w:val="es-ES"/>
              </w:rPr>
            </w:pPr>
          </w:p>
        </w:tc>
        <w:tc>
          <w:tcPr>
            <w:tcW w:w="5245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8313D7">
            <w:pPr>
              <w:spacing w:after="0"/>
              <w:rPr>
                <w:lang w:val="es-ES"/>
              </w:rPr>
            </w:pPr>
          </w:p>
        </w:tc>
      </w:tr>
      <w:tr w:rsidR="008313D7" w:rsidRPr="00014165" w:rsidTr="008313D7">
        <w:trPr>
          <w:trHeight w:val="113"/>
        </w:trPr>
        <w:tc>
          <w:tcPr>
            <w:tcW w:w="1101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567C91">
            <w:pPr>
              <w:spacing w:after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567C91">
            <w:pPr>
              <w:spacing w:after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567C91">
            <w:pPr>
              <w:spacing w:after="0"/>
              <w:rPr>
                <w:lang w:val="es-ES"/>
              </w:rPr>
            </w:pPr>
          </w:p>
        </w:tc>
        <w:tc>
          <w:tcPr>
            <w:tcW w:w="5245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567C91">
            <w:pPr>
              <w:spacing w:after="0"/>
              <w:rPr>
                <w:lang w:val="es-ES"/>
              </w:rPr>
            </w:pPr>
          </w:p>
        </w:tc>
      </w:tr>
      <w:tr w:rsidR="008313D7" w:rsidRPr="00A0263E" w:rsidTr="008313D7">
        <w:trPr>
          <w:trHeight w:val="113"/>
        </w:trPr>
        <w:tc>
          <w:tcPr>
            <w:tcW w:w="1101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644A36">
            <w:pPr>
              <w:spacing w:after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644A36">
            <w:pPr>
              <w:spacing w:after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644A36">
            <w:pPr>
              <w:spacing w:after="0"/>
              <w:rPr>
                <w:lang w:val="es-ES"/>
              </w:rPr>
            </w:pPr>
          </w:p>
        </w:tc>
        <w:tc>
          <w:tcPr>
            <w:tcW w:w="5245" w:type="dxa"/>
            <w:shd w:val="clear" w:color="auto" w:fill="auto"/>
            <w:tcMar>
              <w:top w:w="85" w:type="dxa"/>
            </w:tcMar>
          </w:tcPr>
          <w:p w:rsidR="008313D7" w:rsidRPr="003A58C2" w:rsidRDefault="008313D7" w:rsidP="00644A36">
            <w:pPr>
              <w:spacing w:after="0"/>
              <w:rPr>
                <w:lang w:val="es-ES"/>
              </w:rPr>
            </w:pPr>
          </w:p>
        </w:tc>
      </w:tr>
      <w:tr w:rsidR="00A229B8" w:rsidRPr="00014165" w:rsidTr="005271DC">
        <w:trPr>
          <w:trHeight w:val="113"/>
        </w:trPr>
        <w:tc>
          <w:tcPr>
            <w:tcW w:w="1101" w:type="dxa"/>
            <w:shd w:val="clear" w:color="auto" w:fill="auto"/>
            <w:tcMar>
              <w:top w:w="85" w:type="dxa"/>
            </w:tcMar>
          </w:tcPr>
          <w:p w:rsidR="00A229B8" w:rsidRPr="003A58C2" w:rsidRDefault="00A229B8" w:rsidP="005271DC">
            <w:pPr>
              <w:spacing w:after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  <w:tcMar>
              <w:top w:w="85" w:type="dxa"/>
            </w:tcMar>
          </w:tcPr>
          <w:p w:rsidR="00A229B8" w:rsidRPr="003A58C2" w:rsidRDefault="00A229B8" w:rsidP="005271DC">
            <w:pPr>
              <w:spacing w:after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  <w:tcMar>
              <w:top w:w="85" w:type="dxa"/>
            </w:tcMar>
          </w:tcPr>
          <w:p w:rsidR="00A229B8" w:rsidRPr="003A58C2" w:rsidRDefault="00A229B8" w:rsidP="005271DC">
            <w:pPr>
              <w:spacing w:after="0"/>
              <w:rPr>
                <w:lang w:val="es-ES"/>
              </w:rPr>
            </w:pPr>
          </w:p>
        </w:tc>
        <w:tc>
          <w:tcPr>
            <w:tcW w:w="5245" w:type="dxa"/>
            <w:shd w:val="clear" w:color="auto" w:fill="auto"/>
            <w:tcMar>
              <w:top w:w="85" w:type="dxa"/>
            </w:tcMar>
          </w:tcPr>
          <w:p w:rsidR="00A229B8" w:rsidRPr="003A58C2" w:rsidRDefault="00A229B8" w:rsidP="005271DC">
            <w:pPr>
              <w:spacing w:after="0"/>
              <w:rPr>
                <w:lang w:val="es-ES"/>
              </w:rPr>
            </w:pPr>
          </w:p>
        </w:tc>
      </w:tr>
      <w:tr w:rsidR="00FD0303" w:rsidRPr="00014165" w:rsidTr="008313D7">
        <w:trPr>
          <w:trHeight w:val="113"/>
        </w:trPr>
        <w:tc>
          <w:tcPr>
            <w:tcW w:w="1101" w:type="dxa"/>
            <w:shd w:val="clear" w:color="auto" w:fill="auto"/>
            <w:tcMar>
              <w:top w:w="85" w:type="dxa"/>
            </w:tcMar>
          </w:tcPr>
          <w:p w:rsidR="00FD0303" w:rsidRPr="003A58C2" w:rsidRDefault="00FD0303" w:rsidP="00A229B8">
            <w:pPr>
              <w:spacing w:after="0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  <w:tcMar>
              <w:top w:w="85" w:type="dxa"/>
            </w:tcMar>
          </w:tcPr>
          <w:p w:rsidR="00FD0303" w:rsidRPr="003A58C2" w:rsidRDefault="00FD0303" w:rsidP="00A229B8">
            <w:pPr>
              <w:spacing w:after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  <w:tcMar>
              <w:top w:w="85" w:type="dxa"/>
            </w:tcMar>
          </w:tcPr>
          <w:p w:rsidR="00FD0303" w:rsidRPr="003A58C2" w:rsidRDefault="00FD0303" w:rsidP="00B559EE">
            <w:pPr>
              <w:spacing w:after="0"/>
              <w:rPr>
                <w:lang w:val="es-ES"/>
              </w:rPr>
            </w:pPr>
          </w:p>
        </w:tc>
        <w:tc>
          <w:tcPr>
            <w:tcW w:w="5245" w:type="dxa"/>
            <w:shd w:val="clear" w:color="auto" w:fill="auto"/>
            <w:tcMar>
              <w:top w:w="85" w:type="dxa"/>
            </w:tcMar>
          </w:tcPr>
          <w:p w:rsidR="00FD0303" w:rsidRPr="003A58C2" w:rsidRDefault="00FD0303" w:rsidP="00A229B8">
            <w:pPr>
              <w:spacing w:after="0"/>
              <w:rPr>
                <w:lang w:val="es-ES"/>
              </w:rPr>
            </w:pPr>
          </w:p>
        </w:tc>
      </w:tr>
    </w:tbl>
    <w:p w:rsidR="00D37395" w:rsidRPr="003A58C2" w:rsidRDefault="00D37395" w:rsidP="00450232">
      <w:pPr>
        <w:rPr>
          <w:lang w:val="es-ES"/>
        </w:rPr>
      </w:pPr>
    </w:p>
    <w:p w:rsidR="004208A8" w:rsidRPr="003A58C2" w:rsidRDefault="004208A8" w:rsidP="00450232">
      <w:pPr>
        <w:rPr>
          <w:lang w:val="es-ES"/>
        </w:rPr>
      </w:pPr>
    </w:p>
    <w:p w:rsidR="004208A8" w:rsidRPr="003A58C2" w:rsidRDefault="004208A8" w:rsidP="00450232">
      <w:pPr>
        <w:rPr>
          <w:lang w:val="es-ES"/>
        </w:rPr>
      </w:pPr>
    </w:p>
    <w:tbl>
      <w:tblPr>
        <w:tblW w:w="9606" w:type="dxa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211"/>
        <w:gridCol w:w="1985"/>
        <w:gridCol w:w="2410"/>
      </w:tblGrid>
      <w:tr w:rsidR="004208A8" w:rsidRPr="00E5726F" w:rsidTr="009302AF">
        <w:trPr>
          <w:trHeight w:val="113"/>
        </w:trPr>
        <w:tc>
          <w:tcPr>
            <w:tcW w:w="5211" w:type="dxa"/>
            <w:shd w:val="clear" w:color="auto" w:fill="auto"/>
            <w:tcMar>
              <w:top w:w="85" w:type="dxa"/>
            </w:tcMar>
            <w:vAlign w:val="center"/>
          </w:tcPr>
          <w:p w:rsidR="004208A8" w:rsidRPr="003A58C2" w:rsidRDefault="000262EF" w:rsidP="00FD26DF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r w:rsidRPr="003A58C2">
              <w:rPr>
                <w:b/>
                <w:szCs w:val="20"/>
                <w:lang w:val="es-ES"/>
              </w:rPr>
              <w:t>Nombre del Fichero</w:t>
            </w:r>
          </w:p>
        </w:tc>
        <w:tc>
          <w:tcPr>
            <w:tcW w:w="1985" w:type="dxa"/>
            <w:vAlign w:val="center"/>
          </w:tcPr>
          <w:p w:rsidR="004208A8" w:rsidRPr="003A58C2" w:rsidRDefault="000262EF" w:rsidP="00FD26DF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r w:rsidRPr="003A58C2">
              <w:rPr>
                <w:b/>
                <w:szCs w:val="20"/>
                <w:lang w:val="es-ES"/>
              </w:rPr>
              <w:t>Tamaño</w:t>
            </w:r>
            <w:r w:rsidR="004208A8" w:rsidRPr="003A58C2">
              <w:rPr>
                <w:b/>
                <w:szCs w:val="20"/>
                <w:lang w:val="es-ES"/>
              </w:rPr>
              <w:t xml:space="preserve"> bytes</w:t>
            </w:r>
          </w:p>
        </w:tc>
        <w:tc>
          <w:tcPr>
            <w:tcW w:w="2410" w:type="dxa"/>
            <w:shd w:val="clear" w:color="auto" w:fill="auto"/>
            <w:tcMar>
              <w:top w:w="85" w:type="dxa"/>
            </w:tcMar>
            <w:vAlign w:val="center"/>
          </w:tcPr>
          <w:p w:rsidR="004208A8" w:rsidRPr="003A58C2" w:rsidRDefault="000262EF" w:rsidP="00FD26DF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r w:rsidRPr="003A58C2">
              <w:rPr>
                <w:b/>
                <w:szCs w:val="20"/>
                <w:lang w:val="es-ES"/>
              </w:rPr>
              <w:t>Fecha</w:t>
            </w:r>
          </w:p>
        </w:tc>
      </w:tr>
      <w:tr w:rsidR="004208A8" w:rsidRPr="003A58C2" w:rsidTr="009302AF">
        <w:trPr>
          <w:trHeight w:val="113"/>
        </w:trPr>
        <w:tc>
          <w:tcPr>
            <w:tcW w:w="5211" w:type="dxa"/>
            <w:shd w:val="clear" w:color="auto" w:fill="auto"/>
            <w:tcMar>
              <w:top w:w="85" w:type="dxa"/>
            </w:tcMar>
          </w:tcPr>
          <w:p w:rsidR="004208A8" w:rsidRPr="003A58C2" w:rsidRDefault="00657B41" w:rsidP="00FD7880">
            <w:pPr>
              <w:spacing w:after="0"/>
              <w:rPr>
                <w:lang w:val="es-ES"/>
              </w:rPr>
            </w:pPr>
            <w:r>
              <w:fldChar w:fldCharType="begin"/>
            </w:r>
            <w:r w:rsidRPr="009933DE">
              <w:rPr>
                <w:lang w:val="es-ES"/>
              </w:rPr>
              <w:instrText xml:space="preserve"> FILENAME   \* MERGEFORMAT </w:instrText>
            </w:r>
            <w:r>
              <w:fldChar w:fldCharType="separate"/>
            </w:r>
            <w:r w:rsidR="00C017C5">
              <w:rPr>
                <w:noProof/>
                <w:lang w:val="es-ES"/>
              </w:rPr>
              <w:t>AppwebFAP - Manual de Usuario - v1.docx</w:t>
            </w:r>
            <w:r>
              <w:rPr>
                <w:noProof/>
                <w:lang w:val="es-ES"/>
              </w:rPr>
              <w:fldChar w:fldCharType="end"/>
            </w:r>
          </w:p>
        </w:tc>
        <w:tc>
          <w:tcPr>
            <w:tcW w:w="1985" w:type="dxa"/>
          </w:tcPr>
          <w:p w:rsidR="004208A8" w:rsidRPr="003A58C2" w:rsidRDefault="00B543F8" w:rsidP="00FD26D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DOCPROPERTY  Bytes  \* MERGEFORMAT </w:instrText>
            </w:r>
            <w:r>
              <w:rPr>
                <w:lang w:val="es-ES"/>
              </w:rPr>
              <w:fldChar w:fldCharType="separate"/>
            </w:r>
            <w:r w:rsidR="00C017C5">
              <w:rPr>
                <w:lang w:val="es-ES"/>
              </w:rPr>
              <w:t>3985753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2410" w:type="dxa"/>
            <w:shd w:val="clear" w:color="auto" w:fill="auto"/>
            <w:tcMar>
              <w:top w:w="85" w:type="dxa"/>
            </w:tcMar>
          </w:tcPr>
          <w:p w:rsidR="004208A8" w:rsidRPr="003A58C2" w:rsidRDefault="00B543F8" w:rsidP="00FD26D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DOCPROPERTY  LastSavedTime  \* MERGEFORMAT </w:instrText>
            </w:r>
            <w:r>
              <w:rPr>
                <w:lang w:val="es-ES"/>
              </w:rPr>
              <w:fldChar w:fldCharType="separate"/>
            </w:r>
            <w:r w:rsidR="00C017C5">
              <w:rPr>
                <w:lang w:val="es-ES"/>
              </w:rPr>
              <w:t>22/02/2019 0:22</w:t>
            </w:r>
            <w:r>
              <w:rPr>
                <w:lang w:val="es-ES"/>
              </w:rPr>
              <w:fldChar w:fldCharType="end"/>
            </w:r>
          </w:p>
        </w:tc>
      </w:tr>
    </w:tbl>
    <w:p w:rsidR="00154043" w:rsidRDefault="00154043" w:rsidP="00154043">
      <w:pPr>
        <w:rPr>
          <w:lang w:val="es-ES"/>
        </w:rPr>
      </w:pPr>
    </w:p>
    <w:p w:rsidR="009A0B80" w:rsidRDefault="009A0B80" w:rsidP="00154043">
      <w:pPr>
        <w:rPr>
          <w:lang w:val="es-ES"/>
        </w:rPr>
      </w:pPr>
    </w:p>
    <w:p w:rsidR="009A0B80" w:rsidRPr="003A58C2" w:rsidRDefault="009A0B80" w:rsidP="009A0B80">
      <w:pPr>
        <w:pStyle w:val="SpecialChapterTitle"/>
        <w:rPr>
          <w:lang w:val="es-ES"/>
        </w:rPr>
      </w:pPr>
      <w:r>
        <w:rPr>
          <w:lang w:val="es-ES"/>
        </w:rPr>
        <w:lastRenderedPageBreak/>
        <w:t>Control</w:t>
      </w:r>
      <w:r w:rsidRPr="003A58C2">
        <w:rPr>
          <w:lang w:val="es-ES"/>
        </w:rPr>
        <w:t xml:space="preserve"> de </w:t>
      </w:r>
      <w:r>
        <w:rPr>
          <w:lang w:val="es-ES"/>
        </w:rPr>
        <w:t>Firma</w:t>
      </w:r>
      <w:r w:rsidRPr="003A58C2">
        <w:rPr>
          <w:lang w:val="es-ES"/>
        </w:rPr>
        <w:t>s</w:t>
      </w:r>
    </w:p>
    <w:tbl>
      <w:tblPr>
        <w:tblW w:w="0" w:type="auto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10"/>
        <w:gridCol w:w="2628"/>
        <w:gridCol w:w="2520"/>
        <w:gridCol w:w="2820"/>
      </w:tblGrid>
      <w:tr w:rsidR="009A0B80" w:rsidRPr="003A58C2" w:rsidTr="004D186C">
        <w:trPr>
          <w:trHeight w:val="113"/>
        </w:trPr>
        <w:tc>
          <w:tcPr>
            <w:tcW w:w="1710" w:type="dxa"/>
            <w:shd w:val="clear" w:color="auto" w:fill="auto"/>
            <w:tcMar>
              <w:top w:w="85" w:type="dxa"/>
            </w:tcMar>
            <w:vAlign w:val="center"/>
          </w:tcPr>
          <w:p w:rsidR="009A0B80" w:rsidRPr="003A58C2" w:rsidRDefault="009A0B80" w:rsidP="004D186C">
            <w:pPr>
              <w:spacing w:after="0"/>
              <w:contextualSpacing/>
              <w:rPr>
                <w:b/>
                <w:szCs w:val="20"/>
                <w:lang w:val="es-ES"/>
              </w:rPr>
            </w:pPr>
          </w:p>
        </w:tc>
        <w:tc>
          <w:tcPr>
            <w:tcW w:w="2628" w:type="dxa"/>
            <w:shd w:val="clear" w:color="auto" w:fill="auto"/>
            <w:tcMar>
              <w:top w:w="85" w:type="dxa"/>
            </w:tcMar>
            <w:vAlign w:val="center"/>
          </w:tcPr>
          <w:p w:rsidR="009A0B80" w:rsidRPr="003A58C2" w:rsidRDefault="009A0B80" w:rsidP="004D186C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r>
              <w:rPr>
                <w:b/>
                <w:szCs w:val="20"/>
                <w:lang w:val="es-ES"/>
              </w:rPr>
              <w:t>Nombre</w:t>
            </w:r>
          </w:p>
        </w:tc>
        <w:tc>
          <w:tcPr>
            <w:tcW w:w="2520" w:type="dxa"/>
            <w:shd w:val="clear" w:color="auto" w:fill="auto"/>
            <w:tcMar>
              <w:top w:w="85" w:type="dxa"/>
            </w:tcMar>
            <w:vAlign w:val="center"/>
          </w:tcPr>
          <w:p w:rsidR="009A0B80" w:rsidRPr="003A58C2" w:rsidRDefault="009A0B80" w:rsidP="004D186C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r>
              <w:rPr>
                <w:b/>
                <w:szCs w:val="20"/>
                <w:lang w:val="es-ES"/>
              </w:rPr>
              <w:t>Posición</w:t>
            </w:r>
          </w:p>
        </w:tc>
        <w:tc>
          <w:tcPr>
            <w:tcW w:w="2820" w:type="dxa"/>
            <w:shd w:val="clear" w:color="auto" w:fill="auto"/>
            <w:tcMar>
              <w:top w:w="85" w:type="dxa"/>
            </w:tcMar>
            <w:vAlign w:val="center"/>
          </w:tcPr>
          <w:p w:rsidR="009A0B80" w:rsidRPr="003A58C2" w:rsidRDefault="009A0B80" w:rsidP="004D186C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r>
              <w:rPr>
                <w:b/>
                <w:szCs w:val="20"/>
                <w:lang w:val="es-ES"/>
              </w:rPr>
              <w:t>Firma</w:t>
            </w:r>
          </w:p>
        </w:tc>
      </w:tr>
      <w:tr w:rsidR="009A0B80" w:rsidRPr="00014165" w:rsidTr="004D186C">
        <w:trPr>
          <w:trHeight w:val="113"/>
        </w:trPr>
        <w:tc>
          <w:tcPr>
            <w:tcW w:w="1710" w:type="dxa"/>
            <w:shd w:val="clear" w:color="auto" w:fill="auto"/>
            <w:tcMar>
              <w:top w:w="85" w:type="dxa"/>
            </w:tcMar>
          </w:tcPr>
          <w:p w:rsidR="009A0B80" w:rsidRPr="001E600F" w:rsidRDefault="009A0B80" w:rsidP="004D186C">
            <w:pPr>
              <w:spacing w:after="0"/>
              <w:rPr>
                <w:b/>
                <w:lang w:val="es-ES"/>
              </w:rPr>
            </w:pPr>
            <w:r w:rsidRPr="001E600F">
              <w:rPr>
                <w:b/>
                <w:lang w:val="es-ES"/>
              </w:rPr>
              <w:t>Elaborado Por</w:t>
            </w:r>
          </w:p>
        </w:tc>
        <w:tc>
          <w:tcPr>
            <w:tcW w:w="2628" w:type="dxa"/>
            <w:shd w:val="clear" w:color="auto" w:fill="auto"/>
            <w:tcMar>
              <w:top w:w="85" w:type="dxa"/>
            </w:tcMar>
          </w:tcPr>
          <w:p w:rsidR="009A0B80" w:rsidRPr="003A58C2" w:rsidRDefault="00113259" w:rsidP="004D186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Rosa</w:t>
            </w:r>
            <w:r w:rsidR="009A0B80">
              <w:rPr>
                <w:lang w:val="es-ES"/>
              </w:rPr>
              <w:t xml:space="preserve"> Vela</w:t>
            </w:r>
          </w:p>
        </w:tc>
        <w:tc>
          <w:tcPr>
            <w:tcW w:w="2520" w:type="dxa"/>
            <w:shd w:val="clear" w:color="auto" w:fill="auto"/>
            <w:tcMar>
              <w:top w:w="85" w:type="dxa"/>
            </w:tcMar>
          </w:tcPr>
          <w:p w:rsidR="009A0B80" w:rsidRPr="009A0B80" w:rsidRDefault="009A0B80" w:rsidP="009933DE">
            <w:pPr>
              <w:spacing w:after="0"/>
              <w:jc w:val="left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  <w:tc>
          <w:tcPr>
            <w:tcW w:w="2820" w:type="dxa"/>
            <w:shd w:val="clear" w:color="auto" w:fill="auto"/>
            <w:tcMar>
              <w:top w:w="85" w:type="dxa"/>
            </w:tcMar>
          </w:tcPr>
          <w:p w:rsidR="009A0B80" w:rsidRPr="009A0B80" w:rsidRDefault="009A0B80" w:rsidP="004D186C">
            <w:pPr>
              <w:spacing w:after="0"/>
              <w:rPr>
                <w:lang w:val="es-ES"/>
              </w:rPr>
            </w:pPr>
          </w:p>
        </w:tc>
      </w:tr>
      <w:tr w:rsidR="009A0B80" w:rsidRPr="009A0B80" w:rsidTr="004D186C">
        <w:trPr>
          <w:trHeight w:val="113"/>
        </w:trPr>
        <w:tc>
          <w:tcPr>
            <w:tcW w:w="1710" w:type="dxa"/>
            <w:shd w:val="clear" w:color="auto" w:fill="auto"/>
            <w:tcMar>
              <w:top w:w="85" w:type="dxa"/>
            </w:tcMar>
          </w:tcPr>
          <w:p w:rsidR="009A0B80" w:rsidRPr="001E600F" w:rsidRDefault="009A0B80" w:rsidP="004D186C">
            <w:pPr>
              <w:spacing w:after="0"/>
              <w:rPr>
                <w:b/>
                <w:lang w:val="es-ES"/>
              </w:rPr>
            </w:pPr>
            <w:r w:rsidRPr="001E600F">
              <w:rPr>
                <w:b/>
                <w:lang w:val="es-ES"/>
              </w:rPr>
              <w:t>Comprobado Por</w:t>
            </w:r>
          </w:p>
        </w:tc>
        <w:tc>
          <w:tcPr>
            <w:tcW w:w="2628" w:type="dxa"/>
            <w:shd w:val="clear" w:color="auto" w:fill="auto"/>
            <w:tcMar>
              <w:top w:w="85" w:type="dxa"/>
            </w:tcMar>
          </w:tcPr>
          <w:p w:rsidR="009A0B80" w:rsidRPr="003A58C2" w:rsidRDefault="009933DE" w:rsidP="004D186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Mar Farfán</w:t>
            </w:r>
          </w:p>
        </w:tc>
        <w:tc>
          <w:tcPr>
            <w:tcW w:w="2520" w:type="dxa"/>
            <w:shd w:val="clear" w:color="auto" w:fill="auto"/>
            <w:tcMar>
              <w:top w:w="85" w:type="dxa"/>
            </w:tcMar>
          </w:tcPr>
          <w:p w:rsidR="009A0B80" w:rsidRPr="009A0B80" w:rsidRDefault="009933DE" w:rsidP="009933DE">
            <w:pPr>
              <w:spacing w:after="0"/>
              <w:jc w:val="left"/>
              <w:rPr>
                <w:lang w:val="es-ES"/>
              </w:rPr>
            </w:pPr>
            <w:r>
              <w:rPr>
                <w:lang w:val="es-ES"/>
              </w:rPr>
              <w:t>Coordinadora de Calidad</w:t>
            </w:r>
          </w:p>
        </w:tc>
        <w:tc>
          <w:tcPr>
            <w:tcW w:w="2820" w:type="dxa"/>
            <w:shd w:val="clear" w:color="auto" w:fill="auto"/>
            <w:tcMar>
              <w:top w:w="85" w:type="dxa"/>
            </w:tcMar>
          </w:tcPr>
          <w:p w:rsidR="009A0B80" w:rsidRPr="009A0B80" w:rsidRDefault="009A0B80" w:rsidP="004D186C">
            <w:pPr>
              <w:spacing w:after="0"/>
              <w:rPr>
                <w:lang w:val="es-ES"/>
              </w:rPr>
            </w:pPr>
          </w:p>
        </w:tc>
      </w:tr>
      <w:tr w:rsidR="009A0B80" w:rsidRPr="00DE37C9" w:rsidTr="004D186C">
        <w:trPr>
          <w:trHeight w:val="113"/>
        </w:trPr>
        <w:tc>
          <w:tcPr>
            <w:tcW w:w="1710" w:type="dxa"/>
            <w:shd w:val="clear" w:color="auto" w:fill="auto"/>
            <w:tcMar>
              <w:top w:w="85" w:type="dxa"/>
            </w:tcMar>
          </w:tcPr>
          <w:p w:rsidR="009A0B80" w:rsidRPr="001E600F" w:rsidRDefault="009A0B80" w:rsidP="004D186C">
            <w:pPr>
              <w:spacing w:after="0"/>
              <w:rPr>
                <w:b/>
                <w:lang w:val="es-ES"/>
              </w:rPr>
            </w:pPr>
            <w:r w:rsidRPr="001E600F">
              <w:rPr>
                <w:b/>
                <w:lang w:val="es-ES"/>
              </w:rPr>
              <w:t>Aprobado Por</w:t>
            </w:r>
          </w:p>
        </w:tc>
        <w:tc>
          <w:tcPr>
            <w:tcW w:w="2628" w:type="dxa"/>
            <w:shd w:val="clear" w:color="auto" w:fill="auto"/>
            <w:tcMar>
              <w:top w:w="85" w:type="dxa"/>
            </w:tcMar>
          </w:tcPr>
          <w:p w:rsidR="009A0B80" w:rsidRPr="003A58C2" w:rsidRDefault="009933DE" w:rsidP="004D186C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Benito Vela</w:t>
            </w:r>
          </w:p>
        </w:tc>
        <w:tc>
          <w:tcPr>
            <w:tcW w:w="2520" w:type="dxa"/>
            <w:shd w:val="clear" w:color="auto" w:fill="auto"/>
            <w:tcMar>
              <w:top w:w="85" w:type="dxa"/>
            </w:tcMar>
          </w:tcPr>
          <w:p w:rsidR="009A0B80" w:rsidRPr="005A1040" w:rsidRDefault="009933DE" w:rsidP="009933DE">
            <w:pPr>
              <w:spacing w:after="0"/>
              <w:jc w:val="left"/>
              <w:rPr>
                <w:lang w:val="es-ES"/>
              </w:rPr>
            </w:pPr>
            <w:r>
              <w:rPr>
                <w:lang w:val="es-ES"/>
              </w:rPr>
              <w:t>Director de Operaciones</w:t>
            </w:r>
          </w:p>
        </w:tc>
        <w:tc>
          <w:tcPr>
            <w:tcW w:w="2820" w:type="dxa"/>
            <w:shd w:val="clear" w:color="auto" w:fill="auto"/>
            <w:tcMar>
              <w:top w:w="85" w:type="dxa"/>
            </w:tcMar>
          </w:tcPr>
          <w:p w:rsidR="009A0B80" w:rsidRPr="00DE37C9" w:rsidRDefault="009A0B80" w:rsidP="004D186C">
            <w:pPr>
              <w:spacing w:after="0"/>
              <w:rPr>
                <w:lang w:val="en-US"/>
              </w:rPr>
            </w:pPr>
          </w:p>
        </w:tc>
      </w:tr>
    </w:tbl>
    <w:p w:rsidR="009A0B80" w:rsidRDefault="009A0B80" w:rsidP="00154043">
      <w:pPr>
        <w:rPr>
          <w:lang w:val="es-ES"/>
        </w:rPr>
      </w:pPr>
    </w:p>
    <w:p w:rsidR="009A0B80" w:rsidRPr="003A58C2" w:rsidRDefault="009A0B80" w:rsidP="00154043">
      <w:pPr>
        <w:rPr>
          <w:lang w:val="es-ES"/>
        </w:rPr>
      </w:pPr>
    </w:p>
    <w:p w:rsidR="00B26AB8" w:rsidRPr="003A58C2" w:rsidRDefault="00B26AB8" w:rsidP="00154043">
      <w:pPr>
        <w:rPr>
          <w:lang w:val="es-ES"/>
        </w:rPr>
      </w:pPr>
    </w:p>
    <w:p w:rsidR="000A288B" w:rsidRPr="00960889" w:rsidRDefault="000262EF" w:rsidP="00960889">
      <w:pPr>
        <w:pStyle w:val="SpecialChapterTitle"/>
      </w:pPr>
      <w:proofErr w:type="spellStart"/>
      <w:r w:rsidRPr="00960889">
        <w:lastRenderedPageBreak/>
        <w:t>Definic</w:t>
      </w:r>
      <w:r w:rsidR="000A288B" w:rsidRPr="00960889">
        <w:t>ion</w:t>
      </w:r>
      <w:r w:rsidRPr="00960889">
        <w:t>es</w:t>
      </w:r>
      <w:proofErr w:type="spellEnd"/>
      <w:r w:rsidRPr="00960889">
        <w:t xml:space="preserve"> y </w:t>
      </w:r>
      <w:proofErr w:type="spellStart"/>
      <w:r w:rsidRPr="00960889">
        <w:t>Abreviaturas</w:t>
      </w:r>
      <w:proofErr w:type="spellEnd"/>
    </w:p>
    <w:tbl>
      <w:tblPr>
        <w:tblW w:w="9606" w:type="dxa"/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76"/>
        <w:gridCol w:w="7230"/>
      </w:tblGrid>
      <w:tr w:rsidR="000A288B" w:rsidRPr="003A58C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  <w:vAlign w:val="center"/>
          </w:tcPr>
          <w:p w:rsidR="000A288B" w:rsidRPr="003A58C2" w:rsidRDefault="000A288B" w:rsidP="00516646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proofErr w:type="spellStart"/>
            <w:r w:rsidRPr="003A58C2">
              <w:rPr>
                <w:b/>
                <w:szCs w:val="20"/>
                <w:lang w:val="es-ES"/>
              </w:rPr>
              <w:t>Term</w:t>
            </w:r>
            <w:proofErr w:type="spellEnd"/>
          </w:p>
        </w:tc>
        <w:tc>
          <w:tcPr>
            <w:tcW w:w="7230" w:type="dxa"/>
            <w:shd w:val="clear" w:color="auto" w:fill="auto"/>
            <w:tcMar>
              <w:top w:w="85" w:type="dxa"/>
            </w:tcMar>
            <w:vAlign w:val="center"/>
          </w:tcPr>
          <w:p w:rsidR="000A288B" w:rsidRPr="003A58C2" w:rsidRDefault="000A288B" w:rsidP="00516646">
            <w:pPr>
              <w:spacing w:after="0"/>
              <w:contextualSpacing/>
              <w:rPr>
                <w:b/>
                <w:szCs w:val="20"/>
                <w:lang w:val="es-ES"/>
              </w:rPr>
            </w:pPr>
            <w:proofErr w:type="spellStart"/>
            <w:r w:rsidRPr="003A58C2">
              <w:rPr>
                <w:b/>
                <w:szCs w:val="20"/>
                <w:lang w:val="es-ES"/>
              </w:rPr>
              <w:t>Definition</w:t>
            </w:r>
            <w:proofErr w:type="spellEnd"/>
          </w:p>
        </w:tc>
      </w:tr>
      <w:tr w:rsidR="00BB6698" w:rsidRPr="003A58C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  <w:r w:rsidRPr="003A58C2">
              <w:rPr>
                <w:lang w:val="es-ES"/>
              </w:rPr>
              <w:t>PDF</w:t>
            </w: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  <w:r w:rsidRPr="003A58C2">
              <w:rPr>
                <w:lang w:val="es-ES"/>
              </w:rPr>
              <w:t xml:space="preserve">Portable </w:t>
            </w:r>
            <w:proofErr w:type="spellStart"/>
            <w:r w:rsidRPr="003A58C2">
              <w:rPr>
                <w:lang w:val="es-ES"/>
              </w:rPr>
              <w:t>Document</w:t>
            </w:r>
            <w:proofErr w:type="spellEnd"/>
            <w:r w:rsidRPr="003A58C2">
              <w:rPr>
                <w:lang w:val="es-ES"/>
              </w:rPr>
              <w:t xml:space="preserve"> </w:t>
            </w:r>
            <w:proofErr w:type="spellStart"/>
            <w:r w:rsidRPr="003A58C2">
              <w:rPr>
                <w:lang w:val="es-ES"/>
              </w:rPr>
              <w:t>Format</w:t>
            </w:r>
            <w:proofErr w:type="spellEnd"/>
          </w:p>
        </w:tc>
      </w:tr>
      <w:tr w:rsidR="00BB6698" w:rsidRPr="003A58C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Default="008D18DC" w:rsidP="00BB66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FAP</w:t>
            </w: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8D18DC" w:rsidP="00BB66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Federación Andaluza de Patinaje</w:t>
            </w:r>
          </w:p>
        </w:tc>
      </w:tr>
      <w:tr w:rsidR="00BB6698" w:rsidRPr="003A58C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  <w:tr w:rsidR="00BB6698" w:rsidRPr="003A58C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  <w:tr w:rsidR="00BB6698" w:rsidRPr="003A58C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  <w:tr w:rsidR="00BB6698" w:rsidRPr="0064148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  <w:tr w:rsidR="00BB6698" w:rsidRPr="003A58C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  <w:tr w:rsidR="00BB6698" w:rsidRPr="003A58C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  <w:tr w:rsidR="00BB6698" w:rsidRPr="0064148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  <w:tr w:rsidR="00BB6698" w:rsidRPr="0064148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  <w:tr w:rsidR="00BB6698" w:rsidRPr="0083192A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  <w:tr w:rsidR="00BB6698" w:rsidRPr="003A58C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  <w:tr w:rsidR="00BB6698" w:rsidRPr="003A58C2" w:rsidTr="000A288B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  <w:tr w:rsidR="00BB6698" w:rsidRPr="003A58C2" w:rsidTr="00D37395">
        <w:trPr>
          <w:trHeight w:val="113"/>
        </w:trPr>
        <w:tc>
          <w:tcPr>
            <w:tcW w:w="2376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  <w:tc>
          <w:tcPr>
            <w:tcW w:w="7230" w:type="dxa"/>
            <w:shd w:val="clear" w:color="auto" w:fill="auto"/>
            <w:tcMar>
              <w:top w:w="85" w:type="dxa"/>
            </w:tcMar>
          </w:tcPr>
          <w:p w:rsidR="00BB6698" w:rsidRPr="003A58C2" w:rsidRDefault="00BB6698" w:rsidP="00BB6698">
            <w:pPr>
              <w:spacing w:after="0"/>
              <w:rPr>
                <w:lang w:val="es-ES"/>
              </w:rPr>
            </w:pPr>
          </w:p>
        </w:tc>
      </w:tr>
    </w:tbl>
    <w:p w:rsidR="001A6CCF" w:rsidRPr="003A58C2" w:rsidRDefault="001A6CCF" w:rsidP="001A6CCF">
      <w:pPr>
        <w:rPr>
          <w:lang w:val="es-ES"/>
        </w:rPr>
      </w:pPr>
    </w:p>
    <w:bookmarkEnd w:id="2"/>
    <w:p w:rsidR="005C7E38" w:rsidRPr="003A58C2" w:rsidRDefault="005C7E38" w:rsidP="00843F23">
      <w:pPr>
        <w:rPr>
          <w:lang w:val="es-ES"/>
        </w:rPr>
        <w:sectPr w:rsidR="005C7E38" w:rsidRPr="003A58C2" w:rsidSect="00E0641D">
          <w:headerReference w:type="default" r:id="rId13"/>
          <w:footerReference w:type="default" r:id="rId14"/>
          <w:pgSz w:w="11907" w:h="16839" w:code="9"/>
          <w:pgMar w:top="1701" w:right="992" w:bottom="992" w:left="1446" w:header="992" w:footer="973" w:gutter="0"/>
          <w:cols w:space="708"/>
          <w:docGrid w:linePitch="360"/>
        </w:sectPr>
      </w:pPr>
    </w:p>
    <w:p w:rsidR="00C564C4" w:rsidRPr="00013A9A" w:rsidRDefault="00C564C4" w:rsidP="00013A9A">
      <w:pPr>
        <w:pStyle w:val="Heading10"/>
        <w:pageBreakBefore/>
        <w:rPr>
          <w:lang w:val="es-ES"/>
        </w:rPr>
      </w:pPr>
    </w:p>
    <w:sectPr w:rsidR="00C564C4" w:rsidRPr="00013A9A" w:rsidSect="00E0641D">
      <w:headerReference w:type="default" r:id="rId15"/>
      <w:footerReference w:type="default" r:id="rId16"/>
      <w:pgSz w:w="11907" w:h="16839" w:code="9"/>
      <w:pgMar w:top="1530" w:right="991" w:bottom="1134" w:left="1418" w:header="992" w:footer="97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808" w:rsidRDefault="004D3808" w:rsidP="0036135B">
      <w:pPr>
        <w:spacing w:after="0" w:line="240" w:lineRule="auto"/>
      </w:pPr>
      <w:r>
        <w:separator/>
      </w:r>
    </w:p>
  </w:endnote>
  <w:endnote w:type="continuationSeparator" w:id="0">
    <w:p w:rsidR="004D3808" w:rsidRDefault="004D3808" w:rsidP="00361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-Bold">
    <w:altName w:val="Times New Roman"/>
    <w:charset w:val="00"/>
    <w:family w:val="auto"/>
    <w:pitch w:val="variable"/>
    <w:sig w:usb0="800000A3" w:usb1="00000000" w:usb2="00000000" w:usb3="00000000" w:csb0="00000009" w:csb1="00000000"/>
  </w:font>
  <w:font w:name="Frutiger-Roman">
    <w:altName w:val="Times New Roman"/>
    <w:charset w:val="00"/>
    <w:family w:val="auto"/>
    <w:pitch w:val="variable"/>
    <w:sig w:usb0="800000A3" w:usb1="00000000" w:usb2="00000000" w:usb3="00000000" w:csb0="000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-Light">
    <w:altName w:val="Times New Roman"/>
    <w:charset w:val="00"/>
    <w:family w:val="auto"/>
    <w:pitch w:val="variable"/>
    <w:sig w:usb0="800000A3" w:usb1="00000000" w:usb2="00000000" w:usb3="00000000" w:csb0="00000009" w:csb1="00000000"/>
  </w:font>
  <w:font w:name="Swiss">
    <w:altName w:val="Times New Roman"/>
    <w:charset w:val="00"/>
    <w:family w:val="auto"/>
    <w:pitch w:val="variable"/>
  </w:font>
  <w:font w:name="Helvetica Bold">
    <w:altName w:val="Times New Roman"/>
    <w:charset w:val="00"/>
    <w:family w:val="swiss"/>
    <w:pitch w:val="default"/>
  </w:font>
  <w:font w:name="Univers Medium">
    <w:altName w:val="Arial"/>
    <w:charset w:val="00"/>
    <w:family w:val="swiss"/>
    <w:pitch w:val="variable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850" w:rsidRPr="00A53F01" w:rsidRDefault="007E5850" w:rsidP="00F06C1F">
    <w:pPr>
      <w:pStyle w:val="Footer"/>
      <w:pBdr>
        <w:bottom w:val="single" w:sz="4" w:space="1" w:color="auto"/>
      </w:pBdr>
      <w:spacing w:before="120" w:after="120" w:line="312" w:lineRule="auto"/>
      <w:rPr>
        <w:rFonts w:cs="Arial"/>
      </w:rPr>
    </w:pPr>
    <w:r w:rsidRPr="00D74ABB">
      <w:rPr>
        <w:noProof/>
        <w:lang w:val="es-ES" w:eastAsia="es-ES"/>
      </w:rPr>
      <w:drawing>
        <wp:anchor distT="0" distB="0" distL="114300" distR="114300" simplePos="0" relativeHeight="251657216" behindDoc="0" locked="0" layoutInCell="1" allowOverlap="1" wp14:anchorId="75286613" wp14:editId="29E0DB91">
          <wp:simplePos x="0" y="0"/>
          <wp:positionH relativeFrom="column">
            <wp:posOffset>0</wp:posOffset>
          </wp:positionH>
          <wp:positionV relativeFrom="paragraph">
            <wp:posOffset>297815</wp:posOffset>
          </wp:positionV>
          <wp:extent cx="1652270" cy="622300"/>
          <wp:effectExtent l="0" t="0" r="0" b="0"/>
          <wp:wrapNone/>
          <wp:docPr id="96" name="Imagen 96" descr="C:\Users\ueben\Documents\Proyectos\ingrid.adms.nextgen\images\freewill-logo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eben\Documents\Proyectos\ingrid.adms.nextgen\images\freewill-logo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27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E5850" w:rsidRPr="00B52101" w:rsidRDefault="007E5850" w:rsidP="009525A3">
    <w:pPr>
      <w:pStyle w:val="Footer"/>
      <w:tabs>
        <w:tab w:val="clear" w:pos="9360"/>
        <w:tab w:val="right" w:pos="9498"/>
      </w:tabs>
      <w:spacing w:after="120" w:line="312" w:lineRule="auto"/>
      <w:ind w:firstLine="4820"/>
      <w:jc w:val="right"/>
      <w:rPr>
        <w:lang w:val="es-ES"/>
      </w:rPr>
    </w:pPr>
    <w:r>
      <w:fldChar w:fldCharType="begin"/>
    </w:r>
    <w:r w:rsidRPr="00B52101">
      <w:rPr>
        <w:lang w:val="es-ES"/>
      </w:rPr>
      <w:instrText xml:space="preserve"> PAGE  \* ROMAN  \* MERGEFORMAT </w:instrText>
    </w:r>
    <w:r>
      <w:fldChar w:fldCharType="separate"/>
    </w:r>
    <w:r>
      <w:rPr>
        <w:noProof/>
        <w:lang w:val="es-ES"/>
      </w:rPr>
      <w:t>VIII</w:t>
    </w:r>
    <w:r>
      <w:fldChar w:fldCharType="end"/>
    </w:r>
    <w:r w:rsidRPr="00B52101">
      <w:rPr>
        <w:noProof/>
        <w:color w:val="A6A6A6"/>
        <w:szCs w:val="20"/>
        <w:lang w:val="es-ES"/>
      </w:rPr>
      <w:tab/>
    </w:r>
    <w:r>
      <w:fldChar w:fldCharType="begin"/>
    </w:r>
    <w:r w:rsidRPr="00014165">
      <w:rPr>
        <w:lang w:val="es-ES"/>
      </w:rPr>
      <w:instrText xml:space="preserve"> DOCPROPERTY  Category  \* MERGEFORMAT </w:instrText>
    </w:r>
    <w:r>
      <w:fldChar w:fldCharType="separate"/>
    </w:r>
    <w:proofErr w:type="spellStart"/>
    <w:r>
      <w:rPr>
        <w:lang w:val="es-ES"/>
      </w:rPr>
      <w:t>FreeWill</w:t>
    </w:r>
    <w:proofErr w:type="spellEnd"/>
    <w:r>
      <w:rPr>
        <w:lang w:val="es-ES"/>
      </w:rPr>
      <w:t xml:space="preserve"> Technologies</w:t>
    </w:r>
    <w:r>
      <w:rPr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850" w:rsidRPr="00A53F01" w:rsidRDefault="007E5850" w:rsidP="00F06C1F">
    <w:pPr>
      <w:pStyle w:val="Footer"/>
      <w:pBdr>
        <w:bottom w:val="single" w:sz="4" w:space="1" w:color="auto"/>
      </w:pBdr>
      <w:spacing w:before="120" w:after="120" w:line="312" w:lineRule="auto"/>
      <w:rPr>
        <w:rFonts w:cs="Arial"/>
      </w:rPr>
    </w:pPr>
    <w:r w:rsidRPr="00D74ABB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299085</wp:posOffset>
          </wp:positionV>
          <wp:extent cx="1652400" cy="622800"/>
          <wp:effectExtent l="0" t="0" r="0" b="0"/>
          <wp:wrapNone/>
          <wp:docPr id="41" name="Imagen 41" descr="C:\Users\ueben\Documents\Proyectos\ingrid.adms.nextgen\images\freewill-logo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eben\Documents\Proyectos\ingrid.adms.nextgen\images\freewill-logo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4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E5850" w:rsidRPr="00CE67CE" w:rsidRDefault="007E5850" w:rsidP="009525A3">
    <w:pPr>
      <w:pStyle w:val="Footer"/>
      <w:tabs>
        <w:tab w:val="clear" w:pos="9360"/>
        <w:tab w:val="right" w:pos="9498"/>
      </w:tabs>
      <w:spacing w:after="120" w:line="312" w:lineRule="auto"/>
      <w:ind w:firstLine="4820"/>
      <w:jc w:val="right"/>
      <w:rPr>
        <w:lang w:val="es-ES"/>
      </w:rPr>
    </w:pPr>
    <w:r>
      <w:fldChar w:fldCharType="begin"/>
    </w:r>
    <w:r w:rsidRPr="00CE67CE">
      <w:rPr>
        <w:lang w:val="es-ES"/>
      </w:rPr>
      <w:instrText xml:space="preserve"> PAGE   \* MERGEFORMAT </w:instrText>
    </w:r>
    <w:r>
      <w:fldChar w:fldCharType="separate"/>
    </w:r>
    <w:r>
      <w:rPr>
        <w:noProof/>
        <w:lang w:val="es-ES"/>
      </w:rPr>
      <w:t>37</w:t>
    </w:r>
    <w:r>
      <w:fldChar w:fldCharType="end"/>
    </w:r>
    <w:r w:rsidRPr="00CE67CE">
      <w:rPr>
        <w:noProof/>
        <w:color w:val="A6A6A6"/>
        <w:szCs w:val="20"/>
        <w:lang w:val="es-ES"/>
      </w:rPr>
      <w:tab/>
    </w:r>
    <w:r>
      <w:fldChar w:fldCharType="begin"/>
    </w:r>
    <w:r w:rsidRPr="00014165">
      <w:rPr>
        <w:lang w:val="es-ES"/>
      </w:rPr>
      <w:instrText xml:space="preserve"> DOCPROPERTY  Category  \* MERGEFORMAT </w:instrText>
    </w:r>
    <w:r>
      <w:fldChar w:fldCharType="separate"/>
    </w:r>
    <w:proofErr w:type="spellStart"/>
    <w:r>
      <w:rPr>
        <w:lang w:val="es-ES"/>
      </w:rPr>
      <w:t>FreeWill</w:t>
    </w:r>
    <w:proofErr w:type="spellEnd"/>
    <w:r>
      <w:rPr>
        <w:lang w:val="es-ES"/>
      </w:rPr>
      <w:t xml:space="preserve"> Technologies</w:t>
    </w:r>
    <w:r>
      <w:rPr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808" w:rsidRDefault="004D3808" w:rsidP="0036135B">
      <w:pPr>
        <w:spacing w:after="0" w:line="240" w:lineRule="auto"/>
      </w:pPr>
      <w:r>
        <w:separator/>
      </w:r>
    </w:p>
  </w:footnote>
  <w:footnote w:type="continuationSeparator" w:id="0">
    <w:p w:rsidR="004D3808" w:rsidRDefault="004D3808" w:rsidP="00361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850" w:rsidRDefault="007E5850" w:rsidP="00014165">
    <w:pPr>
      <w:pStyle w:val="Header"/>
      <w:jc w:val="right"/>
    </w:pPr>
    <w:r w:rsidRPr="00D74ABB">
      <w:rPr>
        <w:noProof/>
        <w:lang w:val="es-ES" w:eastAsia="es-ES"/>
      </w:rPr>
      <w:drawing>
        <wp:inline distT="0" distB="0" distL="0" distR="0" wp14:anchorId="72DEFE16" wp14:editId="6FC6812F">
          <wp:extent cx="2577582" cy="971550"/>
          <wp:effectExtent l="0" t="0" r="0" b="0"/>
          <wp:docPr id="95" name="Imagen 95" descr="C:\Users\ueben\Documents\Proyectos\ingrid.adms.nextgen\images\freewill-logo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eben\Documents\Proyectos\ingrid.adms.nextgen\images\freewill-logo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856" cy="972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2" w:type="dxa"/>
      <w:tblInd w:w="87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3990"/>
      <w:gridCol w:w="5742"/>
    </w:tblGrid>
    <w:tr w:rsidR="007E5850" w:rsidRPr="00F359F7" w:rsidTr="00473790">
      <w:trPr>
        <w:trHeight w:val="420"/>
      </w:trPr>
      <w:tc>
        <w:tcPr>
          <w:tcW w:w="3990" w:type="dxa"/>
        </w:tcPr>
        <w:p w:rsidR="007E5850" w:rsidRPr="006941FF" w:rsidRDefault="007E5850" w:rsidP="00962693">
          <w:pPr>
            <w:pStyle w:val="Header"/>
            <w:tabs>
              <w:tab w:val="left" w:pos="2127"/>
            </w:tabs>
            <w:ind w:left="-87"/>
            <w:jc w:val="left"/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TITLE   \* MERGEFORMAT </w:instrText>
          </w:r>
          <w:r>
            <w:rPr>
              <w:lang w:val="es-ES"/>
            </w:rPr>
            <w:fldChar w:fldCharType="separate"/>
          </w:r>
          <w:proofErr w:type="spellStart"/>
          <w:r w:rsidRPr="000F0838">
            <w:rPr>
              <w:lang w:val="es-ES"/>
            </w:rPr>
            <w:t>AppwebFAP</w:t>
          </w:r>
          <w:proofErr w:type="spellEnd"/>
          <w:r>
            <w:rPr>
              <w:lang w:val="es-ES"/>
            </w:rPr>
            <w:fldChar w:fldCharType="end"/>
          </w:r>
        </w:p>
      </w:tc>
      <w:tc>
        <w:tcPr>
          <w:tcW w:w="5742" w:type="dxa"/>
        </w:tcPr>
        <w:p w:rsidR="007E5850" w:rsidRPr="006941FF" w:rsidRDefault="004D3808" w:rsidP="00473790">
          <w:pPr>
            <w:pStyle w:val="Header"/>
            <w:tabs>
              <w:tab w:val="left" w:pos="2127"/>
            </w:tabs>
            <w:jc w:val="right"/>
            <w:rPr>
              <w:lang w:val="es-ES"/>
            </w:rPr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7E5850">
            <w:t xml:space="preserve">Manual del </w:t>
          </w:r>
          <w:proofErr w:type="spellStart"/>
          <w:r w:rsidR="007E5850">
            <w:t>Usuario</w:t>
          </w:r>
          <w:proofErr w:type="spellEnd"/>
          <w:r>
            <w:fldChar w:fldCharType="end"/>
          </w:r>
        </w:p>
      </w:tc>
    </w:tr>
  </w:tbl>
  <w:p w:rsidR="007E5850" w:rsidRPr="006941FF" w:rsidRDefault="007E5850" w:rsidP="002865CC">
    <w:pPr>
      <w:pStyle w:val="Header"/>
      <w:tabs>
        <w:tab w:val="clear" w:pos="1701"/>
        <w:tab w:val="clear" w:pos="2552"/>
        <w:tab w:val="clear" w:pos="4680"/>
        <w:tab w:val="clear" w:pos="9360"/>
        <w:tab w:val="left" w:pos="6630"/>
      </w:tabs>
      <w:jc w:val="left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48" w:type="dxa"/>
      <w:tblInd w:w="87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3565"/>
      <w:gridCol w:w="5883"/>
    </w:tblGrid>
    <w:tr w:rsidR="007E5850" w:rsidTr="008313D7">
      <w:trPr>
        <w:trHeight w:val="420"/>
      </w:trPr>
      <w:tc>
        <w:tcPr>
          <w:tcW w:w="3565" w:type="dxa"/>
        </w:tcPr>
        <w:p w:rsidR="007E5850" w:rsidRPr="00BE49CF" w:rsidRDefault="007E5850" w:rsidP="00962693">
          <w:pPr>
            <w:pStyle w:val="Header"/>
            <w:tabs>
              <w:tab w:val="left" w:pos="2127"/>
            </w:tabs>
            <w:ind w:left="-87"/>
            <w:jc w:val="left"/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TITLE   \* MERGEFORMAT </w:instrText>
          </w:r>
          <w:r>
            <w:rPr>
              <w:lang w:val="es-ES"/>
            </w:rPr>
            <w:fldChar w:fldCharType="separate"/>
          </w:r>
          <w:proofErr w:type="spellStart"/>
          <w:r w:rsidRPr="00E60EF9">
            <w:rPr>
              <w:lang w:val="es-ES"/>
            </w:rPr>
            <w:t>AppwebFAP</w:t>
          </w:r>
          <w:proofErr w:type="spellEnd"/>
          <w:r>
            <w:rPr>
              <w:lang w:val="es-ES"/>
            </w:rPr>
            <w:fldChar w:fldCharType="end"/>
          </w:r>
        </w:p>
      </w:tc>
      <w:tc>
        <w:tcPr>
          <w:tcW w:w="5883" w:type="dxa"/>
        </w:tcPr>
        <w:p w:rsidR="007E5850" w:rsidRDefault="004D3808" w:rsidP="0020160B">
          <w:pPr>
            <w:pStyle w:val="Header"/>
            <w:tabs>
              <w:tab w:val="left" w:pos="2127"/>
            </w:tabs>
            <w:jc w:val="right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7E5850">
            <w:t xml:space="preserve">Manual del </w:t>
          </w:r>
          <w:proofErr w:type="spellStart"/>
          <w:r w:rsidR="007E5850">
            <w:t>Usuario</w:t>
          </w:r>
          <w:proofErr w:type="spellEnd"/>
          <w:r>
            <w:fldChar w:fldCharType="end"/>
          </w:r>
        </w:p>
      </w:tc>
    </w:tr>
  </w:tbl>
  <w:p w:rsidR="007E5850" w:rsidRPr="0008101A" w:rsidRDefault="007E5850" w:rsidP="00201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7A33"/>
    <w:multiLevelType w:val="multilevel"/>
    <w:tmpl w:val="7F926852"/>
    <w:lvl w:ilvl="0">
      <w:start w:val="1"/>
      <w:numFmt w:val="none"/>
      <w:pStyle w:val="Note"/>
      <w:lvlText w:val="NOTE: "/>
      <w:lvlJc w:val="left"/>
      <w:pPr>
        <w:ind w:left="907" w:hanging="907"/>
      </w:pPr>
      <w:rPr>
        <w:rFonts w:hint="default"/>
        <w:b/>
        <w:i/>
      </w:rPr>
    </w:lvl>
    <w:lvl w:ilvl="1">
      <w:start w:val="1"/>
      <w:numFmt w:val="none"/>
      <w:pStyle w:val="ListNote2"/>
      <w:lvlText w:val="NOTE:"/>
      <w:lvlJc w:val="left"/>
      <w:pPr>
        <w:ind w:left="1474" w:hanging="907"/>
      </w:pPr>
      <w:rPr>
        <w:rFonts w:hint="default"/>
        <w:b/>
        <w:i/>
      </w:rPr>
    </w:lvl>
    <w:lvl w:ilvl="2">
      <w:start w:val="1"/>
      <w:numFmt w:val="none"/>
      <w:pStyle w:val="ListNote3"/>
      <w:lvlText w:val="NOTE:"/>
      <w:lvlJc w:val="left"/>
      <w:pPr>
        <w:ind w:left="2041" w:hanging="907"/>
      </w:pPr>
      <w:rPr>
        <w:rFonts w:hint="default"/>
        <w:b/>
        <w:i/>
      </w:rPr>
    </w:lvl>
    <w:lvl w:ilvl="3">
      <w:start w:val="1"/>
      <w:numFmt w:val="none"/>
      <w:pStyle w:val="ListNote4"/>
      <w:lvlText w:val="NOTE:"/>
      <w:lvlJc w:val="left"/>
      <w:pPr>
        <w:ind w:left="2608" w:hanging="907"/>
      </w:pPr>
      <w:rPr>
        <w:rFonts w:hint="default"/>
        <w:b/>
        <w:i/>
      </w:rPr>
    </w:lvl>
    <w:lvl w:ilvl="4">
      <w:start w:val="1"/>
      <w:numFmt w:val="none"/>
      <w:pStyle w:val="ListNote5"/>
      <w:lvlText w:val="NOTE:"/>
      <w:lvlJc w:val="left"/>
      <w:pPr>
        <w:ind w:left="3175" w:hanging="907"/>
      </w:pPr>
      <w:rPr>
        <w:rFonts w:hint="default"/>
        <w:b/>
        <w:i/>
      </w:rPr>
    </w:lvl>
    <w:lvl w:ilvl="5">
      <w:start w:val="1"/>
      <w:numFmt w:val="none"/>
      <w:pStyle w:val="ListNote6"/>
      <w:lvlText w:val="NOTE:"/>
      <w:lvlJc w:val="left"/>
      <w:pPr>
        <w:ind w:left="3742" w:hanging="907"/>
      </w:pPr>
      <w:rPr>
        <w:rFonts w:hint="default"/>
        <w:b/>
        <w:i/>
      </w:rPr>
    </w:lvl>
    <w:lvl w:ilvl="6">
      <w:start w:val="1"/>
      <w:numFmt w:val="none"/>
      <w:pStyle w:val="ListNote7"/>
      <w:lvlText w:val="NOTE:"/>
      <w:lvlJc w:val="left"/>
      <w:pPr>
        <w:ind w:left="4309" w:hanging="907"/>
      </w:pPr>
      <w:rPr>
        <w:rFonts w:hint="default"/>
        <w:b/>
        <w:i/>
      </w:rPr>
    </w:lvl>
    <w:lvl w:ilvl="7">
      <w:start w:val="1"/>
      <w:numFmt w:val="none"/>
      <w:pStyle w:val="ListNote8"/>
      <w:lvlText w:val="NOTE:"/>
      <w:lvlJc w:val="left"/>
      <w:pPr>
        <w:ind w:left="4876" w:hanging="907"/>
      </w:pPr>
      <w:rPr>
        <w:rFonts w:hint="default"/>
        <w:b/>
        <w:i/>
      </w:rPr>
    </w:lvl>
    <w:lvl w:ilvl="8">
      <w:start w:val="1"/>
      <w:numFmt w:val="none"/>
      <w:pStyle w:val="ListNote9"/>
      <w:lvlText w:val="NOTE:"/>
      <w:lvlJc w:val="left"/>
      <w:pPr>
        <w:ind w:left="5443" w:hanging="907"/>
      </w:pPr>
      <w:rPr>
        <w:rFonts w:hint="default"/>
        <w:b/>
        <w:i/>
      </w:rPr>
    </w:lvl>
  </w:abstractNum>
  <w:abstractNum w:abstractNumId="1" w15:restartNumberingAfterBreak="0">
    <w:nsid w:val="040018C3"/>
    <w:multiLevelType w:val="hybridMultilevel"/>
    <w:tmpl w:val="5E1EF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306A"/>
    <w:multiLevelType w:val="multilevel"/>
    <w:tmpl w:val="756C510A"/>
    <w:lvl w:ilvl="0">
      <w:start w:val="1"/>
      <w:numFmt w:val="bullet"/>
      <w:pStyle w:val="tir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pStyle w:val="tire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92D2DB3"/>
    <w:multiLevelType w:val="multilevel"/>
    <w:tmpl w:val="85BC14CC"/>
    <w:lvl w:ilvl="0">
      <w:start w:val="1"/>
      <w:numFmt w:val="decimalZero"/>
      <w:pStyle w:val="Reqt"/>
      <w:lvlText w:val="Reqt. %1 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32238CD"/>
    <w:multiLevelType w:val="multilevel"/>
    <w:tmpl w:val="CC86D080"/>
    <w:styleLink w:val="MultiVinyetaTT"/>
    <w:lvl w:ilvl="0">
      <w:start w:val="1"/>
      <w:numFmt w:val="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FF5B11"/>
      </w:rPr>
    </w:lvl>
    <w:lvl w:ilvl="1">
      <w:start w:val="1"/>
      <w:numFmt w:val="bullet"/>
      <w:lvlText w:val=""/>
      <w:lvlJc w:val="left"/>
      <w:pPr>
        <w:tabs>
          <w:tab w:val="num" w:pos="1134"/>
        </w:tabs>
        <w:ind w:left="1134" w:hanging="397"/>
      </w:pPr>
      <w:rPr>
        <w:rFonts w:ascii="Symbol" w:hAnsi="Symbol" w:hint="default"/>
        <w:color w:val="FF5B11"/>
        <w:sz w:val="16"/>
      </w:rPr>
    </w:lvl>
    <w:lvl w:ilvl="2">
      <w:start w:val="1"/>
      <w:numFmt w:val="bullet"/>
      <w:lvlText w:val="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  <w:color w:val="FF5B11"/>
      </w:rPr>
    </w:lvl>
    <w:lvl w:ilvl="3">
      <w:start w:val="1"/>
      <w:numFmt w:val="bullet"/>
      <w:lvlText w:val=""/>
      <w:lvlJc w:val="left"/>
      <w:pPr>
        <w:tabs>
          <w:tab w:val="num" w:pos="1928"/>
        </w:tabs>
        <w:ind w:left="1928" w:hanging="397"/>
      </w:pPr>
      <w:rPr>
        <w:rFonts w:ascii="Symbol" w:hAnsi="Symbol" w:hint="default"/>
        <w:color w:val="FF5B11"/>
        <w:sz w:val="14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4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8644BB"/>
    <w:multiLevelType w:val="hybridMultilevel"/>
    <w:tmpl w:val="0E868290"/>
    <w:lvl w:ilvl="0" w:tplc="EF60FBDE">
      <w:start w:val="1"/>
      <w:numFmt w:val="decimal"/>
      <w:pStyle w:val="template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B4ACF"/>
    <w:multiLevelType w:val="multilevel"/>
    <w:tmpl w:val="74C8B30C"/>
    <w:styleLink w:val="NumberedList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103" w:hanging="567"/>
      </w:pPr>
      <w:rPr>
        <w:rFonts w:hint="default"/>
      </w:rPr>
    </w:lvl>
  </w:abstractNum>
  <w:abstractNum w:abstractNumId="7" w15:restartNumberingAfterBreak="0">
    <w:nsid w:val="1A171270"/>
    <w:multiLevelType w:val="hybridMultilevel"/>
    <w:tmpl w:val="AC1415D8"/>
    <w:lvl w:ilvl="0" w:tplc="0409000F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</w:lvl>
    <w:lvl w:ilvl="1" w:tplc="EF60FB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49180E"/>
    <w:multiLevelType w:val="hybridMultilevel"/>
    <w:tmpl w:val="023AC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F64BE"/>
    <w:multiLevelType w:val="hybridMultilevel"/>
    <w:tmpl w:val="972E452A"/>
    <w:lvl w:ilvl="0" w:tplc="D3AAB496">
      <w:start w:val="1"/>
      <w:numFmt w:val="decimalZero"/>
      <w:pStyle w:val="Feature"/>
      <w:lvlText w:val="Feat.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B0123"/>
    <w:multiLevelType w:val="hybridMultilevel"/>
    <w:tmpl w:val="496872A4"/>
    <w:lvl w:ilvl="0" w:tplc="6D0A9F08">
      <w:start w:val="1"/>
      <w:numFmt w:val="bullet"/>
      <w:pStyle w:val="NormalVietas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30FC6E">
      <w:start w:val="1"/>
      <w:numFmt w:val="bullet"/>
      <w:pStyle w:val="NormalVieta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84A41"/>
    <w:multiLevelType w:val="hybridMultilevel"/>
    <w:tmpl w:val="2B5CF1C6"/>
    <w:lvl w:ilvl="0" w:tplc="081A0001">
      <w:start w:val="1"/>
      <w:numFmt w:val="bullet"/>
      <w:pStyle w:val="ListS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  <w:sz w:val="20"/>
      </w:rPr>
    </w:lvl>
    <w:lvl w:ilvl="1" w:tplc="08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235861"/>
    <w:multiLevelType w:val="multilevel"/>
    <w:tmpl w:val="670CBF6E"/>
    <w:lvl w:ilvl="0">
      <w:start w:val="1"/>
      <w:numFmt w:val="upperLetter"/>
      <w:pStyle w:val="Appendix1"/>
      <w:lvlText w:val="Appendix %1"/>
      <w:lvlJc w:val="left"/>
      <w:pPr>
        <w:ind w:left="2268" w:hanging="2268"/>
      </w:pPr>
      <w:rPr>
        <w:rFonts w:ascii="Calibri" w:hAnsi="Calibri" w:hint="default"/>
        <w:b/>
        <w:i w:val="0"/>
        <w:kern w:val="32"/>
        <w:sz w:val="36"/>
      </w:rPr>
    </w:lvl>
    <w:lvl w:ilvl="1">
      <w:start w:val="1"/>
      <w:numFmt w:val="decimal"/>
      <w:pStyle w:val="Appendix2"/>
      <w:lvlText w:val="Appendix %1.%2"/>
      <w:lvlJc w:val="left"/>
      <w:pPr>
        <w:ind w:left="2268" w:hanging="2268"/>
      </w:pPr>
      <w:rPr>
        <w:rFonts w:ascii="Calibri" w:hAnsi="Calibri" w:hint="default"/>
        <w:b/>
        <w:i w:val="0"/>
        <w:kern w:val="28"/>
        <w:sz w:val="32"/>
      </w:rPr>
    </w:lvl>
    <w:lvl w:ilvl="2">
      <w:start w:val="1"/>
      <w:numFmt w:val="decimal"/>
      <w:pStyle w:val="Appendix3"/>
      <w:lvlText w:val="Appendix %1.%2.%3"/>
      <w:lvlJc w:val="left"/>
      <w:pPr>
        <w:ind w:left="2268" w:hanging="2268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3402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2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2" w:hanging="1584"/>
      </w:pPr>
      <w:rPr>
        <w:rFonts w:hint="default"/>
      </w:rPr>
    </w:lvl>
  </w:abstractNum>
  <w:abstractNum w:abstractNumId="13" w15:restartNumberingAfterBreak="0">
    <w:nsid w:val="1F220CE8"/>
    <w:multiLevelType w:val="singleLevel"/>
    <w:tmpl w:val="8C7C005E"/>
    <w:lvl w:ilvl="0">
      <w:start w:val="1"/>
      <w:numFmt w:val="decimal"/>
      <w:pStyle w:val="ls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AF78FB"/>
    <w:multiLevelType w:val="multilevel"/>
    <w:tmpl w:val="B4906AD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 w:val="0"/>
        <w:sz w:val="24"/>
        <w:szCs w:val="24"/>
        <w:lang w:val="es-ES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5E166E1"/>
    <w:multiLevelType w:val="hybridMultilevel"/>
    <w:tmpl w:val="FFAE4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53168"/>
    <w:multiLevelType w:val="singleLevel"/>
    <w:tmpl w:val="8AA2FDC0"/>
    <w:lvl w:ilvl="0">
      <w:start w:val="1"/>
      <w:numFmt w:val="bullet"/>
      <w:pStyle w:val="Vieta"/>
      <w:lvlText w:val="●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84A534F"/>
    <w:multiLevelType w:val="multilevel"/>
    <w:tmpl w:val="155EFEB4"/>
    <w:styleLink w:val="StyleBulletedSymbolsymbolLeft063cmHanging063cm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333333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333333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333333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  <w:color w:val="333333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2BA1030C"/>
    <w:multiLevelType w:val="multilevel"/>
    <w:tmpl w:val="1CD46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h2Arial11ptNotItalicBlackLeft0cm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17C2259"/>
    <w:multiLevelType w:val="hybridMultilevel"/>
    <w:tmpl w:val="E422AB14"/>
    <w:lvl w:ilvl="0" w:tplc="E5CE967A">
      <w:start w:val="1"/>
      <w:numFmt w:val="bullet"/>
      <w:pStyle w:val="NormalvietasCar"/>
      <w:lvlText w:val=""/>
      <w:lvlJc w:val="left"/>
      <w:pPr>
        <w:tabs>
          <w:tab w:val="num" w:pos="1071"/>
        </w:tabs>
        <w:ind w:left="10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17DF7"/>
    <w:multiLevelType w:val="hybridMultilevel"/>
    <w:tmpl w:val="BB6E1C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B540DD"/>
    <w:multiLevelType w:val="hybridMultilevel"/>
    <w:tmpl w:val="600E9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71AE7"/>
    <w:multiLevelType w:val="multilevel"/>
    <w:tmpl w:val="79FC273C"/>
    <w:styleLink w:val="BulletedList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hint="default"/>
        <w:sz w:val="20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23" w15:restartNumberingAfterBreak="0">
    <w:nsid w:val="3C874099"/>
    <w:multiLevelType w:val="hybridMultilevel"/>
    <w:tmpl w:val="7ADA8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96A71"/>
    <w:multiLevelType w:val="hybridMultilevel"/>
    <w:tmpl w:val="AFD8863E"/>
    <w:lvl w:ilvl="0" w:tplc="9C10AADA">
      <w:start w:val="1"/>
      <w:numFmt w:val="decimal"/>
      <w:pStyle w:val="Style7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F52A85"/>
    <w:multiLevelType w:val="hybridMultilevel"/>
    <w:tmpl w:val="0FACC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E4F76"/>
    <w:multiLevelType w:val="hybridMultilevel"/>
    <w:tmpl w:val="59AA2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7B3C5E"/>
    <w:multiLevelType w:val="hybridMultilevel"/>
    <w:tmpl w:val="21180B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515660"/>
    <w:multiLevelType w:val="hybridMultilevel"/>
    <w:tmpl w:val="DE02B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E16B27"/>
    <w:multiLevelType w:val="multilevel"/>
    <w:tmpl w:val="12DCEAC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0" w15:restartNumberingAfterBreak="0">
    <w:nsid w:val="43BE0EA4"/>
    <w:multiLevelType w:val="multilevel"/>
    <w:tmpl w:val="AB6275E0"/>
    <w:name w:val="WW8Num117"/>
    <w:lvl w:ilvl="0">
      <w:start w:val="1"/>
      <w:numFmt w:val="decimal"/>
      <w:pStyle w:val="Style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474727C4"/>
    <w:multiLevelType w:val="hybridMultilevel"/>
    <w:tmpl w:val="88827F88"/>
    <w:lvl w:ilvl="0" w:tplc="2A72E3BC">
      <w:start w:val="1"/>
      <w:numFmt w:val="bullet"/>
      <w:pStyle w:val="Style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6634FE"/>
    <w:multiLevelType w:val="singleLevel"/>
    <w:tmpl w:val="5B1EF2BC"/>
    <w:lvl w:ilvl="0">
      <w:start w:val="1"/>
      <w:numFmt w:val="bullet"/>
      <w:pStyle w:val="ls2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</w:abstractNum>
  <w:abstractNum w:abstractNumId="33" w15:restartNumberingAfterBreak="0">
    <w:nsid w:val="4AA3182D"/>
    <w:multiLevelType w:val="hybridMultilevel"/>
    <w:tmpl w:val="39500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1225CB"/>
    <w:multiLevelType w:val="hybridMultilevel"/>
    <w:tmpl w:val="6DCED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5451B"/>
    <w:multiLevelType w:val="hybridMultilevel"/>
    <w:tmpl w:val="795887EA"/>
    <w:lvl w:ilvl="0" w:tplc="C6AC6B90">
      <w:start w:val="1"/>
      <w:numFmt w:val="bullet"/>
      <w:pStyle w:val="ListBox"/>
      <w:lvlText w:val="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911F92"/>
    <w:multiLevelType w:val="hybridMultilevel"/>
    <w:tmpl w:val="91B429F8"/>
    <w:lvl w:ilvl="0" w:tplc="9D1A8A2E">
      <w:start w:val="1"/>
      <w:numFmt w:val="decimal"/>
      <w:pStyle w:val="Style1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sz w:val="24"/>
      </w:rPr>
    </w:lvl>
    <w:lvl w:ilvl="1" w:tplc="0C090019" w:tentative="1">
      <w:start w:val="1"/>
      <w:numFmt w:val="lowerLetter"/>
      <w:pStyle w:val="Heading2Custno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pStyle w:val="Heading3Custno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pStyle w:val="Heading4Custno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pStyle w:val="Heading5Custno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2B2EF3"/>
    <w:multiLevelType w:val="hybridMultilevel"/>
    <w:tmpl w:val="D29E8238"/>
    <w:lvl w:ilvl="0" w:tplc="826CDF8C">
      <w:start w:val="1"/>
      <w:numFmt w:val="bullet"/>
      <w:pStyle w:val="bullet02"/>
      <w:lvlText w:val="o"/>
      <w:lvlJc w:val="left"/>
      <w:pPr>
        <w:tabs>
          <w:tab w:val="num" w:pos="1134"/>
        </w:tabs>
        <w:ind w:left="1134" w:hanging="567"/>
      </w:pPr>
      <w:rPr>
        <w:rFonts w:hAnsi="Courier New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963878"/>
    <w:multiLevelType w:val="singleLevel"/>
    <w:tmpl w:val="5D5878DA"/>
    <w:lvl w:ilvl="0">
      <w:start w:val="1"/>
      <w:numFmt w:val="bullet"/>
      <w:pStyle w:val="Risposta1"/>
      <w:lvlText w:val="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66087C2A"/>
    <w:multiLevelType w:val="hybridMultilevel"/>
    <w:tmpl w:val="51409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A13BF"/>
    <w:multiLevelType w:val="hybridMultilevel"/>
    <w:tmpl w:val="53848AB6"/>
    <w:lvl w:ilvl="0" w:tplc="DE1EB982">
      <w:start w:val="1"/>
      <w:numFmt w:val="bullet"/>
      <w:pStyle w:val="table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47F87B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A4EB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CB5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6A59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70C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49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40E9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3AC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A27E0"/>
    <w:multiLevelType w:val="multilevel"/>
    <w:tmpl w:val="38CEB874"/>
    <w:styleLink w:val="HeadingStyl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6CC34180"/>
    <w:multiLevelType w:val="hybridMultilevel"/>
    <w:tmpl w:val="D5F6B4CE"/>
    <w:lvl w:ilvl="0" w:tplc="A994FF92">
      <w:start w:val="1"/>
      <w:numFmt w:val="decimal"/>
      <w:pStyle w:val="Steps"/>
      <w:lvlText w:val="%1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b w:val="0"/>
        <w:i w:val="0"/>
        <w:color w:val="00000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8819AB"/>
    <w:multiLevelType w:val="hybridMultilevel"/>
    <w:tmpl w:val="CE705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3A595E"/>
    <w:multiLevelType w:val="hybridMultilevel"/>
    <w:tmpl w:val="21180B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77EDB"/>
    <w:multiLevelType w:val="multilevel"/>
    <w:tmpl w:val="EA267C90"/>
    <w:lvl w:ilvl="0">
      <w:start w:val="1"/>
      <w:numFmt w:val="none"/>
      <w:pStyle w:val="Warning"/>
      <w:lvlText w:val="WARNING: "/>
      <w:lvlJc w:val="left"/>
      <w:pPr>
        <w:ind w:left="1418" w:hanging="1418"/>
      </w:pPr>
      <w:rPr>
        <w:rFonts w:hint="default"/>
        <w:b/>
        <w:i/>
        <w:color w:val="943634"/>
      </w:rPr>
    </w:lvl>
    <w:lvl w:ilvl="1">
      <w:start w:val="1"/>
      <w:numFmt w:val="none"/>
      <w:pStyle w:val="ListWarning2"/>
      <w:lvlText w:val="WARNING:"/>
      <w:lvlJc w:val="left"/>
      <w:pPr>
        <w:ind w:left="1985" w:hanging="1418"/>
      </w:pPr>
      <w:rPr>
        <w:rFonts w:hint="default"/>
        <w:b/>
        <w:i/>
        <w:color w:val="943634"/>
      </w:rPr>
    </w:lvl>
    <w:lvl w:ilvl="2">
      <w:start w:val="1"/>
      <w:numFmt w:val="none"/>
      <w:pStyle w:val="ListWarning3"/>
      <w:lvlText w:val="WARNING:"/>
      <w:lvlJc w:val="left"/>
      <w:pPr>
        <w:ind w:left="2552" w:hanging="1418"/>
      </w:pPr>
      <w:rPr>
        <w:rFonts w:hint="default"/>
        <w:b/>
        <w:i/>
        <w:color w:val="943634"/>
      </w:rPr>
    </w:lvl>
    <w:lvl w:ilvl="3">
      <w:start w:val="1"/>
      <w:numFmt w:val="none"/>
      <w:pStyle w:val="ListWarning4"/>
      <w:lvlText w:val="WARNING:"/>
      <w:lvlJc w:val="left"/>
      <w:pPr>
        <w:ind w:left="3119" w:hanging="1418"/>
      </w:pPr>
      <w:rPr>
        <w:rFonts w:hint="default"/>
        <w:b/>
        <w:i/>
        <w:color w:val="943634"/>
      </w:rPr>
    </w:lvl>
    <w:lvl w:ilvl="4">
      <w:start w:val="1"/>
      <w:numFmt w:val="none"/>
      <w:pStyle w:val="ListWarning5"/>
      <w:lvlText w:val="WARNING:"/>
      <w:lvlJc w:val="left"/>
      <w:pPr>
        <w:ind w:left="3686" w:hanging="1418"/>
      </w:pPr>
      <w:rPr>
        <w:rFonts w:hint="default"/>
        <w:b/>
        <w:i/>
        <w:color w:val="943634"/>
      </w:rPr>
    </w:lvl>
    <w:lvl w:ilvl="5">
      <w:start w:val="1"/>
      <w:numFmt w:val="none"/>
      <w:pStyle w:val="ListWarning6"/>
      <w:lvlText w:val="WARNING:"/>
      <w:lvlJc w:val="left"/>
      <w:pPr>
        <w:ind w:left="4253" w:hanging="1418"/>
      </w:pPr>
      <w:rPr>
        <w:rFonts w:hint="default"/>
        <w:b/>
        <w:i/>
        <w:color w:val="943634"/>
      </w:rPr>
    </w:lvl>
    <w:lvl w:ilvl="6">
      <w:start w:val="1"/>
      <w:numFmt w:val="none"/>
      <w:pStyle w:val="ListWarning7"/>
      <w:lvlText w:val="WARNING:"/>
      <w:lvlJc w:val="left"/>
      <w:pPr>
        <w:ind w:left="4820" w:hanging="1418"/>
      </w:pPr>
      <w:rPr>
        <w:rFonts w:hint="default"/>
        <w:b/>
        <w:i/>
        <w:color w:val="943634"/>
      </w:rPr>
    </w:lvl>
    <w:lvl w:ilvl="7">
      <w:start w:val="1"/>
      <w:numFmt w:val="none"/>
      <w:pStyle w:val="ListWarning8"/>
      <w:lvlText w:val="WARNING:"/>
      <w:lvlJc w:val="left"/>
      <w:pPr>
        <w:ind w:left="5387" w:hanging="1418"/>
      </w:pPr>
      <w:rPr>
        <w:rFonts w:hint="default"/>
        <w:b/>
        <w:i/>
        <w:color w:val="943634"/>
      </w:rPr>
    </w:lvl>
    <w:lvl w:ilvl="8">
      <w:start w:val="1"/>
      <w:numFmt w:val="none"/>
      <w:pStyle w:val="ListWarning9"/>
      <w:lvlText w:val="WARNING:"/>
      <w:lvlJc w:val="left"/>
      <w:pPr>
        <w:ind w:left="5954" w:hanging="1418"/>
      </w:pPr>
      <w:rPr>
        <w:rFonts w:hint="default"/>
        <w:b/>
        <w:i/>
        <w:color w:val="943634"/>
      </w:rPr>
    </w:lvl>
  </w:abstractNum>
  <w:abstractNum w:abstractNumId="46" w15:restartNumberingAfterBreak="0">
    <w:nsid w:val="797D79F7"/>
    <w:multiLevelType w:val="hybridMultilevel"/>
    <w:tmpl w:val="B5DC6C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1D4517"/>
    <w:multiLevelType w:val="hybridMultilevel"/>
    <w:tmpl w:val="99FE1830"/>
    <w:lvl w:ilvl="0" w:tplc="C486E6FE">
      <w:start w:val="1"/>
      <w:numFmt w:val="bullet"/>
      <w:pStyle w:val="Preformatted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14"/>
  </w:num>
  <w:num w:numId="4">
    <w:abstractNumId w:val="41"/>
  </w:num>
  <w:num w:numId="5">
    <w:abstractNumId w:val="0"/>
  </w:num>
  <w:num w:numId="6">
    <w:abstractNumId w:val="45"/>
  </w:num>
  <w:num w:numId="7">
    <w:abstractNumId w:val="6"/>
  </w:num>
  <w:num w:numId="8">
    <w:abstractNumId w:val="40"/>
  </w:num>
  <w:num w:numId="9">
    <w:abstractNumId w:val="37"/>
  </w:num>
  <w:num w:numId="10">
    <w:abstractNumId w:val="3"/>
  </w:num>
  <w:num w:numId="11">
    <w:abstractNumId w:val="9"/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7"/>
  </w:num>
  <w:num w:numId="15">
    <w:abstractNumId w:val="36"/>
  </w:num>
  <w:num w:numId="16">
    <w:abstractNumId w:val="35"/>
  </w:num>
  <w:num w:numId="17">
    <w:abstractNumId w:val="7"/>
  </w:num>
  <w:num w:numId="18">
    <w:abstractNumId w:val="16"/>
  </w:num>
  <w:num w:numId="19">
    <w:abstractNumId w:val="47"/>
  </w:num>
  <w:num w:numId="20">
    <w:abstractNumId w:val="5"/>
  </w:num>
  <w:num w:numId="21">
    <w:abstractNumId w:val="2"/>
  </w:num>
  <w:num w:numId="22">
    <w:abstractNumId w:val="11"/>
  </w:num>
  <w:num w:numId="23">
    <w:abstractNumId w:val="30"/>
  </w:num>
  <w:num w:numId="24">
    <w:abstractNumId w:val="32"/>
  </w:num>
  <w:num w:numId="25">
    <w:abstractNumId w:val="18"/>
  </w:num>
  <w:num w:numId="26">
    <w:abstractNumId w:val="13"/>
  </w:num>
  <w:num w:numId="27">
    <w:abstractNumId w:val="38"/>
  </w:num>
  <w:num w:numId="28">
    <w:abstractNumId w:val="31"/>
  </w:num>
  <w:num w:numId="29">
    <w:abstractNumId w:val="24"/>
  </w:num>
  <w:num w:numId="30">
    <w:abstractNumId w:val="10"/>
  </w:num>
  <w:num w:numId="31">
    <w:abstractNumId w:val="19"/>
  </w:num>
  <w:num w:numId="32">
    <w:abstractNumId w:val="4"/>
  </w:num>
  <w:num w:numId="33">
    <w:abstractNumId w:val="21"/>
  </w:num>
  <w:num w:numId="34">
    <w:abstractNumId w:val="39"/>
  </w:num>
  <w:num w:numId="35">
    <w:abstractNumId w:val="33"/>
  </w:num>
  <w:num w:numId="36">
    <w:abstractNumId w:val="25"/>
  </w:num>
  <w:num w:numId="37">
    <w:abstractNumId w:val="46"/>
  </w:num>
  <w:num w:numId="38">
    <w:abstractNumId w:val="1"/>
  </w:num>
  <w:num w:numId="39">
    <w:abstractNumId w:val="23"/>
  </w:num>
  <w:num w:numId="40">
    <w:abstractNumId w:val="15"/>
  </w:num>
  <w:num w:numId="41">
    <w:abstractNumId w:val="26"/>
  </w:num>
  <w:num w:numId="42">
    <w:abstractNumId w:val="43"/>
  </w:num>
  <w:num w:numId="43">
    <w:abstractNumId w:val="28"/>
  </w:num>
  <w:num w:numId="44">
    <w:abstractNumId w:val="27"/>
  </w:num>
  <w:num w:numId="45">
    <w:abstractNumId w:val="44"/>
  </w:num>
  <w:num w:numId="46">
    <w:abstractNumId w:val="34"/>
  </w:num>
  <w:num w:numId="47">
    <w:abstractNumId w:val="20"/>
  </w:num>
  <w:num w:numId="48">
    <w:abstractNumId w:val="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CAC"/>
    <w:rsid w:val="00001EA4"/>
    <w:rsid w:val="00002978"/>
    <w:rsid w:val="0000340A"/>
    <w:rsid w:val="00004530"/>
    <w:rsid w:val="0000555C"/>
    <w:rsid w:val="00006258"/>
    <w:rsid w:val="00006A83"/>
    <w:rsid w:val="000106DF"/>
    <w:rsid w:val="000107DE"/>
    <w:rsid w:val="00010D03"/>
    <w:rsid w:val="00011034"/>
    <w:rsid w:val="00011FC0"/>
    <w:rsid w:val="00012A72"/>
    <w:rsid w:val="00013254"/>
    <w:rsid w:val="000138B6"/>
    <w:rsid w:val="00013A9A"/>
    <w:rsid w:val="00013D26"/>
    <w:rsid w:val="00014165"/>
    <w:rsid w:val="00014666"/>
    <w:rsid w:val="00014798"/>
    <w:rsid w:val="00014FFC"/>
    <w:rsid w:val="000159FF"/>
    <w:rsid w:val="00016139"/>
    <w:rsid w:val="00016290"/>
    <w:rsid w:val="000164E7"/>
    <w:rsid w:val="000166AD"/>
    <w:rsid w:val="00016A7D"/>
    <w:rsid w:val="000202CD"/>
    <w:rsid w:val="0002035D"/>
    <w:rsid w:val="000214BB"/>
    <w:rsid w:val="00022C95"/>
    <w:rsid w:val="00023177"/>
    <w:rsid w:val="00024684"/>
    <w:rsid w:val="000262EF"/>
    <w:rsid w:val="0002683A"/>
    <w:rsid w:val="000268C6"/>
    <w:rsid w:val="00026D8D"/>
    <w:rsid w:val="00026E6C"/>
    <w:rsid w:val="00027621"/>
    <w:rsid w:val="00030AE0"/>
    <w:rsid w:val="00030B95"/>
    <w:rsid w:val="00030C41"/>
    <w:rsid w:val="00031057"/>
    <w:rsid w:val="000318EE"/>
    <w:rsid w:val="00032CFA"/>
    <w:rsid w:val="00032D4B"/>
    <w:rsid w:val="000335C0"/>
    <w:rsid w:val="000337DF"/>
    <w:rsid w:val="00034479"/>
    <w:rsid w:val="00034568"/>
    <w:rsid w:val="00034EE7"/>
    <w:rsid w:val="0004123D"/>
    <w:rsid w:val="000429AB"/>
    <w:rsid w:val="00042DC3"/>
    <w:rsid w:val="0004350A"/>
    <w:rsid w:val="00043694"/>
    <w:rsid w:val="00044836"/>
    <w:rsid w:val="00044CA7"/>
    <w:rsid w:val="000458A4"/>
    <w:rsid w:val="00045FE7"/>
    <w:rsid w:val="000479D8"/>
    <w:rsid w:val="00050066"/>
    <w:rsid w:val="000509AB"/>
    <w:rsid w:val="0005173C"/>
    <w:rsid w:val="000519D6"/>
    <w:rsid w:val="00052965"/>
    <w:rsid w:val="0005297C"/>
    <w:rsid w:val="00053C46"/>
    <w:rsid w:val="000544D4"/>
    <w:rsid w:val="00054DE4"/>
    <w:rsid w:val="000574FD"/>
    <w:rsid w:val="0006008D"/>
    <w:rsid w:val="00060214"/>
    <w:rsid w:val="00060707"/>
    <w:rsid w:val="0006071F"/>
    <w:rsid w:val="00060D27"/>
    <w:rsid w:val="00060D70"/>
    <w:rsid w:val="000621D8"/>
    <w:rsid w:val="000632E7"/>
    <w:rsid w:val="000651BB"/>
    <w:rsid w:val="0006524E"/>
    <w:rsid w:val="00065BDD"/>
    <w:rsid w:val="000677AB"/>
    <w:rsid w:val="00070152"/>
    <w:rsid w:val="00070A05"/>
    <w:rsid w:val="00073A9E"/>
    <w:rsid w:val="000741E8"/>
    <w:rsid w:val="00074F82"/>
    <w:rsid w:val="00075AE2"/>
    <w:rsid w:val="00076975"/>
    <w:rsid w:val="00077B47"/>
    <w:rsid w:val="000805D2"/>
    <w:rsid w:val="00080890"/>
    <w:rsid w:val="00080940"/>
    <w:rsid w:val="0008101A"/>
    <w:rsid w:val="00081D19"/>
    <w:rsid w:val="00081D28"/>
    <w:rsid w:val="00082E0A"/>
    <w:rsid w:val="00082F12"/>
    <w:rsid w:val="000833D4"/>
    <w:rsid w:val="00084DF0"/>
    <w:rsid w:val="00086C87"/>
    <w:rsid w:val="00087413"/>
    <w:rsid w:val="00090578"/>
    <w:rsid w:val="000907F2"/>
    <w:rsid w:val="00090A75"/>
    <w:rsid w:val="000910BA"/>
    <w:rsid w:val="00091DB4"/>
    <w:rsid w:val="000932BA"/>
    <w:rsid w:val="00093599"/>
    <w:rsid w:val="00093BE0"/>
    <w:rsid w:val="0009412E"/>
    <w:rsid w:val="000947A8"/>
    <w:rsid w:val="00094814"/>
    <w:rsid w:val="00094BC0"/>
    <w:rsid w:val="00095163"/>
    <w:rsid w:val="00095E9B"/>
    <w:rsid w:val="0009701C"/>
    <w:rsid w:val="000A195C"/>
    <w:rsid w:val="000A288B"/>
    <w:rsid w:val="000A3BE0"/>
    <w:rsid w:val="000A3E29"/>
    <w:rsid w:val="000A4FFA"/>
    <w:rsid w:val="000A537E"/>
    <w:rsid w:val="000A6154"/>
    <w:rsid w:val="000A6C19"/>
    <w:rsid w:val="000A7AA0"/>
    <w:rsid w:val="000B0E42"/>
    <w:rsid w:val="000B145A"/>
    <w:rsid w:val="000B15BB"/>
    <w:rsid w:val="000B178C"/>
    <w:rsid w:val="000B2769"/>
    <w:rsid w:val="000B33C5"/>
    <w:rsid w:val="000B3750"/>
    <w:rsid w:val="000B38F3"/>
    <w:rsid w:val="000B44E2"/>
    <w:rsid w:val="000B4D2E"/>
    <w:rsid w:val="000B5095"/>
    <w:rsid w:val="000B67A0"/>
    <w:rsid w:val="000B683C"/>
    <w:rsid w:val="000B6C95"/>
    <w:rsid w:val="000B6EC4"/>
    <w:rsid w:val="000B711C"/>
    <w:rsid w:val="000B7BCA"/>
    <w:rsid w:val="000C02C4"/>
    <w:rsid w:val="000C0B16"/>
    <w:rsid w:val="000C0B96"/>
    <w:rsid w:val="000C0E8A"/>
    <w:rsid w:val="000C1FFA"/>
    <w:rsid w:val="000C201F"/>
    <w:rsid w:val="000C3EBF"/>
    <w:rsid w:val="000C3F17"/>
    <w:rsid w:val="000C45CE"/>
    <w:rsid w:val="000C5474"/>
    <w:rsid w:val="000C7A9E"/>
    <w:rsid w:val="000C7FC2"/>
    <w:rsid w:val="000D0239"/>
    <w:rsid w:val="000D19F3"/>
    <w:rsid w:val="000D1EA8"/>
    <w:rsid w:val="000D23E6"/>
    <w:rsid w:val="000D36C8"/>
    <w:rsid w:val="000D40B0"/>
    <w:rsid w:val="000D4D64"/>
    <w:rsid w:val="000D5068"/>
    <w:rsid w:val="000D52B6"/>
    <w:rsid w:val="000D593E"/>
    <w:rsid w:val="000D6352"/>
    <w:rsid w:val="000D6642"/>
    <w:rsid w:val="000D6645"/>
    <w:rsid w:val="000D74BD"/>
    <w:rsid w:val="000D767C"/>
    <w:rsid w:val="000E0028"/>
    <w:rsid w:val="000E0972"/>
    <w:rsid w:val="000E17D2"/>
    <w:rsid w:val="000E227E"/>
    <w:rsid w:val="000E22D1"/>
    <w:rsid w:val="000E2647"/>
    <w:rsid w:val="000E2938"/>
    <w:rsid w:val="000E2C3F"/>
    <w:rsid w:val="000E44D1"/>
    <w:rsid w:val="000E4732"/>
    <w:rsid w:val="000E5203"/>
    <w:rsid w:val="000E52C0"/>
    <w:rsid w:val="000E5302"/>
    <w:rsid w:val="000E5691"/>
    <w:rsid w:val="000E5D8C"/>
    <w:rsid w:val="000E5FB2"/>
    <w:rsid w:val="000F0838"/>
    <w:rsid w:val="000F277C"/>
    <w:rsid w:val="000F2B63"/>
    <w:rsid w:val="000F2B75"/>
    <w:rsid w:val="000F3085"/>
    <w:rsid w:val="000F327D"/>
    <w:rsid w:val="000F33E3"/>
    <w:rsid w:val="000F43B4"/>
    <w:rsid w:val="000F4414"/>
    <w:rsid w:val="000F445C"/>
    <w:rsid w:val="000F6A0F"/>
    <w:rsid w:val="000F6B32"/>
    <w:rsid w:val="001026F4"/>
    <w:rsid w:val="00102EC1"/>
    <w:rsid w:val="001033C2"/>
    <w:rsid w:val="00104C24"/>
    <w:rsid w:val="00104CD5"/>
    <w:rsid w:val="001059D5"/>
    <w:rsid w:val="001072B6"/>
    <w:rsid w:val="0010792B"/>
    <w:rsid w:val="00110EAA"/>
    <w:rsid w:val="0011127C"/>
    <w:rsid w:val="00113259"/>
    <w:rsid w:val="00113E03"/>
    <w:rsid w:val="001153D3"/>
    <w:rsid w:val="0011604F"/>
    <w:rsid w:val="00116F35"/>
    <w:rsid w:val="001177A8"/>
    <w:rsid w:val="00120C0D"/>
    <w:rsid w:val="001211C4"/>
    <w:rsid w:val="001215A9"/>
    <w:rsid w:val="0012340B"/>
    <w:rsid w:val="00123741"/>
    <w:rsid w:val="00124182"/>
    <w:rsid w:val="00124E24"/>
    <w:rsid w:val="001251A3"/>
    <w:rsid w:val="00125680"/>
    <w:rsid w:val="00125F6C"/>
    <w:rsid w:val="0012608A"/>
    <w:rsid w:val="00126E04"/>
    <w:rsid w:val="00126EA2"/>
    <w:rsid w:val="0013075F"/>
    <w:rsid w:val="001311AF"/>
    <w:rsid w:val="001321D0"/>
    <w:rsid w:val="0013307F"/>
    <w:rsid w:val="0013325E"/>
    <w:rsid w:val="00133286"/>
    <w:rsid w:val="00133477"/>
    <w:rsid w:val="00133FC6"/>
    <w:rsid w:val="00134052"/>
    <w:rsid w:val="00134DE7"/>
    <w:rsid w:val="00135012"/>
    <w:rsid w:val="001410E1"/>
    <w:rsid w:val="001418A4"/>
    <w:rsid w:val="00141F07"/>
    <w:rsid w:val="0014276B"/>
    <w:rsid w:val="00142824"/>
    <w:rsid w:val="0014457E"/>
    <w:rsid w:val="00144694"/>
    <w:rsid w:val="00145B65"/>
    <w:rsid w:val="00146206"/>
    <w:rsid w:val="00146B75"/>
    <w:rsid w:val="00146B90"/>
    <w:rsid w:val="001472F2"/>
    <w:rsid w:val="00151C7D"/>
    <w:rsid w:val="00151FD8"/>
    <w:rsid w:val="001526D4"/>
    <w:rsid w:val="00154043"/>
    <w:rsid w:val="00155878"/>
    <w:rsid w:val="00155B88"/>
    <w:rsid w:val="00155B8C"/>
    <w:rsid w:val="00156E10"/>
    <w:rsid w:val="0016105D"/>
    <w:rsid w:val="0016133B"/>
    <w:rsid w:val="00161DD5"/>
    <w:rsid w:val="0016350A"/>
    <w:rsid w:val="001646DA"/>
    <w:rsid w:val="001646DE"/>
    <w:rsid w:val="001655C8"/>
    <w:rsid w:val="001658CD"/>
    <w:rsid w:val="00165D5B"/>
    <w:rsid w:val="00165F8D"/>
    <w:rsid w:val="00166112"/>
    <w:rsid w:val="00166DD2"/>
    <w:rsid w:val="00166EF8"/>
    <w:rsid w:val="00167B90"/>
    <w:rsid w:val="001701EC"/>
    <w:rsid w:val="0017055B"/>
    <w:rsid w:val="00171349"/>
    <w:rsid w:val="001716F2"/>
    <w:rsid w:val="001719CA"/>
    <w:rsid w:val="001731DE"/>
    <w:rsid w:val="00173772"/>
    <w:rsid w:val="00173885"/>
    <w:rsid w:val="0017425E"/>
    <w:rsid w:val="0017452F"/>
    <w:rsid w:val="00175CE6"/>
    <w:rsid w:val="001774BD"/>
    <w:rsid w:val="001821D4"/>
    <w:rsid w:val="00182417"/>
    <w:rsid w:val="0018266A"/>
    <w:rsid w:val="00183A96"/>
    <w:rsid w:val="00184772"/>
    <w:rsid w:val="00185445"/>
    <w:rsid w:val="00185B2C"/>
    <w:rsid w:val="00185D30"/>
    <w:rsid w:val="00185D9B"/>
    <w:rsid w:val="00185FD1"/>
    <w:rsid w:val="00186573"/>
    <w:rsid w:val="001879B9"/>
    <w:rsid w:val="001901A8"/>
    <w:rsid w:val="001904D5"/>
    <w:rsid w:val="0019050E"/>
    <w:rsid w:val="00190CC4"/>
    <w:rsid w:val="00191267"/>
    <w:rsid w:val="001912C6"/>
    <w:rsid w:val="00191494"/>
    <w:rsid w:val="001924B9"/>
    <w:rsid w:val="00192AF5"/>
    <w:rsid w:val="0019303B"/>
    <w:rsid w:val="001931B3"/>
    <w:rsid w:val="00193B60"/>
    <w:rsid w:val="001945A1"/>
    <w:rsid w:val="001955FD"/>
    <w:rsid w:val="001964D8"/>
    <w:rsid w:val="001969B5"/>
    <w:rsid w:val="00196BDD"/>
    <w:rsid w:val="001A1360"/>
    <w:rsid w:val="001A2036"/>
    <w:rsid w:val="001A268F"/>
    <w:rsid w:val="001A27EA"/>
    <w:rsid w:val="001A2B9B"/>
    <w:rsid w:val="001A2ED7"/>
    <w:rsid w:val="001A31D2"/>
    <w:rsid w:val="001A3F9C"/>
    <w:rsid w:val="001A4BA6"/>
    <w:rsid w:val="001A5BEE"/>
    <w:rsid w:val="001A5C1E"/>
    <w:rsid w:val="001A6CCF"/>
    <w:rsid w:val="001A75D0"/>
    <w:rsid w:val="001B06E8"/>
    <w:rsid w:val="001B07E4"/>
    <w:rsid w:val="001B1005"/>
    <w:rsid w:val="001B189C"/>
    <w:rsid w:val="001B224B"/>
    <w:rsid w:val="001B3E7C"/>
    <w:rsid w:val="001B3EE9"/>
    <w:rsid w:val="001B3FEE"/>
    <w:rsid w:val="001B6C24"/>
    <w:rsid w:val="001B7B14"/>
    <w:rsid w:val="001C0699"/>
    <w:rsid w:val="001C06E7"/>
    <w:rsid w:val="001C0BA9"/>
    <w:rsid w:val="001C1CF6"/>
    <w:rsid w:val="001C20BE"/>
    <w:rsid w:val="001C274E"/>
    <w:rsid w:val="001C2CA2"/>
    <w:rsid w:val="001C2D40"/>
    <w:rsid w:val="001C2D74"/>
    <w:rsid w:val="001C322F"/>
    <w:rsid w:val="001C3666"/>
    <w:rsid w:val="001C46FC"/>
    <w:rsid w:val="001C5F21"/>
    <w:rsid w:val="001C6BA2"/>
    <w:rsid w:val="001C7BAC"/>
    <w:rsid w:val="001D0203"/>
    <w:rsid w:val="001D11E4"/>
    <w:rsid w:val="001D182B"/>
    <w:rsid w:val="001D209F"/>
    <w:rsid w:val="001D215D"/>
    <w:rsid w:val="001D4ECF"/>
    <w:rsid w:val="001D52B7"/>
    <w:rsid w:val="001D5693"/>
    <w:rsid w:val="001D5B16"/>
    <w:rsid w:val="001D78BC"/>
    <w:rsid w:val="001E04CC"/>
    <w:rsid w:val="001E0B28"/>
    <w:rsid w:val="001E103B"/>
    <w:rsid w:val="001E2C20"/>
    <w:rsid w:val="001E37F9"/>
    <w:rsid w:val="001E4581"/>
    <w:rsid w:val="001E4655"/>
    <w:rsid w:val="001E584E"/>
    <w:rsid w:val="001E60A4"/>
    <w:rsid w:val="001E6939"/>
    <w:rsid w:val="001E774B"/>
    <w:rsid w:val="001F09AB"/>
    <w:rsid w:val="001F13B1"/>
    <w:rsid w:val="001F2C09"/>
    <w:rsid w:val="001F2E29"/>
    <w:rsid w:val="001F3486"/>
    <w:rsid w:val="001F3B53"/>
    <w:rsid w:val="001F3E20"/>
    <w:rsid w:val="001F61E7"/>
    <w:rsid w:val="001F66DD"/>
    <w:rsid w:val="001F723E"/>
    <w:rsid w:val="001F7F39"/>
    <w:rsid w:val="0020021A"/>
    <w:rsid w:val="00200B04"/>
    <w:rsid w:val="00200E22"/>
    <w:rsid w:val="0020160B"/>
    <w:rsid w:val="00201E8F"/>
    <w:rsid w:val="002032A8"/>
    <w:rsid w:val="00203482"/>
    <w:rsid w:val="00203818"/>
    <w:rsid w:val="00203D25"/>
    <w:rsid w:val="00204591"/>
    <w:rsid w:val="00204954"/>
    <w:rsid w:val="002049E0"/>
    <w:rsid w:val="00204A2F"/>
    <w:rsid w:val="00205C1F"/>
    <w:rsid w:val="00205FDE"/>
    <w:rsid w:val="00206DE3"/>
    <w:rsid w:val="00206FB7"/>
    <w:rsid w:val="002107E2"/>
    <w:rsid w:val="00210BFF"/>
    <w:rsid w:val="00210D42"/>
    <w:rsid w:val="002117F4"/>
    <w:rsid w:val="00214F47"/>
    <w:rsid w:val="00215624"/>
    <w:rsid w:val="00215888"/>
    <w:rsid w:val="002169AB"/>
    <w:rsid w:val="002169B1"/>
    <w:rsid w:val="00216D5D"/>
    <w:rsid w:val="00217715"/>
    <w:rsid w:val="00217A33"/>
    <w:rsid w:val="00217AD3"/>
    <w:rsid w:val="00217E8A"/>
    <w:rsid w:val="00220430"/>
    <w:rsid w:val="002207B8"/>
    <w:rsid w:val="00220C60"/>
    <w:rsid w:val="002214A7"/>
    <w:rsid w:val="00221C77"/>
    <w:rsid w:val="00222693"/>
    <w:rsid w:val="0022294B"/>
    <w:rsid w:val="00223644"/>
    <w:rsid w:val="00223B79"/>
    <w:rsid w:val="00224E88"/>
    <w:rsid w:val="00225A16"/>
    <w:rsid w:val="00227153"/>
    <w:rsid w:val="00227262"/>
    <w:rsid w:val="00227FF9"/>
    <w:rsid w:val="0023023F"/>
    <w:rsid w:val="002303FB"/>
    <w:rsid w:val="002316EB"/>
    <w:rsid w:val="00231C31"/>
    <w:rsid w:val="00231CE9"/>
    <w:rsid w:val="00232B2E"/>
    <w:rsid w:val="00234B3E"/>
    <w:rsid w:val="00234EDF"/>
    <w:rsid w:val="00235321"/>
    <w:rsid w:val="0023685D"/>
    <w:rsid w:val="00236B96"/>
    <w:rsid w:val="00237AF4"/>
    <w:rsid w:val="00237D52"/>
    <w:rsid w:val="002408C0"/>
    <w:rsid w:val="00240CC9"/>
    <w:rsid w:val="00243B4C"/>
    <w:rsid w:val="00244A43"/>
    <w:rsid w:val="00244A6D"/>
    <w:rsid w:val="00245E32"/>
    <w:rsid w:val="002464C8"/>
    <w:rsid w:val="00246BA1"/>
    <w:rsid w:val="00246E93"/>
    <w:rsid w:val="00247348"/>
    <w:rsid w:val="002476EE"/>
    <w:rsid w:val="00250B19"/>
    <w:rsid w:val="00250D29"/>
    <w:rsid w:val="00251268"/>
    <w:rsid w:val="00251DF6"/>
    <w:rsid w:val="00252016"/>
    <w:rsid w:val="002530CA"/>
    <w:rsid w:val="002530E8"/>
    <w:rsid w:val="002540C1"/>
    <w:rsid w:val="00254CC0"/>
    <w:rsid w:val="00256B57"/>
    <w:rsid w:val="00256D2D"/>
    <w:rsid w:val="00256F59"/>
    <w:rsid w:val="00257CF4"/>
    <w:rsid w:val="00260340"/>
    <w:rsid w:val="002603FD"/>
    <w:rsid w:val="00260B3E"/>
    <w:rsid w:val="00261492"/>
    <w:rsid w:val="0026192D"/>
    <w:rsid w:val="00261F84"/>
    <w:rsid w:val="00263EA7"/>
    <w:rsid w:val="0026460C"/>
    <w:rsid w:val="0026496F"/>
    <w:rsid w:val="00264DCC"/>
    <w:rsid w:val="00264E85"/>
    <w:rsid w:val="00264EE6"/>
    <w:rsid w:val="00265213"/>
    <w:rsid w:val="00265FDF"/>
    <w:rsid w:val="00266C59"/>
    <w:rsid w:val="002703FF"/>
    <w:rsid w:val="00271AC9"/>
    <w:rsid w:val="002725B7"/>
    <w:rsid w:val="002729EF"/>
    <w:rsid w:val="0027320A"/>
    <w:rsid w:val="0027590D"/>
    <w:rsid w:val="00276BB0"/>
    <w:rsid w:val="002801C8"/>
    <w:rsid w:val="002803F5"/>
    <w:rsid w:val="00281B0A"/>
    <w:rsid w:val="00283ABD"/>
    <w:rsid w:val="00283CDD"/>
    <w:rsid w:val="00283F94"/>
    <w:rsid w:val="00284726"/>
    <w:rsid w:val="00285208"/>
    <w:rsid w:val="00285C48"/>
    <w:rsid w:val="002865CC"/>
    <w:rsid w:val="0028745E"/>
    <w:rsid w:val="00287BB2"/>
    <w:rsid w:val="0029192B"/>
    <w:rsid w:val="00291BB4"/>
    <w:rsid w:val="00292A44"/>
    <w:rsid w:val="00293483"/>
    <w:rsid w:val="00293C0D"/>
    <w:rsid w:val="00293CC1"/>
    <w:rsid w:val="00293D5C"/>
    <w:rsid w:val="00293DB8"/>
    <w:rsid w:val="002946DD"/>
    <w:rsid w:val="002957CB"/>
    <w:rsid w:val="00296306"/>
    <w:rsid w:val="00296766"/>
    <w:rsid w:val="0029676F"/>
    <w:rsid w:val="002976AC"/>
    <w:rsid w:val="00297758"/>
    <w:rsid w:val="00297CAD"/>
    <w:rsid w:val="002A02CB"/>
    <w:rsid w:val="002A0C01"/>
    <w:rsid w:val="002A1907"/>
    <w:rsid w:val="002A20A4"/>
    <w:rsid w:val="002A27B1"/>
    <w:rsid w:val="002A46DA"/>
    <w:rsid w:val="002A4A3D"/>
    <w:rsid w:val="002A4F26"/>
    <w:rsid w:val="002A519F"/>
    <w:rsid w:val="002A5203"/>
    <w:rsid w:val="002A6B70"/>
    <w:rsid w:val="002A788A"/>
    <w:rsid w:val="002A7D52"/>
    <w:rsid w:val="002B0379"/>
    <w:rsid w:val="002B0E56"/>
    <w:rsid w:val="002B18FA"/>
    <w:rsid w:val="002B2BB6"/>
    <w:rsid w:val="002B3628"/>
    <w:rsid w:val="002B38E1"/>
    <w:rsid w:val="002B4FA2"/>
    <w:rsid w:val="002B54FD"/>
    <w:rsid w:val="002B5CBB"/>
    <w:rsid w:val="002B7F93"/>
    <w:rsid w:val="002C05C4"/>
    <w:rsid w:val="002C091B"/>
    <w:rsid w:val="002C12ED"/>
    <w:rsid w:val="002C2924"/>
    <w:rsid w:val="002C3136"/>
    <w:rsid w:val="002C50FD"/>
    <w:rsid w:val="002C5720"/>
    <w:rsid w:val="002C5B49"/>
    <w:rsid w:val="002C6111"/>
    <w:rsid w:val="002C6673"/>
    <w:rsid w:val="002C6BF3"/>
    <w:rsid w:val="002C784B"/>
    <w:rsid w:val="002D0A14"/>
    <w:rsid w:val="002D20C6"/>
    <w:rsid w:val="002D2427"/>
    <w:rsid w:val="002D2C59"/>
    <w:rsid w:val="002D34E7"/>
    <w:rsid w:val="002D3A1F"/>
    <w:rsid w:val="002D3C4C"/>
    <w:rsid w:val="002D3D8B"/>
    <w:rsid w:val="002D4A1D"/>
    <w:rsid w:val="002D555C"/>
    <w:rsid w:val="002D676D"/>
    <w:rsid w:val="002D68D6"/>
    <w:rsid w:val="002D70A8"/>
    <w:rsid w:val="002D728E"/>
    <w:rsid w:val="002E0C87"/>
    <w:rsid w:val="002E1487"/>
    <w:rsid w:val="002E237F"/>
    <w:rsid w:val="002E3200"/>
    <w:rsid w:val="002E3F68"/>
    <w:rsid w:val="002E46B1"/>
    <w:rsid w:val="002E4A04"/>
    <w:rsid w:val="002E59DF"/>
    <w:rsid w:val="002F01CB"/>
    <w:rsid w:val="002F02FE"/>
    <w:rsid w:val="002F078C"/>
    <w:rsid w:val="002F24E4"/>
    <w:rsid w:val="002F3C22"/>
    <w:rsid w:val="002F4AB4"/>
    <w:rsid w:val="002F4DDB"/>
    <w:rsid w:val="002F5008"/>
    <w:rsid w:val="002F6744"/>
    <w:rsid w:val="002F7439"/>
    <w:rsid w:val="002F76F3"/>
    <w:rsid w:val="00301ECA"/>
    <w:rsid w:val="003021C0"/>
    <w:rsid w:val="003024E5"/>
    <w:rsid w:val="00302DD3"/>
    <w:rsid w:val="00304B81"/>
    <w:rsid w:val="00304F43"/>
    <w:rsid w:val="00304FE6"/>
    <w:rsid w:val="003054C3"/>
    <w:rsid w:val="00305F45"/>
    <w:rsid w:val="003061EC"/>
    <w:rsid w:val="003115D3"/>
    <w:rsid w:val="00311BF6"/>
    <w:rsid w:val="00313950"/>
    <w:rsid w:val="003142F8"/>
    <w:rsid w:val="00314363"/>
    <w:rsid w:val="00315354"/>
    <w:rsid w:val="003156E0"/>
    <w:rsid w:val="0031657F"/>
    <w:rsid w:val="00320F84"/>
    <w:rsid w:val="00322703"/>
    <w:rsid w:val="00322D7E"/>
    <w:rsid w:val="00322ED2"/>
    <w:rsid w:val="00323438"/>
    <w:rsid w:val="00323E5A"/>
    <w:rsid w:val="0032711C"/>
    <w:rsid w:val="00327809"/>
    <w:rsid w:val="00332014"/>
    <w:rsid w:val="003321E7"/>
    <w:rsid w:val="0033409D"/>
    <w:rsid w:val="00334CF5"/>
    <w:rsid w:val="003351B1"/>
    <w:rsid w:val="0033651B"/>
    <w:rsid w:val="003365CB"/>
    <w:rsid w:val="00336991"/>
    <w:rsid w:val="0033773B"/>
    <w:rsid w:val="0034024C"/>
    <w:rsid w:val="0034025A"/>
    <w:rsid w:val="00340893"/>
    <w:rsid w:val="0034103C"/>
    <w:rsid w:val="0034147A"/>
    <w:rsid w:val="00341B6E"/>
    <w:rsid w:val="00341CBB"/>
    <w:rsid w:val="003420B7"/>
    <w:rsid w:val="00342230"/>
    <w:rsid w:val="0034321B"/>
    <w:rsid w:val="003441B5"/>
    <w:rsid w:val="003441B8"/>
    <w:rsid w:val="00344AFB"/>
    <w:rsid w:val="00346760"/>
    <w:rsid w:val="00350870"/>
    <w:rsid w:val="00352A64"/>
    <w:rsid w:val="00352DC6"/>
    <w:rsid w:val="0035490F"/>
    <w:rsid w:val="00355ADE"/>
    <w:rsid w:val="00356898"/>
    <w:rsid w:val="003600D2"/>
    <w:rsid w:val="0036135B"/>
    <w:rsid w:val="0036152B"/>
    <w:rsid w:val="003616F3"/>
    <w:rsid w:val="003625DF"/>
    <w:rsid w:val="00363AB9"/>
    <w:rsid w:val="00364EE7"/>
    <w:rsid w:val="00364F09"/>
    <w:rsid w:val="003661EE"/>
    <w:rsid w:val="00366BB8"/>
    <w:rsid w:val="00366EE4"/>
    <w:rsid w:val="00366FDB"/>
    <w:rsid w:val="00367BA6"/>
    <w:rsid w:val="00367D71"/>
    <w:rsid w:val="00370376"/>
    <w:rsid w:val="00370B0B"/>
    <w:rsid w:val="003717DE"/>
    <w:rsid w:val="00371A23"/>
    <w:rsid w:val="003720F5"/>
    <w:rsid w:val="00372CBA"/>
    <w:rsid w:val="00373136"/>
    <w:rsid w:val="003739C4"/>
    <w:rsid w:val="003754B3"/>
    <w:rsid w:val="0037682D"/>
    <w:rsid w:val="00377915"/>
    <w:rsid w:val="00380223"/>
    <w:rsid w:val="00380C2E"/>
    <w:rsid w:val="0038136E"/>
    <w:rsid w:val="003817A0"/>
    <w:rsid w:val="0038240A"/>
    <w:rsid w:val="00386131"/>
    <w:rsid w:val="003870B8"/>
    <w:rsid w:val="003901CE"/>
    <w:rsid w:val="00390AA9"/>
    <w:rsid w:val="003911B3"/>
    <w:rsid w:val="00391646"/>
    <w:rsid w:val="00392B20"/>
    <w:rsid w:val="00393C2B"/>
    <w:rsid w:val="0039448C"/>
    <w:rsid w:val="00394AEC"/>
    <w:rsid w:val="003951A8"/>
    <w:rsid w:val="0039613D"/>
    <w:rsid w:val="00397472"/>
    <w:rsid w:val="00397BF9"/>
    <w:rsid w:val="003A0F7A"/>
    <w:rsid w:val="003A14A6"/>
    <w:rsid w:val="003A1652"/>
    <w:rsid w:val="003A1A76"/>
    <w:rsid w:val="003A1E52"/>
    <w:rsid w:val="003A25BD"/>
    <w:rsid w:val="003A36F5"/>
    <w:rsid w:val="003A38FA"/>
    <w:rsid w:val="003A58C2"/>
    <w:rsid w:val="003A5D74"/>
    <w:rsid w:val="003A6E22"/>
    <w:rsid w:val="003A7200"/>
    <w:rsid w:val="003A793F"/>
    <w:rsid w:val="003A7A7B"/>
    <w:rsid w:val="003B09B5"/>
    <w:rsid w:val="003B0A5A"/>
    <w:rsid w:val="003B155C"/>
    <w:rsid w:val="003B3CB8"/>
    <w:rsid w:val="003B54BE"/>
    <w:rsid w:val="003B5E61"/>
    <w:rsid w:val="003B6C98"/>
    <w:rsid w:val="003C0862"/>
    <w:rsid w:val="003C105D"/>
    <w:rsid w:val="003C140E"/>
    <w:rsid w:val="003C19E8"/>
    <w:rsid w:val="003C1AC8"/>
    <w:rsid w:val="003C4AE9"/>
    <w:rsid w:val="003C72C3"/>
    <w:rsid w:val="003C75F9"/>
    <w:rsid w:val="003D11FC"/>
    <w:rsid w:val="003D14DA"/>
    <w:rsid w:val="003D14FC"/>
    <w:rsid w:val="003D1C6F"/>
    <w:rsid w:val="003D3010"/>
    <w:rsid w:val="003D6506"/>
    <w:rsid w:val="003D6A87"/>
    <w:rsid w:val="003D7B1D"/>
    <w:rsid w:val="003E231C"/>
    <w:rsid w:val="003E2A46"/>
    <w:rsid w:val="003E3E40"/>
    <w:rsid w:val="003E4C10"/>
    <w:rsid w:val="003E5585"/>
    <w:rsid w:val="003F0567"/>
    <w:rsid w:val="003F0688"/>
    <w:rsid w:val="003F207E"/>
    <w:rsid w:val="003F253F"/>
    <w:rsid w:val="003F3312"/>
    <w:rsid w:val="003F4401"/>
    <w:rsid w:val="003F4495"/>
    <w:rsid w:val="003F7750"/>
    <w:rsid w:val="00400A42"/>
    <w:rsid w:val="00400AB2"/>
    <w:rsid w:val="00400E25"/>
    <w:rsid w:val="00400F69"/>
    <w:rsid w:val="00401480"/>
    <w:rsid w:val="004015DD"/>
    <w:rsid w:val="004015E1"/>
    <w:rsid w:val="0040206E"/>
    <w:rsid w:val="00402337"/>
    <w:rsid w:val="004026C9"/>
    <w:rsid w:val="00402995"/>
    <w:rsid w:val="004031D2"/>
    <w:rsid w:val="0040354A"/>
    <w:rsid w:val="0040368B"/>
    <w:rsid w:val="00403BEE"/>
    <w:rsid w:val="0040693A"/>
    <w:rsid w:val="0040696C"/>
    <w:rsid w:val="00406F06"/>
    <w:rsid w:val="00410049"/>
    <w:rsid w:val="00412F67"/>
    <w:rsid w:val="00413FE2"/>
    <w:rsid w:val="00414985"/>
    <w:rsid w:val="00414F01"/>
    <w:rsid w:val="00415942"/>
    <w:rsid w:val="0041620E"/>
    <w:rsid w:val="00416844"/>
    <w:rsid w:val="00417804"/>
    <w:rsid w:val="004201E5"/>
    <w:rsid w:val="004208A8"/>
    <w:rsid w:val="004214C1"/>
    <w:rsid w:val="0042260F"/>
    <w:rsid w:val="004237B1"/>
    <w:rsid w:val="00424EBB"/>
    <w:rsid w:val="00426349"/>
    <w:rsid w:val="0042687C"/>
    <w:rsid w:val="00426AFB"/>
    <w:rsid w:val="00426C14"/>
    <w:rsid w:val="0042745E"/>
    <w:rsid w:val="004277A2"/>
    <w:rsid w:val="00427995"/>
    <w:rsid w:val="0043010A"/>
    <w:rsid w:val="004305A4"/>
    <w:rsid w:val="004314CA"/>
    <w:rsid w:val="00431DC3"/>
    <w:rsid w:val="004321E5"/>
    <w:rsid w:val="004332C0"/>
    <w:rsid w:val="004335BB"/>
    <w:rsid w:val="004341C0"/>
    <w:rsid w:val="004342E8"/>
    <w:rsid w:val="00434C7B"/>
    <w:rsid w:val="004357B2"/>
    <w:rsid w:val="00437B6F"/>
    <w:rsid w:val="00437C20"/>
    <w:rsid w:val="00441584"/>
    <w:rsid w:val="00441CAE"/>
    <w:rsid w:val="00441E7B"/>
    <w:rsid w:val="0044234A"/>
    <w:rsid w:val="004430B1"/>
    <w:rsid w:val="00443BD0"/>
    <w:rsid w:val="004445ED"/>
    <w:rsid w:val="00446A7C"/>
    <w:rsid w:val="00450232"/>
    <w:rsid w:val="00450B8C"/>
    <w:rsid w:val="00451147"/>
    <w:rsid w:val="004543D9"/>
    <w:rsid w:val="00454F3E"/>
    <w:rsid w:val="004560AC"/>
    <w:rsid w:val="00456124"/>
    <w:rsid w:val="00456D0F"/>
    <w:rsid w:val="00457203"/>
    <w:rsid w:val="00461001"/>
    <w:rsid w:val="004637D8"/>
    <w:rsid w:val="00463BC9"/>
    <w:rsid w:val="00463D74"/>
    <w:rsid w:val="00464A6B"/>
    <w:rsid w:val="00465B46"/>
    <w:rsid w:val="00470003"/>
    <w:rsid w:val="00470065"/>
    <w:rsid w:val="0047034F"/>
    <w:rsid w:val="00470466"/>
    <w:rsid w:val="00471529"/>
    <w:rsid w:val="004719DB"/>
    <w:rsid w:val="00472001"/>
    <w:rsid w:val="004726A6"/>
    <w:rsid w:val="00472D19"/>
    <w:rsid w:val="004732DC"/>
    <w:rsid w:val="00473790"/>
    <w:rsid w:val="0047407C"/>
    <w:rsid w:val="0047490B"/>
    <w:rsid w:val="004766ED"/>
    <w:rsid w:val="004769A5"/>
    <w:rsid w:val="0047723D"/>
    <w:rsid w:val="00477FE3"/>
    <w:rsid w:val="00480251"/>
    <w:rsid w:val="00480D97"/>
    <w:rsid w:val="00481F3C"/>
    <w:rsid w:val="00482E4E"/>
    <w:rsid w:val="00484B06"/>
    <w:rsid w:val="00485367"/>
    <w:rsid w:val="004854B0"/>
    <w:rsid w:val="00485F94"/>
    <w:rsid w:val="00486342"/>
    <w:rsid w:val="004870A5"/>
    <w:rsid w:val="00487C25"/>
    <w:rsid w:val="004910BC"/>
    <w:rsid w:val="00491B9C"/>
    <w:rsid w:val="00492306"/>
    <w:rsid w:val="0049260B"/>
    <w:rsid w:val="0049268E"/>
    <w:rsid w:val="004941B4"/>
    <w:rsid w:val="00494248"/>
    <w:rsid w:val="004944F3"/>
    <w:rsid w:val="00495D22"/>
    <w:rsid w:val="0049713E"/>
    <w:rsid w:val="00497766"/>
    <w:rsid w:val="004A0347"/>
    <w:rsid w:val="004A0647"/>
    <w:rsid w:val="004A0A70"/>
    <w:rsid w:val="004A19CC"/>
    <w:rsid w:val="004A2704"/>
    <w:rsid w:val="004A2961"/>
    <w:rsid w:val="004A2987"/>
    <w:rsid w:val="004A355A"/>
    <w:rsid w:val="004A4921"/>
    <w:rsid w:val="004A4C30"/>
    <w:rsid w:val="004A4E46"/>
    <w:rsid w:val="004A5CA4"/>
    <w:rsid w:val="004A64DD"/>
    <w:rsid w:val="004A6729"/>
    <w:rsid w:val="004A7E77"/>
    <w:rsid w:val="004B0742"/>
    <w:rsid w:val="004B0A6B"/>
    <w:rsid w:val="004B2341"/>
    <w:rsid w:val="004B27D2"/>
    <w:rsid w:val="004B297C"/>
    <w:rsid w:val="004B2E6C"/>
    <w:rsid w:val="004B35C1"/>
    <w:rsid w:val="004B38F4"/>
    <w:rsid w:val="004B39F5"/>
    <w:rsid w:val="004B49E9"/>
    <w:rsid w:val="004B5672"/>
    <w:rsid w:val="004B5FA0"/>
    <w:rsid w:val="004B75EC"/>
    <w:rsid w:val="004C0473"/>
    <w:rsid w:val="004C10B1"/>
    <w:rsid w:val="004C2D3F"/>
    <w:rsid w:val="004C3302"/>
    <w:rsid w:val="004C48BE"/>
    <w:rsid w:val="004C615F"/>
    <w:rsid w:val="004C6C07"/>
    <w:rsid w:val="004C7681"/>
    <w:rsid w:val="004D15F2"/>
    <w:rsid w:val="004D186C"/>
    <w:rsid w:val="004D3614"/>
    <w:rsid w:val="004D3725"/>
    <w:rsid w:val="004D3808"/>
    <w:rsid w:val="004D3DF2"/>
    <w:rsid w:val="004D44D8"/>
    <w:rsid w:val="004D506F"/>
    <w:rsid w:val="004D57CD"/>
    <w:rsid w:val="004D6912"/>
    <w:rsid w:val="004D6AD0"/>
    <w:rsid w:val="004D6E9D"/>
    <w:rsid w:val="004D7362"/>
    <w:rsid w:val="004D7E2B"/>
    <w:rsid w:val="004E0048"/>
    <w:rsid w:val="004E221C"/>
    <w:rsid w:val="004E2C3F"/>
    <w:rsid w:val="004E3E03"/>
    <w:rsid w:val="004E40F3"/>
    <w:rsid w:val="004E48BB"/>
    <w:rsid w:val="004E52CB"/>
    <w:rsid w:val="004E6216"/>
    <w:rsid w:val="004E7A8E"/>
    <w:rsid w:val="004F0220"/>
    <w:rsid w:val="004F06EB"/>
    <w:rsid w:val="004F1264"/>
    <w:rsid w:val="004F18E9"/>
    <w:rsid w:val="004F2134"/>
    <w:rsid w:val="004F249D"/>
    <w:rsid w:val="004F25B1"/>
    <w:rsid w:val="004F3773"/>
    <w:rsid w:val="004F3E40"/>
    <w:rsid w:val="004F44D5"/>
    <w:rsid w:val="004F4CB9"/>
    <w:rsid w:val="004F50F4"/>
    <w:rsid w:val="004F5225"/>
    <w:rsid w:val="004F5324"/>
    <w:rsid w:val="004F5538"/>
    <w:rsid w:val="004F5618"/>
    <w:rsid w:val="004F5BF7"/>
    <w:rsid w:val="004F5D21"/>
    <w:rsid w:val="004F7FDA"/>
    <w:rsid w:val="00500237"/>
    <w:rsid w:val="00501033"/>
    <w:rsid w:val="005016C9"/>
    <w:rsid w:val="005016F8"/>
    <w:rsid w:val="0050272F"/>
    <w:rsid w:val="005029F6"/>
    <w:rsid w:val="0050306A"/>
    <w:rsid w:val="005031A5"/>
    <w:rsid w:val="005032A2"/>
    <w:rsid w:val="00503AEF"/>
    <w:rsid w:val="00504531"/>
    <w:rsid w:val="00504786"/>
    <w:rsid w:val="005049BE"/>
    <w:rsid w:val="00504A56"/>
    <w:rsid w:val="00504CA4"/>
    <w:rsid w:val="005053ED"/>
    <w:rsid w:val="00505B15"/>
    <w:rsid w:val="00506A7A"/>
    <w:rsid w:val="00506C3A"/>
    <w:rsid w:val="00507119"/>
    <w:rsid w:val="005071B5"/>
    <w:rsid w:val="005078D1"/>
    <w:rsid w:val="00507E6A"/>
    <w:rsid w:val="00510C0B"/>
    <w:rsid w:val="005114B0"/>
    <w:rsid w:val="0051199B"/>
    <w:rsid w:val="00511B2A"/>
    <w:rsid w:val="00512999"/>
    <w:rsid w:val="00512E6F"/>
    <w:rsid w:val="00513B91"/>
    <w:rsid w:val="00513F66"/>
    <w:rsid w:val="00514A7A"/>
    <w:rsid w:val="00514CCF"/>
    <w:rsid w:val="0051505A"/>
    <w:rsid w:val="00516646"/>
    <w:rsid w:val="00517611"/>
    <w:rsid w:val="00517CAC"/>
    <w:rsid w:val="00520644"/>
    <w:rsid w:val="0052149C"/>
    <w:rsid w:val="00522970"/>
    <w:rsid w:val="0052434A"/>
    <w:rsid w:val="00525B65"/>
    <w:rsid w:val="005261A6"/>
    <w:rsid w:val="005269A8"/>
    <w:rsid w:val="005271DC"/>
    <w:rsid w:val="005275FB"/>
    <w:rsid w:val="00527D6F"/>
    <w:rsid w:val="00527FE3"/>
    <w:rsid w:val="00527FF3"/>
    <w:rsid w:val="005315D0"/>
    <w:rsid w:val="005318D4"/>
    <w:rsid w:val="0053201B"/>
    <w:rsid w:val="00532BEC"/>
    <w:rsid w:val="00533264"/>
    <w:rsid w:val="005339A4"/>
    <w:rsid w:val="00535A5C"/>
    <w:rsid w:val="00535B21"/>
    <w:rsid w:val="00535EAF"/>
    <w:rsid w:val="005361A5"/>
    <w:rsid w:val="00536D3D"/>
    <w:rsid w:val="0053780A"/>
    <w:rsid w:val="00540B70"/>
    <w:rsid w:val="00540DB2"/>
    <w:rsid w:val="00541312"/>
    <w:rsid w:val="005418F4"/>
    <w:rsid w:val="0054195A"/>
    <w:rsid w:val="0054196E"/>
    <w:rsid w:val="00541F1D"/>
    <w:rsid w:val="00542662"/>
    <w:rsid w:val="005427AF"/>
    <w:rsid w:val="00542A58"/>
    <w:rsid w:val="005442B4"/>
    <w:rsid w:val="00544D01"/>
    <w:rsid w:val="00544D67"/>
    <w:rsid w:val="00545101"/>
    <w:rsid w:val="00545423"/>
    <w:rsid w:val="005460E7"/>
    <w:rsid w:val="00546253"/>
    <w:rsid w:val="0054686C"/>
    <w:rsid w:val="00546C36"/>
    <w:rsid w:val="0054799E"/>
    <w:rsid w:val="00547D53"/>
    <w:rsid w:val="00551918"/>
    <w:rsid w:val="00552192"/>
    <w:rsid w:val="0055222E"/>
    <w:rsid w:val="00552838"/>
    <w:rsid w:val="00552B09"/>
    <w:rsid w:val="00552DD6"/>
    <w:rsid w:val="005530E1"/>
    <w:rsid w:val="00554F9E"/>
    <w:rsid w:val="00554FD5"/>
    <w:rsid w:val="005550B4"/>
    <w:rsid w:val="00555403"/>
    <w:rsid w:val="0055542F"/>
    <w:rsid w:val="0055557F"/>
    <w:rsid w:val="00557E62"/>
    <w:rsid w:val="00561D38"/>
    <w:rsid w:val="00562528"/>
    <w:rsid w:val="00563193"/>
    <w:rsid w:val="00563D96"/>
    <w:rsid w:val="00564527"/>
    <w:rsid w:val="00564668"/>
    <w:rsid w:val="00564A12"/>
    <w:rsid w:val="005653C5"/>
    <w:rsid w:val="005662DB"/>
    <w:rsid w:val="00567022"/>
    <w:rsid w:val="00567045"/>
    <w:rsid w:val="00567C91"/>
    <w:rsid w:val="005700D5"/>
    <w:rsid w:val="005716C8"/>
    <w:rsid w:val="00573514"/>
    <w:rsid w:val="00575985"/>
    <w:rsid w:val="0057649F"/>
    <w:rsid w:val="005764F5"/>
    <w:rsid w:val="00576A2D"/>
    <w:rsid w:val="0057706B"/>
    <w:rsid w:val="00584AFA"/>
    <w:rsid w:val="00584EBF"/>
    <w:rsid w:val="005907E9"/>
    <w:rsid w:val="00590F30"/>
    <w:rsid w:val="00591D2A"/>
    <w:rsid w:val="00591DAB"/>
    <w:rsid w:val="005930CA"/>
    <w:rsid w:val="00593D96"/>
    <w:rsid w:val="00594148"/>
    <w:rsid w:val="00594A7C"/>
    <w:rsid w:val="005953B2"/>
    <w:rsid w:val="00595A54"/>
    <w:rsid w:val="00595FE3"/>
    <w:rsid w:val="00596CB8"/>
    <w:rsid w:val="00597341"/>
    <w:rsid w:val="00597D18"/>
    <w:rsid w:val="00597D43"/>
    <w:rsid w:val="005A04A6"/>
    <w:rsid w:val="005A0C2F"/>
    <w:rsid w:val="005A1040"/>
    <w:rsid w:val="005A114E"/>
    <w:rsid w:val="005A2B7F"/>
    <w:rsid w:val="005A3126"/>
    <w:rsid w:val="005A3AF4"/>
    <w:rsid w:val="005A4711"/>
    <w:rsid w:val="005A49C9"/>
    <w:rsid w:val="005A4A88"/>
    <w:rsid w:val="005A6F10"/>
    <w:rsid w:val="005A7944"/>
    <w:rsid w:val="005A79F9"/>
    <w:rsid w:val="005A7D24"/>
    <w:rsid w:val="005A7E21"/>
    <w:rsid w:val="005A7E7E"/>
    <w:rsid w:val="005A7F8D"/>
    <w:rsid w:val="005B0E8F"/>
    <w:rsid w:val="005B1B45"/>
    <w:rsid w:val="005B236B"/>
    <w:rsid w:val="005B2A40"/>
    <w:rsid w:val="005B2A50"/>
    <w:rsid w:val="005B30BA"/>
    <w:rsid w:val="005B427A"/>
    <w:rsid w:val="005B50B2"/>
    <w:rsid w:val="005B536E"/>
    <w:rsid w:val="005B5C71"/>
    <w:rsid w:val="005B6C92"/>
    <w:rsid w:val="005B7218"/>
    <w:rsid w:val="005B7B61"/>
    <w:rsid w:val="005B7E81"/>
    <w:rsid w:val="005C23C2"/>
    <w:rsid w:val="005C5AF8"/>
    <w:rsid w:val="005C6051"/>
    <w:rsid w:val="005C6773"/>
    <w:rsid w:val="005C6C81"/>
    <w:rsid w:val="005C7898"/>
    <w:rsid w:val="005C7E38"/>
    <w:rsid w:val="005D1C4C"/>
    <w:rsid w:val="005D2ED0"/>
    <w:rsid w:val="005D330D"/>
    <w:rsid w:val="005D3427"/>
    <w:rsid w:val="005D49D6"/>
    <w:rsid w:val="005D4C6B"/>
    <w:rsid w:val="005D4EA2"/>
    <w:rsid w:val="005D694F"/>
    <w:rsid w:val="005D7319"/>
    <w:rsid w:val="005D7B4E"/>
    <w:rsid w:val="005E0393"/>
    <w:rsid w:val="005E17D9"/>
    <w:rsid w:val="005E1C7C"/>
    <w:rsid w:val="005E1E77"/>
    <w:rsid w:val="005E4668"/>
    <w:rsid w:val="005E6147"/>
    <w:rsid w:val="005E787F"/>
    <w:rsid w:val="005F02E4"/>
    <w:rsid w:val="005F1ADE"/>
    <w:rsid w:val="005F265E"/>
    <w:rsid w:val="005F276E"/>
    <w:rsid w:val="005F3108"/>
    <w:rsid w:val="005F34FE"/>
    <w:rsid w:val="005F3C8D"/>
    <w:rsid w:val="005F4EF5"/>
    <w:rsid w:val="005F5532"/>
    <w:rsid w:val="005F7DF8"/>
    <w:rsid w:val="0060151C"/>
    <w:rsid w:val="00603CAC"/>
    <w:rsid w:val="006076CE"/>
    <w:rsid w:val="00607B88"/>
    <w:rsid w:val="00611129"/>
    <w:rsid w:val="00611152"/>
    <w:rsid w:val="00611570"/>
    <w:rsid w:val="00612804"/>
    <w:rsid w:val="0061332D"/>
    <w:rsid w:val="00614CE9"/>
    <w:rsid w:val="00616504"/>
    <w:rsid w:val="00617475"/>
    <w:rsid w:val="00617F3A"/>
    <w:rsid w:val="006201CD"/>
    <w:rsid w:val="00620A4F"/>
    <w:rsid w:val="00620AF6"/>
    <w:rsid w:val="00621555"/>
    <w:rsid w:val="00621A0C"/>
    <w:rsid w:val="00622023"/>
    <w:rsid w:val="00622093"/>
    <w:rsid w:val="00623A29"/>
    <w:rsid w:val="00624AB5"/>
    <w:rsid w:val="006252E6"/>
    <w:rsid w:val="00625A4F"/>
    <w:rsid w:val="00626349"/>
    <w:rsid w:val="00627509"/>
    <w:rsid w:val="00627FD3"/>
    <w:rsid w:val="006300DB"/>
    <w:rsid w:val="006308C3"/>
    <w:rsid w:val="00630977"/>
    <w:rsid w:val="00631554"/>
    <w:rsid w:val="00632DAC"/>
    <w:rsid w:val="00633014"/>
    <w:rsid w:val="00633929"/>
    <w:rsid w:val="00633C58"/>
    <w:rsid w:val="00633E37"/>
    <w:rsid w:val="006347C0"/>
    <w:rsid w:val="00635384"/>
    <w:rsid w:val="006363DD"/>
    <w:rsid w:val="00636490"/>
    <w:rsid w:val="0063654D"/>
    <w:rsid w:val="006368E2"/>
    <w:rsid w:val="00636C4A"/>
    <w:rsid w:val="00636DDF"/>
    <w:rsid w:val="00636FBB"/>
    <w:rsid w:val="0063706F"/>
    <w:rsid w:val="006374C4"/>
    <w:rsid w:val="006408EF"/>
    <w:rsid w:val="00641111"/>
    <w:rsid w:val="00641482"/>
    <w:rsid w:val="006418DD"/>
    <w:rsid w:val="00642017"/>
    <w:rsid w:val="00643B65"/>
    <w:rsid w:val="0064445C"/>
    <w:rsid w:val="00644710"/>
    <w:rsid w:val="00644A36"/>
    <w:rsid w:val="00644C4B"/>
    <w:rsid w:val="00645720"/>
    <w:rsid w:val="006458F6"/>
    <w:rsid w:val="0064617E"/>
    <w:rsid w:val="00651286"/>
    <w:rsid w:val="0065192D"/>
    <w:rsid w:val="006519BA"/>
    <w:rsid w:val="006529A1"/>
    <w:rsid w:val="00652C8D"/>
    <w:rsid w:val="00654509"/>
    <w:rsid w:val="00657B41"/>
    <w:rsid w:val="00657C8A"/>
    <w:rsid w:val="00660C09"/>
    <w:rsid w:val="00661484"/>
    <w:rsid w:val="00661680"/>
    <w:rsid w:val="00661D42"/>
    <w:rsid w:val="00661DAF"/>
    <w:rsid w:val="00661E8E"/>
    <w:rsid w:val="0066234C"/>
    <w:rsid w:val="00662992"/>
    <w:rsid w:val="00662EE3"/>
    <w:rsid w:val="0066318A"/>
    <w:rsid w:val="00663B9A"/>
    <w:rsid w:val="00663DAC"/>
    <w:rsid w:val="006648C8"/>
    <w:rsid w:val="006651FC"/>
    <w:rsid w:val="00665BDD"/>
    <w:rsid w:val="00666387"/>
    <w:rsid w:val="006668C7"/>
    <w:rsid w:val="006678B2"/>
    <w:rsid w:val="0067015C"/>
    <w:rsid w:val="00671C3C"/>
    <w:rsid w:val="0067207C"/>
    <w:rsid w:val="00673786"/>
    <w:rsid w:val="00673E6D"/>
    <w:rsid w:val="00674C72"/>
    <w:rsid w:val="00674CBC"/>
    <w:rsid w:val="00674F3E"/>
    <w:rsid w:val="006753C2"/>
    <w:rsid w:val="006753D0"/>
    <w:rsid w:val="0067627D"/>
    <w:rsid w:val="00677B10"/>
    <w:rsid w:val="00677DE3"/>
    <w:rsid w:val="00680568"/>
    <w:rsid w:val="00681CFF"/>
    <w:rsid w:val="006821B5"/>
    <w:rsid w:val="00683142"/>
    <w:rsid w:val="006835BC"/>
    <w:rsid w:val="00683EAF"/>
    <w:rsid w:val="00684F29"/>
    <w:rsid w:val="0068522B"/>
    <w:rsid w:val="00685D1E"/>
    <w:rsid w:val="006869C1"/>
    <w:rsid w:val="00686A92"/>
    <w:rsid w:val="00686B32"/>
    <w:rsid w:val="006901F0"/>
    <w:rsid w:val="006906E9"/>
    <w:rsid w:val="00691D1C"/>
    <w:rsid w:val="0069202D"/>
    <w:rsid w:val="0069245C"/>
    <w:rsid w:val="006932A3"/>
    <w:rsid w:val="00693E6B"/>
    <w:rsid w:val="006941FF"/>
    <w:rsid w:val="00694AB6"/>
    <w:rsid w:val="00695935"/>
    <w:rsid w:val="00696256"/>
    <w:rsid w:val="00696503"/>
    <w:rsid w:val="00696DF7"/>
    <w:rsid w:val="00697156"/>
    <w:rsid w:val="00697959"/>
    <w:rsid w:val="00697ADC"/>
    <w:rsid w:val="00697D07"/>
    <w:rsid w:val="006A05AC"/>
    <w:rsid w:val="006A09E0"/>
    <w:rsid w:val="006A18DF"/>
    <w:rsid w:val="006A2EFE"/>
    <w:rsid w:val="006A320A"/>
    <w:rsid w:val="006A4C80"/>
    <w:rsid w:val="006A5A8C"/>
    <w:rsid w:val="006A5AAD"/>
    <w:rsid w:val="006A5AC4"/>
    <w:rsid w:val="006A75D8"/>
    <w:rsid w:val="006B15C5"/>
    <w:rsid w:val="006B1847"/>
    <w:rsid w:val="006B2604"/>
    <w:rsid w:val="006B29A1"/>
    <w:rsid w:val="006B3009"/>
    <w:rsid w:val="006B3060"/>
    <w:rsid w:val="006B4376"/>
    <w:rsid w:val="006B5487"/>
    <w:rsid w:val="006B5BD5"/>
    <w:rsid w:val="006B607C"/>
    <w:rsid w:val="006B6111"/>
    <w:rsid w:val="006B617F"/>
    <w:rsid w:val="006B6E76"/>
    <w:rsid w:val="006B6E9B"/>
    <w:rsid w:val="006B7577"/>
    <w:rsid w:val="006B77D3"/>
    <w:rsid w:val="006B7FDE"/>
    <w:rsid w:val="006C0174"/>
    <w:rsid w:val="006C3312"/>
    <w:rsid w:val="006C37AB"/>
    <w:rsid w:val="006C447F"/>
    <w:rsid w:val="006C4F63"/>
    <w:rsid w:val="006C547B"/>
    <w:rsid w:val="006C5F00"/>
    <w:rsid w:val="006C6177"/>
    <w:rsid w:val="006C7B21"/>
    <w:rsid w:val="006D0B52"/>
    <w:rsid w:val="006D0D07"/>
    <w:rsid w:val="006D3285"/>
    <w:rsid w:val="006D36AB"/>
    <w:rsid w:val="006D4575"/>
    <w:rsid w:val="006D4B3E"/>
    <w:rsid w:val="006D547F"/>
    <w:rsid w:val="006D5566"/>
    <w:rsid w:val="006D5876"/>
    <w:rsid w:val="006D63A0"/>
    <w:rsid w:val="006D6E77"/>
    <w:rsid w:val="006D7E33"/>
    <w:rsid w:val="006E08A3"/>
    <w:rsid w:val="006E20FF"/>
    <w:rsid w:val="006E2186"/>
    <w:rsid w:val="006E3E58"/>
    <w:rsid w:val="006E475E"/>
    <w:rsid w:val="006E48BF"/>
    <w:rsid w:val="006E5184"/>
    <w:rsid w:val="006E60CC"/>
    <w:rsid w:val="006E654B"/>
    <w:rsid w:val="006E7DA3"/>
    <w:rsid w:val="006F0E19"/>
    <w:rsid w:val="006F149F"/>
    <w:rsid w:val="006F1AD2"/>
    <w:rsid w:val="006F2ADC"/>
    <w:rsid w:val="006F2E81"/>
    <w:rsid w:val="006F4084"/>
    <w:rsid w:val="006F49A4"/>
    <w:rsid w:val="006F5AFB"/>
    <w:rsid w:val="006F5BA8"/>
    <w:rsid w:val="006F5FF7"/>
    <w:rsid w:val="006F626C"/>
    <w:rsid w:val="006F670C"/>
    <w:rsid w:val="006F696E"/>
    <w:rsid w:val="007007DE"/>
    <w:rsid w:val="00700BE2"/>
    <w:rsid w:val="00702305"/>
    <w:rsid w:val="007025D3"/>
    <w:rsid w:val="00702D05"/>
    <w:rsid w:val="00702F28"/>
    <w:rsid w:val="00703C84"/>
    <w:rsid w:val="00703D40"/>
    <w:rsid w:val="0070423C"/>
    <w:rsid w:val="00705A39"/>
    <w:rsid w:val="007060DC"/>
    <w:rsid w:val="00706B9E"/>
    <w:rsid w:val="007079D8"/>
    <w:rsid w:val="0071141E"/>
    <w:rsid w:val="0071162F"/>
    <w:rsid w:val="0071168B"/>
    <w:rsid w:val="0071188E"/>
    <w:rsid w:val="0071206F"/>
    <w:rsid w:val="00712419"/>
    <w:rsid w:val="0071363F"/>
    <w:rsid w:val="00715440"/>
    <w:rsid w:val="0071547B"/>
    <w:rsid w:val="00717ED9"/>
    <w:rsid w:val="00720317"/>
    <w:rsid w:val="0072087D"/>
    <w:rsid w:val="00722074"/>
    <w:rsid w:val="00723C25"/>
    <w:rsid w:val="00723CE4"/>
    <w:rsid w:val="00724259"/>
    <w:rsid w:val="0072454A"/>
    <w:rsid w:val="00724A1E"/>
    <w:rsid w:val="0072564F"/>
    <w:rsid w:val="00725A51"/>
    <w:rsid w:val="00726A02"/>
    <w:rsid w:val="0072709D"/>
    <w:rsid w:val="00730466"/>
    <w:rsid w:val="0073081D"/>
    <w:rsid w:val="00730FE4"/>
    <w:rsid w:val="0073158B"/>
    <w:rsid w:val="00731FF5"/>
    <w:rsid w:val="00732B7E"/>
    <w:rsid w:val="00732C9D"/>
    <w:rsid w:val="00735737"/>
    <w:rsid w:val="007358FC"/>
    <w:rsid w:val="00736425"/>
    <w:rsid w:val="00736949"/>
    <w:rsid w:val="00737B96"/>
    <w:rsid w:val="007401C3"/>
    <w:rsid w:val="00741B2B"/>
    <w:rsid w:val="007423C3"/>
    <w:rsid w:val="00744431"/>
    <w:rsid w:val="007469BA"/>
    <w:rsid w:val="00746E39"/>
    <w:rsid w:val="007475E4"/>
    <w:rsid w:val="00747AE5"/>
    <w:rsid w:val="007505E7"/>
    <w:rsid w:val="00750722"/>
    <w:rsid w:val="00750A02"/>
    <w:rsid w:val="00750CF1"/>
    <w:rsid w:val="007511F5"/>
    <w:rsid w:val="007512CB"/>
    <w:rsid w:val="00751EAE"/>
    <w:rsid w:val="00752785"/>
    <w:rsid w:val="00753474"/>
    <w:rsid w:val="00753FB7"/>
    <w:rsid w:val="00754C4E"/>
    <w:rsid w:val="007550ED"/>
    <w:rsid w:val="0075541E"/>
    <w:rsid w:val="00756A59"/>
    <w:rsid w:val="00757A97"/>
    <w:rsid w:val="00757B5B"/>
    <w:rsid w:val="00757C9D"/>
    <w:rsid w:val="00760BA7"/>
    <w:rsid w:val="00763577"/>
    <w:rsid w:val="0076474A"/>
    <w:rsid w:val="00765407"/>
    <w:rsid w:val="007654F5"/>
    <w:rsid w:val="00766E68"/>
    <w:rsid w:val="0077008B"/>
    <w:rsid w:val="007706EE"/>
    <w:rsid w:val="007718F6"/>
    <w:rsid w:val="0077405A"/>
    <w:rsid w:val="00774F87"/>
    <w:rsid w:val="007752C0"/>
    <w:rsid w:val="00781553"/>
    <w:rsid w:val="00781ADA"/>
    <w:rsid w:val="00781B3D"/>
    <w:rsid w:val="00782331"/>
    <w:rsid w:val="0078286D"/>
    <w:rsid w:val="007833EA"/>
    <w:rsid w:val="00785034"/>
    <w:rsid w:val="00785198"/>
    <w:rsid w:val="00786630"/>
    <w:rsid w:val="007873D7"/>
    <w:rsid w:val="00792AE9"/>
    <w:rsid w:val="007930F1"/>
    <w:rsid w:val="007931CD"/>
    <w:rsid w:val="00794E53"/>
    <w:rsid w:val="0079540F"/>
    <w:rsid w:val="00795AE7"/>
    <w:rsid w:val="007963DB"/>
    <w:rsid w:val="00796A23"/>
    <w:rsid w:val="0079726B"/>
    <w:rsid w:val="00797812"/>
    <w:rsid w:val="00797D0B"/>
    <w:rsid w:val="00797D63"/>
    <w:rsid w:val="007A0A3B"/>
    <w:rsid w:val="007A24F1"/>
    <w:rsid w:val="007A27E1"/>
    <w:rsid w:val="007A38D8"/>
    <w:rsid w:val="007A5051"/>
    <w:rsid w:val="007A6314"/>
    <w:rsid w:val="007A66B3"/>
    <w:rsid w:val="007A66E0"/>
    <w:rsid w:val="007A7618"/>
    <w:rsid w:val="007A7819"/>
    <w:rsid w:val="007A789D"/>
    <w:rsid w:val="007A7F1F"/>
    <w:rsid w:val="007B027E"/>
    <w:rsid w:val="007B059A"/>
    <w:rsid w:val="007B0830"/>
    <w:rsid w:val="007B2090"/>
    <w:rsid w:val="007B210F"/>
    <w:rsid w:val="007B2927"/>
    <w:rsid w:val="007B2BAA"/>
    <w:rsid w:val="007B2FE9"/>
    <w:rsid w:val="007B4726"/>
    <w:rsid w:val="007B486A"/>
    <w:rsid w:val="007B48FC"/>
    <w:rsid w:val="007B4C44"/>
    <w:rsid w:val="007B4DC8"/>
    <w:rsid w:val="007B54F3"/>
    <w:rsid w:val="007B553A"/>
    <w:rsid w:val="007B6455"/>
    <w:rsid w:val="007B6D6D"/>
    <w:rsid w:val="007B7825"/>
    <w:rsid w:val="007B7947"/>
    <w:rsid w:val="007B7E57"/>
    <w:rsid w:val="007C0272"/>
    <w:rsid w:val="007C0340"/>
    <w:rsid w:val="007C27C9"/>
    <w:rsid w:val="007C2C5B"/>
    <w:rsid w:val="007C32CF"/>
    <w:rsid w:val="007C4EFC"/>
    <w:rsid w:val="007C5600"/>
    <w:rsid w:val="007C5847"/>
    <w:rsid w:val="007C6287"/>
    <w:rsid w:val="007C68CC"/>
    <w:rsid w:val="007C738A"/>
    <w:rsid w:val="007C7BC3"/>
    <w:rsid w:val="007C7D72"/>
    <w:rsid w:val="007D08BE"/>
    <w:rsid w:val="007D1F54"/>
    <w:rsid w:val="007D270C"/>
    <w:rsid w:val="007D2D9C"/>
    <w:rsid w:val="007D3531"/>
    <w:rsid w:val="007D38AD"/>
    <w:rsid w:val="007D3B29"/>
    <w:rsid w:val="007D572A"/>
    <w:rsid w:val="007D6E82"/>
    <w:rsid w:val="007D6F68"/>
    <w:rsid w:val="007D775F"/>
    <w:rsid w:val="007E2528"/>
    <w:rsid w:val="007E5850"/>
    <w:rsid w:val="007E5A80"/>
    <w:rsid w:val="007E5C86"/>
    <w:rsid w:val="007E65F2"/>
    <w:rsid w:val="007E6D21"/>
    <w:rsid w:val="007F15A3"/>
    <w:rsid w:val="007F2F07"/>
    <w:rsid w:val="007F3415"/>
    <w:rsid w:val="007F403D"/>
    <w:rsid w:val="007F4C14"/>
    <w:rsid w:val="007F4FEE"/>
    <w:rsid w:val="007F52EC"/>
    <w:rsid w:val="007F577B"/>
    <w:rsid w:val="007F74B6"/>
    <w:rsid w:val="00800038"/>
    <w:rsid w:val="008002CC"/>
    <w:rsid w:val="00801098"/>
    <w:rsid w:val="008015EE"/>
    <w:rsid w:val="008016DD"/>
    <w:rsid w:val="008017C8"/>
    <w:rsid w:val="0080343E"/>
    <w:rsid w:val="008039E9"/>
    <w:rsid w:val="008065D9"/>
    <w:rsid w:val="00811196"/>
    <w:rsid w:val="008115C0"/>
    <w:rsid w:val="008122F1"/>
    <w:rsid w:val="0081499F"/>
    <w:rsid w:val="00814BF0"/>
    <w:rsid w:val="00815311"/>
    <w:rsid w:val="00816F88"/>
    <w:rsid w:val="0081723E"/>
    <w:rsid w:val="00817BFC"/>
    <w:rsid w:val="00820132"/>
    <w:rsid w:val="008232E0"/>
    <w:rsid w:val="00824C11"/>
    <w:rsid w:val="00824C7A"/>
    <w:rsid w:val="0082685D"/>
    <w:rsid w:val="00826F40"/>
    <w:rsid w:val="0083058A"/>
    <w:rsid w:val="00830F95"/>
    <w:rsid w:val="008313D7"/>
    <w:rsid w:val="0083140C"/>
    <w:rsid w:val="00831849"/>
    <w:rsid w:val="0083192A"/>
    <w:rsid w:val="00831D60"/>
    <w:rsid w:val="0083581A"/>
    <w:rsid w:val="00835AF5"/>
    <w:rsid w:val="0083636B"/>
    <w:rsid w:val="00836C2E"/>
    <w:rsid w:val="00836EC1"/>
    <w:rsid w:val="00840E72"/>
    <w:rsid w:val="008420E5"/>
    <w:rsid w:val="00843037"/>
    <w:rsid w:val="00843785"/>
    <w:rsid w:val="00843814"/>
    <w:rsid w:val="00843F23"/>
    <w:rsid w:val="00844591"/>
    <w:rsid w:val="00844EF7"/>
    <w:rsid w:val="00845570"/>
    <w:rsid w:val="0084642D"/>
    <w:rsid w:val="00851C41"/>
    <w:rsid w:val="00852402"/>
    <w:rsid w:val="008538C2"/>
    <w:rsid w:val="00853AA4"/>
    <w:rsid w:val="00854F72"/>
    <w:rsid w:val="008551BB"/>
    <w:rsid w:val="00856CF1"/>
    <w:rsid w:val="00857F57"/>
    <w:rsid w:val="00861D78"/>
    <w:rsid w:val="0086213E"/>
    <w:rsid w:val="00862628"/>
    <w:rsid w:val="00862C1A"/>
    <w:rsid w:val="00862DEC"/>
    <w:rsid w:val="00863527"/>
    <w:rsid w:val="00863C4D"/>
    <w:rsid w:val="00863E80"/>
    <w:rsid w:val="0086473A"/>
    <w:rsid w:val="00864D06"/>
    <w:rsid w:val="00864DBD"/>
    <w:rsid w:val="00866F18"/>
    <w:rsid w:val="00866F2E"/>
    <w:rsid w:val="0086741A"/>
    <w:rsid w:val="00867A3D"/>
    <w:rsid w:val="00870415"/>
    <w:rsid w:val="00870CB7"/>
    <w:rsid w:val="008712DB"/>
    <w:rsid w:val="008722EE"/>
    <w:rsid w:val="00872B92"/>
    <w:rsid w:val="00872CF1"/>
    <w:rsid w:val="00873B48"/>
    <w:rsid w:val="00873B7C"/>
    <w:rsid w:val="00875556"/>
    <w:rsid w:val="008759F6"/>
    <w:rsid w:val="00876CBF"/>
    <w:rsid w:val="00880628"/>
    <w:rsid w:val="008817CF"/>
    <w:rsid w:val="00882069"/>
    <w:rsid w:val="008823BC"/>
    <w:rsid w:val="0088271A"/>
    <w:rsid w:val="00882939"/>
    <w:rsid w:val="0088387A"/>
    <w:rsid w:val="008853FA"/>
    <w:rsid w:val="00885BD0"/>
    <w:rsid w:val="0088648C"/>
    <w:rsid w:val="00886DD8"/>
    <w:rsid w:val="00890011"/>
    <w:rsid w:val="00890587"/>
    <w:rsid w:val="008909D7"/>
    <w:rsid w:val="008910DD"/>
    <w:rsid w:val="00892643"/>
    <w:rsid w:val="00893128"/>
    <w:rsid w:val="00893C3C"/>
    <w:rsid w:val="00894513"/>
    <w:rsid w:val="00894EA1"/>
    <w:rsid w:val="00894FB9"/>
    <w:rsid w:val="008956BB"/>
    <w:rsid w:val="008963D9"/>
    <w:rsid w:val="00896919"/>
    <w:rsid w:val="0089798F"/>
    <w:rsid w:val="008979E0"/>
    <w:rsid w:val="008A0C2E"/>
    <w:rsid w:val="008A1182"/>
    <w:rsid w:val="008A230E"/>
    <w:rsid w:val="008A3511"/>
    <w:rsid w:val="008A35A7"/>
    <w:rsid w:val="008A5CBC"/>
    <w:rsid w:val="008A6E3A"/>
    <w:rsid w:val="008A7DC5"/>
    <w:rsid w:val="008B0E95"/>
    <w:rsid w:val="008B1378"/>
    <w:rsid w:val="008B153E"/>
    <w:rsid w:val="008B1939"/>
    <w:rsid w:val="008B239B"/>
    <w:rsid w:val="008B3129"/>
    <w:rsid w:val="008B591F"/>
    <w:rsid w:val="008B5A7E"/>
    <w:rsid w:val="008B62F8"/>
    <w:rsid w:val="008B682F"/>
    <w:rsid w:val="008B7D62"/>
    <w:rsid w:val="008C1806"/>
    <w:rsid w:val="008C2617"/>
    <w:rsid w:val="008C2B21"/>
    <w:rsid w:val="008C377A"/>
    <w:rsid w:val="008C5CD4"/>
    <w:rsid w:val="008C5D9B"/>
    <w:rsid w:val="008C6E3E"/>
    <w:rsid w:val="008C73B1"/>
    <w:rsid w:val="008D0746"/>
    <w:rsid w:val="008D0CBD"/>
    <w:rsid w:val="008D18DC"/>
    <w:rsid w:val="008D22EB"/>
    <w:rsid w:val="008D3415"/>
    <w:rsid w:val="008D3AE6"/>
    <w:rsid w:val="008D3D76"/>
    <w:rsid w:val="008D74A3"/>
    <w:rsid w:val="008D7EF8"/>
    <w:rsid w:val="008D7F5B"/>
    <w:rsid w:val="008E0EE3"/>
    <w:rsid w:val="008E1804"/>
    <w:rsid w:val="008E1AEC"/>
    <w:rsid w:val="008E1E7D"/>
    <w:rsid w:val="008E1EDF"/>
    <w:rsid w:val="008E2761"/>
    <w:rsid w:val="008E2770"/>
    <w:rsid w:val="008E304E"/>
    <w:rsid w:val="008E3146"/>
    <w:rsid w:val="008E36A1"/>
    <w:rsid w:val="008E3CC4"/>
    <w:rsid w:val="008E5992"/>
    <w:rsid w:val="008E6780"/>
    <w:rsid w:val="008E6E5E"/>
    <w:rsid w:val="008F05F3"/>
    <w:rsid w:val="008F0D0F"/>
    <w:rsid w:val="008F0FAF"/>
    <w:rsid w:val="008F1F1C"/>
    <w:rsid w:val="008F20A1"/>
    <w:rsid w:val="008F2482"/>
    <w:rsid w:val="008F2680"/>
    <w:rsid w:val="008F34D1"/>
    <w:rsid w:val="008F3C9B"/>
    <w:rsid w:val="008F417A"/>
    <w:rsid w:val="008F476E"/>
    <w:rsid w:val="008F5834"/>
    <w:rsid w:val="008F5F93"/>
    <w:rsid w:val="008F7025"/>
    <w:rsid w:val="008F70E0"/>
    <w:rsid w:val="008F712E"/>
    <w:rsid w:val="008F71E0"/>
    <w:rsid w:val="009018CC"/>
    <w:rsid w:val="0090192E"/>
    <w:rsid w:val="009030FA"/>
    <w:rsid w:val="0090520E"/>
    <w:rsid w:val="00905315"/>
    <w:rsid w:val="00905393"/>
    <w:rsid w:val="009053D5"/>
    <w:rsid w:val="009073C0"/>
    <w:rsid w:val="009078AD"/>
    <w:rsid w:val="0091084E"/>
    <w:rsid w:val="00910FBA"/>
    <w:rsid w:val="00912F75"/>
    <w:rsid w:val="0091345B"/>
    <w:rsid w:val="00913547"/>
    <w:rsid w:val="0091360C"/>
    <w:rsid w:val="00913F64"/>
    <w:rsid w:val="00914B20"/>
    <w:rsid w:val="00915262"/>
    <w:rsid w:val="00915320"/>
    <w:rsid w:val="0091532C"/>
    <w:rsid w:val="00917C78"/>
    <w:rsid w:val="00920A10"/>
    <w:rsid w:val="00921018"/>
    <w:rsid w:val="00921D8B"/>
    <w:rsid w:val="009257FC"/>
    <w:rsid w:val="00926C08"/>
    <w:rsid w:val="00927492"/>
    <w:rsid w:val="009275F7"/>
    <w:rsid w:val="009302AF"/>
    <w:rsid w:val="0093051A"/>
    <w:rsid w:val="00930607"/>
    <w:rsid w:val="00931152"/>
    <w:rsid w:val="0093121F"/>
    <w:rsid w:val="00931AB3"/>
    <w:rsid w:val="00931E05"/>
    <w:rsid w:val="00932043"/>
    <w:rsid w:val="00932881"/>
    <w:rsid w:val="00934E5E"/>
    <w:rsid w:val="009352C7"/>
    <w:rsid w:val="00935443"/>
    <w:rsid w:val="009360E5"/>
    <w:rsid w:val="00936C4B"/>
    <w:rsid w:val="00936E1E"/>
    <w:rsid w:val="00937979"/>
    <w:rsid w:val="00940932"/>
    <w:rsid w:val="00941142"/>
    <w:rsid w:val="00941246"/>
    <w:rsid w:val="0094219B"/>
    <w:rsid w:val="00942AF8"/>
    <w:rsid w:val="00942C89"/>
    <w:rsid w:val="009437CA"/>
    <w:rsid w:val="00943EAC"/>
    <w:rsid w:val="00944042"/>
    <w:rsid w:val="009441AF"/>
    <w:rsid w:val="00944D39"/>
    <w:rsid w:val="0094501C"/>
    <w:rsid w:val="00945F64"/>
    <w:rsid w:val="00950DDE"/>
    <w:rsid w:val="0095168E"/>
    <w:rsid w:val="009521D8"/>
    <w:rsid w:val="009525A3"/>
    <w:rsid w:val="00952A29"/>
    <w:rsid w:val="00953207"/>
    <w:rsid w:val="009536C4"/>
    <w:rsid w:val="00953C51"/>
    <w:rsid w:val="00953F33"/>
    <w:rsid w:val="0095444E"/>
    <w:rsid w:val="009545D6"/>
    <w:rsid w:val="00955FDE"/>
    <w:rsid w:val="00960757"/>
    <w:rsid w:val="00960889"/>
    <w:rsid w:val="00960946"/>
    <w:rsid w:val="00961ADA"/>
    <w:rsid w:val="0096218E"/>
    <w:rsid w:val="00962583"/>
    <w:rsid w:val="00962693"/>
    <w:rsid w:val="00962777"/>
    <w:rsid w:val="00962821"/>
    <w:rsid w:val="00962AC6"/>
    <w:rsid w:val="009633B7"/>
    <w:rsid w:val="0096413A"/>
    <w:rsid w:val="00964D51"/>
    <w:rsid w:val="00964F51"/>
    <w:rsid w:val="00965643"/>
    <w:rsid w:val="00965BA0"/>
    <w:rsid w:val="00966759"/>
    <w:rsid w:val="00966772"/>
    <w:rsid w:val="00967653"/>
    <w:rsid w:val="009703A7"/>
    <w:rsid w:val="00971080"/>
    <w:rsid w:val="0097116F"/>
    <w:rsid w:val="00971F1D"/>
    <w:rsid w:val="009723F5"/>
    <w:rsid w:val="009725F4"/>
    <w:rsid w:val="0097263F"/>
    <w:rsid w:val="00972C22"/>
    <w:rsid w:val="00975369"/>
    <w:rsid w:val="009756EC"/>
    <w:rsid w:val="0097590C"/>
    <w:rsid w:val="0097620E"/>
    <w:rsid w:val="0097747E"/>
    <w:rsid w:val="00980356"/>
    <w:rsid w:val="0098131F"/>
    <w:rsid w:val="009825F0"/>
    <w:rsid w:val="00983308"/>
    <w:rsid w:val="00983BB4"/>
    <w:rsid w:val="00984494"/>
    <w:rsid w:val="009844BF"/>
    <w:rsid w:val="00984E10"/>
    <w:rsid w:val="0098601A"/>
    <w:rsid w:val="0098621E"/>
    <w:rsid w:val="00986456"/>
    <w:rsid w:val="00986604"/>
    <w:rsid w:val="00986D8F"/>
    <w:rsid w:val="00990A74"/>
    <w:rsid w:val="0099137F"/>
    <w:rsid w:val="0099224E"/>
    <w:rsid w:val="009933DE"/>
    <w:rsid w:val="00993D27"/>
    <w:rsid w:val="00994479"/>
    <w:rsid w:val="00995AEB"/>
    <w:rsid w:val="00996274"/>
    <w:rsid w:val="00996850"/>
    <w:rsid w:val="009A08DE"/>
    <w:rsid w:val="009A0B80"/>
    <w:rsid w:val="009A164C"/>
    <w:rsid w:val="009A1880"/>
    <w:rsid w:val="009A1A50"/>
    <w:rsid w:val="009A258C"/>
    <w:rsid w:val="009A2C67"/>
    <w:rsid w:val="009A30F9"/>
    <w:rsid w:val="009A4427"/>
    <w:rsid w:val="009A44AE"/>
    <w:rsid w:val="009A4517"/>
    <w:rsid w:val="009A4B95"/>
    <w:rsid w:val="009A5C9D"/>
    <w:rsid w:val="009A68BC"/>
    <w:rsid w:val="009A6A2D"/>
    <w:rsid w:val="009A7D38"/>
    <w:rsid w:val="009B0534"/>
    <w:rsid w:val="009B05B7"/>
    <w:rsid w:val="009B0959"/>
    <w:rsid w:val="009B14C1"/>
    <w:rsid w:val="009B1C8C"/>
    <w:rsid w:val="009B2429"/>
    <w:rsid w:val="009B36D5"/>
    <w:rsid w:val="009B4A4E"/>
    <w:rsid w:val="009B4D17"/>
    <w:rsid w:val="009B560D"/>
    <w:rsid w:val="009B5D00"/>
    <w:rsid w:val="009B611D"/>
    <w:rsid w:val="009B6923"/>
    <w:rsid w:val="009C06EB"/>
    <w:rsid w:val="009C15EC"/>
    <w:rsid w:val="009C2035"/>
    <w:rsid w:val="009C219E"/>
    <w:rsid w:val="009C22B2"/>
    <w:rsid w:val="009C2473"/>
    <w:rsid w:val="009C26A1"/>
    <w:rsid w:val="009C27C2"/>
    <w:rsid w:val="009C3792"/>
    <w:rsid w:val="009C3CB8"/>
    <w:rsid w:val="009C4007"/>
    <w:rsid w:val="009C5713"/>
    <w:rsid w:val="009C7C88"/>
    <w:rsid w:val="009D07C6"/>
    <w:rsid w:val="009D125F"/>
    <w:rsid w:val="009D1B30"/>
    <w:rsid w:val="009D1E24"/>
    <w:rsid w:val="009D22F5"/>
    <w:rsid w:val="009D4202"/>
    <w:rsid w:val="009D6E08"/>
    <w:rsid w:val="009E096C"/>
    <w:rsid w:val="009E0C90"/>
    <w:rsid w:val="009E21C5"/>
    <w:rsid w:val="009E29E9"/>
    <w:rsid w:val="009E37A3"/>
    <w:rsid w:val="009E3A8B"/>
    <w:rsid w:val="009E50AC"/>
    <w:rsid w:val="009E550E"/>
    <w:rsid w:val="009E5808"/>
    <w:rsid w:val="009E5CCD"/>
    <w:rsid w:val="009E63C2"/>
    <w:rsid w:val="009E6597"/>
    <w:rsid w:val="009E6B74"/>
    <w:rsid w:val="009E7359"/>
    <w:rsid w:val="009E75D7"/>
    <w:rsid w:val="009F17A5"/>
    <w:rsid w:val="009F1DFD"/>
    <w:rsid w:val="009F3185"/>
    <w:rsid w:val="009F3778"/>
    <w:rsid w:val="009F48D1"/>
    <w:rsid w:val="009F5187"/>
    <w:rsid w:val="00A000C3"/>
    <w:rsid w:val="00A01B0C"/>
    <w:rsid w:val="00A01E39"/>
    <w:rsid w:val="00A0263E"/>
    <w:rsid w:val="00A03F94"/>
    <w:rsid w:val="00A05FDD"/>
    <w:rsid w:val="00A06CCB"/>
    <w:rsid w:val="00A07908"/>
    <w:rsid w:val="00A11440"/>
    <w:rsid w:val="00A114AD"/>
    <w:rsid w:val="00A12D8A"/>
    <w:rsid w:val="00A164AA"/>
    <w:rsid w:val="00A16CEF"/>
    <w:rsid w:val="00A17517"/>
    <w:rsid w:val="00A17659"/>
    <w:rsid w:val="00A228C4"/>
    <w:rsid w:val="00A229B8"/>
    <w:rsid w:val="00A22AD6"/>
    <w:rsid w:val="00A23DDC"/>
    <w:rsid w:val="00A24753"/>
    <w:rsid w:val="00A247C6"/>
    <w:rsid w:val="00A25783"/>
    <w:rsid w:val="00A25D44"/>
    <w:rsid w:val="00A2695D"/>
    <w:rsid w:val="00A26CB6"/>
    <w:rsid w:val="00A271D6"/>
    <w:rsid w:val="00A27E68"/>
    <w:rsid w:val="00A301E6"/>
    <w:rsid w:val="00A31EC4"/>
    <w:rsid w:val="00A32163"/>
    <w:rsid w:val="00A3243A"/>
    <w:rsid w:val="00A32FA9"/>
    <w:rsid w:val="00A33CD1"/>
    <w:rsid w:val="00A3453E"/>
    <w:rsid w:val="00A353A2"/>
    <w:rsid w:val="00A36C5A"/>
    <w:rsid w:val="00A3794A"/>
    <w:rsid w:val="00A40B93"/>
    <w:rsid w:val="00A41501"/>
    <w:rsid w:val="00A416BE"/>
    <w:rsid w:val="00A41885"/>
    <w:rsid w:val="00A41A76"/>
    <w:rsid w:val="00A421E9"/>
    <w:rsid w:val="00A43603"/>
    <w:rsid w:val="00A44293"/>
    <w:rsid w:val="00A45227"/>
    <w:rsid w:val="00A45255"/>
    <w:rsid w:val="00A45534"/>
    <w:rsid w:val="00A46513"/>
    <w:rsid w:val="00A46603"/>
    <w:rsid w:val="00A46B84"/>
    <w:rsid w:val="00A478F2"/>
    <w:rsid w:val="00A47BAE"/>
    <w:rsid w:val="00A51231"/>
    <w:rsid w:val="00A5248A"/>
    <w:rsid w:val="00A529AB"/>
    <w:rsid w:val="00A53F01"/>
    <w:rsid w:val="00A54C76"/>
    <w:rsid w:val="00A54D3A"/>
    <w:rsid w:val="00A54F28"/>
    <w:rsid w:val="00A556C5"/>
    <w:rsid w:val="00A55D91"/>
    <w:rsid w:val="00A562FE"/>
    <w:rsid w:val="00A57342"/>
    <w:rsid w:val="00A573E8"/>
    <w:rsid w:val="00A57EC7"/>
    <w:rsid w:val="00A57FF0"/>
    <w:rsid w:val="00A6063F"/>
    <w:rsid w:val="00A61255"/>
    <w:rsid w:val="00A62251"/>
    <w:rsid w:val="00A622A5"/>
    <w:rsid w:val="00A6279C"/>
    <w:rsid w:val="00A63274"/>
    <w:rsid w:val="00A6467E"/>
    <w:rsid w:val="00A64684"/>
    <w:rsid w:val="00A64CD8"/>
    <w:rsid w:val="00A64DC2"/>
    <w:rsid w:val="00A65152"/>
    <w:rsid w:val="00A65FD7"/>
    <w:rsid w:val="00A666E0"/>
    <w:rsid w:val="00A667C1"/>
    <w:rsid w:val="00A6773A"/>
    <w:rsid w:val="00A70504"/>
    <w:rsid w:val="00A73058"/>
    <w:rsid w:val="00A7407F"/>
    <w:rsid w:val="00A74258"/>
    <w:rsid w:val="00A749FC"/>
    <w:rsid w:val="00A75624"/>
    <w:rsid w:val="00A765B9"/>
    <w:rsid w:val="00A80AC7"/>
    <w:rsid w:val="00A8143F"/>
    <w:rsid w:val="00A81463"/>
    <w:rsid w:val="00A8164E"/>
    <w:rsid w:val="00A81C86"/>
    <w:rsid w:val="00A8239F"/>
    <w:rsid w:val="00A831D3"/>
    <w:rsid w:val="00A83AEF"/>
    <w:rsid w:val="00A83B2D"/>
    <w:rsid w:val="00A85211"/>
    <w:rsid w:val="00A852A4"/>
    <w:rsid w:val="00A86114"/>
    <w:rsid w:val="00A8683E"/>
    <w:rsid w:val="00A932A8"/>
    <w:rsid w:val="00A939F5"/>
    <w:rsid w:val="00A93C42"/>
    <w:rsid w:val="00A944B6"/>
    <w:rsid w:val="00A94F6C"/>
    <w:rsid w:val="00A96603"/>
    <w:rsid w:val="00A96843"/>
    <w:rsid w:val="00A97309"/>
    <w:rsid w:val="00AA008E"/>
    <w:rsid w:val="00AA0EC7"/>
    <w:rsid w:val="00AA0FA6"/>
    <w:rsid w:val="00AA1EC9"/>
    <w:rsid w:val="00AA32D5"/>
    <w:rsid w:val="00AA3AB4"/>
    <w:rsid w:val="00AA3C7B"/>
    <w:rsid w:val="00AA4124"/>
    <w:rsid w:val="00AA4465"/>
    <w:rsid w:val="00AA4F80"/>
    <w:rsid w:val="00AA5679"/>
    <w:rsid w:val="00AA60FC"/>
    <w:rsid w:val="00AB0B90"/>
    <w:rsid w:val="00AB1200"/>
    <w:rsid w:val="00AB1EF3"/>
    <w:rsid w:val="00AB32F2"/>
    <w:rsid w:val="00AB33F7"/>
    <w:rsid w:val="00AB3563"/>
    <w:rsid w:val="00AB4D5C"/>
    <w:rsid w:val="00AB4FEE"/>
    <w:rsid w:val="00AB5EC6"/>
    <w:rsid w:val="00AB65A2"/>
    <w:rsid w:val="00AC216A"/>
    <w:rsid w:val="00AC2635"/>
    <w:rsid w:val="00AC2A83"/>
    <w:rsid w:val="00AC2B47"/>
    <w:rsid w:val="00AC372A"/>
    <w:rsid w:val="00AC3E6D"/>
    <w:rsid w:val="00AC4437"/>
    <w:rsid w:val="00AC5DF3"/>
    <w:rsid w:val="00AC666D"/>
    <w:rsid w:val="00AC7358"/>
    <w:rsid w:val="00AC73D5"/>
    <w:rsid w:val="00AD0802"/>
    <w:rsid w:val="00AD173D"/>
    <w:rsid w:val="00AD2780"/>
    <w:rsid w:val="00AD3516"/>
    <w:rsid w:val="00AD39E1"/>
    <w:rsid w:val="00AD5036"/>
    <w:rsid w:val="00AD69AD"/>
    <w:rsid w:val="00AD7445"/>
    <w:rsid w:val="00AD7482"/>
    <w:rsid w:val="00AD7AAB"/>
    <w:rsid w:val="00AE0B0B"/>
    <w:rsid w:val="00AE1E23"/>
    <w:rsid w:val="00AE2643"/>
    <w:rsid w:val="00AE268F"/>
    <w:rsid w:val="00AE2866"/>
    <w:rsid w:val="00AE28F6"/>
    <w:rsid w:val="00AE336B"/>
    <w:rsid w:val="00AE588B"/>
    <w:rsid w:val="00AE7148"/>
    <w:rsid w:val="00AE7D03"/>
    <w:rsid w:val="00AF198E"/>
    <w:rsid w:val="00AF24F8"/>
    <w:rsid w:val="00AF26AE"/>
    <w:rsid w:val="00AF37B6"/>
    <w:rsid w:val="00AF39E0"/>
    <w:rsid w:val="00AF4249"/>
    <w:rsid w:val="00AF4405"/>
    <w:rsid w:val="00AF440D"/>
    <w:rsid w:val="00AF6807"/>
    <w:rsid w:val="00AF7546"/>
    <w:rsid w:val="00AF775F"/>
    <w:rsid w:val="00AF79C8"/>
    <w:rsid w:val="00AF7A8E"/>
    <w:rsid w:val="00AF7F7C"/>
    <w:rsid w:val="00B00240"/>
    <w:rsid w:val="00B0196D"/>
    <w:rsid w:val="00B01F40"/>
    <w:rsid w:val="00B028AE"/>
    <w:rsid w:val="00B0386E"/>
    <w:rsid w:val="00B045D1"/>
    <w:rsid w:val="00B052A8"/>
    <w:rsid w:val="00B05402"/>
    <w:rsid w:val="00B10AE0"/>
    <w:rsid w:val="00B10F82"/>
    <w:rsid w:val="00B11974"/>
    <w:rsid w:val="00B11C54"/>
    <w:rsid w:val="00B13954"/>
    <w:rsid w:val="00B13EA2"/>
    <w:rsid w:val="00B15499"/>
    <w:rsid w:val="00B162A3"/>
    <w:rsid w:val="00B17365"/>
    <w:rsid w:val="00B203D3"/>
    <w:rsid w:val="00B206C6"/>
    <w:rsid w:val="00B20EA1"/>
    <w:rsid w:val="00B21CA5"/>
    <w:rsid w:val="00B21F8E"/>
    <w:rsid w:val="00B234E5"/>
    <w:rsid w:val="00B23854"/>
    <w:rsid w:val="00B23B0A"/>
    <w:rsid w:val="00B23E03"/>
    <w:rsid w:val="00B2409F"/>
    <w:rsid w:val="00B24C89"/>
    <w:rsid w:val="00B25B7B"/>
    <w:rsid w:val="00B26AB8"/>
    <w:rsid w:val="00B26B68"/>
    <w:rsid w:val="00B274C6"/>
    <w:rsid w:val="00B27B20"/>
    <w:rsid w:val="00B300A4"/>
    <w:rsid w:val="00B3016C"/>
    <w:rsid w:val="00B30968"/>
    <w:rsid w:val="00B31CC3"/>
    <w:rsid w:val="00B31D91"/>
    <w:rsid w:val="00B32D70"/>
    <w:rsid w:val="00B33DBD"/>
    <w:rsid w:val="00B33E3A"/>
    <w:rsid w:val="00B37892"/>
    <w:rsid w:val="00B44441"/>
    <w:rsid w:val="00B44D59"/>
    <w:rsid w:val="00B452E9"/>
    <w:rsid w:val="00B467D1"/>
    <w:rsid w:val="00B46A10"/>
    <w:rsid w:val="00B46C7A"/>
    <w:rsid w:val="00B51144"/>
    <w:rsid w:val="00B512BA"/>
    <w:rsid w:val="00B51321"/>
    <w:rsid w:val="00B513DE"/>
    <w:rsid w:val="00B52101"/>
    <w:rsid w:val="00B523BC"/>
    <w:rsid w:val="00B5349C"/>
    <w:rsid w:val="00B53A68"/>
    <w:rsid w:val="00B53AB3"/>
    <w:rsid w:val="00B543F8"/>
    <w:rsid w:val="00B5448E"/>
    <w:rsid w:val="00B548DF"/>
    <w:rsid w:val="00B557BB"/>
    <w:rsid w:val="00B559EE"/>
    <w:rsid w:val="00B55C85"/>
    <w:rsid w:val="00B56916"/>
    <w:rsid w:val="00B60A10"/>
    <w:rsid w:val="00B60E83"/>
    <w:rsid w:val="00B61E9C"/>
    <w:rsid w:val="00B637FF"/>
    <w:rsid w:val="00B6481D"/>
    <w:rsid w:val="00B65420"/>
    <w:rsid w:val="00B66BF6"/>
    <w:rsid w:val="00B67646"/>
    <w:rsid w:val="00B67DA6"/>
    <w:rsid w:val="00B70A8A"/>
    <w:rsid w:val="00B712D4"/>
    <w:rsid w:val="00B72157"/>
    <w:rsid w:val="00B73716"/>
    <w:rsid w:val="00B739FE"/>
    <w:rsid w:val="00B74753"/>
    <w:rsid w:val="00B74A14"/>
    <w:rsid w:val="00B75362"/>
    <w:rsid w:val="00B75678"/>
    <w:rsid w:val="00B75922"/>
    <w:rsid w:val="00B766A3"/>
    <w:rsid w:val="00B76877"/>
    <w:rsid w:val="00B772DF"/>
    <w:rsid w:val="00B81A8D"/>
    <w:rsid w:val="00B81ACE"/>
    <w:rsid w:val="00B821AC"/>
    <w:rsid w:val="00B82779"/>
    <w:rsid w:val="00B83251"/>
    <w:rsid w:val="00B83351"/>
    <w:rsid w:val="00B83A5F"/>
    <w:rsid w:val="00B83B69"/>
    <w:rsid w:val="00B83DE2"/>
    <w:rsid w:val="00B83FCF"/>
    <w:rsid w:val="00B8415F"/>
    <w:rsid w:val="00B84C49"/>
    <w:rsid w:val="00B87827"/>
    <w:rsid w:val="00B87FD8"/>
    <w:rsid w:val="00B919DE"/>
    <w:rsid w:val="00B91A4C"/>
    <w:rsid w:val="00B93E51"/>
    <w:rsid w:val="00B944E1"/>
    <w:rsid w:val="00B94EF5"/>
    <w:rsid w:val="00B94EFD"/>
    <w:rsid w:val="00B950C0"/>
    <w:rsid w:val="00B95D1E"/>
    <w:rsid w:val="00B96D6A"/>
    <w:rsid w:val="00B976F7"/>
    <w:rsid w:val="00BA1AE7"/>
    <w:rsid w:val="00BA364E"/>
    <w:rsid w:val="00BA4096"/>
    <w:rsid w:val="00BA4999"/>
    <w:rsid w:val="00BA5C83"/>
    <w:rsid w:val="00BA6185"/>
    <w:rsid w:val="00BA6439"/>
    <w:rsid w:val="00BA65EB"/>
    <w:rsid w:val="00BB096E"/>
    <w:rsid w:val="00BB1133"/>
    <w:rsid w:val="00BB14C4"/>
    <w:rsid w:val="00BB1C8D"/>
    <w:rsid w:val="00BB27BC"/>
    <w:rsid w:val="00BB2880"/>
    <w:rsid w:val="00BB28D5"/>
    <w:rsid w:val="00BB299D"/>
    <w:rsid w:val="00BB440B"/>
    <w:rsid w:val="00BB461B"/>
    <w:rsid w:val="00BB537F"/>
    <w:rsid w:val="00BB5488"/>
    <w:rsid w:val="00BB638A"/>
    <w:rsid w:val="00BB6698"/>
    <w:rsid w:val="00BB6834"/>
    <w:rsid w:val="00BB6CFE"/>
    <w:rsid w:val="00BC0756"/>
    <w:rsid w:val="00BC0A54"/>
    <w:rsid w:val="00BC1BE7"/>
    <w:rsid w:val="00BC1DD0"/>
    <w:rsid w:val="00BC1EA6"/>
    <w:rsid w:val="00BC25E0"/>
    <w:rsid w:val="00BC2ABA"/>
    <w:rsid w:val="00BC3390"/>
    <w:rsid w:val="00BC3B1C"/>
    <w:rsid w:val="00BC4FB8"/>
    <w:rsid w:val="00BC5B4C"/>
    <w:rsid w:val="00BC6868"/>
    <w:rsid w:val="00BC6AAD"/>
    <w:rsid w:val="00BC71B4"/>
    <w:rsid w:val="00BC7EB1"/>
    <w:rsid w:val="00BC7F69"/>
    <w:rsid w:val="00BD0282"/>
    <w:rsid w:val="00BD0979"/>
    <w:rsid w:val="00BD0FA9"/>
    <w:rsid w:val="00BD2F60"/>
    <w:rsid w:val="00BD3713"/>
    <w:rsid w:val="00BD3E32"/>
    <w:rsid w:val="00BD3EC5"/>
    <w:rsid w:val="00BD4D56"/>
    <w:rsid w:val="00BD5B26"/>
    <w:rsid w:val="00BD69FE"/>
    <w:rsid w:val="00BD6DBC"/>
    <w:rsid w:val="00BD72A6"/>
    <w:rsid w:val="00BD7833"/>
    <w:rsid w:val="00BD78BE"/>
    <w:rsid w:val="00BE0633"/>
    <w:rsid w:val="00BE0B48"/>
    <w:rsid w:val="00BE0E18"/>
    <w:rsid w:val="00BE1E3F"/>
    <w:rsid w:val="00BE3DB0"/>
    <w:rsid w:val="00BE3FB0"/>
    <w:rsid w:val="00BE49CF"/>
    <w:rsid w:val="00BE4A6C"/>
    <w:rsid w:val="00BE7633"/>
    <w:rsid w:val="00BE775C"/>
    <w:rsid w:val="00BE7969"/>
    <w:rsid w:val="00BF0579"/>
    <w:rsid w:val="00BF0AAF"/>
    <w:rsid w:val="00BF0E7A"/>
    <w:rsid w:val="00BF16E4"/>
    <w:rsid w:val="00BF29ED"/>
    <w:rsid w:val="00BF2A7E"/>
    <w:rsid w:val="00BF2C00"/>
    <w:rsid w:val="00BF2C64"/>
    <w:rsid w:val="00BF3DA4"/>
    <w:rsid w:val="00BF54B2"/>
    <w:rsid w:val="00C0045E"/>
    <w:rsid w:val="00C00EF6"/>
    <w:rsid w:val="00C017C5"/>
    <w:rsid w:val="00C01887"/>
    <w:rsid w:val="00C0296D"/>
    <w:rsid w:val="00C03B56"/>
    <w:rsid w:val="00C03CB9"/>
    <w:rsid w:val="00C04DCC"/>
    <w:rsid w:val="00C05F6F"/>
    <w:rsid w:val="00C063FD"/>
    <w:rsid w:val="00C070A1"/>
    <w:rsid w:val="00C07C7B"/>
    <w:rsid w:val="00C103FE"/>
    <w:rsid w:val="00C108CF"/>
    <w:rsid w:val="00C11879"/>
    <w:rsid w:val="00C13F7B"/>
    <w:rsid w:val="00C1407D"/>
    <w:rsid w:val="00C154FF"/>
    <w:rsid w:val="00C1776F"/>
    <w:rsid w:val="00C209C0"/>
    <w:rsid w:val="00C20C07"/>
    <w:rsid w:val="00C21C67"/>
    <w:rsid w:val="00C21F45"/>
    <w:rsid w:val="00C22CC7"/>
    <w:rsid w:val="00C22F6B"/>
    <w:rsid w:val="00C267D9"/>
    <w:rsid w:val="00C2691F"/>
    <w:rsid w:val="00C26E2A"/>
    <w:rsid w:val="00C26EB6"/>
    <w:rsid w:val="00C279A3"/>
    <w:rsid w:val="00C3194D"/>
    <w:rsid w:val="00C32798"/>
    <w:rsid w:val="00C335CD"/>
    <w:rsid w:val="00C33707"/>
    <w:rsid w:val="00C34131"/>
    <w:rsid w:val="00C342F6"/>
    <w:rsid w:val="00C351D1"/>
    <w:rsid w:val="00C377EE"/>
    <w:rsid w:val="00C40317"/>
    <w:rsid w:val="00C40AD3"/>
    <w:rsid w:val="00C415A7"/>
    <w:rsid w:val="00C43A07"/>
    <w:rsid w:val="00C4512E"/>
    <w:rsid w:val="00C45ECA"/>
    <w:rsid w:val="00C46435"/>
    <w:rsid w:val="00C46F82"/>
    <w:rsid w:val="00C47214"/>
    <w:rsid w:val="00C47422"/>
    <w:rsid w:val="00C47952"/>
    <w:rsid w:val="00C52FB6"/>
    <w:rsid w:val="00C534E1"/>
    <w:rsid w:val="00C5433E"/>
    <w:rsid w:val="00C54359"/>
    <w:rsid w:val="00C5542D"/>
    <w:rsid w:val="00C561BF"/>
    <w:rsid w:val="00C564C4"/>
    <w:rsid w:val="00C565BD"/>
    <w:rsid w:val="00C5726B"/>
    <w:rsid w:val="00C61A96"/>
    <w:rsid w:val="00C61F7B"/>
    <w:rsid w:val="00C62F28"/>
    <w:rsid w:val="00C63291"/>
    <w:rsid w:val="00C635E7"/>
    <w:rsid w:val="00C6420B"/>
    <w:rsid w:val="00C65B5A"/>
    <w:rsid w:val="00C660DA"/>
    <w:rsid w:val="00C66C9E"/>
    <w:rsid w:val="00C66F5A"/>
    <w:rsid w:val="00C67073"/>
    <w:rsid w:val="00C70337"/>
    <w:rsid w:val="00C7090E"/>
    <w:rsid w:val="00C70C7D"/>
    <w:rsid w:val="00C715CA"/>
    <w:rsid w:val="00C71BAE"/>
    <w:rsid w:val="00C73BC8"/>
    <w:rsid w:val="00C73FF9"/>
    <w:rsid w:val="00C74719"/>
    <w:rsid w:val="00C755B8"/>
    <w:rsid w:val="00C762C6"/>
    <w:rsid w:val="00C77A57"/>
    <w:rsid w:val="00C8135D"/>
    <w:rsid w:val="00C816EC"/>
    <w:rsid w:val="00C81BE0"/>
    <w:rsid w:val="00C82333"/>
    <w:rsid w:val="00C8234E"/>
    <w:rsid w:val="00C82DAB"/>
    <w:rsid w:val="00C84ED8"/>
    <w:rsid w:val="00C86168"/>
    <w:rsid w:val="00C86538"/>
    <w:rsid w:val="00C875D9"/>
    <w:rsid w:val="00C90131"/>
    <w:rsid w:val="00C90761"/>
    <w:rsid w:val="00C9169B"/>
    <w:rsid w:val="00C91943"/>
    <w:rsid w:val="00C92B95"/>
    <w:rsid w:val="00C92DD0"/>
    <w:rsid w:val="00C93975"/>
    <w:rsid w:val="00C943DF"/>
    <w:rsid w:val="00C945D9"/>
    <w:rsid w:val="00C956D0"/>
    <w:rsid w:val="00C95AB4"/>
    <w:rsid w:val="00C963AF"/>
    <w:rsid w:val="00C963FF"/>
    <w:rsid w:val="00C965D7"/>
    <w:rsid w:val="00C96C21"/>
    <w:rsid w:val="00CA08B6"/>
    <w:rsid w:val="00CA1161"/>
    <w:rsid w:val="00CA1691"/>
    <w:rsid w:val="00CA1870"/>
    <w:rsid w:val="00CA27AE"/>
    <w:rsid w:val="00CA3A12"/>
    <w:rsid w:val="00CA3AC8"/>
    <w:rsid w:val="00CA4B35"/>
    <w:rsid w:val="00CA57A4"/>
    <w:rsid w:val="00CA5982"/>
    <w:rsid w:val="00CB1988"/>
    <w:rsid w:val="00CB2ACC"/>
    <w:rsid w:val="00CB5132"/>
    <w:rsid w:val="00CB5A98"/>
    <w:rsid w:val="00CB60C8"/>
    <w:rsid w:val="00CB6573"/>
    <w:rsid w:val="00CB7356"/>
    <w:rsid w:val="00CB76BD"/>
    <w:rsid w:val="00CB78F3"/>
    <w:rsid w:val="00CC0ED5"/>
    <w:rsid w:val="00CC1926"/>
    <w:rsid w:val="00CC201E"/>
    <w:rsid w:val="00CC33D8"/>
    <w:rsid w:val="00CC3406"/>
    <w:rsid w:val="00CC483B"/>
    <w:rsid w:val="00CC4969"/>
    <w:rsid w:val="00CC53C4"/>
    <w:rsid w:val="00CC6261"/>
    <w:rsid w:val="00CC64A5"/>
    <w:rsid w:val="00CC6D05"/>
    <w:rsid w:val="00CC6D0B"/>
    <w:rsid w:val="00CC7019"/>
    <w:rsid w:val="00CC7C9E"/>
    <w:rsid w:val="00CD0051"/>
    <w:rsid w:val="00CD009E"/>
    <w:rsid w:val="00CD1194"/>
    <w:rsid w:val="00CD1678"/>
    <w:rsid w:val="00CD286B"/>
    <w:rsid w:val="00CD2E21"/>
    <w:rsid w:val="00CD30FF"/>
    <w:rsid w:val="00CD373D"/>
    <w:rsid w:val="00CD595F"/>
    <w:rsid w:val="00CD601B"/>
    <w:rsid w:val="00CD7A6A"/>
    <w:rsid w:val="00CD7EC6"/>
    <w:rsid w:val="00CE0BDD"/>
    <w:rsid w:val="00CE165C"/>
    <w:rsid w:val="00CE18AF"/>
    <w:rsid w:val="00CE1926"/>
    <w:rsid w:val="00CE193E"/>
    <w:rsid w:val="00CE2EE3"/>
    <w:rsid w:val="00CE3B56"/>
    <w:rsid w:val="00CE4681"/>
    <w:rsid w:val="00CE48AB"/>
    <w:rsid w:val="00CE4978"/>
    <w:rsid w:val="00CE5567"/>
    <w:rsid w:val="00CE5BD4"/>
    <w:rsid w:val="00CE67CE"/>
    <w:rsid w:val="00CE6E49"/>
    <w:rsid w:val="00CE71E4"/>
    <w:rsid w:val="00CF03A3"/>
    <w:rsid w:val="00CF18CA"/>
    <w:rsid w:val="00CF24C6"/>
    <w:rsid w:val="00CF37E3"/>
    <w:rsid w:val="00CF398A"/>
    <w:rsid w:val="00CF3B29"/>
    <w:rsid w:val="00CF3CCD"/>
    <w:rsid w:val="00CF49F8"/>
    <w:rsid w:val="00CF5A20"/>
    <w:rsid w:val="00D00268"/>
    <w:rsid w:val="00D00CB1"/>
    <w:rsid w:val="00D019E7"/>
    <w:rsid w:val="00D01F9B"/>
    <w:rsid w:val="00D037F0"/>
    <w:rsid w:val="00D03A48"/>
    <w:rsid w:val="00D04AFB"/>
    <w:rsid w:val="00D04BC1"/>
    <w:rsid w:val="00D052B3"/>
    <w:rsid w:val="00D05345"/>
    <w:rsid w:val="00D05740"/>
    <w:rsid w:val="00D060C9"/>
    <w:rsid w:val="00D06615"/>
    <w:rsid w:val="00D06AAA"/>
    <w:rsid w:val="00D07418"/>
    <w:rsid w:val="00D07762"/>
    <w:rsid w:val="00D07946"/>
    <w:rsid w:val="00D10741"/>
    <w:rsid w:val="00D10F15"/>
    <w:rsid w:val="00D10F9B"/>
    <w:rsid w:val="00D11948"/>
    <w:rsid w:val="00D12AD5"/>
    <w:rsid w:val="00D13C60"/>
    <w:rsid w:val="00D13C82"/>
    <w:rsid w:val="00D14764"/>
    <w:rsid w:val="00D151F7"/>
    <w:rsid w:val="00D16512"/>
    <w:rsid w:val="00D165CE"/>
    <w:rsid w:val="00D170A0"/>
    <w:rsid w:val="00D207C6"/>
    <w:rsid w:val="00D20AB4"/>
    <w:rsid w:val="00D211AC"/>
    <w:rsid w:val="00D21564"/>
    <w:rsid w:val="00D21CB1"/>
    <w:rsid w:val="00D23740"/>
    <w:rsid w:val="00D23DB8"/>
    <w:rsid w:val="00D244E2"/>
    <w:rsid w:val="00D25759"/>
    <w:rsid w:val="00D25F37"/>
    <w:rsid w:val="00D260C0"/>
    <w:rsid w:val="00D2632A"/>
    <w:rsid w:val="00D26504"/>
    <w:rsid w:val="00D2683A"/>
    <w:rsid w:val="00D26C22"/>
    <w:rsid w:val="00D26CE6"/>
    <w:rsid w:val="00D2708B"/>
    <w:rsid w:val="00D27419"/>
    <w:rsid w:val="00D27C44"/>
    <w:rsid w:val="00D27D85"/>
    <w:rsid w:val="00D303FE"/>
    <w:rsid w:val="00D306B7"/>
    <w:rsid w:val="00D307FC"/>
    <w:rsid w:val="00D31876"/>
    <w:rsid w:val="00D31D55"/>
    <w:rsid w:val="00D3345B"/>
    <w:rsid w:val="00D3428E"/>
    <w:rsid w:val="00D343C8"/>
    <w:rsid w:val="00D3491B"/>
    <w:rsid w:val="00D36AF5"/>
    <w:rsid w:val="00D37395"/>
    <w:rsid w:val="00D37A2D"/>
    <w:rsid w:val="00D37E70"/>
    <w:rsid w:val="00D40503"/>
    <w:rsid w:val="00D40D2C"/>
    <w:rsid w:val="00D40EA0"/>
    <w:rsid w:val="00D40EDD"/>
    <w:rsid w:val="00D4156A"/>
    <w:rsid w:val="00D4157A"/>
    <w:rsid w:val="00D42155"/>
    <w:rsid w:val="00D42AF6"/>
    <w:rsid w:val="00D42CAD"/>
    <w:rsid w:val="00D43E2C"/>
    <w:rsid w:val="00D4485B"/>
    <w:rsid w:val="00D44DB7"/>
    <w:rsid w:val="00D44EDD"/>
    <w:rsid w:val="00D44F46"/>
    <w:rsid w:val="00D455B4"/>
    <w:rsid w:val="00D45F7E"/>
    <w:rsid w:val="00D50088"/>
    <w:rsid w:val="00D50F07"/>
    <w:rsid w:val="00D526C7"/>
    <w:rsid w:val="00D537EB"/>
    <w:rsid w:val="00D538C0"/>
    <w:rsid w:val="00D543B3"/>
    <w:rsid w:val="00D546FB"/>
    <w:rsid w:val="00D5517F"/>
    <w:rsid w:val="00D555BD"/>
    <w:rsid w:val="00D55998"/>
    <w:rsid w:val="00D55C14"/>
    <w:rsid w:val="00D5607C"/>
    <w:rsid w:val="00D56C22"/>
    <w:rsid w:val="00D5713C"/>
    <w:rsid w:val="00D57E51"/>
    <w:rsid w:val="00D6085E"/>
    <w:rsid w:val="00D61112"/>
    <w:rsid w:val="00D618FE"/>
    <w:rsid w:val="00D6245E"/>
    <w:rsid w:val="00D624E8"/>
    <w:rsid w:val="00D62932"/>
    <w:rsid w:val="00D63529"/>
    <w:rsid w:val="00D6367C"/>
    <w:rsid w:val="00D63C30"/>
    <w:rsid w:val="00D64DAD"/>
    <w:rsid w:val="00D65D01"/>
    <w:rsid w:val="00D65DF5"/>
    <w:rsid w:val="00D65F39"/>
    <w:rsid w:val="00D66153"/>
    <w:rsid w:val="00D67677"/>
    <w:rsid w:val="00D71327"/>
    <w:rsid w:val="00D72B67"/>
    <w:rsid w:val="00D72D04"/>
    <w:rsid w:val="00D72E34"/>
    <w:rsid w:val="00D74AED"/>
    <w:rsid w:val="00D75ACB"/>
    <w:rsid w:val="00D75BC9"/>
    <w:rsid w:val="00D75CF9"/>
    <w:rsid w:val="00D75E29"/>
    <w:rsid w:val="00D769D9"/>
    <w:rsid w:val="00D76E6F"/>
    <w:rsid w:val="00D80791"/>
    <w:rsid w:val="00D80870"/>
    <w:rsid w:val="00D8109E"/>
    <w:rsid w:val="00D81246"/>
    <w:rsid w:val="00D8203B"/>
    <w:rsid w:val="00D82239"/>
    <w:rsid w:val="00D83F92"/>
    <w:rsid w:val="00D8479D"/>
    <w:rsid w:val="00D851C3"/>
    <w:rsid w:val="00D8521C"/>
    <w:rsid w:val="00D85457"/>
    <w:rsid w:val="00D85F40"/>
    <w:rsid w:val="00D877E9"/>
    <w:rsid w:val="00D87E18"/>
    <w:rsid w:val="00D9062A"/>
    <w:rsid w:val="00D90AA5"/>
    <w:rsid w:val="00D90C18"/>
    <w:rsid w:val="00D916B7"/>
    <w:rsid w:val="00D918BD"/>
    <w:rsid w:val="00D92D48"/>
    <w:rsid w:val="00D93087"/>
    <w:rsid w:val="00D94ECA"/>
    <w:rsid w:val="00D95584"/>
    <w:rsid w:val="00D96304"/>
    <w:rsid w:val="00D96CAC"/>
    <w:rsid w:val="00D97BD7"/>
    <w:rsid w:val="00DA019B"/>
    <w:rsid w:val="00DA031F"/>
    <w:rsid w:val="00DA1036"/>
    <w:rsid w:val="00DA17CD"/>
    <w:rsid w:val="00DA2026"/>
    <w:rsid w:val="00DA2271"/>
    <w:rsid w:val="00DA2344"/>
    <w:rsid w:val="00DA25F6"/>
    <w:rsid w:val="00DA29B5"/>
    <w:rsid w:val="00DA2F37"/>
    <w:rsid w:val="00DA3C47"/>
    <w:rsid w:val="00DA5487"/>
    <w:rsid w:val="00DA76A4"/>
    <w:rsid w:val="00DB04E1"/>
    <w:rsid w:val="00DB0C46"/>
    <w:rsid w:val="00DB0C8B"/>
    <w:rsid w:val="00DB0DB5"/>
    <w:rsid w:val="00DB1264"/>
    <w:rsid w:val="00DB1445"/>
    <w:rsid w:val="00DB1839"/>
    <w:rsid w:val="00DB19A9"/>
    <w:rsid w:val="00DB2BDF"/>
    <w:rsid w:val="00DB2CEF"/>
    <w:rsid w:val="00DB2D55"/>
    <w:rsid w:val="00DB3DB0"/>
    <w:rsid w:val="00DB4323"/>
    <w:rsid w:val="00DB4DA9"/>
    <w:rsid w:val="00DB5A97"/>
    <w:rsid w:val="00DC027B"/>
    <w:rsid w:val="00DC0E63"/>
    <w:rsid w:val="00DC175C"/>
    <w:rsid w:val="00DC1A8D"/>
    <w:rsid w:val="00DC277A"/>
    <w:rsid w:val="00DC46E4"/>
    <w:rsid w:val="00DC4FC2"/>
    <w:rsid w:val="00DC5054"/>
    <w:rsid w:val="00DC59A6"/>
    <w:rsid w:val="00DC6628"/>
    <w:rsid w:val="00DC7032"/>
    <w:rsid w:val="00DC7D1B"/>
    <w:rsid w:val="00DD1FA2"/>
    <w:rsid w:val="00DD221C"/>
    <w:rsid w:val="00DD2316"/>
    <w:rsid w:val="00DD25D2"/>
    <w:rsid w:val="00DD3283"/>
    <w:rsid w:val="00DD3F29"/>
    <w:rsid w:val="00DD5C8A"/>
    <w:rsid w:val="00DD63EB"/>
    <w:rsid w:val="00DD6650"/>
    <w:rsid w:val="00DD6679"/>
    <w:rsid w:val="00DD712B"/>
    <w:rsid w:val="00DD7475"/>
    <w:rsid w:val="00DE05E5"/>
    <w:rsid w:val="00DE1BD9"/>
    <w:rsid w:val="00DE1CCF"/>
    <w:rsid w:val="00DE1EB9"/>
    <w:rsid w:val="00DE2148"/>
    <w:rsid w:val="00DE2CD8"/>
    <w:rsid w:val="00DE3B42"/>
    <w:rsid w:val="00DE4A32"/>
    <w:rsid w:val="00DE6292"/>
    <w:rsid w:val="00DE6AAF"/>
    <w:rsid w:val="00DE7A2A"/>
    <w:rsid w:val="00DF164D"/>
    <w:rsid w:val="00DF171F"/>
    <w:rsid w:val="00DF24CF"/>
    <w:rsid w:val="00DF38F0"/>
    <w:rsid w:val="00DF4C26"/>
    <w:rsid w:val="00DF4FF0"/>
    <w:rsid w:val="00DF6093"/>
    <w:rsid w:val="00DF66B7"/>
    <w:rsid w:val="00DF7A15"/>
    <w:rsid w:val="00E0000F"/>
    <w:rsid w:val="00E00FD4"/>
    <w:rsid w:val="00E013A4"/>
    <w:rsid w:val="00E015D8"/>
    <w:rsid w:val="00E01881"/>
    <w:rsid w:val="00E01941"/>
    <w:rsid w:val="00E01AC7"/>
    <w:rsid w:val="00E02B94"/>
    <w:rsid w:val="00E02E1C"/>
    <w:rsid w:val="00E038E1"/>
    <w:rsid w:val="00E03B9D"/>
    <w:rsid w:val="00E042BF"/>
    <w:rsid w:val="00E051A0"/>
    <w:rsid w:val="00E05843"/>
    <w:rsid w:val="00E06165"/>
    <w:rsid w:val="00E0641D"/>
    <w:rsid w:val="00E0690C"/>
    <w:rsid w:val="00E06F35"/>
    <w:rsid w:val="00E078E2"/>
    <w:rsid w:val="00E10F7C"/>
    <w:rsid w:val="00E118B1"/>
    <w:rsid w:val="00E11C0C"/>
    <w:rsid w:val="00E1217E"/>
    <w:rsid w:val="00E125C6"/>
    <w:rsid w:val="00E13323"/>
    <w:rsid w:val="00E133A2"/>
    <w:rsid w:val="00E14727"/>
    <w:rsid w:val="00E14D05"/>
    <w:rsid w:val="00E14DDA"/>
    <w:rsid w:val="00E15AB6"/>
    <w:rsid w:val="00E15F57"/>
    <w:rsid w:val="00E16CA7"/>
    <w:rsid w:val="00E17259"/>
    <w:rsid w:val="00E1753E"/>
    <w:rsid w:val="00E17AC5"/>
    <w:rsid w:val="00E17AE1"/>
    <w:rsid w:val="00E17E11"/>
    <w:rsid w:val="00E20578"/>
    <w:rsid w:val="00E2059A"/>
    <w:rsid w:val="00E20B9E"/>
    <w:rsid w:val="00E2306E"/>
    <w:rsid w:val="00E2391B"/>
    <w:rsid w:val="00E244AF"/>
    <w:rsid w:val="00E25115"/>
    <w:rsid w:val="00E25649"/>
    <w:rsid w:val="00E25A03"/>
    <w:rsid w:val="00E25B3F"/>
    <w:rsid w:val="00E25C5E"/>
    <w:rsid w:val="00E26962"/>
    <w:rsid w:val="00E27951"/>
    <w:rsid w:val="00E27FB1"/>
    <w:rsid w:val="00E30259"/>
    <w:rsid w:val="00E30387"/>
    <w:rsid w:val="00E31FC9"/>
    <w:rsid w:val="00E3207A"/>
    <w:rsid w:val="00E32881"/>
    <w:rsid w:val="00E32BF0"/>
    <w:rsid w:val="00E33802"/>
    <w:rsid w:val="00E346E0"/>
    <w:rsid w:val="00E35146"/>
    <w:rsid w:val="00E357AA"/>
    <w:rsid w:val="00E35C30"/>
    <w:rsid w:val="00E3625A"/>
    <w:rsid w:val="00E36CB1"/>
    <w:rsid w:val="00E374B3"/>
    <w:rsid w:val="00E375EC"/>
    <w:rsid w:val="00E37674"/>
    <w:rsid w:val="00E37A10"/>
    <w:rsid w:val="00E37B1A"/>
    <w:rsid w:val="00E37DC2"/>
    <w:rsid w:val="00E4271C"/>
    <w:rsid w:val="00E42930"/>
    <w:rsid w:val="00E43254"/>
    <w:rsid w:val="00E43C7E"/>
    <w:rsid w:val="00E442FD"/>
    <w:rsid w:val="00E44908"/>
    <w:rsid w:val="00E4503D"/>
    <w:rsid w:val="00E451AE"/>
    <w:rsid w:val="00E45BBE"/>
    <w:rsid w:val="00E47E67"/>
    <w:rsid w:val="00E47F18"/>
    <w:rsid w:val="00E5097B"/>
    <w:rsid w:val="00E50DB0"/>
    <w:rsid w:val="00E5161D"/>
    <w:rsid w:val="00E51AC0"/>
    <w:rsid w:val="00E53259"/>
    <w:rsid w:val="00E53976"/>
    <w:rsid w:val="00E542DD"/>
    <w:rsid w:val="00E556D0"/>
    <w:rsid w:val="00E563CE"/>
    <w:rsid w:val="00E5726F"/>
    <w:rsid w:val="00E60481"/>
    <w:rsid w:val="00E60A2F"/>
    <w:rsid w:val="00E60A4E"/>
    <w:rsid w:val="00E60EF9"/>
    <w:rsid w:val="00E61797"/>
    <w:rsid w:val="00E6213D"/>
    <w:rsid w:val="00E62308"/>
    <w:rsid w:val="00E62FA5"/>
    <w:rsid w:val="00E6312C"/>
    <w:rsid w:val="00E633BF"/>
    <w:rsid w:val="00E6400B"/>
    <w:rsid w:val="00E654FD"/>
    <w:rsid w:val="00E6555F"/>
    <w:rsid w:val="00E65EBF"/>
    <w:rsid w:val="00E6621C"/>
    <w:rsid w:val="00E66E17"/>
    <w:rsid w:val="00E70261"/>
    <w:rsid w:val="00E7030E"/>
    <w:rsid w:val="00E7043D"/>
    <w:rsid w:val="00E71B50"/>
    <w:rsid w:val="00E722E9"/>
    <w:rsid w:val="00E723A3"/>
    <w:rsid w:val="00E72DF9"/>
    <w:rsid w:val="00E73012"/>
    <w:rsid w:val="00E7471A"/>
    <w:rsid w:val="00E74F68"/>
    <w:rsid w:val="00E75B34"/>
    <w:rsid w:val="00E77D93"/>
    <w:rsid w:val="00E80593"/>
    <w:rsid w:val="00E80972"/>
    <w:rsid w:val="00E80DDF"/>
    <w:rsid w:val="00E8146F"/>
    <w:rsid w:val="00E825B2"/>
    <w:rsid w:val="00E83701"/>
    <w:rsid w:val="00E8370C"/>
    <w:rsid w:val="00E84065"/>
    <w:rsid w:val="00E86392"/>
    <w:rsid w:val="00E86A33"/>
    <w:rsid w:val="00E86EBD"/>
    <w:rsid w:val="00E907D8"/>
    <w:rsid w:val="00E90AC9"/>
    <w:rsid w:val="00E91851"/>
    <w:rsid w:val="00E91D2A"/>
    <w:rsid w:val="00E93607"/>
    <w:rsid w:val="00E93AC2"/>
    <w:rsid w:val="00E94095"/>
    <w:rsid w:val="00E9726F"/>
    <w:rsid w:val="00EA1964"/>
    <w:rsid w:val="00EA250B"/>
    <w:rsid w:val="00EA2C55"/>
    <w:rsid w:val="00EA6A4B"/>
    <w:rsid w:val="00EA7116"/>
    <w:rsid w:val="00EA7BAB"/>
    <w:rsid w:val="00EB0E51"/>
    <w:rsid w:val="00EB0EEF"/>
    <w:rsid w:val="00EB1253"/>
    <w:rsid w:val="00EB1E22"/>
    <w:rsid w:val="00EB1E2E"/>
    <w:rsid w:val="00EB27E7"/>
    <w:rsid w:val="00EB37D1"/>
    <w:rsid w:val="00EB3FCA"/>
    <w:rsid w:val="00EB5B2E"/>
    <w:rsid w:val="00EB5F84"/>
    <w:rsid w:val="00EB61AE"/>
    <w:rsid w:val="00EB79BE"/>
    <w:rsid w:val="00EB7EF1"/>
    <w:rsid w:val="00EC1819"/>
    <w:rsid w:val="00EC193C"/>
    <w:rsid w:val="00EC4837"/>
    <w:rsid w:val="00EC4953"/>
    <w:rsid w:val="00EC516E"/>
    <w:rsid w:val="00EC57AD"/>
    <w:rsid w:val="00EC629C"/>
    <w:rsid w:val="00EC6D56"/>
    <w:rsid w:val="00EC7BFB"/>
    <w:rsid w:val="00EC7CC6"/>
    <w:rsid w:val="00ED0824"/>
    <w:rsid w:val="00ED090B"/>
    <w:rsid w:val="00ED0D76"/>
    <w:rsid w:val="00ED2546"/>
    <w:rsid w:val="00ED33D7"/>
    <w:rsid w:val="00ED3CEA"/>
    <w:rsid w:val="00ED40B5"/>
    <w:rsid w:val="00ED4CB2"/>
    <w:rsid w:val="00ED55E1"/>
    <w:rsid w:val="00ED61BA"/>
    <w:rsid w:val="00ED6784"/>
    <w:rsid w:val="00ED6B1B"/>
    <w:rsid w:val="00ED72C0"/>
    <w:rsid w:val="00ED74F6"/>
    <w:rsid w:val="00ED7F87"/>
    <w:rsid w:val="00EE0ABF"/>
    <w:rsid w:val="00EE0DBD"/>
    <w:rsid w:val="00EE0EF9"/>
    <w:rsid w:val="00EE21BF"/>
    <w:rsid w:val="00EE2A2F"/>
    <w:rsid w:val="00EE2ED3"/>
    <w:rsid w:val="00EE48EF"/>
    <w:rsid w:val="00EE493E"/>
    <w:rsid w:val="00EE4E96"/>
    <w:rsid w:val="00EE5A61"/>
    <w:rsid w:val="00EE5FAD"/>
    <w:rsid w:val="00EE6111"/>
    <w:rsid w:val="00EE616D"/>
    <w:rsid w:val="00EE7159"/>
    <w:rsid w:val="00EE7B6E"/>
    <w:rsid w:val="00EF039A"/>
    <w:rsid w:val="00EF175B"/>
    <w:rsid w:val="00EF1899"/>
    <w:rsid w:val="00EF2FDA"/>
    <w:rsid w:val="00EF4ADF"/>
    <w:rsid w:val="00EF529D"/>
    <w:rsid w:val="00EF5A3F"/>
    <w:rsid w:val="00EF5FDB"/>
    <w:rsid w:val="00EF74AB"/>
    <w:rsid w:val="00EF75BE"/>
    <w:rsid w:val="00F00202"/>
    <w:rsid w:val="00F01BAA"/>
    <w:rsid w:val="00F01E11"/>
    <w:rsid w:val="00F021E3"/>
    <w:rsid w:val="00F02B0B"/>
    <w:rsid w:val="00F02DBB"/>
    <w:rsid w:val="00F0324F"/>
    <w:rsid w:val="00F03263"/>
    <w:rsid w:val="00F04EEA"/>
    <w:rsid w:val="00F05711"/>
    <w:rsid w:val="00F0651B"/>
    <w:rsid w:val="00F0697F"/>
    <w:rsid w:val="00F06C1F"/>
    <w:rsid w:val="00F07C68"/>
    <w:rsid w:val="00F1091E"/>
    <w:rsid w:val="00F12575"/>
    <w:rsid w:val="00F147F6"/>
    <w:rsid w:val="00F14AC1"/>
    <w:rsid w:val="00F16E33"/>
    <w:rsid w:val="00F171FF"/>
    <w:rsid w:val="00F17C2B"/>
    <w:rsid w:val="00F17EE1"/>
    <w:rsid w:val="00F20128"/>
    <w:rsid w:val="00F21B7F"/>
    <w:rsid w:val="00F21C90"/>
    <w:rsid w:val="00F2287C"/>
    <w:rsid w:val="00F23C8F"/>
    <w:rsid w:val="00F23E2D"/>
    <w:rsid w:val="00F23F00"/>
    <w:rsid w:val="00F25A57"/>
    <w:rsid w:val="00F26BA1"/>
    <w:rsid w:val="00F30AA1"/>
    <w:rsid w:val="00F30C06"/>
    <w:rsid w:val="00F314B0"/>
    <w:rsid w:val="00F3471C"/>
    <w:rsid w:val="00F348CB"/>
    <w:rsid w:val="00F348EC"/>
    <w:rsid w:val="00F34ABA"/>
    <w:rsid w:val="00F35939"/>
    <w:rsid w:val="00F359F7"/>
    <w:rsid w:val="00F3685D"/>
    <w:rsid w:val="00F407A9"/>
    <w:rsid w:val="00F40F4E"/>
    <w:rsid w:val="00F41ED2"/>
    <w:rsid w:val="00F42219"/>
    <w:rsid w:val="00F42694"/>
    <w:rsid w:val="00F433A6"/>
    <w:rsid w:val="00F4350A"/>
    <w:rsid w:val="00F441C7"/>
    <w:rsid w:val="00F4459A"/>
    <w:rsid w:val="00F452C7"/>
    <w:rsid w:val="00F45F67"/>
    <w:rsid w:val="00F4624B"/>
    <w:rsid w:val="00F51B9A"/>
    <w:rsid w:val="00F52E0A"/>
    <w:rsid w:val="00F538B9"/>
    <w:rsid w:val="00F5585D"/>
    <w:rsid w:val="00F56295"/>
    <w:rsid w:val="00F562EA"/>
    <w:rsid w:val="00F56A11"/>
    <w:rsid w:val="00F57812"/>
    <w:rsid w:val="00F578D4"/>
    <w:rsid w:val="00F578FF"/>
    <w:rsid w:val="00F6033B"/>
    <w:rsid w:val="00F623CB"/>
    <w:rsid w:val="00F62606"/>
    <w:rsid w:val="00F632D7"/>
    <w:rsid w:val="00F651DA"/>
    <w:rsid w:val="00F6536D"/>
    <w:rsid w:val="00F66343"/>
    <w:rsid w:val="00F67015"/>
    <w:rsid w:val="00F678D3"/>
    <w:rsid w:val="00F67BF4"/>
    <w:rsid w:val="00F71F42"/>
    <w:rsid w:val="00F723DF"/>
    <w:rsid w:val="00F72F38"/>
    <w:rsid w:val="00F72F57"/>
    <w:rsid w:val="00F7370A"/>
    <w:rsid w:val="00F7438B"/>
    <w:rsid w:val="00F74A02"/>
    <w:rsid w:val="00F7586D"/>
    <w:rsid w:val="00F76557"/>
    <w:rsid w:val="00F81182"/>
    <w:rsid w:val="00F81368"/>
    <w:rsid w:val="00F81455"/>
    <w:rsid w:val="00F816C2"/>
    <w:rsid w:val="00F81A30"/>
    <w:rsid w:val="00F8230E"/>
    <w:rsid w:val="00F8275F"/>
    <w:rsid w:val="00F8384B"/>
    <w:rsid w:val="00F8466E"/>
    <w:rsid w:val="00F84F1C"/>
    <w:rsid w:val="00F84FE1"/>
    <w:rsid w:val="00F853C5"/>
    <w:rsid w:val="00F85FEA"/>
    <w:rsid w:val="00F872A6"/>
    <w:rsid w:val="00F8743D"/>
    <w:rsid w:val="00F87982"/>
    <w:rsid w:val="00F87B20"/>
    <w:rsid w:val="00F87D1D"/>
    <w:rsid w:val="00F9083E"/>
    <w:rsid w:val="00F90A38"/>
    <w:rsid w:val="00F9319B"/>
    <w:rsid w:val="00F93918"/>
    <w:rsid w:val="00F93DCA"/>
    <w:rsid w:val="00F93E88"/>
    <w:rsid w:val="00F94173"/>
    <w:rsid w:val="00F94714"/>
    <w:rsid w:val="00F953D3"/>
    <w:rsid w:val="00F95D65"/>
    <w:rsid w:val="00F97388"/>
    <w:rsid w:val="00FA0CC8"/>
    <w:rsid w:val="00FA0CF0"/>
    <w:rsid w:val="00FA1BE1"/>
    <w:rsid w:val="00FA24B6"/>
    <w:rsid w:val="00FA2643"/>
    <w:rsid w:val="00FA28DE"/>
    <w:rsid w:val="00FA2930"/>
    <w:rsid w:val="00FA3A53"/>
    <w:rsid w:val="00FA3AAF"/>
    <w:rsid w:val="00FA3C6C"/>
    <w:rsid w:val="00FA6E3F"/>
    <w:rsid w:val="00FA74A7"/>
    <w:rsid w:val="00FB023B"/>
    <w:rsid w:val="00FB23E5"/>
    <w:rsid w:val="00FB266E"/>
    <w:rsid w:val="00FB2B6A"/>
    <w:rsid w:val="00FB2F7E"/>
    <w:rsid w:val="00FB32E3"/>
    <w:rsid w:val="00FB32FC"/>
    <w:rsid w:val="00FB37E3"/>
    <w:rsid w:val="00FB4A12"/>
    <w:rsid w:val="00FB4E0D"/>
    <w:rsid w:val="00FB5CFC"/>
    <w:rsid w:val="00FB6349"/>
    <w:rsid w:val="00FB73EE"/>
    <w:rsid w:val="00FB7886"/>
    <w:rsid w:val="00FC1375"/>
    <w:rsid w:val="00FC15BA"/>
    <w:rsid w:val="00FC1C01"/>
    <w:rsid w:val="00FC1D4E"/>
    <w:rsid w:val="00FC375E"/>
    <w:rsid w:val="00FC3CCB"/>
    <w:rsid w:val="00FD0303"/>
    <w:rsid w:val="00FD1457"/>
    <w:rsid w:val="00FD2696"/>
    <w:rsid w:val="00FD26DF"/>
    <w:rsid w:val="00FD2D04"/>
    <w:rsid w:val="00FD333F"/>
    <w:rsid w:val="00FD39CE"/>
    <w:rsid w:val="00FD43EA"/>
    <w:rsid w:val="00FD5E81"/>
    <w:rsid w:val="00FD6172"/>
    <w:rsid w:val="00FD6621"/>
    <w:rsid w:val="00FD6B61"/>
    <w:rsid w:val="00FD7537"/>
    <w:rsid w:val="00FD7880"/>
    <w:rsid w:val="00FD7EBC"/>
    <w:rsid w:val="00FE0BAB"/>
    <w:rsid w:val="00FE0CEE"/>
    <w:rsid w:val="00FE17F0"/>
    <w:rsid w:val="00FE1C15"/>
    <w:rsid w:val="00FE2C30"/>
    <w:rsid w:val="00FE58E2"/>
    <w:rsid w:val="00FE5A48"/>
    <w:rsid w:val="00FE79CB"/>
    <w:rsid w:val="00FF02BA"/>
    <w:rsid w:val="00FF19E2"/>
    <w:rsid w:val="00FF20A5"/>
    <w:rsid w:val="00FF36C9"/>
    <w:rsid w:val="00FF3F6D"/>
    <w:rsid w:val="00FF477C"/>
    <w:rsid w:val="00FF4B23"/>
    <w:rsid w:val="00FF4E82"/>
    <w:rsid w:val="00FF4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4B730"/>
  <w15:docId w15:val="{A85247C9-342C-433F-9542-46E19311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DE7"/>
    <w:pPr>
      <w:tabs>
        <w:tab w:val="left" w:pos="851"/>
        <w:tab w:val="left" w:pos="1701"/>
        <w:tab w:val="left" w:pos="2552"/>
        <w:tab w:val="left" w:pos="7088"/>
        <w:tab w:val="right" w:pos="9356"/>
      </w:tabs>
      <w:suppressAutoHyphens/>
      <w:spacing w:after="120" w:line="312" w:lineRule="auto"/>
      <w:jc w:val="both"/>
    </w:pPr>
    <w:rPr>
      <w:sz w:val="24"/>
      <w:szCs w:val="22"/>
      <w:lang w:val="en-GB" w:eastAsia="en-US"/>
    </w:rPr>
  </w:style>
  <w:style w:type="paragraph" w:styleId="Heading1">
    <w:name w:val="heading 1"/>
    <w:aliases w:val="h1,h1 Char Char Char Char,h1 Char Char Char,h1 Char Char Char Char Char,Portadilla,hd1,heading 1,Heading 1 - Do not use,Heading 1numbered,Level 1,Head1,Head,nu,Level 1 Head,Section Heading,level 1,1 ghost,g,H1,Header 1,Heading A,l1,1 Heading 1"/>
    <w:basedOn w:val="Normal"/>
    <w:next w:val="Normal"/>
    <w:link w:val="Heading1Char"/>
    <w:qFormat/>
    <w:rsid w:val="00660C09"/>
    <w:pPr>
      <w:keepNext/>
      <w:pageBreakBefore/>
      <w:numPr>
        <w:numId w:val="2"/>
      </w:numPr>
      <w:tabs>
        <w:tab w:val="clear" w:pos="851"/>
        <w:tab w:val="clear" w:pos="1701"/>
        <w:tab w:val="clear" w:pos="2552"/>
        <w:tab w:val="clear" w:pos="9356"/>
        <w:tab w:val="left" w:pos="567"/>
      </w:tabs>
      <w:spacing w:before="240" w:after="240"/>
      <w:outlineLvl w:val="0"/>
    </w:pPr>
    <w:rPr>
      <w:rFonts w:eastAsia="Times New Roman"/>
      <w:b/>
      <w:bCs/>
      <w:caps/>
      <w:sz w:val="28"/>
      <w:szCs w:val="28"/>
    </w:rPr>
  </w:style>
  <w:style w:type="paragraph" w:styleId="Heading2">
    <w:name w:val="heading 2"/>
    <w:aliases w:val="h2,Level 2 Topic Heading,H2,Portadilla 2,título 2,heading 2,Heading 2 Hidden,heading 21,Heading 2 Hidden1,T2,2,t2.T2,Titre 21,(Alt+2),Contrat 2,Ctt,Arial 12 Fett Kursiv,Abschnitt,H21,H22,H23,H211,H221,H24,H212,H222,H231,H2111,H2211,Subhead A,L"/>
    <w:basedOn w:val="Heading1"/>
    <w:next w:val="Normal"/>
    <w:link w:val="Heading2Char"/>
    <w:unhideWhenUsed/>
    <w:qFormat/>
    <w:rsid w:val="00660C09"/>
    <w:pPr>
      <w:pageBreakBefore w:val="0"/>
      <w:numPr>
        <w:ilvl w:val="1"/>
      </w:numPr>
      <w:tabs>
        <w:tab w:val="clear" w:pos="567"/>
        <w:tab w:val="left" w:pos="709"/>
      </w:tabs>
      <w:outlineLvl w:val="1"/>
    </w:pPr>
    <w:rPr>
      <w:bCs w:val="0"/>
      <w:caps w:val="0"/>
      <w:szCs w:val="26"/>
    </w:rPr>
  </w:style>
  <w:style w:type="paragraph" w:styleId="Heading3">
    <w:name w:val="heading 3"/>
    <w:aliases w:val="h3,h3 + (Complex) Arial,Before:  0&quot;,First line:  0&quot;,After:  0.02&quot;,+  12pt,Head 3,(Appendix Nbr),Topic Sub Heading,3"/>
    <w:basedOn w:val="Heading2"/>
    <w:next w:val="Normal"/>
    <w:link w:val="Heading3Char"/>
    <w:unhideWhenUsed/>
    <w:qFormat/>
    <w:rsid w:val="00660C09"/>
    <w:pPr>
      <w:keepLines/>
      <w:numPr>
        <w:ilvl w:val="2"/>
      </w:numPr>
      <w:tabs>
        <w:tab w:val="clear" w:pos="709"/>
        <w:tab w:val="left" w:pos="936"/>
      </w:tabs>
      <w:spacing w:after="120"/>
      <w:outlineLvl w:val="2"/>
    </w:pPr>
    <w:rPr>
      <w:bCs/>
      <w:sz w:val="24"/>
    </w:rPr>
  </w:style>
  <w:style w:type="paragraph" w:styleId="Heading4">
    <w:name w:val="heading 4"/>
    <w:aliases w:val="h4,GE Heading Level 4,H4,bl,bb,4,h41,h42,h43,h411,h44,h412,h45,h413,h46,h414,h47,h48,h415,h49,h410,h416,h417,h418,h419,h420,h4110,h421,heading 4,Heading4,H4-Heading 4,a.,l4,4heading,ITT t4,PA Micro Section,TE Heading 4,Level 2 - a,4 dash,d,H41"/>
    <w:basedOn w:val="Heading3"/>
    <w:next w:val="Normal"/>
    <w:link w:val="Heading4Char"/>
    <w:unhideWhenUsed/>
    <w:qFormat/>
    <w:rsid w:val="00660C09"/>
    <w:pPr>
      <w:numPr>
        <w:ilvl w:val="3"/>
      </w:numPr>
      <w:tabs>
        <w:tab w:val="clear" w:pos="936"/>
        <w:tab w:val="left" w:pos="1134"/>
      </w:tabs>
      <w:outlineLvl w:val="3"/>
    </w:pPr>
    <w:rPr>
      <w:bCs w:val="0"/>
      <w:i/>
      <w:iCs/>
    </w:rPr>
  </w:style>
  <w:style w:type="paragraph" w:styleId="Heading5">
    <w:name w:val="heading 5"/>
    <w:aliases w:val="hti5,H5,h5,H51,H52,H53,H54,H55,H56,H57,H58,H59,H510,H511,H512,H513,H514,H515,H516,H517,H518,H519,H520,H521,H522,H523,H524,H525,H526,H527,H528,H529,H530,H531,H532,H533,H534,H535,H536,H537,H538,H539,H540,H541,H542,H543,H544,H545,H546,H547,H548,5"/>
    <w:basedOn w:val="Heading4"/>
    <w:next w:val="Normal"/>
    <w:link w:val="Heading5Char"/>
    <w:unhideWhenUsed/>
    <w:qFormat/>
    <w:rsid w:val="00660C09"/>
    <w:pPr>
      <w:numPr>
        <w:ilvl w:val="4"/>
      </w:numPr>
      <w:tabs>
        <w:tab w:val="clear" w:pos="1134"/>
        <w:tab w:val="left" w:pos="1361"/>
      </w:tabs>
      <w:outlineLvl w:val="4"/>
    </w:pPr>
  </w:style>
  <w:style w:type="paragraph" w:styleId="Heading6">
    <w:name w:val="heading 6"/>
    <w:aliases w:val="h6,Paragraph 1,H61,H62,H63,H64,H65,H66,H67,H68,H69,H610,H611,H612,H613,H614,H615,H616,H617,H618,H619,H621,H631,H641,H651,H661,H671,H681,H691,H6101,H6111,H6121,H6131,H6141,H6151,H6161,H6171,H6181,H620,H622,H623,H624,H625,H626,H627,H628,H629,(A)"/>
    <w:basedOn w:val="Heading5"/>
    <w:next w:val="Normal"/>
    <w:link w:val="Heading6Char"/>
    <w:unhideWhenUsed/>
    <w:qFormat/>
    <w:rsid w:val="00660C09"/>
    <w:pPr>
      <w:numPr>
        <w:ilvl w:val="5"/>
      </w:numPr>
      <w:tabs>
        <w:tab w:val="clear" w:pos="1361"/>
        <w:tab w:val="left" w:pos="1588"/>
      </w:tabs>
      <w:outlineLvl w:val="5"/>
    </w:pPr>
    <w:rPr>
      <w:iCs w:val="0"/>
    </w:rPr>
  </w:style>
  <w:style w:type="paragraph" w:styleId="Heading7">
    <w:name w:val="heading 7"/>
    <w:aliases w:val="hd7,cnc,Caption number (column-wide),Appendix Heading,Appendix Heading1,Appendix Heading2,Appendix Heading11,Appendix Heading3,Appendix Heading12,Appendix Heading4,Appendix Heading13,Appendix Heading5,Appendix Heading14,Appendix Heading6,L7"/>
    <w:basedOn w:val="Normal"/>
    <w:next w:val="Normal"/>
    <w:link w:val="Heading7Char"/>
    <w:unhideWhenUsed/>
    <w:qFormat/>
    <w:rsid w:val="00660C09"/>
    <w:pPr>
      <w:keepNext/>
      <w:keepLines/>
      <w:numPr>
        <w:ilvl w:val="6"/>
        <w:numId w:val="3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aliases w:val="(table no.),Appendix Subheading,Appendix Subheading1,Appendix Subheading2,Appendix Subheading3,Appendix Subheading4,Appendix Subheading5,Appendix Subheading6,Appendix Subheading7,Appendix Subheading8,Appendix Subheading9,Appendix Subheading10"/>
    <w:basedOn w:val="Normal"/>
    <w:next w:val="Normal"/>
    <w:link w:val="Heading8Char"/>
    <w:unhideWhenUsed/>
    <w:qFormat/>
    <w:rsid w:val="00660C09"/>
    <w:pPr>
      <w:keepNext/>
      <w:keepLines/>
      <w:numPr>
        <w:ilvl w:val="7"/>
        <w:numId w:val="3"/>
      </w:numPr>
      <w:spacing w:before="200" w:after="0"/>
      <w:outlineLvl w:val="7"/>
    </w:pPr>
    <w:rPr>
      <w:rFonts w:eastAsia="Times New Roman"/>
      <w:color w:val="404040"/>
      <w:szCs w:val="20"/>
    </w:rPr>
  </w:style>
  <w:style w:type="paragraph" w:styleId="Heading9">
    <w:name w:val="heading 9"/>
    <w:aliases w:val="Legal Level 1.1.1.1.,Legal Level 1.1.1.1.1,AL Título 9,Título 9 AL,Anexo, no se utiliza8,App Lvl 3"/>
    <w:basedOn w:val="Normal"/>
    <w:next w:val="Normal"/>
    <w:link w:val="Heading9Char"/>
    <w:unhideWhenUsed/>
    <w:qFormat/>
    <w:rsid w:val="00660C09"/>
    <w:pPr>
      <w:keepNext/>
      <w:keepLines/>
      <w:numPr>
        <w:ilvl w:val="8"/>
        <w:numId w:val="3"/>
      </w:numPr>
      <w:spacing w:before="200" w:after="0"/>
      <w:outlineLvl w:val="8"/>
    </w:pPr>
    <w:rPr>
      <w:rFonts w:eastAsia="Times New Roman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A2ED7"/>
    <w:pPr>
      <w:tabs>
        <w:tab w:val="clear" w:pos="7088"/>
        <w:tab w:val="clear" w:pos="9356"/>
        <w:tab w:val="center" w:pos="4680"/>
        <w:tab w:val="right" w:pos="9360"/>
      </w:tabs>
      <w:spacing w:before="12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rsid w:val="001A2ED7"/>
    <w:rPr>
      <w:rFonts w:ascii="Arial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660C09"/>
    <w:pPr>
      <w:tabs>
        <w:tab w:val="clear" w:pos="9356"/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rsid w:val="00660C09"/>
    <w:rPr>
      <w:rFonts w:ascii="Arial" w:hAnsi="Arial"/>
      <w:sz w:val="20"/>
    </w:rPr>
  </w:style>
  <w:style w:type="character" w:styleId="PlaceholderText">
    <w:name w:val="Placeholder Text"/>
    <w:uiPriority w:val="99"/>
    <w:semiHidden/>
    <w:rsid w:val="00660C09"/>
    <w:rPr>
      <w:color w:val="808080"/>
    </w:rPr>
  </w:style>
  <w:style w:type="paragraph" w:styleId="BalloonText">
    <w:name w:val="Balloon Text"/>
    <w:basedOn w:val="Normal"/>
    <w:link w:val="BalloonTextChar"/>
    <w:unhideWhenUsed/>
    <w:rsid w:val="0066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660C0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660C09"/>
    <w:pPr>
      <w:spacing w:before="120" w:line="360" w:lineRule="auto"/>
      <w:jc w:val="center"/>
    </w:pPr>
    <w:rPr>
      <w:rFonts w:eastAsia="Times New Roman"/>
      <w:b/>
      <w:sz w:val="52"/>
      <w:szCs w:val="48"/>
      <w:lang w:eastAsia="es-ES"/>
    </w:rPr>
  </w:style>
  <w:style w:type="character" w:customStyle="1" w:styleId="TitleChar">
    <w:name w:val="Title Char"/>
    <w:link w:val="Title"/>
    <w:rsid w:val="00660C09"/>
    <w:rPr>
      <w:rFonts w:ascii="Arial" w:eastAsia="Times New Roman" w:hAnsi="Arial" w:cs="Times New Roman"/>
      <w:b/>
      <w:sz w:val="52"/>
      <w:szCs w:val="48"/>
      <w:lang w:eastAsia="es-ES"/>
    </w:rPr>
  </w:style>
  <w:style w:type="character" w:customStyle="1" w:styleId="Heading1Char">
    <w:name w:val="Heading 1 Char"/>
    <w:aliases w:val="h1 Char,h1 Char Char Char Char Char1,h1 Char Char Char Char1,h1 Char Char Char Char Char Char,Portadilla Char,hd1 Char,heading 1 Char,Heading 1 - Do not use Char,Heading 1numbered Char,Level 1 Char,Head1 Char,Head Char,nu Char,g Char"/>
    <w:link w:val="Heading1"/>
    <w:rsid w:val="00660C09"/>
    <w:rPr>
      <w:rFonts w:eastAsia="Times New Roman"/>
      <w:b/>
      <w:bCs/>
      <w:caps/>
      <w:sz w:val="28"/>
      <w:szCs w:val="28"/>
      <w:lang w:val="en-GB" w:eastAsia="en-US"/>
    </w:rPr>
  </w:style>
  <w:style w:type="paragraph" w:styleId="CommentText">
    <w:name w:val="annotation text"/>
    <w:basedOn w:val="Normal"/>
    <w:link w:val="CommentTextChar"/>
    <w:unhideWhenUsed/>
    <w:rsid w:val="00660C09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rsid w:val="00660C09"/>
    <w:rPr>
      <w:rFonts w:ascii="Arial" w:hAnsi="Arial"/>
      <w:sz w:val="24"/>
      <w:szCs w:val="20"/>
    </w:rPr>
  </w:style>
  <w:style w:type="character" w:styleId="CommentReference">
    <w:name w:val="annotation reference"/>
    <w:unhideWhenUsed/>
    <w:rsid w:val="00660C09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60C09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b w:val="0"/>
      <w:caps w:val="0"/>
      <w:color w:val="365F91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60C09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567"/>
        <w:tab w:val="right" w:leader="dot" w:pos="9459"/>
      </w:tabs>
      <w:spacing w:before="120"/>
      <w:ind w:left="425" w:right="1134" w:hanging="425"/>
      <w:jc w:val="left"/>
    </w:pPr>
    <w:rPr>
      <w:b/>
      <w:bCs/>
      <w:caps/>
      <w:noProof/>
      <w:szCs w:val="24"/>
    </w:rPr>
  </w:style>
  <w:style w:type="character" w:styleId="Hyperlink">
    <w:name w:val="Hyperlink"/>
    <w:uiPriority w:val="99"/>
    <w:unhideWhenUsed/>
    <w:rsid w:val="00660C0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60C09"/>
    <w:pPr>
      <w:suppressAutoHyphens/>
      <w:jc w:val="both"/>
    </w:pPr>
    <w:rPr>
      <w:sz w:val="24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6E1E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1134"/>
        <w:tab w:val="right" w:leader="dot" w:pos="9458"/>
      </w:tabs>
      <w:spacing w:before="120"/>
      <w:ind w:left="992" w:hanging="561"/>
      <w:jc w:val="left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60C09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2013"/>
        <w:tab w:val="right" w:leader="dot" w:pos="9458"/>
      </w:tabs>
      <w:spacing w:line="240" w:lineRule="auto"/>
      <w:ind w:left="1843" w:hanging="851"/>
      <w:jc w:val="left"/>
    </w:pPr>
    <w:rPr>
      <w:rFonts w:cs="Arial"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60C09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2948"/>
        <w:tab w:val="right" w:leader="dot" w:pos="9458"/>
      </w:tabs>
      <w:spacing w:line="240" w:lineRule="auto"/>
      <w:ind w:left="2835" w:hanging="992"/>
      <w:jc w:val="left"/>
    </w:pPr>
    <w:rPr>
      <w:rFonts w:cs="Arial"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60C09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4281"/>
        <w:tab w:val="right" w:leader="dot" w:pos="9458"/>
      </w:tabs>
      <w:spacing w:line="240" w:lineRule="auto"/>
      <w:ind w:left="4111" w:hanging="1276"/>
      <w:jc w:val="left"/>
    </w:pPr>
    <w:rPr>
      <w:rFonts w:cs="Arial"/>
      <w:noProof/>
      <w:szCs w:val="20"/>
    </w:rPr>
  </w:style>
  <w:style w:type="paragraph" w:styleId="BodyText">
    <w:name w:val="Body Text"/>
    <w:basedOn w:val="Normal"/>
    <w:link w:val="BodyTextChar"/>
    <w:unhideWhenUsed/>
    <w:qFormat/>
    <w:rsid w:val="00660C09"/>
  </w:style>
  <w:style w:type="character" w:customStyle="1" w:styleId="BodyTextChar">
    <w:name w:val="Body Text Char"/>
    <w:link w:val="BodyText"/>
    <w:rsid w:val="00660C09"/>
    <w:rPr>
      <w:rFonts w:ascii="Arial" w:hAnsi="Arial"/>
      <w:sz w:val="24"/>
    </w:rPr>
  </w:style>
  <w:style w:type="paragraph" w:styleId="ListParagraph">
    <w:name w:val="List Paragraph"/>
    <w:aliases w:val="Normal bold"/>
    <w:basedOn w:val="Normal"/>
    <w:link w:val="ListParagraphChar"/>
    <w:uiPriority w:val="34"/>
    <w:qFormat/>
    <w:rsid w:val="00660C09"/>
    <w:pPr>
      <w:tabs>
        <w:tab w:val="clear" w:pos="851"/>
        <w:tab w:val="clear" w:pos="1701"/>
        <w:tab w:val="clear" w:pos="2552"/>
        <w:tab w:val="clear" w:pos="9356"/>
      </w:tabs>
      <w:spacing w:before="120"/>
      <w:ind w:left="1440" w:hanging="720"/>
      <w:contextualSpacing/>
    </w:pPr>
  </w:style>
  <w:style w:type="character" w:customStyle="1" w:styleId="SourceCode">
    <w:name w:val="Source Code"/>
    <w:uiPriority w:val="1"/>
    <w:qFormat/>
    <w:rsid w:val="00660C09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660C09"/>
    <w:pPr>
      <w:keepLines/>
      <w:jc w:val="center"/>
    </w:pPr>
    <w:rPr>
      <w:bCs/>
      <w:i/>
      <w:sz w:val="20"/>
      <w:szCs w:val="18"/>
    </w:rPr>
  </w:style>
  <w:style w:type="paragraph" w:styleId="ListBullet">
    <w:name w:val="List Bullet"/>
    <w:basedOn w:val="Normal"/>
    <w:unhideWhenUsed/>
    <w:qFormat/>
    <w:rsid w:val="00660C09"/>
    <w:pPr>
      <w:contextualSpacing/>
    </w:pPr>
  </w:style>
  <w:style w:type="paragraph" w:styleId="ListBullet2">
    <w:name w:val="List Bullet 2"/>
    <w:basedOn w:val="Normal"/>
    <w:link w:val="ListBullet2Char"/>
    <w:unhideWhenUsed/>
    <w:rsid w:val="00660C09"/>
    <w:pPr>
      <w:tabs>
        <w:tab w:val="clear" w:pos="851"/>
        <w:tab w:val="clear" w:pos="1701"/>
        <w:tab w:val="clear" w:pos="2552"/>
        <w:tab w:val="clear" w:pos="9356"/>
        <w:tab w:val="left" w:pos="1134"/>
      </w:tabs>
      <w:contextualSpacing/>
    </w:pPr>
  </w:style>
  <w:style w:type="paragraph" w:styleId="ListBullet3">
    <w:name w:val="List Bullet 3"/>
    <w:basedOn w:val="Normal"/>
    <w:uiPriority w:val="99"/>
    <w:unhideWhenUsed/>
    <w:rsid w:val="00660C09"/>
    <w:pPr>
      <w:tabs>
        <w:tab w:val="clear" w:pos="851"/>
        <w:tab w:val="clear" w:pos="2552"/>
        <w:tab w:val="clear" w:pos="9356"/>
      </w:tabs>
      <w:contextualSpacing/>
    </w:pPr>
  </w:style>
  <w:style w:type="paragraph" w:styleId="ListBullet4">
    <w:name w:val="List Bullet 4"/>
    <w:basedOn w:val="Normal"/>
    <w:uiPriority w:val="99"/>
    <w:unhideWhenUsed/>
    <w:rsid w:val="00660C09"/>
    <w:pPr>
      <w:tabs>
        <w:tab w:val="clear" w:pos="851"/>
        <w:tab w:val="clear" w:pos="1701"/>
        <w:tab w:val="clear" w:pos="2552"/>
        <w:tab w:val="clear" w:pos="9356"/>
        <w:tab w:val="left" w:pos="2268"/>
      </w:tabs>
      <w:contextualSpacing/>
    </w:pPr>
  </w:style>
  <w:style w:type="paragraph" w:styleId="ListBullet5">
    <w:name w:val="List Bullet 5"/>
    <w:basedOn w:val="Normal"/>
    <w:uiPriority w:val="99"/>
    <w:unhideWhenUsed/>
    <w:rsid w:val="00660C09"/>
    <w:pPr>
      <w:tabs>
        <w:tab w:val="clear" w:pos="851"/>
        <w:tab w:val="clear" w:pos="1701"/>
        <w:tab w:val="clear" w:pos="2552"/>
        <w:tab w:val="clear" w:pos="9356"/>
        <w:tab w:val="left" w:pos="2835"/>
      </w:tabs>
      <w:contextualSpacing/>
    </w:pPr>
  </w:style>
  <w:style w:type="paragraph" w:styleId="List">
    <w:name w:val="List"/>
    <w:basedOn w:val="Normal"/>
    <w:unhideWhenUsed/>
    <w:rsid w:val="00660C09"/>
    <w:pPr>
      <w:ind w:left="283" w:hanging="283"/>
      <w:contextualSpacing/>
    </w:pPr>
  </w:style>
  <w:style w:type="paragraph" w:styleId="List2">
    <w:name w:val="List 2"/>
    <w:basedOn w:val="Normal"/>
    <w:unhideWhenUsed/>
    <w:rsid w:val="00660C09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660C09"/>
    <w:pPr>
      <w:ind w:left="849" w:hanging="283"/>
      <w:contextualSpacing/>
    </w:pPr>
  </w:style>
  <w:style w:type="paragraph" w:styleId="List5">
    <w:name w:val="List 5"/>
    <w:basedOn w:val="Normal"/>
    <w:uiPriority w:val="99"/>
    <w:unhideWhenUsed/>
    <w:rsid w:val="00660C09"/>
    <w:pPr>
      <w:ind w:left="1415" w:hanging="283"/>
      <w:contextualSpacing/>
    </w:pPr>
  </w:style>
  <w:style w:type="character" w:customStyle="1" w:styleId="Heading2Char">
    <w:name w:val="Heading 2 Char"/>
    <w:aliases w:val="h2 Char,Level 2 Topic Heading Char,H2 Char,Portadilla 2 Char,título 2 Char,heading 2 Char,Heading 2 Hidden Char,heading 21 Char,Heading 2 Hidden1 Char,T2 Char,2 Char,t2.T2 Char,Titre 21 Char,(Alt+2) Char,Contrat 2 Char,Ctt Char,H21 Char"/>
    <w:link w:val="Heading2"/>
    <w:rsid w:val="00660C09"/>
    <w:rPr>
      <w:rFonts w:eastAsia="Times New Roman"/>
      <w:b/>
      <w:sz w:val="28"/>
      <w:szCs w:val="26"/>
      <w:lang w:val="en-GB" w:eastAsia="en-US"/>
    </w:rPr>
  </w:style>
  <w:style w:type="character" w:customStyle="1" w:styleId="Heading3Char">
    <w:name w:val="Heading 3 Char"/>
    <w:aliases w:val="h3 Char,h3 + (Complex) Arial Char,Before:  0&quot; Char,First line:  0&quot; Char,After:  0.02&quot; Char,+  12pt Char,Head 3 Char,(Appendix Nbr) Char,Topic Sub Heading Char,3 Char"/>
    <w:link w:val="Heading3"/>
    <w:rsid w:val="00660C09"/>
    <w:rPr>
      <w:rFonts w:eastAsia="Times New Roman"/>
      <w:b/>
      <w:bCs/>
      <w:sz w:val="24"/>
      <w:szCs w:val="26"/>
      <w:lang w:val="en-GB" w:eastAsia="en-US"/>
    </w:rPr>
  </w:style>
  <w:style w:type="character" w:customStyle="1" w:styleId="Heading4Char">
    <w:name w:val="Heading 4 Char"/>
    <w:aliases w:val="h4 Char,GE Heading Level 4 Char,H4 Char,bl Char,bb Char,4 Char,h41 Char,h42 Char,h43 Char,h411 Char,h44 Char,h412 Char,h45 Char,h413 Char,h46 Char,h414 Char,h47 Char,h48 Char,h415 Char,h49 Char,h410 Char,h416 Char,h417 Char,h418 Char"/>
    <w:link w:val="Heading4"/>
    <w:rsid w:val="00660C09"/>
    <w:rPr>
      <w:rFonts w:eastAsia="Times New Roman"/>
      <w:b/>
      <w:i/>
      <w:iCs/>
      <w:sz w:val="24"/>
      <w:szCs w:val="26"/>
      <w:lang w:val="en-GB" w:eastAsia="en-US"/>
    </w:rPr>
  </w:style>
  <w:style w:type="character" w:customStyle="1" w:styleId="Heading5Char">
    <w:name w:val="Heading 5 Char"/>
    <w:aliases w:val="hti5 Char,H5 Char,h5 Char,H51 Char,H52 Char,H53 Char,H54 Char,H55 Char,H56 Char,H57 Char,H58 Char,H59 Char,H510 Char,H511 Char,H512 Char,H513 Char,H514 Char,H515 Char,H516 Char,H517 Char,H518 Char,H519 Char,H520 Char,H521 Char,H522 Char"/>
    <w:link w:val="Heading5"/>
    <w:rsid w:val="00660C09"/>
    <w:rPr>
      <w:rFonts w:eastAsia="Times New Roman"/>
      <w:b/>
      <w:i/>
      <w:iCs/>
      <w:sz w:val="24"/>
      <w:szCs w:val="26"/>
      <w:lang w:val="en-GB" w:eastAsia="en-US"/>
    </w:rPr>
  </w:style>
  <w:style w:type="character" w:customStyle="1" w:styleId="Heading6Char">
    <w:name w:val="Heading 6 Char"/>
    <w:aliases w:val="h6 Char,Paragraph 1 Char,H61 Char,H62 Char,H63 Char,H64 Char,H65 Char,H66 Char,H67 Char,H68 Char,H69 Char,H610 Char,H611 Char,H612 Char,H613 Char,H614 Char,H615 Char,H616 Char,H617 Char,H618 Char,H619 Char,H621 Char,H631 Char,H641 Char"/>
    <w:link w:val="Heading6"/>
    <w:rsid w:val="00660C09"/>
    <w:rPr>
      <w:rFonts w:eastAsia="Times New Roman"/>
      <w:b/>
      <w:i/>
      <w:sz w:val="24"/>
      <w:szCs w:val="26"/>
      <w:lang w:val="en-GB" w:eastAsia="en-US"/>
    </w:rPr>
  </w:style>
  <w:style w:type="character" w:customStyle="1" w:styleId="Heading7Char">
    <w:name w:val="Heading 7 Char"/>
    <w:aliases w:val="hd7 Char,cnc Char,Caption number (column-wide) Char,Appendix Heading Char,Appendix Heading1 Char,Appendix Heading2 Char,Appendix Heading11 Char,Appendix Heading3 Char,Appendix Heading12 Char,Appendix Heading4 Char,Appendix Heading13 Char"/>
    <w:link w:val="Heading7"/>
    <w:rsid w:val="00660C09"/>
    <w:rPr>
      <w:rFonts w:eastAsia="Times New Roman"/>
      <w:i/>
      <w:iCs/>
      <w:color w:val="404040"/>
      <w:sz w:val="24"/>
      <w:szCs w:val="22"/>
      <w:lang w:val="en-GB" w:eastAsia="en-US"/>
    </w:rPr>
  </w:style>
  <w:style w:type="character" w:customStyle="1" w:styleId="Heading8Char">
    <w:name w:val="Heading 8 Char"/>
    <w:aliases w:val="(table no.) Char,Appendix Subheading Char,Appendix Subheading1 Char,Appendix Subheading2 Char,Appendix Subheading3 Char,Appendix Subheading4 Char,Appendix Subheading5 Char,Appendix Subheading6 Char,Appendix Subheading7 Char"/>
    <w:link w:val="Heading8"/>
    <w:rsid w:val="00660C09"/>
    <w:rPr>
      <w:rFonts w:eastAsia="Times New Roman"/>
      <w:color w:val="404040"/>
      <w:sz w:val="24"/>
      <w:lang w:val="en-GB" w:eastAsia="en-US"/>
    </w:rPr>
  </w:style>
  <w:style w:type="character" w:customStyle="1" w:styleId="Heading9Char">
    <w:name w:val="Heading 9 Char"/>
    <w:aliases w:val="Legal Level 1.1.1.1. Char,Legal Level 1.1.1.1.1 Char,AL Título 9 Char,Título 9 AL Char,Anexo Char, no se utiliza8 Char,App Lvl 3 Char"/>
    <w:link w:val="Heading9"/>
    <w:rsid w:val="00660C09"/>
    <w:rPr>
      <w:rFonts w:eastAsia="Times New Roman"/>
      <w:i/>
      <w:iCs/>
      <w:color w:val="404040"/>
      <w:sz w:val="24"/>
      <w:lang w:val="en-GB" w:eastAsia="en-US"/>
    </w:rPr>
  </w:style>
  <w:style w:type="numbering" w:customStyle="1" w:styleId="HeadingStyle">
    <w:name w:val="Heading Style"/>
    <w:uiPriority w:val="99"/>
    <w:rsid w:val="00660C09"/>
    <w:pPr>
      <w:numPr>
        <w:numId w:val="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660C09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5528"/>
        <w:tab w:val="right" w:leader="dot" w:pos="9458"/>
      </w:tabs>
      <w:spacing w:line="240" w:lineRule="auto"/>
      <w:ind w:left="5387" w:hanging="1276"/>
      <w:jc w:val="left"/>
    </w:pPr>
    <w:rPr>
      <w:rFonts w:cs="Arial"/>
      <w:noProof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60C09"/>
    <w:pPr>
      <w:tabs>
        <w:tab w:val="clear" w:pos="851"/>
        <w:tab w:val="clear" w:pos="1701"/>
        <w:tab w:val="clear" w:pos="2552"/>
        <w:tab w:val="clear" w:pos="9356"/>
      </w:tabs>
      <w:spacing w:after="0"/>
      <w:ind w:left="1200"/>
      <w:jc w:val="left"/>
    </w:pPr>
    <w:rPr>
      <w:rFonts w:cs="Arial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60C09"/>
    <w:pPr>
      <w:tabs>
        <w:tab w:val="clear" w:pos="851"/>
        <w:tab w:val="clear" w:pos="1701"/>
        <w:tab w:val="clear" w:pos="2552"/>
        <w:tab w:val="clear" w:pos="9356"/>
      </w:tabs>
      <w:spacing w:after="0"/>
      <w:ind w:left="1440"/>
      <w:jc w:val="left"/>
    </w:pPr>
    <w:rPr>
      <w:rFonts w:cs="Arial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60C09"/>
    <w:pPr>
      <w:tabs>
        <w:tab w:val="clear" w:pos="851"/>
        <w:tab w:val="clear" w:pos="1701"/>
        <w:tab w:val="clear" w:pos="2552"/>
        <w:tab w:val="clear" w:pos="9356"/>
      </w:tabs>
      <w:spacing w:after="0"/>
      <w:ind w:left="1680"/>
      <w:jc w:val="left"/>
    </w:pPr>
    <w:rPr>
      <w:rFonts w:cs="Arial"/>
      <w:szCs w:val="20"/>
    </w:rPr>
  </w:style>
  <w:style w:type="table" w:styleId="TableGrid">
    <w:name w:val="Table Grid"/>
    <w:basedOn w:val="TableNormal"/>
    <w:rsid w:val="00660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660C0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2">
    <w:name w:val="Light Shading Accent 2"/>
    <w:basedOn w:val="TableNormal"/>
    <w:uiPriority w:val="60"/>
    <w:rsid w:val="00660C0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Picture">
    <w:name w:val="Picture"/>
    <w:basedOn w:val="Caption"/>
    <w:qFormat/>
    <w:rsid w:val="00660C09"/>
    <w:pPr>
      <w:framePr w:wrap="notBeside" w:vAnchor="text" w:hAnchor="margin" w:xAlign="center" w:y="1"/>
    </w:pPr>
  </w:style>
  <w:style w:type="table" w:styleId="TableGrid1">
    <w:name w:val="Table Grid 1"/>
    <w:basedOn w:val="TableNormal"/>
    <w:uiPriority w:val="99"/>
    <w:unhideWhenUsed/>
    <w:rsid w:val="00660C09"/>
    <w:pPr>
      <w:tabs>
        <w:tab w:val="left" w:pos="851"/>
        <w:tab w:val="left" w:pos="1701"/>
        <w:tab w:val="left" w:pos="2552"/>
        <w:tab w:val="right" w:pos="9356"/>
      </w:tabs>
      <w:suppressAutoHyphens/>
      <w:spacing w:after="120" w:line="312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Number">
    <w:name w:val="List Number"/>
    <w:basedOn w:val="Normal"/>
    <w:unhideWhenUsed/>
    <w:rsid w:val="00660C09"/>
    <w:pPr>
      <w:tabs>
        <w:tab w:val="clear" w:pos="851"/>
        <w:tab w:val="clear" w:pos="1701"/>
        <w:tab w:val="clear" w:pos="2552"/>
        <w:tab w:val="clear" w:pos="9356"/>
      </w:tabs>
      <w:contextualSpacing/>
    </w:pPr>
  </w:style>
  <w:style w:type="paragraph" w:styleId="ListNumber2">
    <w:name w:val="List Number 2"/>
    <w:basedOn w:val="Normal"/>
    <w:uiPriority w:val="99"/>
    <w:unhideWhenUsed/>
    <w:rsid w:val="00660C09"/>
    <w:pPr>
      <w:tabs>
        <w:tab w:val="clear" w:pos="851"/>
        <w:tab w:val="clear" w:pos="1701"/>
        <w:tab w:val="clear" w:pos="2552"/>
        <w:tab w:val="clear" w:pos="9356"/>
      </w:tabs>
      <w:contextualSpacing/>
    </w:pPr>
  </w:style>
  <w:style w:type="paragraph" w:styleId="ListNumber3">
    <w:name w:val="List Number 3"/>
    <w:basedOn w:val="Normal"/>
    <w:uiPriority w:val="99"/>
    <w:unhideWhenUsed/>
    <w:rsid w:val="00660C09"/>
    <w:pPr>
      <w:tabs>
        <w:tab w:val="clear" w:pos="851"/>
        <w:tab w:val="clear" w:pos="1701"/>
        <w:tab w:val="clear" w:pos="2552"/>
        <w:tab w:val="clear" w:pos="9356"/>
      </w:tabs>
      <w:contextualSpacing/>
    </w:pPr>
  </w:style>
  <w:style w:type="paragraph" w:styleId="ListNumber4">
    <w:name w:val="List Number 4"/>
    <w:basedOn w:val="Normal"/>
    <w:uiPriority w:val="99"/>
    <w:unhideWhenUsed/>
    <w:rsid w:val="00660C09"/>
    <w:pPr>
      <w:tabs>
        <w:tab w:val="clear" w:pos="851"/>
        <w:tab w:val="clear" w:pos="1701"/>
        <w:tab w:val="clear" w:pos="2552"/>
        <w:tab w:val="clear" w:pos="9356"/>
      </w:tabs>
      <w:contextualSpacing/>
    </w:pPr>
  </w:style>
  <w:style w:type="paragraph" w:styleId="ListNumber5">
    <w:name w:val="List Number 5"/>
    <w:basedOn w:val="Normal"/>
    <w:uiPriority w:val="99"/>
    <w:unhideWhenUsed/>
    <w:rsid w:val="00660C09"/>
    <w:pPr>
      <w:tabs>
        <w:tab w:val="clear" w:pos="851"/>
        <w:tab w:val="clear" w:pos="1701"/>
        <w:tab w:val="clear" w:pos="2552"/>
        <w:tab w:val="clear" w:pos="9356"/>
      </w:tabs>
      <w:contextualSpacing/>
    </w:pPr>
  </w:style>
  <w:style w:type="paragraph" w:customStyle="1" w:styleId="Note">
    <w:name w:val="Note"/>
    <w:basedOn w:val="Normal"/>
    <w:link w:val="NoteChar"/>
    <w:qFormat/>
    <w:rsid w:val="00660C09"/>
    <w:pPr>
      <w:numPr>
        <w:numId w:val="5"/>
      </w:numPr>
      <w:tabs>
        <w:tab w:val="clear" w:pos="851"/>
        <w:tab w:val="clear" w:pos="2552"/>
        <w:tab w:val="clear" w:pos="9356"/>
        <w:tab w:val="left" w:pos="567"/>
        <w:tab w:val="left" w:pos="1134"/>
        <w:tab w:val="left" w:pos="2268"/>
        <w:tab w:val="left" w:pos="2835"/>
        <w:tab w:val="left" w:pos="3402"/>
        <w:tab w:val="left" w:pos="3969"/>
        <w:tab w:val="left" w:pos="4536"/>
      </w:tabs>
    </w:pPr>
  </w:style>
  <w:style w:type="paragraph" w:customStyle="1" w:styleId="Warning">
    <w:name w:val="Warning"/>
    <w:basedOn w:val="Normal"/>
    <w:link w:val="WarningChar"/>
    <w:qFormat/>
    <w:rsid w:val="00660C09"/>
    <w:pPr>
      <w:numPr>
        <w:numId w:val="6"/>
      </w:numPr>
      <w:tabs>
        <w:tab w:val="clear" w:pos="851"/>
        <w:tab w:val="clear" w:pos="2552"/>
        <w:tab w:val="clear" w:pos="9356"/>
        <w:tab w:val="left" w:pos="567"/>
        <w:tab w:val="left" w:pos="1134"/>
        <w:tab w:val="left" w:pos="2268"/>
        <w:tab w:val="left" w:pos="2835"/>
        <w:tab w:val="left" w:pos="3402"/>
        <w:tab w:val="left" w:pos="3969"/>
        <w:tab w:val="left" w:pos="4536"/>
      </w:tabs>
    </w:pPr>
  </w:style>
  <w:style w:type="numbering" w:customStyle="1" w:styleId="NumberedList">
    <w:name w:val="Numbered List"/>
    <w:uiPriority w:val="99"/>
    <w:rsid w:val="00660C09"/>
    <w:pPr>
      <w:numPr>
        <w:numId w:val="7"/>
      </w:numPr>
    </w:pPr>
  </w:style>
  <w:style w:type="numbering" w:customStyle="1" w:styleId="BulletedList">
    <w:name w:val="Bulleted List"/>
    <w:uiPriority w:val="99"/>
    <w:rsid w:val="00660C09"/>
    <w:pPr>
      <w:numPr>
        <w:numId w:val="1"/>
      </w:numPr>
    </w:pPr>
  </w:style>
  <w:style w:type="character" w:customStyle="1" w:styleId="ListParagraphChar">
    <w:name w:val="List Paragraph Char"/>
    <w:aliases w:val="Normal bold Char"/>
    <w:link w:val="ListParagraph"/>
    <w:uiPriority w:val="34"/>
    <w:rsid w:val="00660C09"/>
    <w:rPr>
      <w:rFonts w:ascii="Arial" w:hAnsi="Arial"/>
      <w:sz w:val="24"/>
    </w:rPr>
  </w:style>
  <w:style w:type="paragraph" w:customStyle="1" w:styleId="ListNote2">
    <w:name w:val="List Note 2"/>
    <w:basedOn w:val="Note"/>
    <w:link w:val="ListNote2Char"/>
    <w:rsid w:val="00660C09"/>
    <w:pPr>
      <w:numPr>
        <w:ilvl w:val="1"/>
      </w:numPr>
    </w:pPr>
  </w:style>
  <w:style w:type="character" w:customStyle="1" w:styleId="ListNote2Char">
    <w:name w:val="List Note 2 Char"/>
    <w:link w:val="ListNote2"/>
    <w:rsid w:val="00660C09"/>
    <w:rPr>
      <w:sz w:val="24"/>
      <w:szCs w:val="22"/>
      <w:lang w:val="en-GB" w:eastAsia="en-US"/>
    </w:rPr>
  </w:style>
  <w:style w:type="paragraph" w:customStyle="1" w:styleId="ListNote3">
    <w:name w:val="List Note 3"/>
    <w:basedOn w:val="ListNote2"/>
    <w:link w:val="ListNote3Char"/>
    <w:rsid w:val="00660C09"/>
    <w:pPr>
      <w:numPr>
        <w:ilvl w:val="2"/>
      </w:numPr>
    </w:pPr>
  </w:style>
  <w:style w:type="character" w:customStyle="1" w:styleId="ListNote3Char">
    <w:name w:val="List Note 3 Char"/>
    <w:link w:val="ListNote3"/>
    <w:rsid w:val="00660C09"/>
    <w:rPr>
      <w:sz w:val="24"/>
      <w:szCs w:val="22"/>
      <w:lang w:val="en-GB" w:eastAsia="en-US"/>
    </w:rPr>
  </w:style>
  <w:style w:type="paragraph" w:customStyle="1" w:styleId="ListNote4">
    <w:name w:val="List Note 4"/>
    <w:basedOn w:val="ListNote3"/>
    <w:link w:val="ListNote4Char"/>
    <w:rsid w:val="00660C09"/>
    <w:pPr>
      <w:numPr>
        <w:ilvl w:val="3"/>
      </w:numPr>
    </w:pPr>
  </w:style>
  <w:style w:type="character" w:customStyle="1" w:styleId="ListNote4Char">
    <w:name w:val="List Note 4 Char"/>
    <w:link w:val="ListNote4"/>
    <w:rsid w:val="00660C09"/>
    <w:rPr>
      <w:sz w:val="24"/>
      <w:szCs w:val="22"/>
      <w:lang w:val="en-GB" w:eastAsia="en-US"/>
    </w:rPr>
  </w:style>
  <w:style w:type="paragraph" w:customStyle="1" w:styleId="ListNote5">
    <w:name w:val="List Note 5"/>
    <w:basedOn w:val="ListNote4"/>
    <w:link w:val="ListNote5Char"/>
    <w:rsid w:val="00660C09"/>
    <w:pPr>
      <w:numPr>
        <w:ilvl w:val="4"/>
      </w:numPr>
    </w:pPr>
  </w:style>
  <w:style w:type="character" w:customStyle="1" w:styleId="ListNote5Char">
    <w:name w:val="List Note 5 Char"/>
    <w:link w:val="ListNote5"/>
    <w:rsid w:val="00660C09"/>
    <w:rPr>
      <w:sz w:val="24"/>
      <w:szCs w:val="22"/>
      <w:lang w:val="en-GB" w:eastAsia="en-US"/>
    </w:rPr>
  </w:style>
  <w:style w:type="paragraph" w:customStyle="1" w:styleId="ListNote6">
    <w:name w:val="List Note 6"/>
    <w:basedOn w:val="ListNote5"/>
    <w:link w:val="ListNote6Char"/>
    <w:rsid w:val="00660C09"/>
    <w:pPr>
      <w:numPr>
        <w:ilvl w:val="5"/>
      </w:numPr>
    </w:pPr>
  </w:style>
  <w:style w:type="character" w:customStyle="1" w:styleId="ListNote6Char">
    <w:name w:val="List Note 6 Char"/>
    <w:link w:val="ListNote6"/>
    <w:rsid w:val="00660C09"/>
    <w:rPr>
      <w:sz w:val="24"/>
      <w:szCs w:val="22"/>
      <w:lang w:val="en-GB" w:eastAsia="en-US"/>
    </w:rPr>
  </w:style>
  <w:style w:type="paragraph" w:customStyle="1" w:styleId="ListNote7">
    <w:name w:val="List Note 7"/>
    <w:basedOn w:val="ListNote6"/>
    <w:link w:val="ListNote7Char"/>
    <w:rsid w:val="00660C09"/>
    <w:pPr>
      <w:numPr>
        <w:ilvl w:val="6"/>
      </w:numPr>
    </w:pPr>
  </w:style>
  <w:style w:type="character" w:customStyle="1" w:styleId="ListNote7Char">
    <w:name w:val="List Note 7 Char"/>
    <w:link w:val="ListNote7"/>
    <w:rsid w:val="00660C09"/>
    <w:rPr>
      <w:sz w:val="24"/>
      <w:szCs w:val="22"/>
      <w:lang w:val="en-GB" w:eastAsia="en-US"/>
    </w:rPr>
  </w:style>
  <w:style w:type="paragraph" w:customStyle="1" w:styleId="ListNote8">
    <w:name w:val="List Note 8"/>
    <w:basedOn w:val="ListNote7"/>
    <w:link w:val="ListNote8Char"/>
    <w:rsid w:val="00660C09"/>
    <w:pPr>
      <w:numPr>
        <w:ilvl w:val="7"/>
      </w:numPr>
    </w:pPr>
  </w:style>
  <w:style w:type="character" w:customStyle="1" w:styleId="ListNote8Char">
    <w:name w:val="List Note 8 Char"/>
    <w:link w:val="ListNote8"/>
    <w:rsid w:val="00660C09"/>
    <w:rPr>
      <w:sz w:val="24"/>
      <w:szCs w:val="22"/>
      <w:lang w:val="en-GB" w:eastAsia="en-US"/>
    </w:rPr>
  </w:style>
  <w:style w:type="paragraph" w:customStyle="1" w:styleId="ListNote9">
    <w:name w:val="List Note 9"/>
    <w:basedOn w:val="ListNote8"/>
    <w:link w:val="ListNote9Char"/>
    <w:rsid w:val="00660C09"/>
    <w:pPr>
      <w:numPr>
        <w:ilvl w:val="8"/>
      </w:numPr>
    </w:pPr>
  </w:style>
  <w:style w:type="character" w:customStyle="1" w:styleId="ListNote9Char">
    <w:name w:val="List Note 9 Char"/>
    <w:link w:val="ListNote9"/>
    <w:rsid w:val="00660C09"/>
    <w:rPr>
      <w:sz w:val="24"/>
      <w:szCs w:val="22"/>
      <w:lang w:val="en-GB" w:eastAsia="en-US"/>
    </w:rPr>
  </w:style>
  <w:style w:type="paragraph" w:customStyle="1" w:styleId="ListWarning2">
    <w:name w:val="List Warning 2"/>
    <w:basedOn w:val="Warning"/>
    <w:link w:val="ListWarning2Char"/>
    <w:rsid w:val="00660C09"/>
    <w:pPr>
      <w:numPr>
        <w:ilvl w:val="1"/>
      </w:numPr>
    </w:pPr>
  </w:style>
  <w:style w:type="character" w:customStyle="1" w:styleId="ListWarning2Char">
    <w:name w:val="List Warning 2 Char"/>
    <w:link w:val="ListWarning2"/>
    <w:rsid w:val="00660C09"/>
    <w:rPr>
      <w:sz w:val="24"/>
      <w:szCs w:val="22"/>
      <w:lang w:val="en-GB" w:eastAsia="en-US"/>
    </w:rPr>
  </w:style>
  <w:style w:type="paragraph" w:customStyle="1" w:styleId="ListWarning3">
    <w:name w:val="List Warning 3"/>
    <w:basedOn w:val="Warning"/>
    <w:link w:val="ListWarning3Char"/>
    <w:rsid w:val="00660C09"/>
    <w:pPr>
      <w:numPr>
        <w:ilvl w:val="2"/>
      </w:numPr>
    </w:pPr>
  </w:style>
  <w:style w:type="character" w:customStyle="1" w:styleId="ListWarning3Char">
    <w:name w:val="List Warning 3 Char"/>
    <w:link w:val="ListWarning3"/>
    <w:rsid w:val="00660C09"/>
    <w:rPr>
      <w:sz w:val="24"/>
      <w:szCs w:val="22"/>
      <w:lang w:val="en-GB" w:eastAsia="en-US"/>
    </w:rPr>
  </w:style>
  <w:style w:type="paragraph" w:customStyle="1" w:styleId="ListWarning4">
    <w:name w:val="List Warning 4"/>
    <w:basedOn w:val="ListWarning2"/>
    <w:link w:val="ListWarning4Char"/>
    <w:rsid w:val="00660C09"/>
    <w:pPr>
      <w:numPr>
        <w:ilvl w:val="3"/>
      </w:numPr>
    </w:pPr>
  </w:style>
  <w:style w:type="character" w:customStyle="1" w:styleId="ListWarning4Char">
    <w:name w:val="List Warning 4 Char"/>
    <w:link w:val="ListWarning4"/>
    <w:rsid w:val="00660C09"/>
    <w:rPr>
      <w:sz w:val="24"/>
      <w:szCs w:val="22"/>
      <w:lang w:val="en-GB" w:eastAsia="en-US"/>
    </w:rPr>
  </w:style>
  <w:style w:type="paragraph" w:customStyle="1" w:styleId="ListWarning5">
    <w:name w:val="List Warning 5"/>
    <w:basedOn w:val="ListWarning4"/>
    <w:link w:val="ListWarning5Char"/>
    <w:rsid w:val="00660C09"/>
    <w:pPr>
      <w:numPr>
        <w:ilvl w:val="4"/>
      </w:numPr>
    </w:pPr>
  </w:style>
  <w:style w:type="character" w:customStyle="1" w:styleId="ListWarning5Char">
    <w:name w:val="List Warning 5 Char"/>
    <w:link w:val="ListWarning5"/>
    <w:rsid w:val="00660C09"/>
    <w:rPr>
      <w:sz w:val="24"/>
      <w:szCs w:val="22"/>
      <w:lang w:val="en-GB" w:eastAsia="en-US"/>
    </w:rPr>
  </w:style>
  <w:style w:type="paragraph" w:customStyle="1" w:styleId="ListWarning6">
    <w:name w:val="List Warning 6"/>
    <w:basedOn w:val="ListWarning5"/>
    <w:link w:val="ListWarning6Char"/>
    <w:rsid w:val="00660C09"/>
    <w:pPr>
      <w:numPr>
        <w:ilvl w:val="5"/>
      </w:numPr>
    </w:pPr>
  </w:style>
  <w:style w:type="character" w:customStyle="1" w:styleId="ListWarning6Char">
    <w:name w:val="List Warning 6 Char"/>
    <w:link w:val="ListWarning6"/>
    <w:rsid w:val="00660C09"/>
    <w:rPr>
      <w:sz w:val="24"/>
      <w:szCs w:val="22"/>
      <w:lang w:val="en-GB" w:eastAsia="en-US"/>
    </w:rPr>
  </w:style>
  <w:style w:type="paragraph" w:customStyle="1" w:styleId="ListWarning7">
    <w:name w:val="List Warning 7"/>
    <w:basedOn w:val="ListWarning6"/>
    <w:link w:val="ListWarning7Char"/>
    <w:rsid w:val="00660C09"/>
    <w:pPr>
      <w:numPr>
        <w:ilvl w:val="6"/>
      </w:numPr>
    </w:pPr>
  </w:style>
  <w:style w:type="character" w:customStyle="1" w:styleId="ListWarning7Char">
    <w:name w:val="List Warning 7 Char"/>
    <w:link w:val="ListWarning7"/>
    <w:rsid w:val="00660C09"/>
    <w:rPr>
      <w:sz w:val="24"/>
      <w:szCs w:val="22"/>
      <w:lang w:val="en-GB" w:eastAsia="en-US"/>
    </w:rPr>
  </w:style>
  <w:style w:type="paragraph" w:customStyle="1" w:styleId="ListWarning8">
    <w:name w:val="List Warning 8"/>
    <w:basedOn w:val="ListWarning7"/>
    <w:link w:val="ListWarning8Char"/>
    <w:rsid w:val="00660C09"/>
    <w:pPr>
      <w:numPr>
        <w:ilvl w:val="7"/>
      </w:numPr>
    </w:pPr>
  </w:style>
  <w:style w:type="character" w:customStyle="1" w:styleId="ListWarning8Char">
    <w:name w:val="List Warning 8 Char"/>
    <w:link w:val="ListWarning8"/>
    <w:rsid w:val="00660C09"/>
    <w:rPr>
      <w:sz w:val="24"/>
      <w:szCs w:val="22"/>
      <w:lang w:val="en-GB" w:eastAsia="en-US"/>
    </w:rPr>
  </w:style>
  <w:style w:type="paragraph" w:customStyle="1" w:styleId="ListWarning9">
    <w:name w:val="List Warning 9"/>
    <w:basedOn w:val="ListWarning8"/>
    <w:link w:val="ListWarning9Char"/>
    <w:rsid w:val="00660C09"/>
    <w:pPr>
      <w:numPr>
        <w:ilvl w:val="8"/>
      </w:numPr>
    </w:pPr>
  </w:style>
  <w:style w:type="character" w:customStyle="1" w:styleId="ListWarning9Char">
    <w:name w:val="List Warning 9 Char"/>
    <w:link w:val="ListWarning9"/>
    <w:rsid w:val="00660C09"/>
    <w:rPr>
      <w:sz w:val="24"/>
      <w:szCs w:val="22"/>
      <w:lang w:val="en-GB" w:eastAsia="en-US"/>
    </w:rPr>
  </w:style>
  <w:style w:type="character" w:customStyle="1" w:styleId="NoteChar">
    <w:name w:val="Note Char"/>
    <w:link w:val="Note"/>
    <w:rsid w:val="00660C09"/>
    <w:rPr>
      <w:sz w:val="24"/>
      <w:szCs w:val="22"/>
      <w:lang w:val="en-GB" w:eastAsia="en-US"/>
    </w:rPr>
  </w:style>
  <w:style w:type="character" w:customStyle="1" w:styleId="WarningChar">
    <w:name w:val="Warning Char"/>
    <w:link w:val="Warning"/>
    <w:rsid w:val="00660C09"/>
    <w:rPr>
      <w:sz w:val="24"/>
      <w:szCs w:val="22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660C09"/>
    <w:rPr>
      <w:b/>
      <w:bCs/>
    </w:rPr>
  </w:style>
  <w:style w:type="character" w:customStyle="1" w:styleId="CommentSubjectChar">
    <w:name w:val="Comment Subject Char"/>
    <w:link w:val="CommentSubject"/>
    <w:rsid w:val="00660C09"/>
    <w:rPr>
      <w:rFonts w:ascii="Arial" w:hAnsi="Arial"/>
      <w:b/>
      <w:bCs/>
      <w:sz w:val="24"/>
      <w:szCs w:val="20"/>
    </w:rPr>
  </w:style>
  <w:style w:type="paragraph" w:customStyle="1" w:styleId="CompanySpecial">
    <w:name w:val="Company Special"/>
    <w:basedOn w:val="Normal"/>
    <w:link w:val="CompanySpecialChar"/>
    <w:rsid w:val="002A0C01"/>
    <w:pPr>
      <w:spacing w:before="60"/>
      <w:jc w:val="center"/>
    </w:pPr>
    <w:rPr>
      <w:rFonts w:eastAsia="Times New Roman"/>
      <w:b/>
      <w:color w:val="009530"/>
      <w:sz w:val="44"/>
      <w:szCs w:val="36"/>
      <w:lang w:eastAsia="es-ES"/>
    </w:rPr>
  </w:style>
  <w:style w:type="character" w:customStyle="1" w:styleId="CompanySpecialChar">
    <w:name w:val="Company Special Char"/>
    <w:link w:val="CompanySpecial"/>
    <w:rsid w:val="002A0C01"/>
    <w:rPr>
      <w:rFonts w:ascii="Arial" w:eastAsia="Times New Roman" w:hAnsi="Arial" w:cs="Times New Roman"/>
      <w:b/>
      <w:color w:val="009530"/>
      <w:sz w:val="44"/>
      <w:szCs w:val="36"/>
      <w:lang w:val="en-GB" w:eastAsia="es-ES"/>
    </w:rPr>
  </w:style>
  <w:style w:type="character" w:styleId="Emphasis">
    <w:name w:val="Emphasis"/>
    <w:qFormat/>
    <w:rsid w:val="00660C09"/>
    <w:rPr>
      <w:i/>
      <w:iCs/>
    </w:rPr>
  </w:style>
  <w:style w:type="paragraph" w:customStyle="1" w:styleId="Instructions">
    <w:name w:val="Instructions"/>
    <w:basedOn w:val="Normal"/>
    <w:rsid w:val="00660C09"/>
    <w:pPr>
      <w:shd w:val="clear" w:color="auto" w:fill="FFFFFF"/>
      <w:tabs>
        <w:tab w:val="clear" w:pos="7088"/>
      </w:tabs>
      <w:overflowPunct w:val="0"/>
      <w:autoSpaceDN w:val="0"/>
      <w:textAlignment w:val="baseline"/>
    </w:pPr>
    <w:rPr>
      <w:rFonts w:eastAsia="SimSun" w:cs="Calibri"/>
      <w:i/>
      <w:color w:val="3333FF"/>
      <w:kern w:val="3"/>
    </w:rPr>
  </w:style>
  <w:style w:type="paragraph" w:styleId="NormalWeb">
    <w:name w:val="Normal (Web)"/>
    <w:basedOn w:val="Normal"/>
    <w:uiPriority w:val="99"/>
    <w:unhideWhenUsed/>
    <w:rsid w:val="002A0C01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19" w:line="240" w:lineRule="auto"/>
      <w:jc w:val="left"/>
    </w:pPr>
    <w:rPr>
      <w:rFonts w:eastAsia="Times New Roman"/>
      <w:szCs w:val="24"/>
    </w:rPr>
  </w:style>
  <w:style w:type="table" w:customStyle="1" w:styleId="SEDMS">
    <w:name w:val="SE DMS"/>
    <w:basedOn w:val="TableGrid1"/>
    <w:uiPriority w:val="99"/>
    <w:rsid w:val="00660C09"/>
    <w:pPr>
      <w:contextualSpacing/>
      <w:jc w:val="left"/>
    </w:pPr>
    <w:rPr>
      <w:sz w:val="24"/>
    </w:rPr>
    <w:tblPr/>
    <w:tcPr>
      <w:shd w:val="clear" w:color="auto" w:fill="auto"/>
      <w:tcMar>
        <w:top w:w="85" w:type="dxa"/>
      </w:tcMar>
      <w:vAlign w:val="center"/>
    </w:tcPr>
    <w:tblStylePr w:type="firstRow">
      <w:rPr>
        <w:b/>
      </w:rPr>
      <w:tblPr/>
      <w:tcPr>
        <w:shd w:val="clear" w:color="auto" w:fill="C0E39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pecialChapterHeading">
    <w:name w:val="Special Chapter Heading"/>
    <w:basedOn w:val="Normal"/>
    <w:link w:val="SpecialChapterHeadingChar"/>
    <w:qFormat/>
    <w:rsid w:val="002A0C01"/>
    <w:pPr>
      <w:keepNext/>
      <w:keepLines/>
      <w:spacing w:before="240"/>
    </w:pPr>
    <w:rPr>
      <w:rFonts w:eastAsia="Times New Roman"/>
      <w:b/>
      <w:szCs w:val="26"/>
    </w:rPr>
  </w:style>
  <w:style w:type="character" w:customStyle="1" w:styleId="SpecialChapterHeadingChar">
    <w:name w:val="Special Chapter Heading Char"/>
    <w:link w:val="SpecialChapterHeading"/>
    <w:rsid w:val="002A0C01"/>
    <w:rPr>
      <w:rFonts w:ascii="Arial" w:eastAsia="Times New Roman" w:hAnsi="Arial" w:cs="Times New Roman"/>
      <w:b/>
      <w:bCs w:val="0"/>
      <w:sz w:val="24"/>
      <w:szCs w:val="26"/>
      <w:lang w:val="en-GB"/>
    </w:rPr>
  </w:style>
  <w:style w:type="paragraph" w:customStyle="1" w:styleId="SpecialChapterTitle">
    <w:name w:val="Special Chapter Title"/>
    <w:basedOn w:val="CompanySpecial"/>
    <w:link w:val="SpecialChapterTitleChar"/>
    <w:qFormat/>
    <w:rsid w:val="002A0C01"/>
    <w:pPr>
      <w:pageBreakBefore/>
    </w:pPr>
    <w:rPr>
      <w:sz w:val="28"/>
    </w:rPr>
  </w:style>
  <w:style w:type="character" w:customStyle="1" w:styleId="SpecialChapterTitleChar">
    <w:name w:val="Special Chapter Title Char"/>
    <w:link w:val="SpecialChapterTitle"/>
    <w:rsid w:val="002A0C01"/>
    <w:rPr>
      <w:rFonts w:ascii="Arial" w:eastAsia="Times New Roman" w:hAnsi="Arial" w:cs="Times New Roman"/>
      <w:b/>
      <w:color w:val="009530"/>
      <w:sz w:val="28"/>
      <w:szCs w:val="36"/>
      <w:lang w:val="en-GB" w:eastAsia="es-ES"/>
    </w:rPr>
  </w:style>
  <w:style w:type="paragraph" w:customStyle="1" w:styleId="Standard">
    <w:name w:val="Standard"/>
    <w:rsid w:val="00660C09"/>
    <w:pPr>
      <w:tabs>
        <w:tab w:val="left" w:pos="851"/>
        <w:tab w:val="left" w:pos="1701"/>
        <w:tab w:val="left" w:pos="2552"/>
        <w:tab w:val="right" w:pos="9356"/>
      </w:tabs>
      <w:suppressAutoHyphens/>
      <w:autoSpaceDN w:val="0"/>
      <w:spacing w:after="120" w:line="312" w:lineRule="auto"/>
      <w:jc w:val="both"/>
      <w:textAlignment w:val="baseline"/>
    </w:pPr>
    <w:rPr>
      <w:rFonts w:eastAsia="SimSun" w:cs="Calibri"/>
      <w:kern w:val="3"/>
      <w:sz w:val="24"/>
      <w:szCs w:val="22"/>
      <w:lang w:val="en-US" w:eastAsia="en-US"/>
    </w:rPr>
  </w:style>
  <w:style w:type="character" w:styleId="Strong">
    <w:name w:val="Strong"/>
    <w:uiPriority w:val="22"/>
    <w:qFormat/>
    <w:rsid w:val="00660C09"/>
    <w:rPr>
      <w:b/>
      <w:bCs/>
    </w:rPr>
  </w:style>
  <w:style w:type="paragraph" w:customStyle="1" w:styleId="TableContents">
    <w:name w:val="Table Contents"/>
    <w:basedOn w:val="Standard"/>
    <w:rsid w:val="00660C09"/>
    <w:pPr>
      <w:suppressLineNumbers/>
    </w:pPr>
  </w:style>
  <w:style w:type="paragraph" w:customStyle="1" w:styleId="Textbody">
    <w:name w:val="Text body"/>
    <w:basedOn w:val="Normal"/>
    <w:link w:val="TextbodyChar"/>
    <w:rsid w:val="00660C09"/>
    <w:pPr>
      <w:autoSpaceDN w:val="0"/>
      <w:textAlignment w:val="baseline"/>
    </w:pPr>
    <w:rPr>
      <w:rFonts w:eastAsia="SimSun" w:cs="Calibri"/>
      <w:kern w:val="3"/>
    </w:rPr>
  </w:style>
  <w:style w:type="character" w:customStyle="1" w:styleId="TextbodyChar">
    <w:name w:val="Text body Char"/>
    <w:link w:val="Textbody"/>
    <w:rsid w:val="00660C09"/>
    <w:rPr>
      <w:rFonts w:ascii="Arial" w:eastAsia="SimSun" w:hAnsi="Arial" w:cs="Calibri"/>
      <w:kern w:val="3"/>
      <w:sz w:val="24"/>
    </w:rPr>
  </w:style>
  <w:style w:type="paragraph" w:customStyle="1" w:styleId="CompanyHeader">
    <w:name w:val="Company Header"/>
    <w:basedOn w:val="CompanySpecial"/>
    <w:link w:val="CompanyHeaderChar"/>
    <w:rsid w:val="00FD7537"/>
    <w:rPr>
      <w:sz w:val="20"/>
    </w:rPr>
  </w:style>
  <w:style w:type="character" w:customStyle="1" w:styleId="CompanyHeaderChar">
    <w:name w:val="Company Header Char"/>
    <w:link w:val="CompanyHeader"/>
    <w:rsid w:val="00FD7537"/>
    <w:rPr>
      <w:rFonts w:ascii="Arial" w:eastAsia="Times New Roman" w:hAnsi="Arial" w:cs="Times New Roman"/>
      <w:b/>
      <w:color w:val="009530"/>
      <w:sz w:val="20"/>
      <w:szCs w:val="36"/>
      <w:lang w:eastAsia="es-ES"/>
    </w:rPr>
  </w:style>
  <w:style w:type="paragraph" w:customStyle="1" w:styleId="DocumentType">
    <w:name w:val="Document Type"/>
    <w:basedOn w:val="CompanySpecial"/>
    <w:link w:val="DocumentTypeChar"/>
    <w:rsid w:val="00FD7537"/>
    <w:rPr>
      <w:sz w:val="36"/>
    </w:rPr>
  </w:style>
  <w:style w:type="character" w:customStyle="1" w:styleId="DocumentTypeChar">
    <w:name w:val="Document Type Char"/>
    <w:link w:val="DocumentType"/>
    <w:rsid w:val="00FD7537"/>
    <w:rPr>
      <w:rFonts w:ascii="Arial" w:eastAsia="Times New Roman" w:hAnsi="Arial" w:cs="Times New Roman"/>
      <w:b/>
      <w:color w:val="009530"/>
      <w:sz w:val="36"/>
      <w:szCs w:val="36"/>
      <w:lang w:eastAsia="es-ES"/>
    </w:rPr>
  </w:style>
  <w:style w:type="character" w:styleId="PageNumber">
    <w:name w:val="page number"/>
    <w:rsid w:val="005C7E38"/>
  </w:style>
  <w:style w:type="paragraph" w:customStyle="1" w:styleId="Tablebody">
    <w:name w:val="Table body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40" w:after="40" w:line="240" w:lineRule="auto"/>
      <w:jc w:val="left"/>
    </w:pPr>
    <w:rPr>
      <w:rFonts w:ascii="Calibri" w:eastAsia="Batang" w:hAnsi="Calibri"/>
      <w:sz w:val="22"/>
      <w:szCs w:val="20"/>
      <w:lang w:val="en-AU"/>
    </w:rPr>
  </w:style>
  <w:style w:type="paragraph" w:styleId="BodyTextIndent">
    <w:name w:val="Body Text Indent"/>
    <w:basedOn w:val="Normal"/>
    <w:link w:val="BodyTextIndent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567"/>
      <w:jc w:val="left"/>
    </w:pPr>
    <w:rPr>
      <w:rFonts w:ascii="Calibri" w:eastAsia="Times New Roman" w:hAnsi="Calibri"/>
      <w:sz w:val="22"/>
      <w:szCs w:val="20"/>
      <w:lang w:val="en-AU" w:eastAsia="es-ES"/>
    </w:rPr>
  </w:style>
  <w:style w:type="character" w:customStyle="1" w:styleId="BodyTextIndentChar">
    <w:name w:val="Body Text Indent Char"/>
    <w:link w:val="BodyTextIndent"/>
    <w:rsid w:val="005C7E38"/>
    <w:rPr>
      <w:rFonts w:ascii="Calibri" w:eastAsia="Times New Roman" w:hAnsi="Calibri"/>
      <w:sz w:val="22"/>
      <w:lang w:eastAsia="es-ES"/>
    </w:rPr>
  </w:style>
  <w:style w:type="character" w:styleId="FollowedHyperlink">
    <w:name w:val="FollowedHyperlink"/>
    <w:rsid w:val="005C7E38"/>
    <w:rPr>
      <w:color w:val="800080"/>
      <w:u w:val="single"/>
    </w:rPr>
  </w:style>
  <w:style w:type="paragraph" w:customStyle="1" w:styleId="TableHeader">
    <w:name w:val="Table Header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40" w:after="40" w:line="240" w:lineRule="auto"/>
      <w:jc w:val="left"/>
    </w:pPr>
    <w:rPr>
      <w:rFonts w:ascii="Calibri" w:eastAsia="Batang" w:hAnsi="Calibri"/>
      <w:b/>
      <w:sz w:val="22"/>
      <w:szCs w:val="20"/>
      <w:lang w:val="en-AU"/>
    </w:rPr>
  </w:style>
  <w:style w:type="character" w:customStyle="1" w:styleId="ListBullet2Char">
    <w:name w:val="List Bullet 2 Char"/>
    <w:link w:val="ListBullet2"/>
    <w:rsid w:val="005C7E38"/>
    <w:rPr>
      <w:sz w:val="24"/>
      <w:szCs w:val="22"/>
      <w:lang w:val="en-GB" w:eastAsia="en-US"/>
    </w:rPr>
  </w:style>
  <w:style w:type="paragraph" w:customStyle="1" w:styleId="Appendix">
    <w:name w:val="Appendix"/>
    <w:basedOn w:val="Normal"/>
    <w:next w:val="BodyText"/>
    <w:qFormat/>
    <w:rsid w:val="005C7E38"/>
    <w:pPr>
      <w:keepNext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240" w:line="240" w:lineRule="auto"/>
      <w:jc w:val="left"/>
    </w:pPr>
    <w:rPr>
      <w:rFonts w:ascii="Frutiger-Bold" w:eastAsia="Times New Roman" w:hAnsi="Frutiger-Bold"/>
      <w:sz w:val="32"/>
      <w:szCs w:val="20"/>
      <w:lang w:val="en-AU" w:eastAsia="es-ES"/>
    </w:rPr>
  </w:style>
  <w:style w:type="paragraph" w:styleId="DocumentMap">
    <w:name w:val="Document Map"/>
    <w:basedOn w:val="Normal"/>
    <w:link w:val="DocumentMapChar"/>
    <w:rsid w:val="005C7E38"/>
    <w:pPr>
      <w:shd w:val="clear" w:color="auto" w:fill="00008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ascii="Tahoma" w:eastAsia="Times New Roman" w:hAnsi="Tahoma"/>
      <w:sz w:val="22"/>
      <w:szCs w:val="20"/>
      <w:lang w:val="en-AU" w:eastAsia="es-ES"/>
    </w:rPr>
  </w:style>
  <w:style w:type="character" w:customStyle="1" w:styleId="DocumentMapChar">
    <w:name w:val="Document Map Char"/>
    <w:link w:val="DocumentMap"/>
    <w:rsid w:val="005C7E38"/>
    <w:rPr>
      <w:rFonts w:ascii="Tahoma" w:eastAsia="Times New Roman" w:hAnsi="Tahoma"/>
      <w:sz w:val="22"/>
      <w:shd w:val="clear" w:color="auto" w:fill="000080"/>
      <w:lang w:eastAsia="es-ES"/>
    </w:rPr>
  </w:style>
  <w:style w:type="paragraph" w:customStyle="1" w:styleId="Title2">
    <w:name w:val="Title2"/>
    <w:basedOn w:val="Normal"/>
    <w:rsid w:val="005C7E38"/>
    <w:pPr>
      <w:keepNext/>
      <w:pageBreakBefore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240" w:line="240" w:lineRule="auto"/>
      <w:jc w:val="center"/>
    </w:pPr>
    <w:rPr>
      <w:rFonts w:ascii="Calibri" w:eastAsia="Batang" w:hAnsi="Calibri"/>
      <w:b/>
      <w:kern w:val="28"/>
      <w:sz w:val="40"/>
      <w:szCs w:val="36"/>
      <w:lang w:val="en-AU"/>
    </w:rPr>
  </w:style>
  <w:style w:type="paragraph" w:customStyle="1" w:styleId="tablebullet">
    <w:name w:val="table bullet"/>
    <w:basedOn w:val="Normal"/>
    <w:rsid w:val="005C7E38"/>
    <w:pPr>
      <w:numPr>
        <w:numId w:val="8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40" w:after="40" w:line="240" w:lineRule="auto"/>
      <w:jc w:val="left"/>
    </w:pPr>
    <w:rPr>
      <w:rFonts w:ascii="Calibri" w:eastAsia="Times New Roman" w:hAnsi="Calibri"/>
      <w:sz w:val="22"/>
      <w:szCs w:val="20"/>
      <w:lang w:val="en-AU" w:eastAsia="es-ES"/>
    </w:rPr>
  </w:style>
  <w:style w:type="paragraph" w:styleId="Revision">
    <w:name w:val="Revision"/>
    <w:hidden/>
    <w:uiPriority w:val="99"/>
    <w:semiHidden/>
    <w:rsid w:val="005C7E38"/>
    <w:rPr>
      <w:rFonts w:ascii="Calibri" w:eastAsia="Times New Roman" w:hAnsi="Calibri"/>
      <w:sz w:val="22"/>
      <w:lang w:eastAsia="es-ES"/>
    </w:rPr>
  </w:style>
  <w:style w:type="paragraph" w:customStyle="1" w:styleId="Title3">
    <w:name w:val="Title3"/>
    <w:basedOn w:val="Normal"/>
    <w:next w:val="BodyText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360" w:after="240" w:line="240" w:lineRule="auto"/>
      <w:jc w:val="left"/>
    </w:pPr>
    <w:rPr>
      <w:rFonts w:ascii="Calibri" w:eastAsia="Times New Roman" w:hAnsi="Calibri"/>
      <w:b/>
      <w:sz w:val="28"/>
      <w:szCs w:val="20"/>
      <w:u w:val="single"/>
      <w:lang w:val="en-CA" w:eastAsia="es-ES"/>
    </w:rPr>
  </w:style>
  <w:style w:type="paragraph" w:styleId="FootnoteText">
    <w:name w:val="footnote text"/>
    <w:basedOn w:val="Normal"/>
    <w:link w:val="FootnoteText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eastAsia="Times New Roman"/>
      <w:sz w:val="20"/>
      <w:szCs w:val="20"/>
      <w:lang w:val="en-US"/>
    </w:rPr>
  </w:style>
  <w:style w:type="character" w:customStyle="1" w:styleId="FootnoteTextChar">
    <w:name w:val="Footnote Text Char"/>
    <w:link w:val="FootnoteText"/>
    <w:rsid w:val="005C7E38"/>
    <w:rPr>
      <w:rFonts w:eastAsia="Times New Roman"/>
      <w:lang w:val="en-US" w:eastAsia="en-US"/>
    </w:rPr>
  </w:style>
  <w:style w:type="character" w:styleId="FootnoteReference">
    <w:name w:val="footnote reference"/>
    <w:rsid w:val="005C7E38"/>
    <w:rPr>
      <w:vertAlign w:val="superscript"/>
    </w:rPr>
  </w:style>
  <w:style w:type="paragraph" w:customStyle="1" w:styleId="List-Letter">
    <w:name w:val="List - Letter"/>
    <w:basedOn w:val="Normal"/>
    <w:rsid w:val="005C7E38"/>
    <w:pPr>
      <w:widowControl w:val="0"/>
      <w:tabs>
        <w:tab w:val="clear" w:pos="1701"/>
        <w:tab w:val="clear" w:pos="2552"/>
        <w:tab w:val="clear" w:pos="7088"/>
        <w:tab w:val="clear" w:pos="9356"/>
        <w:tab w:val="num" w:pos="567"/>
        <w:tab w:val="num" w:pos="851"/>
      </w:tabs>
      <w:spacing w:after="0" w:line="240" w:lineRule="auto"/>
      <w:ind w:left="567" w:hanging="567"/>
      <w:jc w:val="left"/>
    </w:pPr>
    <w:rPr>
      <w:rFonts w:ascii="Frutiger-Roman" w:eastAsia="Batang" w:hAnsi="Frutiger-Roman"/>
      <w:sz w:val="21"/>
      <w:szCs w:val="20"/>
      <w:lang w:val="en-CA" w:eastAsia="zh-CN"/>
    </w:rPr>
  </w:style>
  <w:style w:type="paragraph" w:customStyle="1" w:styleId="Figure">
    <w:name w:val="Figure"/>
    <w:basedOn w:val="BodyText"/>
    <w:link w:val="FigureCar"/>
    <w:qFormat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pacing w:before="60" w:after="240" w:line="240" w:lineRule="auto"/>
      <w:jc w:val="center"/>
    </w:pPr>
    <w:rPr>
      <w:rFonts w:ascii="Calibri" w:eastAsia="Times New Roman" w:hAnsi="Calibri"/>
      <w:b/>
      <w:i/>
      <w:sz w:val="22"/>
      <w:szCs w:val="20"/>
      <w:lang w:val="en-AU" w:eastAsia="es-ES"/>
    </w:rPr>
  </w:style>
  <w:style w:type="character" w:customStyle="1" w:styleId="FigureCar">
    <w:name w:val="Figure Car"/>
    <w:link w:val="Figure"/>
    <w:rsid w:val="005C7E38"/>
    <w:rPr>
      <w:rFonts w:ascii="Calibri" w:eastAsia="Times New Roman" w:hAnsi="Calibri"/>
      <w:b/>
      <w:i/>
      <w:sz w:val="22"/>
      <w:lang w:eastAsia="es-ES"/>
    </w:rPr>
  </w:style>
  <w:style w:type="paragraph" w:customStyle="1" w:styleId="CrossReference">
    <w:name w:val="Cross Reference"/>
    <w:basedOn w:val="Normal"/>
    <w:link w:val="CrossReferenceCar"/>
    <w:qFormat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567"/>
      <w:jc w:val="left"/>
    </w:pPr>
    <w:rPr>
      <w:rFonts w:ascii="Calibri" w:eastAsia="Times New Roman" w:hAnsi="Calibri"/>
      <w:b/>
      <w:i/>
      <w:sz w:val="22"/>
      <w:szCs w:val="20"/>
      <w:lang w:val="en-AU" w:eastAsia="es-ES"/>
    </w:rPr>
  </w:style>
  <w:style w:type="character" w:customStyle="1" w:styleId="CrossReferenceCar">
    <w:name w:val="Cross Reference Car"/>
    <w:link w:val="CrossReference"/>
    <w:rsid w:val="005C7E38"/>
    <w:rPr>
      <w:rFonts w:ascii="Calibri" w:eastAsia="Times New Roman" w:hAnsi="Calibri"/>
      <w:b/>
      <w:i/>
      <w:sz w:val="22"/>
      <w:lang w:eastAsia="es-ES"/>
    </w:rPr>
  </w:style>
  <w:style w:type="paragraph" w:customStyle="1" w:styleId="Sign-Off">
    <w:name w:val="Sign-Off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leader="underscore" w:pos="5040"/>
      </w:tabs>
      <w:suppressAutoHyphens w:val="0"/>
      <w:spacing w:after="0" w:line="240" w:lineRule="auto"/>
      <w:jc w:val="left"/>
    </w:pPr>
    <w:rPr>
      <w:rFonts w:ascii="Frutiger-Roman" w:eastAsia="Times New Roman" w:hAnsi="Frutiger-Roman"/>
      <w:sz w:val="20"/>
      <w:szCs w:val="20"/>
      <w:lang w:val="en-US"/>
    </w:rPr>
  </w:style>
  <w:style w:type="character" w:customStyle="1" w:styleId="shorttext">
    <w:name w:val="short_text"/>
    <w:rsid w:val="005C7E38"/>
  </w:style>
  <w:style w:type="paragraph" w:customStyle="1" w:styleId="ParaText">
    <w:name w:val="ParaText"/>
    <w:basedOn w:val="Normal"/>
    <w:link w:val="ParaText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240" w:line="300" w:lineRule="auto"/>
      <w:jc w:val="left"/>
    </w:pPr>
    <w:rPr>
      <w:rFonts w:ascii="Times New Roman" w:eastAsia="Times New Roman" w:hAnsi="Times New Roman"/>
      <w:sz w:val="22"/>
      <w:szCs w:val="20"/>
      <w:lang w:val="en-AU"/>
    </w:rPr>
  </w:style>
  <w:style w:type="character" w:customStyle="1" w:styleId="ParaTextChar">
    <w:name w:val="ParaText Char"/>
    <w:link w:val="ParaText"/>
    <w:rsid w:val="005C7E38"/>
    <w:rPr>
      <w:rFonts w:ascii="Times New Roman" w:eastAsia="Times New Roman" w:hAnsi="Times New Roman"/>
      <w:sz w:val="22"/>
      <w:lang w:eastAsia="en-US"/>
    </w:rPr>
  </w:style>
  <w:style w:type="paragraph" w:customStyle="1" w:styleId="BodyText-Indent">
    <w:name w:val="Body Text - Indent"/>
    <w:basedOn w:val="BodyText"/>
    <w:rsid w:val="005C7E38"/>
    <w:pPr>
      <w:widowControl w:val="0"/>
      <w:tabs>
        <w:tab w:val="clear" w:pos="851"/>
        <w:tab w:val="clear" w:pos="1701"/>
        <w:tab w:val="clear" w:pos="2552"/>
        <w:tab w:val="clear" w:pos="7088"/>
        <w:tab w:val="clear" w:pos="9356"/>
      </w:tabs>
      <w:spacing w:before="120" w:line="240" w:lineRule="auto"/>
      <w:ind w:left="567"/>
    </w:pPr>
    <w:rPr>
      <w:rFonts w:ascii="Calibri" w:eastAsia="Batang" w:hAnsi="Calibri"/>
      <w:sz w:val="22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79540F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20" w:line="240" w:lineRule="auto"/>
      <w:jc w:val="left"/>
    </w:pPr>
    <w:rPr>
      <w:rFonts w:eastAsia="Times New Roman"/>
      <w:szCs w:val="20"/>
      <w:lang w:val="en-AU" w:eastAsia="es-ES"/>
    </w:rPr>
  </w:style>
  <w:style w:type="paragraph" w:customStyle="1" w:styleId="bullet01">
    <w:name w:val="bullet 01"/>
    <w:basedOn w:val="Normal"/>
    <w:link w:val="bullet01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60" w:after="60" w:line="240" w:lineRule="auto"/>
      <w:ind w:left="567" w:hanging="567"/>
      <w:jc w:val="left"/>
    </w:pPr>
    <w:rPr>
      <w:rFonts w:ascii="Calibri" w:eastAsia="Batang" w:hAnsi="Calibri"/>
      <w:sz w:val="22"/>
      <w:szCs w:val="20"/>
      <w:lang w:val="en-AU"/>
    </w:rPr>
  </w:style>
  <w:style w:type="character" w:customStyle="1" w:styleId="bullet01Char">
    <w:name w:val="bullet 01 Char"/>
    <w:link w:val="bullet01"/>
    <w:rsid w:val="005C7E38"/>
    <w:rPr>
      <w:rFonts w:ascii="Calibri" w:eastAsia="Batang" w:hAnsi="Calibri"/>
      <w:sz w:val="22"/>
      <w:lang w:eastAsia="en-US"/>
    </w:rPr>
  </w:style>
  <w:style w:type="character" w:customStyle="1" w:styleId="HeaderChar1">
    <w:name w:val="Header Char1"/>
    <w:rsid w:val="005C7E38"/>
    <w:rPr>
      <w:rFonts w:ascii="Calibri" w:hAnsi="Calibri"/>
      <w:sz w:val="18"/>
      <w:lang w:eastAsia="es-ES"/>
    </w:rPr>
  </w:style>
  <w:style w:type="paragraph" w:customStyle="1" w:styleId="BodyTextKeep">
    <w:name w:val="Body Text Keep"/>
    <w:basedOn w:val="BodyText"/>
    <w:rsid w:val="005C7E38"/>
    <w:pPr>
      <w:keepNext/>
      <w:tabs>
        <w:tab w:val="clear" w:pos="851"/>
        <w:tab w:val="clear" w:pos="1701"/>
        <w:tab w:val="clear" w:pos="2552"/>
        <w:tab w:val="clear" w:pos="7088"/>
        <w:tab w:val="clear" w:pos="9356"/>
        <w:tab w:val="left" w:pos="-810"/>
        <w:tab w:val="left" w:pos="9630"/>
      </w:tabs>
      <w:suppressAutoHyphens w:val="0"/>
      <w:spacing w:after="240" w:line="240" w:lineRule="atLeast"/>
      <w:jc w:val="left"/>
    </w:pPr>
    <w:rPr>
      <w:rFonts w:eastAsia="Times New Roman"/>
      <w:spacing w:val="-5"/>
      <w:sz w:val="20"/>
      <w:szCs w:val="20"/>
      <w:lang w:val="en-US"/>
    </w:rPr>
  </w:style>
  <w:style w:type="paragraph" w:customStyle="1" w:styleId="NormalSmall">
    <w:name w:val="NormalSmall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ascii="Frutiger-Roman" w:eastAsia="Times New Roman" w:hAnsi="Frutiger-Roman"/>
      <w:spacing w:val="-2"/>
      <w:sz w:val="18"/>
      <w:szCs w:val="20"/>
      <w:lang w:val="en-AU"/>
    </w:rPr>
  </w:style>
  <w:style w:type="paragraph" w:customStyle="1" w:styleId="bullet02">
    <w:name w:val="bullet 02"/>
    <w:basedOn w:val="Normal"/>
    <w:rsid w:val="005C7E38"/>
    <w:pPr>
      <w:widowControl w:val="0"/>
      <w:numPr>
        <w:numId w:val="9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60" w:after="60" w:line="240" w:lineRule="auto"/>
      <w:jc w:val="left"/>
    </w:pPr>
    <w:rPr>
      <w:rFonts w:ascii="Calibri" w:eastAsia="Batang" w:hAnsi="Calibri"/>
      <w:sz w:val="22"/>
      <w:szCs w:val="20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ascii="Calibri" w:eastAsia="Times New Roman" w:hAnsi="Calibri"/>
      <w:i/>
      <w:iCs/>
      <w:color w:val="000000"/>
      <w:sz w:val="22"/>
      <w:szCs w:val="20"/>
      <w:lang w:val="en-AU" w:eastAsia="es-ES"/>
    </w:rPr>
  </w:style>
  <w:style w:type="character" w:customStyle="1" w:styleId="QuoteChar">
    <w:name w:val="Quote Char"/>
    <w:link w:val="Quote"/>
    <w:uiPriority w:val="29"/>
    <w:rsid w:val="005C7E38"/>
    <w:rPr>
      <w:rFonts w:ascii="Calibri" w:eastAsia="Times New Roman" w:hAnsi="Calibri"/>
      <w:i/>
      <w:iCs/>
      <w:color w:val="000000"/>
      <w:sz w:val="22"/>
      <w:lang w:eastAsia="es-ES"/>
    </w:rPr>
  </w:style>
  <w:style w:type="paragraph" w:customStyle="1" w:styleId="Reqt">
    <w:name w:val="Reqt"/>
    <w:basedOn w:val="Normal"/>
    <w:rsid w:val="005C7E38"/>
    <w:pPr>
      <w:keepLines/>
      <w:numPr>
        <w:numId w:val="10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pacing w:after="0" w:line="240" w:lineRule="auto"/>
      <w:jc w:val="left"/>
    </w:pPr>
    <w:rPr>
      <w:rFonts w:ascii="Calibri" w:eastAsia="Times New Roman" w:hAnsi="Calibri"/>
      <w:sz w:val="22"/>
      <w:szCs w:val="20"/>
      <w:lang w:val="en-AU"/>
    </w:rPr>
  </w:style>
  <w:style w:type="character" w:customStyle="1" w:styleId="FooterChar2">
    <w:name w:val="Footer Char2"/>
    <w:rsid w:val="005C7E38"/>
    <w:rPr>
      <w:rFonts w:ascii="Calibri" w:hAnsi="Calibri"/>
      <w:sz w:val="18"/>
      <w:lang w:eastAsia="es-ES"/>
    </w:rPr>
  </w:style>
  <w:style w:type="paragraph" w:customStyle="1" w:styleId="Feature">
    <w:name w:val="Feature"/>
    <w:basedOn w:val="Normal"/>
    <w:qFormat/>
    <w:rsid w:val="005C7E38"/>
    <w:pPr>
      <w:numPr>
        <w:numId w:val="11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pacing w:after="0" w:line="240" w:lineRule="auto"/>
      <w:ind w:left="1134" w:hanging="1134"/>
      <w:jc w:val="left"/>
    </w:pPr>
    <w:rPr>
      <w:rFonts w:ascii="Calibri" w:eastAsia="Times New Roman" w:hAnsi="Calibri"/>
      <w:sz w:val="22"/>
      <w:szCs w:val="20"/>
      <w:lang w:val="en-CA" w:eastAsia="es-ES"/>
    </w:rPr>
  </w:style>
  <w:style w:type="paragraph" w:customStyle="1" w:styleId="Appendix1">
    <w:name w:val="Appendix 1"/>
    <w:basedOn w:val="Normal"/>
    <w:next w:val="BodyText"/>
    <w:rsid w:val="005C7E38"/>
    <w:pPr>
      <w:keepNext/>
      <w:pageBreakBefore/>
      <w:numPr>
        <w:numId w:val="13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360" w:line="240" w:lineRule="auto"/>
      <w:jc w:val="left"/>
    </w:pPr>
    <w:rPr>
      <w:rFonts w:ascii="Calibri" w:eastAsia="Batang" w:hAnsi="Calibri"/>
      <w:b/>
      <w:sz w:val="36"/>
      <w:szCs w:val="36"/>
      <w:lang w:val="en-AU"/>
    </w:rPr>
  </w:style>
  <w:style w:type="paragraph" w:customStyle="1" w:styleId="Appendix2">
    <w:name w:val="Appendix 2"/>
    <w:basedOn w:val="Normal"/>
    <w:next w:val="BodyText"/>
    <w:rsid w:val="005C7E38"/>
    <w:pPr>
      <w:keepNext/>
      <w:numPr>
        <w:ilvl w:val="1"/>
        <w:numId w:val="13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240" w:line="240" w:lineRule="auto"/>
      <w:jc w:val="left"/>
    </w:pPr>
    <w:rPr>
      <w:rFonts w:ascii="Calibri" w:eastAsia="Batang" w:hAnsi="Calibri"/>
      <w:b/>
      <w:sz w:val="32"/>
      <w:szCs w:val="20"/>
      <w:lang w:val="en-AU"/>
    </w:rPr>
  </w:style>
  <w:style w:type="paragraph" w:customStyle="1" w:styleId="Appendix3">
    <w:name w:val="Appendix 3"/>
    <w:basedOn w:val="Normal"/>
    <w:next w:val="BodyText"/>
    <w:rsid w:val="005C7E38"/>
    <w:pPr>
      <w:keepNext/>
      <w:numPr>
        <w:ilvl w:val="2"/>
        <w:numId w:val="13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240" w:line="240" w:lineRule="auto"/>
      <w:jc w:val="left"/>
    </w:pPr>
    <w:rPr>
      <w:rFonts w:ascii="Calibri" w:eastAsia="Batang" w:hAnsi="Calibri"/>
      <w:b/>
      <w:sz w:val="28"/>
      <w:szCs w:val="20"/>
      <w:lang w:val="en-AU"/>
    </w:rPr>
  </w:style>
  <w:style w:type="character" w:customStyle="1" w:styleId="rvts3">
    <w:name w:val="rvts3"/>
    <w:rsid w:val="005C7E38"/>
  </w:style>
  <w:style w:type="paragraph" w:customStyle="1" w:styleId="font0">
    <w:name w:val="font0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0"/>
      <w:szCs w:val="20"/>
      <w:lang w:val="en-AU" w:eastAsia="en-AU"/>
    </w:rPr>
  </w:style>
  <w:style w:type="paragraph" w:customStyle="1" w:styleId="font5">
    <w:name w:val="font5"/>
    <w:basedOn w:val="Normal"/>
    <w:uiPriority w:val="99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i/>
      <w:iCs/>
      <w:color w:val="000000"/>
      <w:sz w:val="20"/>
      <w:szCs w:val="20"/>
      <w:lang w:val="en-AU" w:eastAsia="en-AU"/>
    </w:rPr>
  </w:style>
  <w:style w:type="paragraph" w:customStyle="1" w:styleId="xl63">
    <w:name w:val="xl63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2"/>
      <w:lang w:val="en-AU" w:eastAsia="en-AU"/>
    </w:rPr>
  </w:style>
  <w:style w:type="paragraph" w:customStyle="1" w:styleId="xl64">
    <w:name w:val="xl64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2"/>
      <w:lang w:val="en-AU" w:eastAsia="en-AU"/>
    </w:rPr>
  </w:style>
  <w:style w:type="paragraph" w:customStyle="1" w:styleId="xl65">
    <w:name w:val="xl65"/>
    <w:basedOn w:val="Normal"/>
    <w:rsid w:val="005C7E38"/>
    <w:pPr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2"/>
      <w:lang w:val="en-AU" w:eastAsia="en-AU"/>
    </w:rPr>
  </w:style>
  <w:style w:type="paragraph" w:customStyle="1" w:styleId="xl66">
    <w:name w:val="xl66"/>
    <w:basedOn w:val="Normal"/>
    <w:rsid w:val="005C7E38"/>
    <w:pPr>
      <w:pBdr>
        <w:top w:val="single" w:sz="4" w:space="0" w:color="BFBFBF"/>
        <w:left w:val="single" w:sz="4" w:space="0" w:color="auto"/>
        <w:bottom w:val="single" w:sz="4" w:space="0" w:color="BFBFBF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2"/>
      <w:lang w:val="en-AU" w:eastAsia="en-AU"/>
    </w:rPr>
  </w:style>
  <w:style w:type="paragraph" w:customStyle="1" w:styleId="xl67">
    <w:name w:val="xl67"/>
    <w:basedOn w:val="Normal"/>
    <w:rsid w:val="005C7E38"/>
    <w:pPr>
      <w:pBdr>
        <w:top w:val="single" w:sz="4" w:space="0" w:color="BFBFBF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2"/>
      <w:lang w:val="en-AU" w:eastAsia="en-AU"/>
    </w:rPr>
  </w:style>
  <w:style w:type="paragraph" w:customStyle="1" w:styleId="xl68">
    <w:name w:val="xl68"/>
    <w:basedOn w:val="Normal"/>
    <w:rsid w:val="005C7E38"/>
    <w:pPr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1"/>
      <w:szCs w:val="21"/>
      <w:lang w:val="en-AU" w:eastAsia="en-AU"/>
    </w:rPr>
  </w:style>
  <w:style w:type="paragraph" w:customStyle="1" w:styleId="xl69">
    <w:name w:val="xl69"/>
    <w:basedOn w:val="Normal"/>
    <w:uiPriority w:val="99"/>
    <w:rsid w:val="005C7E38"/>
    <w:pPr>
      <w:pBdr>
        <w:top w:val="single" w:sz="4" w:space="0" w:color="BFBFBF"/>
        <w:left w:val="single" w:sz="4" w:space="0" w:color="auto"/>
        <w:bottom w:val="single" w:sz="4" w:space="0" w:color="BFBFBF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1"/>
      <w:szCs w:val="21"/>
      <w:lang w:val="en-AU" w:eastAsia="en-AU"/>
    </w:rPr>
  </w:style>
  <w:style w:type="paragraph" w:customStyle="1" w:styleId="xl70">
    <w:name w:val="xl70"/>
    <w:basedOn w:val="Normal"/>
    <w:uiPriority w:val="99"/>
    <w:rsid w:val="005C7E38"/>
    <w:pPr>
      <w:pBdr>
        <w:top w:val="single" w:sz="4" w:space="0" w:color="BFBFBF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1"/>
      <w:szCs w:val="21"/>
      <w:lang w:val="en-AU" w:eastAsia="en-AU"/>
    </w:rPr>
  </w:style>
  <w:style w:type="paragraph" w:customStyle="1" w:styleId="xl71">
    <w:name w:val="xl71"/>
    <w:basedOn w:val="Normal"/>
    <w:uiPriority w:val="99"/>
    <w:rsid w:val="005C7E38"/>
    <w:pPr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1"/>
      <w:szCs w:val="21"/>
      <w:lang w:val="en-AU" w:eastAsia="en-AU"/>
    </w:rPr>
  </w:style>
  <w:style w:type="paragraph" w:customStyle="1" w:styleId="xl72">
    <w:name w:val="xl72"/>
    <w:basedOn w:val="Normal"/>
    <w:uiPriority w:val="99"/>
    <w:rsid w:val="005C7E38"/>
    <w:pPr>
      <w:pBdr>
        <w:top w:val="single" w:sz="4" w:space="0" w:color="BFBFBF"/>
        <w:left w:val="single" w:sz="4" w:space="0" w:color="auto"/>
        <w:bottom w:val="single" w:sz="4" w:space="0" w:color="BFBFBF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1"/>
      <w:szCs w:val="21"/>
      <w:lang w:val="en-AU" w:eastAsia="en-AU"/>
    </w:rPr>
  </w:style>
  <w:style w:type="paragraph" w:customStyle="1" w:styleId="xl73">
    <w:name w:val="xl73"/>
    <w:basedOn w:val="Normal"/>
    <w:uiPriority w:val="99"/>
    <w:rsid w:val="005C7E38"/>
    <w:pPr>
      <w:pBdr>
        <w:top w:val="single" w:sz="4" w:space="0" w:color="BFBFBF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1"/>
      <w:szCs w:val="21"/>
      <w:lang w:val="en-AU" w:eastAsia="en-AU"/>
    </w:rPr>
  </w:style>
  <w:style w:type="paragraph" w:customStyle="1" w:styleId="xl74">
    <w:name w:val="xl74"/>
    <w:basedOn w:val="Normal"/>
    <w:uiPriority w:val="99"/>
    <w:rsid w:val="005C7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1"/>
      <w:szCs w:val="21"/>
      <w:lang w:val="en-AU" w:eastAsia="en-AU"/>
    </w:rPr>
  </w:style>
  <w:style w:type="paragraph" w:customStyle="1" w:styleId="xl75">
    <w:name w:val="xl75"/>
    <w:basedOn w:val="Normal"/>
    <w:uiPriority w:val="99"/>
    <w:rsid w:val="005C7E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1"/>
      <w:szCs w:val="21"/>
      <w:lang w:val="en-AU" w:eastAsia="en-AU"/>
    </w:rPr>
  </w:style>
  <w:style w:type="paragraph" w:customStyle="1" w:styleId="xl76">
    <w:name w:val="xl76"/>
    <w:basedOn w:val="Normal"/>
    <w:uiPriority w:val="99"/>
    <w:rsid w:val="005C7E38"/>
    <w:pPr>
      <w:pBdr>
        <w:top w:val="single" w:sz="4" w:space="0" w:color="BFBFBF"/>
        <w:left w:val="single" w:sz="4" w:space="0" w:color="auto"/>
        <w:bottom w:val="single" w:sz="4" w:space="0" w:color="BFBFBF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 w:cs="Calibri"/>
      <w:sz w:val="22"/>
      <w:lang w:val="en-AU" w:eastAsia="en-AU"/>
    </w:rPr>
  </w:style>
  <w:style w:type="paragraph" w:customStyle="1" w:styleId="Body">
    <w:name w:val="Body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uppressAutoHyphens w:val="0"/>
      <w:snapToGrid w:val="0"/>
      <w:spacing w:after="0" w:line="280" w:lineRule="atLeast"/>
      <w:ind w:left="360"/>
      <w:jc w:val="left"/>
    </w:pPr>
    <w:rPr>
      <w:rFonts w:ascii="Verdana" w:eastAsia="Times New Roman" w:hAnsi="Verdana"/>
      <w:szCs w:val="24"/>
      <w:lang w:val="es-ES_tradnl" w:eastAsia="es-ES_tradnl"/>
    </w:rPr>
  </w:style>
  <w:style w:type="paragraph" w:customStyle="1" w:styleId="Steps">
    <w:name w:val="Steps"/>
    <w:basedOn w:val="Normal"/>
    <w:rsid w:val="005C7E38"/>
    <w:pPr>
      <w:numPr>
        <w:numId w:val="12"/>
      </w:numPr>
      <w:tabs>
        <w:tab w:val="clear" w:pos="851"/>
        <w:tab w:val="clear" w:pos="1701"/>
        <w:tab w:val="clear" w:pos="2552"/>
        <w:tab w:val="clear" w:pos="7088"/>
        <w:tab w:val="clear" w:pos="9356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uppressAutoHyphens w:val="0"/>
      <w:spacing w:after="0" w:line="280" w:lineRule="atLeast"/>
      <w:jc w:val="left"/>
    </w:pPr>
    <w:rPr>
      <w:rFonts w:ascii="Verdana" w:eastAsia="Times New Roman" w:hAnsi="Verdana"/>
      <w:color w:val="000000"/>
      <w:szCs w:val="20"/>
      <w:lang w:val="es-ES_tradnl" w:eastAsia="es-ES_tradnl"/>
    </w:rPr>
  </w:style>
  <w:style w:type="character" w:customStyle="1" w:styleId="CaptionChar">
    <w:name w:val="Caption Char"/>
    <w:link w:val="Caption"/>
    <w:rsid w:val="005C7E38"/>
    <w:rPr>
      <w:bCs/>
      <w:i/>
      <w:szCs w:val="18"/>
      <w:lang w:val="en-GB" w:eastAsia="en-US"/>
    </w:rPr>
  </w:style>
  <w:style w:type="paragraph" w:customStyle="1" w:styleId="Code">
    <w:name w:val="Code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567"/>
      <w:jc w:val="left"/>
    </w:pPr>
    <w:rPr>
      <w:rFonts w:ascii="Lucida Console" w:eastAsia="Times New Roman" w:hAnsi="Lucida Console"/>
      <w:color w:val="4F81BD"/>
      <w:sz w:val="18"/>
      <w:szCs w:val="20"/>
      <w:lang w:val="en-AU"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link w:val="HTMLPreformatted"/>
    <w:uiPriority w:val="99"/>
    <w:rsid w:val="005C7E38"/>
    <w:rPr>
      <w:rFonts w:ascii="Courier New" w:eastAsia="Times New Roman" w:hAnsi="Courier New" w:cs="Courier New"/>
      <w:lang w:val="es-ES_tradnl" w:eastAsia="es-ES_tradnl"/>
    </w:rPr>
  </w:style>
  <w:style w:type="character" w:customStyle="1" w:styleId="TableTextChar">
    <w:name w:val="Table Text Char"/>
    <w:link w:val="TableText"/>
    <w:rsid w:val="005C7E38"/>
    <w:rPr>
      <w:rFonts w:ascii="Century Gothic" w:hAnsi="Century Gothic"/>
      <w:szCs w:val="22"/>
      <w:lang w:eastAsia="en-US"/>
    </w:rPr>
  </w:style>
  <w:style w:type="paragraph" w:customStyle="1" w:styleId="TableText">
    <w:name w:val="Table Text"/>
    <w:basedOn w:val="Normal"/>
    <w:link w:val="TableText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60" w:after="60" w:line="240" w:lineRule="auto"/>
      <w:jc w:val="left"/>
    </w:pPr>
    <w:rPr>
      <w:rFonts w:ascii="Century Gothic" w:hAnsi="Century Gothic"/>
      <w:sz w:val="20"/>
      <w:lang w:val="en-AU"/>
    </w:rPr>
  </w:style>
  <w:style w:type="character" w:customStyle="1" w:styleId="TableHeadingChar">
    <w:name w:val="Table Heading Char"/>
    <w:link w:val="TableHeading"/>
    <w:locked/>
    <w:rsid w:val="005C7E38"/>
    <w:rPr>
      <w:rFonts w:ascii="Century Gothic" w:hAnsi="Century Gothic"/>
      <w:b/>
      <w:szCs w:val="22"/>
      <w:lang w:eastAsia="en-US"/>
    </w:rPr>
  </w:style>
  <w:style w:type="paragraph" w:customStyle="1" w:styleId="TableHeading">
    <w:name w:val="Table Heading"/>
    <w:basedOn w:val="Normal"/>
    <w:next w:val="TableText"/>
    <w:link w:val="TableHeadingChar"/>
    <w:rsid w:val="005C7E38"/>
    <w:pPr>
      <w:keepNext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60" w:after="60" w:line="240" w:lineRule="auto"/>
      <w:ind w:left="57"/>
      <w:jc w:val="left"/>
    </w:pPr>
    <w:rPr>
      <w:rFonts w:ascii="Century Gothic" w:hAnsi="Century Gothic"/>
      <w:b/>
      <w:sz w:val="20"/>
      <w:lang w:val="en-AU"/>
    </w:rPr>
  </w:style>
  <w:style w:type="numbering" w:customStyle="1" w:styleId="StyleBulletedSymbolsymbolLeft063cmHanging063cm">
    <w:name w:val="Style Bulleted Symbol (symbol) Left:  0.63 cm Hanging:  0.63 cm"/>
    <w:basedOn w:val="NoList"/>
    <w:rsid w:val="005C7E38"/>
    <w:pPr>
      <w:numPr>
        <w:numId w:val="14"/>
      </w:numPr>
    </w:pPr>
  </w:style>
  <w:style w:type="paragraph" w:styleId="Date">
    <w:name w:val="Date"/>
    <w:basedOn w:val="Normal"/>
    <w:next w:val="Normal"/>
    <w:link w:val="Date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240" w:line="240" w:lineRule="auto"/>
      <w:jc w:val="left"/>
    </w:pPr>
    <w:rPr>
      <w:rFonts w:ascii="Century Gothic" w:eastAsia="Times New Roman" w:hAnsi="Century Gothic"/>
      <w:color w:val="333333"/>
      <w:sz w:val="20"/>
      <w:szCs w:val="24"/>
      <w:lang w:val="en-AU"/>
    </w:rPr>
  </w:style>
  <w:style w:type="character" w:customStyle="1" w:styleId="DateChar">
    <w:name w:val="Date Char"/>
    <w:link w:val="Date"/>
    <w:rsid w:val="005C7E38"/>
    <w:rPr>
      <w:rFonts w:ascii="Century Gothic" w:eastAsia="Times New Roman" w:hAnsi="Century Gothic"/>
      <w:color w:val="333333"/>
      <w:szCs w:val="24"/>
      <w:lang w:eastAsia="en-US"/>
    </w:rPr>
  </w:style>
  <w:style w:type="paragraph" w:customStyle="1" w:styleId="Hiddentext">
    <w:name w:val="Hidden text"/>
    <w:basedOn w:val="BodyText"/>
    <w:next w:val="BodyText"/>
    <w:link w:val="Hiddentext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60" w:after="60" w:line="240" w:lineRule="auto"/>
      <w:jc w:val="left"/>
    </w:pPr>
    <w:rPr>
      <w:rFonts w:ascii="Century Gothic" w:eastAsia="Times New Roman" w:hAnsi="Century Gothic"/>
      <w:vanish/>
      <w:color w:val="0000FF"/>
      <w:sz w:val="20"/>
      <w:u w:val="dotted"/>
      <w:lang w:val="en-AU"/>
    </w:rPr>
  </w:style>
  <w:style w:type="character" w:customStyle="1" w:styleId="HiddentextChar">
    <w:name w:val="Hidden text Char"/>
    <w:link w:val="Hiddentext"/>
    <w:rsid w:val="005C7E38"/>
    <w:rPr>
      <w:rFonts w:ascii="Century Gothic" w:eastAsia="Times New Roman" w:hAnsi="Century Gothic"/>
      <w:vanish/>
      <w:color w:val="0000FF"/>
      <w:szCs w:val="22"/>
      <w:u w:val="dotted"/>
      <w:lang w:eastAsia="en-US"/>
    </w:rPr>
  </w:style>
  <w:style w:type="paragraph" w:styleId="BodyText2">
    <w:name w:val="Body Text 2"/>
    <w:basedOn w:val="Normal"/>
    <w:link w:val="BodyText2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line="480" w:lineRule="auto"/>
      <w:jc w:val="left"/>
    </w:pPr>
    <w:rPr>
      <w:rFonts w:ascii="Century Gothic" w:eastAsia="Times New Roman" w:hAnsi="Century Gothic"/>
      <w:color w:val="333333"/>
      <w:sz w:val="20"/>
      <w:szCs w:val="24"/>
      <w:lang w:val="en-AU"/>
    </w:rPr>
  </w:style>
  <w:style w:type="character" w:customStyle="1" w:styleId="BodyText2Char">
    <w:name w:val="Body Text 2 Char"/>
    <w:link w:val="BodyText2"/>
    <w:rsid w:val="005C7E38"/>
    <w:rPr>
      <w:rFonts w:ascii="Century Gothic" w:eastAsia="Times New Roman" w:hAnsi="Century Gothic"/>
      <w:color w:val="333333"/>
      <w:szCs w:val="24"/>
      <w:lang w:eastAsia="en-US"/>
    </w:rPr>
  </w:style>
  <w:style w:type="paragraph" w:customStyle="1" w:styleId="DocumentHistory">
    <w:name w:val="Document History"/>
    <w:basedOn w:val="Normal"/>
    <w:next w:val="Normal"/>
    <w:rsid w:val="005C7E38"/>
    <w:pPr>
      <w:pageBreakBefore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240" w:line="240" w:lineRule="auto"/>
      <w:jc w:val="center"/>
    </w:pPr>
    <w:rPr>
      <w:rFonts w:ascii="Arial Bold" w:eastAsia="Times New Roman" w:hAnsi="Arial Bold"/>
      <w:b/>
      <w:caps/>
      <w:sz w:val="32"/>
      <w:szCs w:val="30"/>
      <w:lang w:val="en-AU"/>
    </w:rPr>
  </w:style>
  <w:style w:type="paragraph" w:customStyle="1" w:styleId="DocumentHistory2">
    <w:name w:val="Document History 2"/>
    <w:basedOn w:val="DocumentHistory"/>
    <w:rsid w:val="005C7E38"/>
    <w:pPr>
      <w:pageBreakBefore w:val="0"/>
      <w:jc w:val="left"/>
    </w:pPr>
    <w:rPr>
      <w:caps w:val="0"/>
      <w:sz w:val="24"/>
    </w:rPr>
  </w:style>
  <w:style w:type="paragraph" w:customStyle="1" w:styleId="ProjectName">
    <w:name w:val="Project Name"/>
    <w:basedOn w:val="Normal"/>
    <w:next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840" w:after="0" w:line="240" w:lineRule="auto"/>
      <w:jc w:val="right"/>
    </w:pPr>
    <w:rPr>
      <w:rFonts w:ascii="Arial Bold" w:eastAsia="Times New Roman" w:hAnsi="Arial Bold"/>
      <w:b/>
      <w:smallCaps/>
      <w:sz w:val="36"/>
      <w:lang w:val="en-AU"/>
    </w:rPr>
  </w:style>
  <w:style w:type="paragraph" w:customStyle="1" w:styleId="DocumentTitle">
    <w:name w:val="Document Title"/>
    <w:basedOn w:val="ProjectName"/>
    <w:next w:val="Normal"/>
    <w:rsid w:val="005C7E38"/>
  </w:style>
  <w:style w:type="paragraph" w:customStyle="1" w:styleId="DocumentTitleSidebar">
    <w:name w:val="Document Title Sidebar"/>
    <w:basedOn w:val="DocumentTitle"/>
    <w:rsid w:val="005C7E38"/>
    <w:pPr>
      <w:spacing w:before="0"/>
      <w:ind w:left="57" w:right="57"/>
      <w:jc w:val="center"/>
    </w:pPr>
    <w:rPr>
      <w:rFonts w:cs="Arial"/>
      <w:smallCaps w:val="0"/>
      <w:sz w:val="96"/>
      <w:szCs w:val="120"/>
    </w:rPr>
  </w:style>
  <w:style w:type="paragraph" w:customStyle="1" w:styleId="ProjectReferenceNumber">
    <w:name w:val="Project Reference Number"/>
    <w:basedOn w:val="TableText"/>
    <w:rsid w:val="005C7E38"/>
    <w:pPr>
      <w:jc w:val="right"/>
    </w:pPr>
  </w:style>
  <w:style w:type="paragraph" w:customStyle="1" w:styleId="VersionNumber">
    <w:name w:val="Version Number"/>
    <w:basedOn w:val="Normal"/>
    <w:next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60" w:after="60" w:line="240" w:lineRule="auto"/>
      <w:jc w:val="right"/>
    </w:pPr>
    <w:rPr>
      <w:rFonts w:eastAsia="Times New Roman"/>
      <w:sz w:val="22"/>
      <w:szCs w:val="28"/>
      <w:lang w:val="en-AU"/>
    </w:rPr>
  </w:style>
  <w:style w:type="paragraph" w:customStyle="1" w:styleId="VersionDate">
    <w:name w:val="Version Date"/>
    <w:basedOn w:val="VersionNumber"/>
    <w:next w:val="Normal"/>
    <w:rsid w:val="005C7E38"/>
  </w:style>
  <w:style w:type="paragraph" w:customStyle="1" w:styleId="3A5B8D0E64CA4985BBFCEFDF165F36CC">
    <w:name w:val="3A5B8D0E64CA4985BBFCEFDF165F36CC"/>
    <w:rsid w:val="005C7E38"/>
    <w:pPr>
      <w:spacing w:after="200" w:line="276" w:lineRule="auto"/>
    </w:pPr>
    <w:rPr>
      <w:rFonts w:ascii="Century Gothic" w:eastAsia="Times New Roman" w:hAnsi="Century Gothic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5C7E38"/>
    <w:rPr>
      <w:sz w:val="24"/>
      <w:szCs w:val="22"/>
      <w:lang w:val="en-US" w:eastAsia="en-US"/>
    </w:rPr>
  </w:style>
  <w:style w:type="paragraph" w:customStyle="1" w:styleId="Style1">
    <w:name w:val="Style1"/>
    <w:basedOn w:val="ListParagraph"/>
    <w:rsid w:val="005C7E38"/>
    <w:pPr>
      <w:numPr>
        <w:numId w:val="15"/>
      </w:numPr>
      <w:tabs>
        <w:tab w:val="clear" w:pos="7088"/>
      </w:tabs>
      <w:suppressAutoHyphens w:val="0"/>
      <w:spacing w:before="0" w:after="0" w:line="240" w:lineRule="auto"/>
      <w:jc w:val="left"/>
    </w:pPr>
    <w:rPr>
      <w:rFonts w:ascii="Century Gothic" w:eastAsia="Times New Roman" w:hAnsi="Century Gothic"/>
      <w:b/>
      <w:color w:val="333333"/>
      <w:szCs w:val="20"/>
      <w:lang w:val="en-AU"/>
    </w:rPr>
  </w:style>
  <w:style w:type="paragraph" w:customStyle="1" w:styleId="AppendixHeading2">
    <w:name w:val="Appendix Heading 2"/>
    <w:basedOn w:val="Heading2"/>
    <w:next w:val="Normal"/>
    <w:rsid w:val="005C7E38"/>
    <w:pPr>
      <w:numPr>
        <w:ilvl w:val="0"/>
        <w:numId w:val="0"/>
      </w:numPr>
      <w:tabs>
        <w:tab w:val="clear" w:pos="709"/>
        <w:tab w:val="clear" w:pos="7088"/>
        <w:tab w:val="num" w:pos="851"/>
      </w:tabs>
      <w:suppressAutoHyphens w:val="0"/>
      <w:spacing w:after="120" w:line="240" w:lineRule="auto"/>
      <w:ind w:left="851" w:hanging="851"/>
      <w:jc w:val="left"/>
    </w:pPr>
    <w:rPr>
      <w:rFonts w:ascii="Century Gothic" w:hAnsi="Century Gothic" w:cs="Arial"/>
      <w:bCs/>
      <w:iCs/>
      <w:sz w:val="24"/>
      <w:szCs w:val="28"/>
      <w:lang w:val="en-AU"/>
    </w:rPr>
  </w:style>
  <w:style w:type="paragraph" w:customStyle="1" w:styleId="PictureStyle">
    <w:name w:val="Picture Style"/>
    <w:basedOn w:val="Normal"/>
    <w:qFormat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240" w:after="240" w:line="240" w:lineRule="auto"/>
      <w:jc w:val="center"/>
    </w:pPr>
    <w:rPr>
      <w:rFonts w:ascii="Century Gothic" w:eastAsia="Times New Roman" w:hAnsi="Century Gothic"/>
      <w:noProof/>
      <w:sz w:val="20"/>
      <w:szCs w:val="24"/>
      <w:lang w:val="en-AU" w:eastAsia="en-AU"/>
    </w:rPr>
  </w:style>
  <w:style w:type="paragraph" w:customStyle="1" w:styleId="CoverPageTableText">
    <w:name w:val="Cover Page Table Text"/>
    <w:basedOn w:val="TableText"/>
    <w:qFormat/>
    <w:rsid w:val="005C7E38"/>
    <w:pPr>
      <w:jc w:val="right"/>
    </w:pPr>
    <w:rPr>
      <w:sz w:val="22"/>
    </w:rPr>
  </w:style>
  <w:style w:type="paragraph" w:styleId="PlainText">
    <w:name w:val="Plain Text"/>
    <w:basedOn w:val="Normal"/>
    <w:link w:val="PlainText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ascii="Consolas" w:eastAsia="Times New Roman" w:hAnsi="Consolas" w:cs="Consolas"/>
      <w:color w:val="333333"/>
      <w:sz w:val="21"/>
      <w:szCs w:val="21"/>
      <w:lang w:val="en-AU"/>
    </w:rPr>
  </w:style>
  <w:style w:type="character" w:customStyle="1" w:styleId="PlainTextChar">
    <w:name w:val="Plain Text Char"/>
    <w:link w:val="PlainText"/>
    <w:rsid w:val="005C7E38"/>
    <w:rPr>
      <w:rFonts w:ascii="Consolas" w:eastAsia="Times New Roman" w:hAnsi="Consolas" w:cs="Consolas"/>
      <w:color w:val="333333"/>
      <w:sz w:val="21"/>
      <w:szCs w:val="21"/>
      <w:lang w:eastAsia="en-US"/>
    </w:rPr>
  </w:style>
  <w:style w:type="paragraph" w:customStyle="1" w:styleId="StyleHeading2Auto">
    <w:name w:val="Style Heading 2 + Auto"/>
    <w:basedOn w:val="Heading2"/>
    <w:next w:val="Normal"/>
    <w:rsid w:val="005C7E38"/>
    <w:pPr>
      <w:numPr>
        <w:ilvl w:val="0"/>
        <w:numId w:val="0"/>
      </w:numPr>
      <w:tabs>
        <w:tab w:val="clear" w:pos="709"/>
        <w:tab w:val="clear" w:pos="7088"/>
        <w:tab w:val="num" w:pos="567"/>
      </w:tabs>
      <w:suppressAutoHyphens w:val="0"/>
      <w:spacing w:after="120" w:line="240" w:lineRule="auto"/>
      <w:ind w:left="567" w:hanging="567"/>
      <w:jc w:val="left"/>
    </w:pPr>
    <w:rPr>
      <w:rFonts w:ascii="Century Gothic" w:hAnsi="Century Gothic" w:cs="Arial"/>
      <w:bCs/>
      <w:sz w:val="24"/>
      <w:szCs w:val="28"/>
      <w:lang w:val="en-AU"/>
    </w:rPr>
  </w:style>
  <w:style w:type="paragraph" w:customStyle="1" w:styleId="ProjectRefNumber">
    <w:name w:val="Project Ref Number"/>
    <w:basedOn w:val="Normal"/>
    <w:qFormat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line="240" w:lineRule="auto"/>
      <w:jc w:val="right"/>
    </w:pPr>
    <w:rPr>
      <w:rFonts w:ascii="Century Gothic" w:eastAsia="Times New Roman" w:hAnsi="Century Gothic"/>
      <w:sz w:val="22"/>
      <w:szCs w:val="24"/>
      <w:lang w:val="en-AU"/>
    </w:rPr>
  </w:style>
  <w:style w:type="paragraph" w:customStyle="1" w:styleId="ListBox">
    <w:name w:val="List Box"/>
    <w:basedOn w:val="Normal"/>
    <w:semiHidden/>
    <w:rsid w:val="005C7E38"/>
    <w:pPr>
      <w:numPr>
        <w:numId w:val="16"/>
      </w:numPr>
      <w:tabs>
        <w:tab w:val="clear" w:pos="851"/>
        <w:tab w:val="clear" w:pos="1701"/>
        <w:tab w:val="clear" w:pos="2552"/>
        <w:tab w:val="clear" w:pos="7088"/>
        <w:tab w:val="clear" w:pos="9356"/>
        <w:tab w:val="left" w:pos="1620"/>
      </w:tabs>
      <w:suppressAutoHyphens w:val="0"/>
      <w:spacing w:before="120" w:after="80" w:line="264" w:lineRule="auto"/>
      <w:jc w:val="left"/>
    </w:pPr>
    <w:rPr>
      <w:rFonts w:ascii="Verdana" w:eastAsia="Times New Roman" w:hAnsi="Verdana"/>
      <w:sz w:val="22"/>
      <w:lang w:val="en-AU"/>
    </w:rPr>
  </w:style>
  <w:style w:type="paragraph" w:customStyle="1" w:styleId="Hiddentexttable">
    <w:name w:val="Hidden text table"/>
    <w:basedOn w:val="Hiddentext"/>
    <w:link w:val="HiddentexttableChar"/>
    <w:rsid w:val="005C7E38"/>
    <w:rPr>
      <w:rFonts w:ascii="Verdana" w:hAnsi="Verdana"/>
    </w:rPr>
  </w:style>
  <w:style w:type="character" w:customStyle="1" w:styleId="HiddentexttableChar">
    <w:name w:val="Hidden text table Char"/>
    <w:link w:val="Hiddentexttable"/>
    <w:rsid w:val="005C7E38"/>
    <w:rPr>
      <w:rFonts w:ascii="Verdana" w:eastAsia="Times New Roman" w:hAnsi="Verdana"/>
      <w:vanish/>
      <w:color w:val="0000FF"/>
      <w:szCs w:val="22"/>
      <w:u w:val="dotted"/>
      <w:lang w:eastAsia="en-US"/>
    </w:rPr>
  </w:style>
  <w:style w:type="table" w:customStyle="1" w:styleId="TelventDMS">
    <w:name w:val="Telvent DMS"/>
    <w:basedOn w:val="TableGrid1"/>
    <w:uiPriority w:val="99"/>
    <w:rsid w:val="005C7E38"/>
    <w:pPr>
      <w:contextualSpacing/>
      <w:jc w:val="left"/>
    </w:pPr>
    <w:rPr>
      <w:rFonts w:ascii="Frutiger-Light" w:eastAsia="Calibri" w:hAnsi="Frutiger-Light"/>
      <w:sz w:val="24"/>
      <w:lang w:val="en-US" w:eastAsia="en-US"/>
    </w:rPr>
    <w:tblPr/>
    <w:tcPr>
      <w:shd w:val="clear" w:color="auto" w:fill="auto"/>
      <w:tcMar>
        <w:top w:w="85" w:type="dxa"/>
      </w:tcMar>
      <w:vAlign w:val="center"/>
    </w:tcPr>
    <w:tblStylePr w:type="firstRow">
      <w:rPr>
        <w:b/>
      </w:rPr>
      <w:tblPr/>
      <w:tcPr>
        <w:shd w:val="clear" w:color="auto" w:fill="DBE5F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lventSpecial">
    <w:name w:val="Telvent Special"/>
    <w:basedOn w:val="Normal"/>
    <w:link w:val="TelventSpecialChar"/>
    <w:rsid w:val="005C7E38"/>
    <w:pPr>
      <w:tabs>
        <w:tab w:val="clear" w:pos="7088"/>
      </w:tabs>
      <w:spacing w:before="60"/>
      <w:jc w:val="center"/>
    </w:pPr>
    <w:rPr>
      <w:rFonts w:ascii="Frutiger-Bold" w:eastAsia="Times New Roman" w:hAnsi="Frutiger-Bold"/>
      <w:color w:val="F05032"/>
      <w:sz w:val="36"/>
      <w:szCs w:val="36"/>
      <w:lang w:val="en-US" w:eastAsia="es-ES"/>
    </w:rPr>
  </w:style>
  <w:style w:type="paragraph" w:customStyle="1" w:styleId="ToCTitle">
    <w:name w:val="ToC Title"/>
    <w:basedOn w:val="Normal"/>
    <w:link w:val="ToCTitleChar"/>
    <w:rsid w:val="005C7E38"/>
    <w:pPr>
      <w:pageBreakBefore/>
      <w:tabs>
        <w:tab w:val="clear" w:pos="7088"/>
      </w:tabs>
      <w:jc w:val="center"/>
    </w:pPr>
    <w:rPr>
      <w:rFonts w:ascii="Frutiger-Bold" w:eastAsia="Calibri" w:hAnsi="Frutiger-Bold"/>
      <w:color w:val="F05032"/>
      <w:sz w:val="28"/>
      <w:szCs w:val="28"/>
      <w:lang w:val="en-US"/>
    </w:rPr>
  </w:style>
  <w:style w:type="character" w:customStyle="1" w:styleId="TelventSpecialChar">
    <w:name w:val="Telvent Special Char"/>
    <w:link w:val="TelventSpecial"/>
    <w:rsid w:val="005C7E38"/>
    <w:rPr>
      <w:rFonts w:ascii="Frutiger-Bold" w:eastAsia="Times New Roman" w:hAnsi="Frutiger-Bold"/>
      <w:color w:val="F05032"/>
      <w:sz w:val="36"/>
      <w:szCs w:val="36"/>
      <w:lang w:val="en-US" w:eastAsia="es-ES"/>
    </w:rPr>
  </w:style>
  <w:style w:type="character" w:customStyle="1" w:styleId="ToCTitleChar">
    <w:name w:val="ToC Title Char"/>
    <w:link w:val="ToCTitle"/>
    <w:rsid w:val="005C7E38"/>
    <w:rPr>
      <w:rFonts w:ascii="Frutiger-Bold" w:eastAsia="Calibri" w:hAnsi="Frutiger-Bold"/>
      <w:color w:val="F05032"/>
      <w:sz w:val="28"/>
      <w:szCs w:val="28"/>
      <w:lang w:val="en-US" w:eastAsia="en-US"/>
    </w:rPr>
  </w:style>
  <w:style w:type="paragraph" w:customStyle="1" w:styleId="YuNormal">
    <w:name w:val="YuNormal"/>
    <w:basedOn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num" w:pos="717"/>
      </w:tabs>
      <w:suppressAutoHyphens w:val="0"/>
      <w:spacing w:line="240" w:lineRule="auto"/>
      <w:ind w:left="714" w:hanging="357"/>
    </w:pPr>
    <w:rPr>
      <w:rFonts w:ascii="Frutiger-Light" w:eastAsia="Times New Roman" w:hAnsi="Frutiger-Light"/>
      <w:spacing w:val="-6"/>
      <w:szCs w:val="24"/>
      <w:lang w:val="sl-SI"/>
    </w:rPr>
  </w:style>
  <w:style w:type="paragraph" w:customStyle="1" w:styleId="Numbered">
    <w:name w:val="Numbered"/>
    <w:basedOn w:val="Normal"/>
    <w:rsid w:val="005C7E38"/>
    <w:pPr>
      <w:numPr>
        <w:numId w:val="17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60" w:after="0" w:line="240" w:lineRule="auto"/>
    </w:pPr>
    <w:rPr>
      <w:rFonts w:ascii="Times New Roman" w:eastAsia="Times New Roman" w:hAnsi="Times New Roman"/>
      <w:spacing w:val="-6"/>
      <w:szCs w:val="20"/>
      <w:lang w:val="en-US"/>
    </w:rPr>
  </w:style>
  <w:style w:type="paragraph" w:styleId="BodyText3">
    <w:name w:val="Body Text 3"/>
    <w:basedOn w:val="Normal"/>
    <w:link w:val="BodyText3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20" w:after="0" w:line="240" w:lineRule="auto"/>
    </w:pPr>
    <w:rPr>
      <w:rFonts w:ascii="Times New Roman" w:eastAsia="Times New Roman" w:hAnsi="Times New Roman"/>
      <w:spacing w:val="-6"/>
      <w:sz w:val="20"/>
      <w:szCs w:val="24"/>
      <w:lang w:val="sr-Latn-CS"/>
    </w:rPr>
  </w:style>
  <w:style w:type="character" w:customStyle="1" w:styleId="BodyText3Char">
    <w:name w:val="Body Text 3 Char"/>
    <w:link w:val="BodyText3"/>
    <w:rsid w:val="005C7E38"/>
    <w:rPr>
      <w:rFonts w:ascii="Times New Roman" w:eastAsia="Times New Roman" w:hAnsi="Times New Roman"/>
      <w:spacing w:val="-6"/>
      <w:szCs w:val="24"/>
      <w:lang w:val="sr-Latn-CS" w:eastAsia="en-US"/>
    </w:rPr>
  </w:style>
  <w:style w:type="paragraph" w:customStyle="1" w:styleId="Vieta">
    <w:name w:val="Viñeta"/>
    <w:basedOn w:val="Normal"/>
    <w:rsid w:val="005C7E38"/>
    <w:pPr>
      <w:numPr>
        <w:numId w:val="18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40" w:after="40"/>
    </w:pPr>
    <w:rPr>
      <w:rFonts w:ascii="Frutiger-Light" w:eastAsia="Times New Roman" w:hAnsi="Frutiger-Light"/>
      <w:spacing w:val="-6"/>
      <w:szCs w:val="20"/>
      <w:lang w:val="es-ES_tradnl"/>
    </w:rPr>
  </w:style>
  <w:style w:type="paragraph" w:styleId="BodyTextIndent2">
    <w:name w:val="Body Text Indent 2"/>
    <w:basedOn w:val="Normal"/>
    <w:link w:val="BodyTextIndent2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20" w:after="0" w:line="240" w:lineRule="auto"/>
      <w:ind w:firstLine="720"/>
    </w:pPr>
    <w:rPr>
      <w:rFonts w:ascii="Times New Roman" w:eastAsia="Times New Roman" w:hAnsi="Times New Roman"/>
      <w:spacing w:val="-6"/>
      <w:sz w:val="20"/>
      <w:szCs w:val="20"/>
      <w:lang w:val="en-US"/>
    </w:rPr>
  </w:style>
  <w:style w:type="character" w:customStyle="1" w:styleId="BodyTextIndent2Char">
    <w:name w:val="Body Text Indent 2 Char"/>
    <w:link w:val="BodyTextIndent2"/>
    <w:rsid w:val="005C7E38"/>
    <w:rPr>
      <w:rFonts w:ascii="Times New Roman" w:eastAsia="Times New Roman" w:hAnsi="Times New Roman"/>
      <w:spacing w:val="-6"/>
      <w:lang w:val="en-US" w:eastAsia="en-US"/>
    </w:rPr>
  </w:style>
  <w:style w:type="paragraph" w:styleId="BodyTextIndent3">
    <w:name w:val="Body Text Indent 3"/>
    <w:basedOn w:val="Normal"/>
    <w:link w:val="BodyTextIndent3Char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20" w:after="0" w:line="240" w:lineRule="auto"/>
      <w:ind w:firstLine="714"/>
    </w:pPr>
    <w:rPr>
      <w:rFonts w:ascii="Times New Roman" w:eastAsia="Times New Roman" w:hAnsi="Times New Roman"/>
      <w:spacing w:val="-6"/>
      <w:sz w:val="20"/>
      <w:szCs w:val="20"/>
      <w:lang w:val="en-US"/>
    </w:rPr>
  </w:style>
  <w:style w:type="character" w:customStyle="1" w:styleId="BodyTextIndent3Char">
    <w:name w:val="Body Text Indent 3 Char"/>
    <w:link w:val="BodyTextIndent3"/>
    <w:rsid w:val="005C7E38"/>
    <w:rPr>
      <w:rFonts w:ascii="Times New Roman" w:eastAsia="Times New Roman" w:hAnsi="Times New Roman"/>
      <w:spacing w:val="-6"/>
      <w:lang w:val="en-US" w:eastAsia="en-US"/>
    </w:rPr>
  </w:style>
  <w:style w:type="paragraph" w:customStyle="1" w:styleId="NormalOfferta">
    <w:name w:val="NormalOfferta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720"/>
        <w:tab w:val="left" w:pos="1440"/>
        <w:tab w:val="left" w:pos="2160"/>
        <w:tab w:val="left" w:pos="2880"/>
        <w:tab w:val="left" w:pos="3600"/>
        <w:tab w:val="right" w:pos="9000"/>
      </w:tabs>
      <w:suppressAutoHyphens w:val="0"/>
      <w:spacing w:before="60" w:after="0" w:line="240" w:lineRule="auto"/>
    </w:pPr>
    <w:rPr>
      <w:rFonts w:ascii="Times New Roman" w:eastAsia="Times New Roman" w:hAnsi="Times New Roman"/>
      <w:i/>
      <w:spacing w:val="-6"/>
      <w:szCs w:val="20"/>
      <w:lang w:val="en-US"/>
    </w:rPr>
  </w:style>
  <w:style w:type="paragraph" w:customStyle="1" w:styleId="NormalOffertaTitolo">
    <w:name w:val="NormalOffertaTitolo"/>
    <w:basedOn w:val="NormalOfferta"/>
    <w:next w:val="NormalOfferta"/>
    <w:rsid w:val="005C7E38"/>
    <w:pPr>
      <w:spacing w:before="120" w:after="60"/>
    </w:pPr>
    <w:rPr>
      <w:rFonts w:ascii="Courier New" w:hAnsi="Courier New"/>
      <w:b/>
    </w:rPr>
  </w:style>
  <w:style w:type="paragraph" w:customStyle="1" w:styleId="nbr">
    <w:name w:val="nbr"/>
    <w:basedOn w:val="Normal"/>
    <w:rsid w:val="005C7E38"/>
    <w:pPr>
      <w:keepLines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overflowPunct w:val="0"/>
      <w:autoSpaceDE w:val="0"/>
      <w:autoSpaceDN w:val="0"/>
      <w:adjustRightInd w:val="0"/>
      <w:spacing w:before="120" w:line="240" w:lineRule="auto"/>
      <w:ind w:left="1134" w:right="46" w:hanging="425"/>
      <w:textAlignment w:val="baseline"/>
    </w:pPr>
    <w:rPr>
      <w:rFonts w:ascii="Swiss" w:eastAsia="Times New Roman" w:hAnsi="Swiss"/>
      <w:spacing w:val="-6"/>
      <w:sz w:val="22"/>
      <w:szCs w:val="20"/>
      <w:lang w:val="en-US"/>
    </w:rPr>
  </w:style>
  <w:style w:type="paragraph" w:customStyle="1" w:styleId="nbrc">
    <w:name w:val="nbrc"/>
    <w:basedOn w:val="nbr"/>
    <w:rsid w:val="005C7E38"/>
    <w:pPr>
      <w:ind w:left="1418" w:hanging="284"/>
    </w:pPr>
  </w:style>
  <w:style w:type="paragraph" w:customStyle="1" w:styleId="References">
    <w:name w:val="References"/>
    <w:basedOn w:val="ListNumber"/>
    <w:rsid w:val="005C7E38"/>
    <w:pPr>
      <w:tabs>
        <w:tab w:val="clear" w:pos="7088"/>
        <w:tab w:val="num" w:pos="360"/>
      </w:tabs>
      <w:suppressAutoHyphens w:val="0"/>
      <w:spacing w:after="0" w:line="240" w:lineRule="auto"/>
      <w:ind w:left="360" w:hanging="360"/>
      <w:contextualSpacing w:val="0"/>
    </w:pPr>
    <w:rPr>
      <w:rFonts w:ascii="Times New Roman" w:eastAsia="Times New Roman" w:hAnsi="Times New Roman"/>
      <w:sz w:val="16"/>
      <w:szCs w:val="20"/>
      <w:lang w:val="en-US"/>
    </w:rPr>
  </w:style>
  <w:style w:type="paragraph" w:customStyle="1" w:styleId="Literatura">
    <w:name w:val="Literatura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right" w:pos="284"/>
      </w:tabs>
      <w:suppressAutoHyphens w:val="0"/>
      <w:spacing w:after="0" w:line="360" w:lineRule="atLeast"/>
      <w:ind w:left="426" w:hanging="426"/>
    </w:pPr>
    <w:rPr>
      <w:rFonts w:ascii="Times New Roman" w:eastAsia="Times New Roman" w:hAnsi="Times New Roman"/>
      <w:szCs w:val="20"/>
      <w:lang w:val="en-US"/>
    </w:rPr>
  </w:style>
  <w:style w:type="paragraph" w:customStyle="1" w:styleId="Slika">
    <w:name w:val="Slika"/>
    <w:basedOn w:val="Normal"/>
    <w:rsid w:val="005C7E38"/>
    <w:pPr>
      <w:widowControl w:val="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line="240" w:lineRule="auto"/>
      <w:jc w:val="center"/>
    </w:pPr>
    <w:rPr>
      <w:rFonts w:ascii="Times New Roman" w:eastAsia="Times New Roman" w:hAnsi="Times New Roman"/>
      <w:i/>
      <w:spacing w:val="-5"/>
      <w:sz w:val="20"/>
      <w:szCs w:val="20"/>
      <w:lang w:val="sr-Latn-CS"/>
    </w:rPr>
  </w:style>
  <w:style w:type="paragraph" w:customStyle="1" w:styleId="formula">
    <w:name w:val="formula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8278"/>
      </w:tabs>
      <w:suppressAutoHyphens w:val="0"/>
      <w:overflowPunct w:val="0"/>
      <w:autoSpaceDE w:val="0"/>
      <w:autoSpaceDN w:val="0"/>
      <w:adjustRightInd w:val="0"/>
      <w:spacing w:before="120" w:line="288" w:lineRule="auto"/>
      <w:ind w:firstLine="720"/>
      <w:textAlignment w:val="baseline"/>
    </w:pPr>
    <w:rPr>
      <w:rFonts w:ascii="Times New Roman" w:eastAsia="Times New Roman" w:hAnsi="Times New Roman"/>
      <w:position w:val="-14"/>
      <w:sz w:val="20"/>
      <w:szCs w:val="20"/>
      <w:lang w:val="sl-SI"/>
    </w:rPr>
  </w:style>
  <w:style w:type="paragraph" w:customStyle="1" w:styleId="NormalParagraph">
    <w:name w:val="NormalParagraph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line="240" w:lineRule="auto"/>
      <w:ind w:firstLine="709"/>
    </w:pPr>
    <w:rPr>
      <w:rFonts w:ascii="Times New Roman" w:eastAsia="Times New Roman" w:hAnsi="Times New Roman"/>
      <w:spacing w:val="-5"/>
      <w:sz w:val="20"/>
      <w:szCs w:val="20"/>
      <w:lang w:val="sr-Latn-CS"/>
    </w:rPr>
  </w:style>
  <w:style w:type="paragraph" w:customStyle="1" w:styleId="text">
    <w:name w:val="text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Heading0">
    <w:name w:val="Heading 0"/>
    <w:basedOn w:val="Heading1"/>
    <w:next w:val="BodyText"/>
    <w:rsid w:val="005C7E38"/>
    <w:pPr>
      <w:numPr>
        <w:numId w:val="0"/>
      </w:numPr>
      <w:tabs>
        <w:tab w:val="clear" w:pos="7088"/>
      </w:tabs>
      <w:suppressAutoHyphens w:val="0"/>
      <w:spacing w:before="120" w:line="240" w:lineRule="auto"/>
      <w:jc w:val="left"/>
      <w:outlineLvl w:val="9"/>
    </w:pPr>
    <w:rPr>
      <w:rFonts w:ascii="Helvetica Bold" w:hAnsi="Helvetica Bold"/>
      <w:bCs w:val="0"/>
      <w:caps w:val="0"/>
      <w:color w:val="000000"/>
      <w:szCs w:val="20"/>
    </w:rPr>
  </w:style>
  <w:style w:type="character" w:customStyle="1" w:styleId="smallcaps">
    <w:name w:val="small caps"/>
    <w:rsid w:val="005C7E38"/>
    <w:rPr>
      <w:smallCaps/>
    </w:rPr>
  </w:style>
  <w:style w:type="paragraph" w:customStyle="1" w:styleId="StyleBodyText12pt">
    <w:name w:val="Style Body Text + 12 pt"/>
    <w:basedOn w:val="BodyText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</w:pPr>
    <w:rPr>
      <w:rFonts w:eastAsia="Times New Roman"/>
      <w:b/>
      <w:sz w:val="28"/>
      <w:szCs w:val="20"/>
      <w:lang w:val="en-US"/>
    </w:rPr>
  </w:style>
  <w:style w:type="paragraph" w:customStyle="1" w:styleId="Fixedtext">
    <w:name w:val="Fixed text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ascii="Univers Medium" w:eastAsia="Times New Roman" w:hAnsi="Univers Medium"/>
      <w:sz w:val="21"/>
      <w:szCs w:val="20"/>
      <w:lang w:val="en-US"/>
    </w:rPr>
  </w:style>
  <w:style w:type="paragraph" w:customStyle="1" w:styleId="BulletList">
    <w:name w:val="Bullet List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720" w:hanging="720"/>
      <w:jc w:val="left"/>
    </w:pPr>
    <w:rPr>
      <w:rFonts w:eastAsia="Times New Roman"/>
      <w:sz w:val="21"/>
      <w:szCs w:val="20"/>
      <w:lang w:val="en-US"/>
    </w:rPr>
  </w:style>
  <w:style w:type="paragraph" w:customStyle="1" w:styleId="Company">
    <w:name w:val="Company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240" w:after="0" w:line="240" w:lineRule="auto"/>
      <w:jc w:val="left"/>
    </w:pPr>
    <w:rPr>
      <w:rFonts w:eastAsia="Times New Roman"/>
      <w:caps/>
      <w:sz w:val="21"/>
      <w:szCs w:val="20"/>
      <w:lang w:val="en-US"/>
    </w:rPr>
  </w:style>
  <w:style w:type="paragraph" w:customStyle="1" w:styleId="Headercd">
    <w:name w:val="Header cd"/>
    <w:basedOn w:val="Header"/>
    <w:next w:val="Header"/>
    <w:rsid w:val="005C7E38"/>
    <w:pPr>
      <w:pBdr>
        <w:top w:val="single" w:sz="6" w:space="1" w:color="auto"/>
      </w:pBdr>
      <w:tabs>
        <w:tab w:val="clear" w:pos="851"/>
        <w:tab w:val="clear" w:pos="1701"/>
        <w:tab w:val="clear" w:pos="2552"/>
        <w:tab w:val="clear" w:pos="4680"/>
        <w:tab w:val="clear" w:pos="9360"/>
        <w:tab w:val="right" w:pos="7797"/>
      </w:tabs>
      <w:suppressAutoHyphens w:val="0"/>
      <w:spacing w:before="0" w:after="0"/>
      <w:jc w:val="left"/>
    </w:pPr>
    <w:rPr>
      <w:rFonts w:ascii="Univers Medium" w:eastAsia="Times New Roman" w:hAnsi="Univers Medium"/>
      <w:caps/>
      <w:spacing w:val="26"/>
      <w:sz w:val="16"/>
      <w:lang w:val="en-US"/>
    </w:rPr>
  </w:style>
  <w:style w:type="paragraph" w:customStyle="1" w:styleId="Author">
    <w:name w:val="Author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right" w:pos="2410"/>
      </w:tabs>
      <w:suppressAutoHyphens w:val="0"/>
      <w:spacing w:before="240" w:after="0" w:line="240" w:lineRule="auto"/>
      <w:ind w:left="2586" w:hanging="2586"/>
      <w:jc w:val="left"/>
    </w:pPr>
    <w:rPr>
      <w:rFonts w:eastAsia="Times New Roman"/>
      <w:sz w:val="21"/>
      <w:szCs w:val="20"/>
      <w:lang w:val="en-US"/>
    </w:rPr>
  </w:style>
  <w:style w:type="paragraph" w:customStyle="1" w:styleId="Copyright">
    <w:name w:val="Copyright"/>
    <w:basedOn w:val="Normal"/>
    <w:rsid w:val="005C7E38"/>
    <w:pPr>
      <w:framePr w:hSpace="181" w:wrap="around" w:vAnchor="page" w:hAnchor="text" w:y="15764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eastAsia="Times New Roman"/>
      <w:sz w:val="21"/>
      <w:szCs w:val="20"/>
      <w:lang w:val="en-US"/>
    </w:rPr>
  </w:style>
  <w:style w:type="paragraph" w:customStyle="1" w:styleId="DocStatistics">
    <w:name w:val="Doc Statistics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right" w:pos="2410"/>
      </w:tabs>
      <w:suppressAutoHyphens w:val="0"/>
      <w:spacing w:after="0" w:line="240" w:lineRule="auto"/>
      <w:ind w:left="2552" w:hanging="2552"/>
      <w:jc w:val="left"/>
    </w:pPr>
    <w:rPr>
      <w:rFonts w:eastAsia="Times New Roman"/>
      <w:sz w:val="21"/>
      <w:szCs w:val="20"/>
      <w:lang w:val="en-US"/>
    </w:rPr>
  </w:style>
  <w:style w:type="paragraph" w:customStyle="1" w:styleId="DocIssued">
    <w:name w:val="Doc Issued"/>
    <w:basedOn w:val="DocStatistics"/>
    <w:rsid w:val="005C7E38"/>
    <w:pPr>
      <w:tabs>
        <w:tab w:val="left" w:pos="5670"/>
      </w:tabs>
      <w:spacing w:before="240"/>
    </w:pPr>
  </w:style>
  <w:style w:type="paragraph" w:customStyle="1" w:styleId="Footercd">
    <w:name w:val="Footer cd"/>
    <w:basedOn w:val="Footer"/>
    <w:rsid w:val="005C7E38"/>
    <w:pPr>
      <w:pBdr>
        <w:top w:val="single" w:sz="6" w:space="5" w:color="auto"/>
      </w:pBdr>
      <w:tabs>
        <w:tab w:val="clear" w:pos="851"/>
        <w:tab w:val="clear" w:pos="1701"/>
        <w:tab w:val="clear" w:pos="2552"/>
        <w:tab w:val="clear" w:pos="4680"/>
        <w:tab w:val="clear" w:pos="7088"/>
        <w:tab w:val="clear" w:pos="9360"/>
        <w:tab w:val="right" w:pos="8789"/>
      </w:tabs>
      <w:suppressAutoHyphens w:val="0"/>
      <w:jc w:val="left"/>
    </w:pPr>
    <w:rPr>
      <w:rFonts w:ascii="Univers Medium" w:eastAsia="Times New Roman" w:hAnsi="Univers Medium"/>
      <w:spacing w:val="26"/>
      <w:sz w:val="18"/>
      <w:szCs w:val="20"/>
      <w:lang w:val="en-US"/>
    </w:rPr>
  </w:style>
  <w:style w:type="paragraph" w:customStyle="1" w:styleId="sysHidden">
    <w:name w:val="sys Hidden"/>
    <w:basedOn w:val="BodyText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</w:pPr>
    <w:rPr>
      <w:rFonts w:eastAsia="Times New Roman"/>
      <w:vanish/>
      <w:sz w:val="21"/>
      <w:szCs w:val="20"/>
      <w:lang w:val="en-US"/>
    </w:rPr>
  </w:style>
  <w:style w:type="paragraph" w:customStyle="1" w:styleId="Titlecd">
    <w:name w:val="Title cd"/>
    <w:basedOn w:val="Title"/>
    <w:rsid w:val="005C7E38"/>
    <w:pPr>
      <w:framePr w:hSpace="181" w:wrap="notBeside" w:vAnchor="page" w:hAnchor="margin" w:y="2813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0" w:after="0"/>
      <w:jc w:val="left"/>
    </w:pPr>
    <w:rPr>
      <w:b w:val="0"/>
      <w:caps/>
      <w:sz w:val="21"/>
      <w:szCs w:val="20"/>
      <w:lang w:val="en-US" w:eastAsia="en-US"/>
    </w:rPr>
  </w:style>
  <w:style w:type="paragraph" w:customStyle="1" w:styleId="Header2">
    <w:name w:val="Header 2"/>
    <w:basedOn w:val="Header"/>
    <w:rsid w:val="005C7E38"/>
    <w:pPr>
      <w:pBdr>
        <w:top w:val="single" w:sz="6" w:space="3" w:color="auto"/>
      </w:pBdr>
      <w:tabs>
        <w:tab w:val="clear" w:pos="851"/>
        <w:tab w:val="clear" w:pos="1701"/>
        <w:tab w:val="clear" w:pos="2552"/>
        <w:tab w:val="clear" w:pos="4680"/>
        <w:tab w:val="clear" w:pos="9360"/>
        <w:tab w:val="center" w:pos="4395"/>
        <w:tab w:val="right" w:pos="8789"/>
      </w:tabs>
      <w:suppressAutoHyphens w:val="0"/>
      <w:spacing w:before="60" w:after="0"/>
      <w:jc w:val="left"/>
    </w:pPr>
    <w:rPr>
      <w:rFonts w:ascii="Univers Medium" w:eastAsia="Times New Roman" w:hAnsi="Univers Medium"/>
      <w:smallCaps/>
      <w:spacing w:val="26"/>
      <w:sz w:val="16"/>
      <w:lang w:val="en-US"/>
    </w:rPr>
  </w:style>
  <w:style w:type="paragraph" w:customStyle="1" w:styleId="footer2">
    <w:name w:val="footer 2"/>
    <w:basedOn w:val="Footer"/>
    <w:rsid w:val="005C7E38"/>
    <w:pPr>
      <w:framePr w:hSpace="181" w:wrap="around" w:vAnchor="page" w:hAnchor="text" w:y="15764"/>
      <w:tabs>
        <w:tab w:val="clear" w:pos="851"/>
        <w:tab w:val="clear" w:pos="1701"/>
        <w:tab w:val="clear" w:pos="2552"/>
        <w:tab w:val="clear" w:pos="4680"/>
        <w:tab w:val="clear" w:pos="7088"/>
        <w:tab w:val="clear" w:pos="9360"/>
        <w:tab w:val="right" w:pos="7797"/>
      </w:tabs>
      <w:suppressAutoHyphens w:val="0"/>
      <w:jc w:val="left"/>
    </w:pPr>
    <w:rPr>
      <w:rFonts w:ascii="Univers Medium" w:eastAsia="Times New Roman" w:hAnsi="Univers Medium"/>
      <w:spacing w:val="26"/>
      <w:sz w:val="18"/>
      <w:szCs w:val="20"/>
      <w:lang w:val="en-US"/>
    </w:rPr>
  </w:style>
  <w:style w:type="paragraph" w:customStyle="1" w:styleId="HeadingT">
    <w:name w:val="Heading T"/>
    <w:basedOn w:val="Normal"/>
    <w:next w:val="BodyText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ascii="Times New Roman" w:eastAsia="Times New Roman" w:hAnsi="Times New Roman"/>
      <w:caps/>
      <w:spacing w:val="26"/>
      <w:sz w:val="16"/>
      <w:szCs w:val="20"/>
      <w:lang w:val="en-US"/>
    </w:rPr>
  </w:style>
  <w:style w:type="paragraph" w:customStyle="1" w:styleId="sysImageMark">
    <w:name w:val="sys_ImageMark"/>
    <w:basedOn w:val="Normal"/>
    <w:rsid w:val="005C7E38"/>
    <w:pPr>
      <w:framePr w:hSpace="181" w:wrap="around" w:vAnchor="page" w:hAnchor="text" w:y="1135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eastAsia="Times New Roman"/>
      <w:sz w:val="22"/>
      <w:szCs w:val="20"/>
      <w:lang w:val="en-US"/>
    </w:rPr>
  </w:style>
  <w:style w:type="paragraph" w:customStyle="1" w:styleId="sysPageOfPages">
    <w:name w:val="sys PageOfPages"/>
    <w:basedOn w:val="sysHidden"/>
    <w:rsid w:val="005C7E38"/>
  </w:style>
  <w:style w:type="paragraph" w:customStyle="1" w:styleId="Copyrighthidden">
    <w:name w:val="Copyright hidden"/>
    <w:basedOn w:val="Copyright"/>
    <w:rsid w:val="005C7E38"/>
    <w:pPr>
      <w:framePr w:wrap="around"/>
    </w:pPr>
    <w:rPr>
      <w:vanish/>
    </w:rPr>
  </w:style>
  <w:style w:type="paragraph" w:customStyle="1" w:styleId="sysWordMark">
    <w:name w:val="sys_WordMark"/>
    <w:basedOn w:val="Normal"/>
    <w:rsid w:val="005C7E38"/>
    <w:pPr>
      <w:framePr w:w="2948" w:hSpace="181" w:wrap="around" w:vAnchor="page" w:hAnchor="text" w:xAlign="right" w:y="1022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eastAsia="Times New Roman"/>
      <w:szCs w:val="20"/>
      <w:lang w:val="en-US"/>
    </w:rPr>
  </w:style>
  <w:style w:type="paragraph" w:customStyle="1" w:styleId="sysClass">
    <w:name w:val="sys_Class"/>
    <w:basedOn w:val="Normal"/>
    <w:rsid w:val="005C7E38"/>
    <w:pPr>
      <w:framePr w:w="3969" w:hSpace="181" w:wrap="notBeside" w:vAnchor="page" w:hAnchor="text" w:y="1231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ascii="Univers Medium" w:eastAsia="Times New Roman" w:hAnsi="Univers Medium"/>
      <w:caps/>
      <w:spacing w:val="5"/>
      <w:sz w:val="20"/>
      <w:szCs w:val="20"/>
      <w:lang w:val="en-US"/>
    </w:rPr>
  </w:style>
  <w:style w:type="paragraph" w:customStyle="1" w:styleId="sysHeaderField">
    <w:name w:val="sys HeaderField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</w:pPr>
    <w:rPr>
      <w:rFonts w:eastAsia="Times New Roman"/>
      <w:vanish/>
      <w:sz w:val="21"/>
      <w:szCs w:val="20"/>
      <w:lang w:val="en-US"/>
    </w:rPr>
  </w:style>
  <w:style w:type="paragraph" w:customStyle="1" w:styleId="Header2C">
    <w:name w:val="Header 2 C"/>
    <w:basedOn w:val="Header2"/>
    <w:rsid w:val="005C7E38"/>
    <w:pPr>
      <w:framePr w:w="2268" w:hSpace="181" w:vSpace="181" w:wrap="around" w:vAnchor="text" w:hAnchor="margin" w:xAlign="center" w:y="1"/>
      <w:pBdr>
        <w:top w:val="none" w:sz="0" w:space="0" w:color="auto"/>
      </w:pBdr>
      <w:spacing w:before="120"/>
      <w:jc w:val="center"/>
    </w:pPr>
  </w:style>
  <w:style w:type="paragraph" w:customStyle="1" w:styleId="Header2R">
    <w:name w:val="Header 2 R"/>
    <w:basedOn w:val="Header2C"/>
    <w:rsid w:val="005C7E38"/>
    <w:pPr>
      <w:framePr w:w="2552" w:wrap="around" w:xAlign="right"/>
      <w:jc w:val="right"/>
    </w:pPr>
  </w:style>
  <w:style w:type="paragraph" w:customStyle="1" w:styleId="FootercdR">
    <w:name w:val="Footer cd R"/>
    <w:basedOn w:val="Footercd"/>
    <w:rsid w:val="005C7E38"/>
    <w:pPr>
      <w:framePr w:hSpace="181" w:vSpace="181" w:wrap="around" w:vAnchor="page" w:hAnchor="text" w:xAlign="right" w:yAlign="bottom"/>
      <w:pBdr>
        <w:top w:val="none" w:sz="0" w:space="0" w:color="auto"/>
      </w:pBdr>
      <w:spacing w:after="560"/>
      <w:jc w:val="right"/>
    </w:pPr>
  </w:style>
  <w:style w:type="paragraph" w:customStyle="1" w:styleId="Heading1Custno">
    <w:name w:val="Heading 1 Cust no."/>
    <w:basedOn w:val="Heading1"/>
    <w:next w:val="Normal"/>
    <w:rsid w:val="005C7E38"/>
    <w:pPr>
      <w:numPr>
        <w:numId w:val="0"/>
      </w:numPr>
      <w:tabs>
        <w:tab w:val="clear" w:pos="7088"/>
        <w:tab w:val="right" w:pos="-284"/>
        <w:tab w:val="left" w:pos="0"/>
      </w:tabs>
      <w:suppressAutoHyphens w:val="0"/>
      <w:spacing w:before="120" w:line="240" w:lineRule="auto"/>
      <w:jc w:val="left"/>
      <w:outlineLvl w:val="9"/>
    </w:pPr>
    <w:rPr>
      <w:rFonts w:ascii="Helvetica Bold" w:hAnsi="Helvetica Bold"/>
      <w:bCs w:val="0"/>
      <w:caps w:val="0"/>
      <w:color w:val="000000"/>
      <w:szCs w:val="20"/>
    </w:rPr>
  </w:style>
  <w:style w:type="paragraph" w:customStyle="1" w:styleId="Heading2Custno">
    <w:name w:val="Heading 2 Cust no."/>
    <w:basedOn w:val="Heading2"/>
    <w:next w:val="Normal"/>
    <w:rsid w:val="005C7E38"/>
    <w:pPr>
      <w:numPr>
        <w:numId w:val="15"/>
      </w:numPr>
      <w:tabs>
        <w:tab w:val="clear" w:pos="709"/>
        <w:tab w:val="clear" w:pos="7088"/>
        <w:tab w:val="right" w:pos="-284"/>
        <w:tab w:val="left" w:pos="0"/>
      </w:tabs>
      <w:suppressAutoHyphens w:val="0"/>
      <w:spacing w:after="120" w:line="240" w:lineRule="auto"/>
      <w:ind w:left="0" w:firstLine="0"/>
      <w:jc w:val="left"/>
      <w:outlineLvl w:val="9"/>
    </w:pPr>
    <w:rPr>
      <w:rFonts w:ascii="Helvetica Bold" w:hAnsi="Helvetica Bold"/>
      <w:sz w:val="22"/>
      <w:szCs w:val="20"/>
    </w:rPr>
  </w:style>
  <w:style w:type="paragraph" w:customStyle="1" w:styleId="Heading3Custno">
    <w:name w:val="Heading 3 Cust no."/>
    <w:basedOn w:val="Heading3"/>
    <w:next w:val="Normal"/>
    <w:rsid w:val="005C7E38"/>
    <w:pPr>
      <w:keepLines w:val="0"/>
      <w:numPr>
        <w:numId w:val="15"/>
      </w:numPr>
      <w:tabs>
        <w:tab w:val="clear" w:pos="936"/>
        <w:tab w:val="clear" w:pos="7088"/>
        <w:tab w:val="right" w:pos="-284"/>
        <w:tab w:val="left" w:pos="0"/>
      </w:tabs>
      <w:suppressAutoHyphens w:val="0"/>
      <w:spacing w:line="240" w:lineRule="auto"/>
      <w:jc w:val="left"/>
      <w:outlineLvl w:val="9"/>
    </w:pPr>
    <w:rPr>
      <w:rFonts w:ascii="Helvetica" w:hAnsi="Helvetica"/>
      <w:b w:val="0"/>
      <w:bCs w:val="0"/>
      <w:sz w:val="22"/>
      <w:szCs w:val="20"/>
    </w:rPr>
  </w:style>
  <w:style w:type="paragraph" w:customStyle="1" w:styleId="Heading4Custno">
    <w:name w:val="Heading 4 Cust no."/>
    <w:basedOn w:val="Heading4"/>
    <w:next w:val="Normal"/>
    <w:rsid w:val="005C7E38"/>
    <w:pPr>
      <w:keepLines w:val="0"/>
      <w:numPr>
        <w:numId w:val="15"/>
      </w:numPr>
      <w:tabs>
        <w:tab w:val="clear" w:pos="1134"/>
        <w:tab w:val="clear" w:pos="7088"/>
        <w:tab w:val="right" w:pos="-284"/>
        <w:tab w:val="left" w:pos="0"/>
      </w:tabs>
      <w:suppressAutoHyphens w:val="0"/>
      <w:spacing w:line="240" w:lineRule="auto"/>
      <w:jc w:val="left"/>
      <w:outlineLvl w:val="9"/>
    </w:pPr>
    <w:rPr>
      <w:rFonts w:ascii="Helvetica" w:hAnsi="Helvetica"/>
      <w:b w:val="0"/>
      <w:i w:val="0"/>
      <w:iCs w:val="0"/>
      <w:sz w:val="22"/>
      <w:szCs w:val="20"/>
    </w:rPr>
  </w:style>
  <w:style w:type="paragraph" w:customStyle="1" w:styleId="Heading5Custno">
    <w:name w:val="Heading 5 Cust no."/>
    <w:basedOn w:val="Heading5"/>
    <w:next w:val="Normal"/>
    <w:rsid w:val="005C7E38"/>
    <w:pPr>
      <w:keepLines w:val="0"/>
      <w:numPr>
        <w:numId w:val="15"/>
      </w:numPr>
      <w:tabs>
        <w:tab w:val="clear" w:pos="1361"/>
        <w:tab w:val="clear" w:pos="7088"/>
        <w:tab w:val="right" w:pos="-284"/>
        <w:tab w:val="left" w:pos="0"/>
      </w:tabs>
      <w:suppressAutoHyphens w:val="0"/>
      <w:spacing w:line="240" w:lineRule="auto"/>
      <w:ind w:left="0" w:firstLine="0"/>
      <w:jc w:val="left"/>
      <w:outlineLvl w:val="9"/>
    </w:pPr>
    <w:rPr>
      <w:rFonts w:ascii="Helvetica" w:hAnsi="Helvetica"/>
      <w:b w:val="0"/>
      <w:i w:val="0"/>
      <w:iCs w:val="0"/>
      <w:sz w:val="22"/>
      <w:szCs w:val="20"/>
    </w:rPr>
  </w:style>
  <w:style w:type="paragraph" w:customStyle="1" w:styleId="Tableentry">
    <w:name w:val="Table entry"/>
    <w:rsid w:val="005C7E38"/>
    <w:pPr>
      <w:tabs>
        <w:tab w:val="left" w:pos="396"/>
      </w:tabs>
      <w:spacing w:line="240" w:lineRule="atLeast"/>
    </w:pPr>
    <w:rPr>
      <w:rFonts w:ascii="Times" w:eastAsia="Times New Roman" w:hAnsi="Times"/>
      <w:color w:val="000000"/>
      <w:lang w:val="en-GB" w:eastAsia="en-US"/>
    </w:rPr>
  </w:style>
  <w:style w:type="paragraph" w:customStyle="1" w:styleId="Tablebullet1">
    <w:name w:val="Table bullet 1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center" w:pos="4320"/>
        <w:tab w:val="right" w:pos="8640"/>
      </w:tabs>
      <w:suppressAutoHyphens w:val="0"/>
      <w:spacing w:after="0" w:line="240" w:lineRule="auto"/>
      <w:ind w:left="340" w:hanging="340"/>
      <w:jc w:val="left"/>
    </w:pPr>
    <w:rPr>
      <w:rFonts w:eastAsia="Times New Roman"/>
      <w:sz w:val="21"/>
      <w:szCs w:val="20"/>
      <w:lang w:val="en-US"/>
    </w:rPr>
  </w:style>
  <w:style w:type="paragraph" w:customStyle="1" w:styleId="explanation">
    <w:name w:val="explanation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eastAsia="Times New Roman"/>
      <w:i/>
      <w:snapToGrid w:val="0"/>
      <w:sz w:val="21"/>
      <w:szCs w:val="20"/>
      <w:lang w:val="en-US"/>
    </w:rPr>
  </w:style>
  <w:style w:type="paragraph" w:customStyle="1" w:styleId="Abbreviation">
    <w:name w:val="Abbreviation"/>
    <w:basedOn w:val="Normal"/>
    <w:rsid w:val="005C7E38"/>
    <w:pPr>
      <w:widowControl w:val="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40" w:after="0" w:line="200" w:lineRule="exact"/>
      <w:ind w:left="1701" w:hanging="1701"/>
      <w:jc w:val="left"/>
    </w:pPr>
    <w:rPr>
      <w:rFonts w:eastAsia="Times New Roman"/>
      <w:noProof/>
      <w:sz w:val="20"/>
      <w:szCs w:val="20"/>
      <w:lang w:val="en-US"/>
    </w:rPr>
  </w:style>
  <w:style w:type="paragraph" w:styleId="Index2">
    <w:name w:val="index 2"/>
    <w:basedOn w:val="Normal"/>
    <w:next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420" w:hanging="210"/>
      <w:jc w:val="left"/>
    </w:pPr>
    <w:rPr>
      <w:rFonts w:eastAsia="Times New Roman"/>
      <w:sz w:val="21"/>
      <w:szCs w:val="20"/>
      <w:lang w:val="en-US"/>
    </w:rPr>
  </w:style>
  <w:style w:type="paragraph" w:styleId="Index1">
    <w:name w:val="index 1"/>
    <w:basedOn w:val="Normal"/>
    <w:next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210" w:hanging="210"/>
      <w:jc w:val="left"/>
    </w:pPr>
    <w:rPr>
      <w:rFonts w:ascii="Times New Roman" w:eastAsia="Times New Roman" w:hAnsi="Times New Roman"/>
      <w:szCs w:val="24"/>
      <w:lang w:val="en-US"/>
    </w:rPr>
  </w:style>
  <w:style w:type="paragraph" w:customStyle="1" w:styleId="StyleRequirementsBold">
    <w:name w:val="Style Requirements + Bold"/>
    <w:basedOn w:val="Requirements"/>
    <w:rsid w:val="005C7E38"/>
    <w:pPr>
      <w:ind w:left="397" w:hanging="397"/>
    </w:pPr>
    <w:rPr>
      <w:b/>
      <w:bCs/>
    </w:rPr>
  </w:style>
  <w:style w:type="paragraph" w:customStyle="1" w:styleId="Requirements">
    <w:name w:val="Requirements"/>
    <w:basedOn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line="240" w:lineRule="auto"/>
      <w:jc w:val="left"/>
    </w:pPr>
    <w:rPr>
      <w:rFonts w:ascii="Times New Roman" w:eastAsia="Times New Roman" w:hAnsi="Times New Roman"/>
      <w:szCs w:val="24"/>
      <w:lang w:val="en-US"/>
    </w:rPr>
  </w:style>
  <w:style w:type="paragraph" w:styleId="Index3">
    <w:name w:val="index 3"/>
    <w:basedOn w:val="Normal"/>
    <w:next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630" w:hanging="210"/>
      <w:jc w:val="left"/>
    </w:pPr>
    <w:rPr>
      <w:rFonts w:eastAsia="Times New Roman"/>
      <w:sz w:val="21"/>
      <w:szCs w:val="20"/>
      <w:lang w:val="en-US"/>
    </w:rPr>
  </w:style>
  <w:style w:type="paragraph" w:styleId="Index4">
    <w:name w:val="index 4"/>
    <w:basedOn w:val="Normal"/>
    <w:next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840" w:hanging="210"/>
      <w:jc w:val="left"/>
    </w:pPr>
    <w:rPr>
      <w:rFonts w:eastAsia="Times New Roman"/>
      <w:sz w:val="21"/>
      <w:szCs w:val="20"/>
      <w:lang w:val="en-US"/>
    </w:rPr>
  </w:style>
  <w:style w:type="paragraph" w:styleId="Index5">
    <w:name w:val="index 5"/>
    <w:basedOn w:val="Normal"/>
    <w:next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1050" w:hanging="210"/>
      <w:jc w:val="left"/>
    </w:pPr>
    <w:rPr>
      <w:rFonts w:eastAsia="Times New Roman"/>
      <w:sz w:val="21"/>
      <w:szCs w:val="20"/>
      <w:lang w:val="en-US"/>
    </w:rPr>
  </w:style>
  <w:style w:type="paragraph" w:styleId="Index6">
    <w:name w:val="index 6"/>
    <w:basedOn w:val="Normal"/>
    <w:next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1260" w:hanging="210"/>
      <w:jc w:val="left"/>
    </w:pPr>
    <w:rPr>
      <w:rFonts w:eastAsia="Times New Roman"/>
      <w:sz w:val="21"/>
      <w:szCs w:val="20"/>
      <w:lang w:val="en-US"/>
    </w:rPr>
  </w:style>
  <w:style w:type="paragraph" w:styleId="Index7">
    <w:name w:val="index 7"/>
    <w:basedOn w:val="Normal"/>
    <w:next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1470" w:hanging="210"/>
      <w:jc w:val="left"/>
    </w:pPr>
    <w:rPr>
      <w:rFonts w:eastAsia="Times New Roman"/>
      <w:sz w:val="21"/>
      <w:szCs w:val="20"/>
      <w:lang w:val="en-US"/>
    </w:rPr>
  </w:style>
  <w:style w:type="paragraph" w:styleId="Index8">
    <w:name w:val="index 8"/>
    <w:basedOn w:val="Normal"/>
    <w:next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1680" w:hanging="210"/>
      <w:jc w:val="left"/>
    </w:pPr>
    <w:rPr>
      <w:rFonts w:eastAsia="Times New Roman"/>
      <w:sz w:val="21"/>
      <w:szCs w:val="20"/>
      <w:lang w:val="en-US"/>
    </w:rPr>
  </w:style>
  <w:style w:type="paragraph" w:styleId="Index9">
    <w:name w:val="index 9"/>
    <w:basedOn w:val="Normal"/>
    <w:next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1890" w:hanging="210"/>
      <w:jc w:val="left"/>
    </w:pPr>
    <w:rPr>
      <w:rFonts w:eastAsia="Times New Roman"/>
      <w:sz w:val="21"/>
      <w:szCs w:val="20"/>
      <w:lang w:val="en-US"/>
    </w:rPr>
  </w:style>
  <w:style w:type="paragraph" w:styleId="IndexHeading">
    <w:name w:val="index heading"/>
    <w:basedOn w:val="Normal"/>
    <w:next w:val="Index1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eastAsia="Times New Roman"/>
      <w:sz w:val="21"/>
      <w:szCs w:val="20"/>
      <w:lang w:val="en-US"/>
    </w:rPr>
  </w:style>
  <w:style w:type="paragraph" w:customStyle="1" w:styleId="Tablebulletedlist">
    <w:name w:val="Table bulleted list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227"/>
        <w:tab w:val="num" w:pos="720"/>
      </w:tabs>
      <w:suppressAutoHyphens w:val="0"/>
      <w:overflowPunct w:val="0"/>
      <w:autoSpaceDE w:val="0"/>
      <w:autoSpaceDN w:val="0"/>
      <w:adjustRightInd w:val="0"/>
      <w:spacing w:before="40" w:after="40" w:line="240" w:lineRule="auto"/>
      <w:ind w:left="720" w:hanging="360"/>
      <w:jc w:val="left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Tableheader0">
    <w:name w:val="Table header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396"/>
      </w:tabs>
      <w:suppressAutoHyphens w:val="0"/>
      <w:overflowPunct w:val="0"/>
      <w:autoSpaceDE w:val="0"/>
      <w:autoSpaceDN w:val="0"/>
      <w:adjustRightInd w:val="0"/>
      <w:spacing w:before="120" w:line="240" w:lineRule="auto"/>
      <w:textAlignment w:val="baseline"/>
    </w:pPr>
    <w:rPr>
      <w:rFonts w:eastAsia="Times New Roman"/>
      <w:b/>
      <w:color w:val="000000"/>
      <w:sz w:val="20"/>
      <w:szCs w:val="20"/>
    </w:rPr>
  </w:style>
  <w:style w:type="paragraph" w:customStyle="1" w:styleId="Preformatted">
    <w:name w:val="Preformatted"/>
    <w:basedOn w:val="Normal"/>
    <w:rsid w:val="005C7E38"/>
    <w:pPr>
      <w:widowControl w:val="0"/>
      <w:numPr>
        <w:numId w:val="19"/>
      </w:numPr>
      <w:tabs>
        <w:tab w:val="clear" w:pos="360"/>
        <w:tab w:val="clear" w:pos="851"/>
        <w:tab w:val="clear" w:pos="1701"/>
        <w:tab w:val="clear" w:pos="2552"/>
        <w:tab w:val="clear" w:pos="7088"/>
        <w:tab w:val="clear" w:pos="9356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 w:val="0"/>
      <w:spacing w:after="0" w:line="240" w:lineRule="auto"/>
      <w:ind w:left="0" w:firstLine="0"/>
      <w:jc w:val="left"/>
    </w:pPr>
    <w:rPr>
      <w:rFonts w:ascii="Courier New" w:eastAsia="Times New Roman" w:hAnsi="Courier New"/>
      <w:snapToGrid w:val="0"/>
      <w:sz w:val="20"/>
      <w:szCs w:val="20"/>
    </w:rPr>
  </w:style>
  <w:style w:type="paragraph" w:customStyle="1" w:styleId="template">
    <w:name w:val="template"/>
    <w:basedOn w:val="Normal"/>
    <w:rsid w:val="005C7E38"/>
    <w:pPr>
      <w:numPr>
        <w:numId w:val="20"/>
      </w:numPr>
      <w:tabs>
        <w:tab w:val="clear" w:pos="360"/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60" w:after="60" w:line="240" w:lineRule="exact"/>
      <w:ind w:left="0" w:firstLine="0"/>
      <w:jc w:val="left"/>
    </w:pPr>
    <w:rPr>
      <w:rFonts w:eastAsia="Times New Roman"/>
      <w:i/>
      <w:sz w:val="22"/>
      <w:szCs w:val="20"/>
      <w:lang w:val="en-US"/>
    </w:rPr>
  </w:style>
  <w:style w:type="paragraph" w:customStyle="1" w:styleId="Indent25Left">
    <w:name w:val="Indent 2.5  (Left)"/>
    <w:basedOn w:val="Normal"/>
    <w:autoRedefine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right" w:pos="6264"/>
      </w:tabs>
      <w:suppressAutoHyphens w:val="0"/>
      <w:spacing w:before="60" w:after="60" w:line="240" w:lineRule="auto"/>
      <w:ind w:left="1418"/>
      <w:jc w:val="left"/>
    </w:pPr>
    <w:rPr>
      <w:rFonts w:eastAsia="Times New Roman"/>
      <w:sz w:val="20"/>
      <w:szCs w:val="20"/>
      <w:lang w:val="en-US"/>
    </w:rPr>
  </w:style>
  <w:style w:type="paragraph" w:customStyle="1" w:styleId="tire">
    <w:name w:val="tire"/>
    <w:basedOn w:val="Normal"/>
    <w:rsid w:val="005C7E38"/>
    <w:pPr>
      <w:numPr>
        <w:ilvl w:val="1"/>
        <w:numId w:val="21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20" w:line="240" w:lineRule="auto"/>
      <w:ind w:left="1491" w:hanging="357"/>
    </w:pPr>
    <w:rPr>
      <w:rFonts w:ascii="Times New Roman" w:eastAsia="Times New Roman" w:hAnsi="Times New Roman"/>
      <w:sz w:val="22"/>
      <w:lang w:val="mk-MK"/>
    </w:rPr>
  </w:style>
  <w:style w:type="paragraph" w:customStyle="1" w:styleId="ListS">
    <w:name w:val="ListS"/>
    <w:basedOn w:val="Normal"/>
    <w:rsid w:val="005C7E38"/>
    <w:pPr>
      <w:numPr>
        <w:numId w:val="22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line="240" w:lineRule="auto"/>
    </w:pPr>
    <w:rPr>
      <w:rFonts w:ascii="Times New Roman" w:eastAsia="Times New Roman" w:hAnsi="Times New Roman"/>
      <w:spacing w:val="-6"/>
      <w:sz w:val="20"/>
      <w:szCs w:val="20"/>
    </w:rPr>
  </w:style>
  <w:style w:type="paragraph" w:customStyle="1" w:styleId="NITsl">
    <w:name w:val="NITsl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line="240" w:lineRule="auto"/>
      <w:jc w:val="center"/>
    </w:pPr>
    <w:rPr>
      <w:rFonts w:ascii="Times New Roman" w:eastAsia="Times New Roman" w:hAnsi="Times New Roman"/>
      <w:bCs/>
      <w:i/>
      <w:iCs/>
      <w:spacing w:val="-6"/>
      <w:sz w:val="20"/>
      <w:szCs w:val="20"/>
      <w:lang w:val="en-US"/>
    </w:rPr>
  </w:style>
  <w:style w:type="paragraph" w:customStyle="1" w:styleId="NitSlika">
    <w:name w:val="NitSlika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line="240" w:lineRule="auto"/>
      <w:jc w:val="center"/>
    </w:pPr>
    <w:rPr>
      <w:rFonts w:ascii="Times New Roman" w:eastAsia="Times New Roman" w:hAnsi="Times New Roman"/>
      <w:i/>
      <w:spacing w:val="-6"/>
      <w:sz w:val="20"/>
      <w:szCs w:val="20"/>
      <w:lang w:val="en-US"/>
    </w:rPr>
  </w:style>
  <w:style w:type="paragraph" w:customStyle="1" w:styleId="Style2">
    <w:name w:val="Style2"/>
    <w:basedOn w:val="Heading1"/>
    <w:rsid w:val="005C7E38"/>
    <w:pPr>
      <w:numPr>
        <w:numId w:val="0"/>
      </w:numPr>
      <w:tabs>
        <w:tab w:val="clear" w:pos="7088"/>
        <w:tab w:val="num" w:pos="360"/>
      </w:tabs>
      <w:suppressAutoHyphens w:val="0"/>
      <w:spacing w:before="120" w:after="120" w:line="240" w:lineRule="auto"/>
      <w:ind w:left="360" w:hanging="360"/>
      <w:jc w:val="left"/>
    </w:pPr>
    <w:rPr>
      <w:rFonts w:ascii="Times New Roman" w:hAnsi="Times New Roman" w:cs="Arial"/>
      <w:caps w:val="0"/>
      <w:color w:val="000000"/>
      <w:spacing w:val="-6"/>
      <w:sz w:val="32"/>
      <w:szCs w:val="20"/>
      <w:lang w:val="en-US"/>
    </w:rPr>
  </w:style>
  <w:style w:type="paragraph" w:customStyle="1" w:styleId="Style3">
    <w:name w:val="Style3"/>
    <w:basedOn w:val="Heading1"/>
    <w:rsid w:val="005C7E38"/>
    <w:pPr>
      <w:pageBreakBefore w:val="0"/>
      <w:numPr>
        <w:numId w:val="0"/>
      </w:numPr>
      <w:tabs>
        <w:tab w:val="clear" w:pos="7088"/>
        <w:tab w:val="num" w:pos="360"/>
      </w:tabs>
      <w:suppressAutoHyphens w:val="0"/>
      <w:spacing w:before="120" w:after="120" w:line="240" w:lineRule="auto"/>
      <w:ind w:left="360" w:hanging="360"/>
      <w:jc w:val="left"/>
    </w:pPr>
    <w:rPr>
      <w:rFonts w:ascii="Times New Roman" w:hAnsi="Times New Roman" w:cs="Arial"/>
      <w:caps w:val="0"/>
      <w:color w:val="000000"/>
      <w:spacing w:val="-6"/>
      <w:sz w:val="32"/>
      <w:szCs w:val="20"/>
      <w:lang w:val="en-US"/>
    </w:rPr>
  </w:style>
  <w:style w:type="paragraph" w:customStyle="1" w:styleId="Style4">
    <w:name w:val="Style4"/>
    <w:basedOn w:val="Heading1"/>
    <w:rsid w:val="005C7E38"/>
    <w:pPr>
      <w:pageBreakBefore w:val="0"/>
      <w:numPr>
        <w:numId w:val="23"/>
      </w:numPr>
      <w:tabs>
        <w:tab w:val="clear" w:pos="567"/>
        <w:tab w:val="clear" w:pos="7088"/>
      </w:tabs>
      <w:suppressAutoHyphens w:val="0"/>
      <w:spacing w:before="120" w:after="120" w:line="240" w:lineRule="auto"/>
      <w:ind w:left="357" w:hanging="357"/>
      <w:jc w:val="left"/>
    </w:pPr>
    <w:rPr>
      <w:rFonts w:ascii="Times New Roman" w:hAnsi="Times New Roman" w:cs="Arial"/>
      <w:caps w:val="0"/>
      <w:color w:val="000000"/>
      <w:spacing w:val="-6"/>
      <w:szCs w:val="20"/>
      <w:lang w:val="en-US"/>
    </w:rPr>
  </w:style>
  <w:style w:type="paragraph" w:customStyle="1" w:styleId="sangrado1">
    <w:name w:val="sangrado1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ind w:left="709" w:hanging="709"/>
    </w:pPr>
    <w:rPr>
      <w:rFonts w:ascii="Univers" w:eastAsia="Times New Roman" w:hAnsi="Univers"/>
      <w:sz w:val="22"/>
      <w:szCs w:val="20"/>
      <w:lang w:val="es-ES_tradnl"/>
    </w:rPr>
  </w:style>
  <w:style w:type="paragraph" w:customStyle="1" w:styleId="FR3">
    <w:name w:val="FR3"/>
    <w:rsid w:val="005C7E38"/>
    <w:pPr>
      <w:widowControl w:val="0"/>
      <w:spacing w:before="4840"/>
    </w:pPr>
    <w:rPr>
      <w:rFonts w:ascii="Times New Roman" w:eastAsia="Times New Roman" w:hAnsi="Times New Roman"/>
      <w:sz w:val="18"/>
      <w:lang w:val="en-US" w:eastAsia="en-US"/>
    </w:rPr>
  </w:style>
  <w:style w:type="paragraph" w:customStyle="1" w:styleId="ls2">
    <w:name w:val="ls2"/>
    <w:basedOn w:val="Normal"/>
    <w:rsid w:val="005C7E38"/>
    <w:pPr>
      <w:numPr>
        <w:numId w:val="24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ascii="Times New Roman" w:eastAsia="Times New Roman" w:hAnsi="Times New Roman"/>
      <w:szCs w:val="20"/>
      <w:lang w:val="en-US"/>
    </w:rPr>
  </w:style>
  <w:style w:type="character" w:customStyle="1" w:styleId="VladimirCalovic">
    <w:name w:val="Vladimir Calovic"/>
    <w:rsid w:val="005C7E38"/>
    <w:rPr>
      <w:rFonts w:ascii="Arial" w:hAnsi="Arial"/>
      <w:color w:val="000080"/>
      <w:sz w:val="24"/>
    </w:rPr>
  </w:style>
  <w:style w:type="paragraph" w:customStyle="1" w:styleId="WW-PreformattedText11111111">
    <w:name w:val="WW-Preformatted Text11111111"/>
    <w:basedOn w:val="Normal"/>
    <w:rsid w:val="005C7E38"/>
    <w:pPr>
      <w:widowControl w:val="0"/>
      <w:tabs>
        <w:tab w:val="clear" w:pos="851"/>
        <w:tab w:val="clear" w:pos="1701"/>
        <w:tab w:val="clear" w:pos="2552"/>
        <w:tab w:val="clear" w:pos="7088"/>
        <w:tab w:val="clear" w:pos="9356"/>
      </w:tabs>
      <w:spacing w:after="0" w:line="240" w:lineRule="auto"/>
      <w:jc w:val="left"/>
    </w:pPr>
    <w:rPr>
      <w:rFonts w:ascii="Courier New" w:eastAsia="Courier New" w:hAnsi="Courier New" w:cs="Courier New"/>
      <w:color w:val="000000"/>
      <w:sz w:val="20"/>
      <w:szCs w:val="20"/>
      <w:lang w:val="en-US"/>
    </w:rPr>
  </w:style>
  <w:style w:type="paragraph" w:customStyle="1" w:styleId="Ntext">
    <w:name w:val="Ntext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line="240" w:lineRule="auto"/>
      <w:ind w:firstLine="720"/>
    </w:pPr>
    <w:rPr>
      <w:rFonts w:ascii="Times New Roman" w:eastAsia="Times New Roman" w:hAnsi="Times New Roman"/>
      <w:bCs/>
      <w:spacing w:val="-6"/>
      <w:sz w:val="20"/>
      <w:szCs w:val="20"/>
      <w:lang w:val="en-US"/>
    </w:rPr>
  </w:style>
  <w:style w:type="paragraph" w:customStyle="1" w:styleId="StyleHeading2h2Arial11ptNotItalicBlackLeft0cm">
    <w:name w:val="Style Heading 2h2 + Arial 11 pt Not Italic Black Left:  0 cm ..."/>
    <w:basedOn w:val="Heading2"/>
    <w:rsid w:val="005C7E38"/>
    <w:pPr>
      <w:numPr>
        <w:numId w:val="25"/>
      </w:numPr>
      <w:tabs>
        <w:tab w:val="clear" w:pos="709"/>
        <w:tab w:val="clear" w:pos="7088"/>
      </w:tabs>
      <w:suppressAutoHyphens w:val="0"/>
      <w:spacing w:before="0" w:after="120" w:line="240" w:lineRule="auto"/>
    </w:pPr>
    <w:rPr>
      <w:bCs/>
      <w:color w:val="000000"/>
      <w:spacing w:val="-6"/>
      <w:sz w:val="22"/>
      <w:szCs w:val="20"/>
    </w:rPr>
  </w:style>
  <w:style w:type="paragraph" w:customStyle="1" w:styleId="Illustration">
    <w:name w:val="Illustration"/>
    <w:basedOn w:val="Caption"/>
    <w:rsid w:val="005C7E38"/>
    <w:pPr>
      <w:keepLines w:val="0"/>
      <w:widowControl w:val="0"/>
      <w:suppressLineNumbers/>
      <w:tabs>
        <w:tab w:val="clear" w:pos="851"/>
        <w:tab w:val="clear" w:pos="1701"/>
        <w:tab w:val="clear" w:pos="2552"/>
        <w:tab w:val="clear" w:pos="7088"/>
        <w:tab w:val="clear" w:pos="9356"/>
      </w:tabs>
      <w:spacing w:before="120" w:line="240" w:lineRule="auto"/>
      <w:jc w:val="left"/>
    </w:pPr>
    <w:rPr>
      <w:rFonts w:ascii="Times New Roman" w:eastAsia="Arial Unicode MS" w:hAnsi="Times New Roman" w:cs="Tahoma"/>
      <w:bCs w:val="0"/>
      <w:iCs/>
      <w:szCs w:val="20"/>
      <w:lang w:val="en-US"/>
    </w:rPr>
  </w:style>
  <w:style w:type="paragraph" w:customStyle="1" w:styleId="tst">
    <w:name w:val="tst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</w:pPr>
    <w:rPr>
      <w:rFonts w:ascii="Times New Roman" w:eastAsia="Times New Roman" w:hAnsi="Times New Roman"/>
      <w:szCs w:val="20"/>
      <w:lang w:val="en-US"/>
    </w:rPr>
  </w:style>
  <w:style w:type="paragraph" w:customStyle="1" w:styleId="ls1">
    <w:name w:val="ls1"/>
    <w:basedOn w:val="Normal"/>
    <w:rsid w:val="005C7E38"/>
    <w:pPr>
      <w:numPr>
        <w:numId w:val="26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</w:pPr>
    <w:rPr>
      <w:rFonts w:ascii="Times New Roman" w:eastAsia="Times New Roman" w:hAnsi="Times New Roman"/>
      <w:szCs w:val="20"/>
      <w:lang w:val="en-US"/>
    </w:rPr>
  </w:style>
  <w:style w:type="paragraph" w:customStyle="1" w:styleId="Risposta1">
    <w:name w:val="Risposta1"/>
    <w:basedOn w:val="Normal"/>
    <w:rsid w:val="005C7E38"/>
    <w:pPr>
      <w:numPr>
        <w:numId w:val="27"/>
      </w:numPr>
      <w:tabs>
        <w:tab w:val="clear" w:pos="851"/>
        <w:tab w:val="clear" w:pos="1701"/>
        <w:tab w:val="clear" w:pos="2552"/>
        <w:tab w:val="clear" w:pos="7088"/>
        <w:tab w:val="clear" w:pos="9356"/>
        <w:tab w:val="left" w:pos="720"/>
        <w:tab w:val="left" w:pos="1440"/>
        <w:tab w:val="left" w:pos="2160"/>
        <w:tab w:val="left" w:pos="2880"/>
        <w:tab w:val="left" w:pos="3600"/>
        <w:tab w:val="right" w:pos="9000"/>
      </w:tabs>
      <w:suppressAutoHyphens w:val="0"/>
      <w:spacing w:before="60" w:after="0" w:line="240" w:lineRule="auto"/>
    </w:pPr>
    <w:rPr>
      <w:rFonts w:ascii="Times New Roman" w:eastAsia="Times New Roman" w:hAnsi="Times New Roman"/>
      <w:i/>
      <w:szCs w:val="20"/>
      <w:lang w:val="en-US"/>
    </w:rPr>
  </w:style>
  <w:style w:type="character" w:customStyle="1" w:styleId="WW-Absatz-Standardschriftart1111">
    <w:name w:val="WW-Absatz-Standardschriftart1111"/>
    <w:rsid w:val="005C7E38"/>
  </w:style>
  <w:style w:type="paragraph" w:customStyle="1" w:styleId="Caption1">
    <w:name w:val="Caption1"/>
    <w:basedOn w:val="Normal"/>
    <w:next w:val="Normal"/>
    <w:rsid w:val="005C7E38"/>
    <w:pPr>
      <w:widowControl w:val="0"/>
      <w:tabs>
        <w:tab w:val="clear" w:pos="851"/>
        <w:tab w:val="clear" w:pos="1701"/>
        <w:tab w:val="clear" w:pos="2552"/>
        <w:tab w:val="clear" w:pos="7088"/>
        <w:tab w:val="clear" w:pos="935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0" w:line="240" w:lineRule="auto"/>
      <w:jc w:val="center"/>
    </w:pPr>
    <w:rPr>
      <w:rFonts w:ascii="Frutiger-Light" w:eastAsia="Arial Unicode MS" w:hAnsi="Frutiger-Light"/>
      <w:bCs/>
      <w:i/>
      <w:iCs/>
      <w:kern w:val="1"/>
      <w:sz w:val="22"/>
      <w:szCs w:val="24"/>
      <w:lang w:val="en-US"/>
    </w:rPr>
  </w:style>
  <w:style w:type="character" w:customStyle="1" w:styleId="Variable">
    <w:name w:val="Variable"/>
    <w:rsid w:val="005C7E38"/>
    <w:rPr>
      <w:i/>
      <w:iCs/>
    </w:rPr>
  </w:style>
  <w:style w:type="table" w:styleId="TableElegant">
    <w:name w:val="Table Elegant"/>
    <w:basedOn w:val="TableNormal"/>
    <w:rsid w:val="005C7E38"/>
    <w:pPr>
      <w:autoSpaceDE w:val="0"/>
      <w:autoSpaceDN w:val="0"/>
      <w:spacing w:before="120" w:after="120" w:line="312" w:lineRule="auto"/>
      <w:jc w:val="both"/>
    </w:pPr>
    <w:rPr>
      <w:rFonts w:ascii="Times New Roman" w:eastAsia="SimSun" w:hAnsi="Times New Roman"/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western">
    <w:name w:val="western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44" w:line="240" w:lineRule="auto"/>
    </w:pPr>
    <w:rPr>
      <w:rFonts w:ascii="Frutiger-Light" w:eastAsia="Times New Roman" w:hAnsi="Frutiger-Light"/>
      <w:sz w:val="22"/>
      <w:lang w:val="en-US"/>
    </w:rPr>
  </w:style>
  <w:style w:type="paragraph" w:customStyle="1" w:styleId="Style5">
    <w:name w:val="Style5"/>
    <w:basedOn w:val="BodyTextIndent"/>
    <w:link w:val="Style5Char"/>
    <w:qFormat/>
    <w:rsid w:val="005C7E38"/>
    <w:pPr>
      <w:widowControl w:val="0"/>
      <w:numPr>
        <w:numId w:val="28"/>
      </w:numPr>
      <w:suppressAutoHyphens/>
      <w:spacing w:after="120" w:line="312" w:lineRule="auto"/>
      <w:jc w:val="both"/>
    </w:pPr>
    <w:rPr>
      <w:rFonts w:ascii="Frutiger-Light" w:hAnsi="Frutiger-Light"/>
      <w:spacing w:val="-6"/>
      <w:sz w:val="24"/>
      <w:szCs w:val="24"/>
      <w:lang w:eastAsia="en-US"/>
    </w:rPr>
  </w:style>
  <w:style w:type="paragraph" w:customStyle="1" w:styleId="Style6">
    <w:name w:val="Style6"/>
    <w:basedOn w:val="Style5"/>
    <w:link w:val="Style6Char"/>
    <w:qFormat/>
    <w:rsid w:val="005C7E38"/>
  </w:style>
  <w:style w:type="character" w:customStyle="1" w:styleId="Style5Char">
    <w:name w:val="Style5 Char"/>
    <w:link w:val="Style5"/>
    <w:rsid w:val="005C7E38"/>
    <w:rPr>
      <w:rFonts w:ascii="Frutiger-Light" w:eastAsia="Times New Roman" w:hAnsi="Frutiger-Light"/>
      <w:spacing w:val="-6"/>
      <w:sz w:val="24"/>
      <w:szCs w:val="24"/>
      <w:lang w:eastAsia="en-US"/>
    </w:rPr>
  </w:style>
  <w:style w:type="paragraph" w:customStyle="1" w:styleId="Style7">
    <w:name w:val="Style7"/>
    <w:basedOn w:val="ListParagraph"/>
    <w:link w:val="Style7Char"/>
    <w:qFormat/>
    <w:rsid w:val="005C7E38"/>
    <w:pPr>
      <w:widowControl w:val="0"/>
      <w:numPr>
        <w:numId w:val="29"/>
      </w:numPr>
      <w:tabs>
        <w:tab w:val="clear" w:pos="7088"/>
      </w:tabs>
      <w:spacing w:before="0"/>
      <w:jc w:val="left"/>
    </w:pPr>
    <w:rPr>
      <w:rFonts w:ascii="Frutiger-Light" w:eastAsia="Calibri" w:hAnsi="Frutiger-Light"/>
      <w:szCs w:val="24"/>
      <w:lang w:val="en-US"/>
    </w:rPr>
  </w:style>
  <w:style w:type="character" w:customStyle="1" w:styleId="Style6Char">
    <w:name w:val="Style6 Char"/>
    <w:link w:val="Style6"/>
    <w:rsid w:val="005C7E38"/>
    <w:rPr>
      <w:rFonts w:ascii="Frutiger-Light" w:eastAsia="Times New Roman" w:hAnsi="Frutiger-Light"/>
      <w:spacing w:val="-6"/>
      <w:sz w:val="24"/>
      <w:szCs w:val="24"/>
      <w:lang w:eastAsia="en-US"/>
    </w:rPr>
  </w:style>
  <w:style w:type="paragraph" w:customStyle="1" w:styleId="Style8">
    <w:name w:val="Style8"/>
    <w:basedOn w:val="Caption"/>
    <w:link w:val="Style8Char"/>
    <w:qFormat/>
    <w:rsid w:val="005C7E38"/>
    <w:pPr>
      <w:tabs>
        <w:tab w:val="clear" w:pos="7088"/>
      </w:tabs>
    </w:pPr>
    <w:rPr>
      <w:rFonts w:ascii="Frutiger-Light" w:eastAsia="Calibri" w:hAnsi="Frutiger-Light"/>
      <w:sz w:val="24"/>
      <w:szCs w:val="24"/>
      <w:lang w:val="en-US"/>
    </w:rPr>
  </w:style>
  <w:style w:type="character" w:customStyle="1" w:styleId="Style7Char">
    <w:name w:val="Style7 Char"/>
    <w:link w:val="Style7"/>
    <w:rsid w:val="005C7E38"/>
    <w:rPr>
      <w:rFonts w:ascii="Frutiger-Light" w:eastAsia="Calibri" w:hAnsi="Frutiger-Light"/>
      <w:sz w:val="24"/>
      <w:szCs w:val="24"/>
      <w:lang w:val="en-US" w:eastAsia="en-US"/>
    </w:rPr>
  </w:style>
  <w:style w:type="character" w:customStyle="1" w:styleId="Style8Char">
    <w:name w:val="Style8 Char"/>
    <w:link w:val="Style8"/>
    <w:rsid w:val="005C7E38"/>
    <w:rPr>
      <w:rFonts w:ascii="Frutiger-Light" w:eastAsia="Calibri" w:hAnsi="Frutiger-Light"/>
      <w:bCs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nhideWhenUsed/>
    <w:rsid w:val="005C7E38"/>
    <w:pPr>
      <w:tabs>
        <w:tab w:val="clear" w:pos="7088"/>
      </w:tabs>
      <w:spacing w:after="0" w:line="240" w:lineRule="auto"/>
    </w:pPr>
    <w:rPr>
      <w:rFonts w:ascii="Frutiger-Light" w:eastAsia="Calibri" w:hAnsi="Frutiger-Light"/>
      <w:sz w:val="20"/>
      <w:szCs w:val="20"/>
      <w:lang w:val="en-US"/>
    </w:rPr>
  </w:style>
  <w:style w:type="character" w:customStyle="1" w:styleId="EndnoteTextChar">
    <w:name w:val="Endnote Text Char"/>
    <w:link w:val="EndnoteText"/>
    <w:rsid w:val="005C7E38"/>
    <w:rPr>
      <w:rFonts w:ascii="Frutiger-Light" w:eastAsia="Calibri" w:hAnsi="Frutiger-Light"/>
      <w:lang w:val="en-US" w:eastAsia="en-US"/>
    </w:rPr>
  </w:style>
  <w:style w:type="character" w:styleId="EndnoteReference">
    <w:name w:val="endnote reference"/>
    <w:unhideWhenUsed/>
    <w:rsid w:val="005C7E38"/>
    <w:rPr>
      <w:vertAlign w:val="superscript"/>
    </w:rPr>
  </w:style>
  <w:style w:type="paragraph" w:customStyle="1" w:styleId="RealzadoNegro">
    <w:name w:val="Realzado Negro"/>
    <w:basedOn w:val="Normal"/>
    <w:next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pacing w:after="60" w:line="240" w:lineRule="auto"/>
    </w:pPr>
    <w:rPr>
      <w:rFonts w:ascii="Frutiger-Bold" w:eastAsia="Times New Roman" w:hAnsi="Frutiger-Bold"/>
      <w:spacing w:val="-3"/>
      <w:sz w:val="22"/>
      <w:szCs w:val="20"/>
      <w:lang w:val="es-ES" w:eastAsia="es-ES"/>
    </w:rPr>
  </w:style>
  <w:style w:type="paragraph" w:customStyle="1" w:styleId="Tabla">
    <w:name w:val="Tabla"/>
    <w:basedOn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pacing w:after="60" w:line="240" w:lineRule="auto"/>
    </w:pPr>
    <w:rPr>
      <w:rFonts w:ascii="Frutiger-Light" w:eastAsia="Times New Roman" w:hAnsi="Frutiger-Light"/>
      <w:spacing w:val="-3"/>
      <w:sz w:val="20"/>
      <w:szCs w:val="20"/>
      <w:lang w:val="es-ES" w:eastAsia="es-ES"/>
    </w:rPr>
  </w:style>
  <w:style w:type="character" w:customStyle="1" w:styleId="hps">
    <w:name w:val="hps"/>
    <w:rsid w:val="005C7E38"/>
  </w:style>
  <w:style w:type="paragraph" w:customStyle="1" w:styleId="Default">
    <w:name w:val="Default"/>
    <w:rsid w:val="005C7E38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character" w:customStyle="1" w:styleId="EmailStyle63">
    <w:name w:val="EmailStyle63"/>
    <w:semiHidden/>
    <w:rsid w:val="005C7E38"/>
    <w:rPr>
      <w:rFonts w:ascii="Arial" w:hAnsi="Arial" w:cs="Arial"/>
      <w:color w:val="auto"/>
      <w:sz w:val="20"/>
      <w:szCs w:val="20"/>
    </w:rPr>
  </w:style>
  <w:style w:type="paragraph" w:customStyle="1" w:styleId="Tabletext0">
    <w:name w:val="Table text"/>
    <w:basedOn w:val="Default"/>
    <w:next w:val="Default"/>
    <w:uiPriority w:val="99"/>
    <w:rsid w:val="005C7E38"/>
    <w:pPr>
      <w:spacing w:after="120"/>
    </w:pPr>
    <w:rPr>
      <w:rFonts w:ascii="Calibri" w:hAnsi="Calibri"/>
      <w:color w:val="auto"/>
      <w:sz w:val="20"/>
      <w:lang w:val="en-AU" w:eastAsia="en-AU"/>
    </w:rPr>
  </w:style>
  <w:style w:type="paragraph" w:customStyle="1" w:styleId="Marktable">
    <w:name w:val="Mark_table"/>
    <w:basedOn w:val="Normal"/>
    <w:next w:val="Normal"/>
    <w:rsid w:val="005C7E38"/>
    <w:pPr>
      <w:tabs>
        <w:tab w:val="clear" w:pos="851"/>
        <w:tab w:val="clear" w:pos="1701"/>
        <w:tab w:val="clear" w:pos="2552"/>
        <w:tab w:val="clear" w:pos="7088"/>
        <w:tab w:val="clear" w:pos="9356"/>
        <w:tab w:val="left" w:pos="86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160" w:after="240" w:line="260" w:lineRule="atLeast"/>
      <w:jc w:val="left"/>
    </w:pPr>
    <w:rPr>
      <w:rFonts w:ascii="Helvetica" w:eastAsia="Times New Roman" w:hAnsi="Helvetica"/>
      <w:b/>
      <w:sz w:val="21"/>
      <w:szCs w:val="20"/>
      <w:lang w:val="en-AU"/>
    </w:rPr>
  </w:style>
  <w:style w:type="paragraph" w:customStyle="1" w:styleId="TableTitle">
    <w:name w:val="Table Title"/>
    <w:next w:val="TableText"/>
    <w:rsid w:val="005C7E38"/>
    <w:pPr>
      <w:tabs>
        <w:tab w:val="left" w:pos="-720"/>
      </w:tabs>
      <w:suppressAutoHyphens/>
      <w:spacing w:before="80" w:after="80"/>
      <w:jc w:val="center"/>
    </w:pPr>
    <w:rPr>
      <w:rFonts w:ascii="Helvetica" w:eastAsia="Times New Roman" w:hAnsi="Helvetica"/>
      <w:b/>
      <w:sz w:val="22"/>
      <w:lang w:val="en-CA" w:eastAsia="en-US"/>
    </w:rPr>
  </w:style>
  <w:style w:type="paragraph" w:customStyle="1" w:styleId="TableTextCentre">
    <w:name w:val="Table Text Centre"/>
    <w:basedOn w:val="TableText"/>
    <w:rsid w:val="005C7E38"/>
    <w:pPr>
      <w:tabs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spacing w:before="40" w:after="40" w:line="260" w:lineRule="atLeast"/>
      <w:jc w:val="center"/>
    </w:pPr>
    <w:rPr>
      <w:rFonts w:ascii="Arial" w:hAnsi="Arial"/>
      <w:sz w:val="19"/>
      <w:szCs w:val="20"/>
    </w:rPr>
  </w:style>
  <w:style w:type="character" w:customStyle="1" w:styleId="EmailStyle70">
    <w:name w:val="EmailStyle70"/>
    <w:semiHidden/>
    <w:rsid w:val="005C7E38"/>
    <w:rPr>
      <w:rFonts w:ascii="Arial" w:hAnsi="Arial" w:cs="Arial"/>
      <w:color w:val="auto"/>
      <w:sz w:val="20"/>
      <w:szCs w:val="20"/>
    </w:rPr>
  </w:style>
  <w:style w:type="character" w:customStyle="1" w:styleId="FooterChar1">
    <w:name w:val="Footer Char1"/>
    <w:rsid w:val="005C7E38"/>
    <w:rPr>
      <w:rFonts w:ascii="Calibri" w:hAnsi="Calibri"/>
      <w:sz w:val="18"/>
      <w:lang w:eastAsia="es-ES"/>
    </w:rPr>
  </w:style>
  <w:style w:type="paragraph" w:styleId="NormalIndent">
    <w:name w:val="Normal Indent"/>
    <w:basedOn w:val="Normal"/>
    <w:uiPriority w:val="99"/>
    <w:rsid w:val="005C7E38"/>
    <w:pPr>
      <w:keepLines/>
      <w:tabs>
        <w:tab w:val="clear" w:pos="851"/>
        <w:tab w:val="clear" w:pos="1701"/>
        <w:tab w:val="clear" w:pos="2552"/>
        <w:tab w:val="clear" w:pos="7088"/>
        <w:tab w:val="clear" w:pos="9356"/>
        <w:tab w:val="left" w:pos="-720"/>
      </w:tabs>
      <w:spacing w:after="240" w:line="240" w:lineRule="auto"/>
      <w:ind w:left="720"/>
      <w:jc w:val="left"/>
    </w:pPr>
    <w:rPr>
      <w:rFonts w:eastAsia="Times New Roman"/>
      <w:spacing w:val="-2"/>
      <w:sz w:val="20"/>
      <w:szCs w:val="20"/>
      <w:lang w:val="en-US"/>
    </w:rPr>
  </w:style>
  <w:style w:type="character" w:customStyle="1" w:styleId="apple-converted-space">
    <w:name w:val="apple-converted-space"/>
    <w:rsid w:val="005C7E38"/>
  </w:style>
  <w:style w:type="character" w:customStyle="1" w:styleId="st">
    <w:name w:val="st"/>
    <w:rsid w:val="00516646"/>
  </w:style>
  <w:style w:type="table" w:customStyle="1" w:styleId="LightShading10">
    <w:name w:val="Light Shading1"/>
    <w:basedOn w:val="TableNormal"/>
    <w:uiPriority w:val="60"/>
    <w:rsid w:val="008313D7"/>
    <w:rPr>
      <w:rFonts w:ascii="Calibri" w:eastAsia="Calibri" w:hAnsi="Calibri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Epgrafe1">
    <w:name w:val="Epígrafe1"/>
    <w:basedOn w:val="Normal"/>
    <w:next w:val="Normal"/>
    <w:rsid w:val="008313D7"/>
    <w:pPr>
      <w:tabs>
        <w:tab w:val="clear" w:pos="851"/>
        <w:tab w:val="clear" w:pos="1701"/>
        <w:tab w:val="clear" w:pos="2552"/>
        <w:tab w:val="clear" w:pos="7088"/>
        <w:tab w:val="clear" w:pos="9356"/>
      </w:tabs>
      <w:spacing w:after="200" w:line="240" w:lineRule="auto"/>
      <w:jc w:val="left"/>
    </w:pPr>
    <w:rPr>
      <w:rFonts w:ascii="Frutiger-Roman" w:eastAsia="Times New Roman" w:hAnsi="Frutiger-Roman" w:cs="Calibri"/>
      <w:b/>
      <w:bCs/>
      <w:color w:val="4F81BD"/>
      <w:sz w:val="18"/>
      <w:szCs w:val="18"/>
      <w:lang w:val="sr-Latn-CS" w:eastAsia="ar-SA"/>
    </w:rPr>
  </w:style>
  <w:style w:type="paragraph" w:customStyle="1" w:styleId="TabletextHeaders">
    <w:name w:val="Tabletext Headers"/>
    <w:basedOn w:val="Tabletext1"/>
    <w:rsid w:val="00B27B20"/>
    <w:rPr>
      <w:b/>
    </w:rPr>
  </w:style>
  <w:style w:type="paragraph" w:customStyle="1" w:styleId="Tabletext1">
    <w:name w:val="Tabletext"/>
    <w:basedOn w:val="Normal"/>
    <w:rsid w:val="00B27B20"/>
    <w:pPr>
      <w:keepLines/>
      <w:widowControl w:val="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60" w:after="60" w:line="240" w:lineRule="auto"/>
      <w:jc w:val="left"/>
    </w:pPr>
    <w:rPr>
      <w:rFonts w:eastAsia="Times New Roman"/>
      <w:sz w:val="18"/>
      <w:szCs w:val="20"/>
      <w:lang w:val="en-US"/>
    </w:rPr>
  </w:style>
  <w:style w:type="table" w:customStyle="1" w:styleId="SAPowerNetworksTableStyle">
    <w:name w:val="SA Power Networks Table Style"/>
    <w:basedOn w:val="TableGrid"/>
    <w:uiPriority w:val="99"/>
    <w:qFormat/>
    <w:rsid w:val="00ED4CB2"/>
    <w:rPr>
      <w:rFonts w:ascii="Calibri" w:eastAsiaTheme="minorHAnsi" w:hAnsi="Calibri" w:cstheme="majorBidi"/>
      <w:lang w:val="en-US" w:bidi="en-US"/>
    </w:rPr>
    <w:tblPr>
      <w:tblStyleRowBandSize w:val="1"/>
      <w:tblStyleColBandSize w:val="1"/>
      <w:jc w:val="right"/>
      <w:tblBorders>
        <w:top w:val="single" w:sz="4" w:space="0" w:color="EEECE1" w:themeColor="background2"/>
        <w:left w:val="single" w:sz="4" w:space="0" w:color="EEECE1" w:themeColor="background2"/>
        <w:bottom w:val="single" w:sz="4" w:space="0" w:color="EEECE1" w:themeColor="background2"/>
        <w:right w:val="single" w:sz="4" w:space="0" w:color="EEECE1" w:themeColor="background2"/>
        <w:insideH w:val="single" w:sz="4" w:space="0" w:color="EEECE1" w:themeColor="background2"/>
        <w:insideV w:val="single" w:sz="4" w:space="0" w:color="EEECE1" w:themeColor="background2"/>
      </w:tblBorders>
      <w:tblCellMar>
        <w:top w:w="113" w:type="dxa"/>
        <w:bottom w:w="113" w:type="dxa"/>
      </w:tblCellMar>
    </w:tblPr>
    <w:trPr>
      <w:jc w:val="right"/>
    </w:trPr>
    <w:tcPr>
      <w:tcMar>
        <w:top w:w="113" w:type="dxa"/>
        <w:bottom w:w="113" w:type="dxa"/>
      </w:tcMar>
    </w:tcPr>
    <w:tblStylePr w:type="firstRow">
      <w:pPr>
        <w:wordWrap/>
        <w:spacing w:line="260" w:lineRule="exact"/>
      </w:pPr>
      <w:rPr>
        <w:rFonts w:asciiTheme="majorHAnsi" w:hAnsiTheme="majorHAnsi"/>
        <w:b/>
        <w:color w:val="EEECE1" w:themeColor="background2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F497D" w:themeFill="text2"/>
      </w:tcPr>
    </w:tblStylePr>
    <w:tblStylePr w:type="lastRow">
      <w:rPr>
        <w:rFonts w:asciiTheme="minorHAnsi" w:hAnsiTheme="minorHAnsi"/>
        <w:color w:val="auto"/>
        <w:sz w:val="22"/>
      </w:rPr>
      <w:tblPr/>
      <w:tcPr>
        <w:tc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  <w:tl2br w:val="nil"/>
          <w:tr2bl w:val="nil"/>
        </w:tcBorders>
      </w:tcPr>
    </w:tblStylePr>
    <w:tblStylePr w:type="firstCol">
      <w:pPr>
        <w:wordWrap/>
        <w:jc w:val="left"/>
      </w:pPr>
      <w:rPr>
        <w:rFonts w:ascii="Calibri" w:hAnsi="Calibri"/>
        <w:color w:val="4F81BD" w:themeColor="accent1"/>
        <w:sz w:val="22"/>
      </w:rPr>
      <w:tblPr/>
      <w:tcPr>
        <w:tc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cBorders>
        <w:shd w:val="clear" w:color="auto" w:fill="F79646" w:themeFill="accent6"/>
      </w:tcPr>
    </w:tblStylePr>
    <w:tblStylePr w:type="lastCol">
      <w:pPr>
        <w:wordWrap/>
        <w:jc w:val="right"/>
      </w:pPr>
      <w:rPr>
        <w:rFonts w:ascii="Calibri" w:hAnsi="Calibri"/>
        <w:color w:val="4F81BD" w:themeColor="accent1"/>
        <w:sz w:val="22"/>
      </w:rPr>
      <w:tblPr/>
      <w:tcPr>
        <w:tc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cBorders>
        <w:shd w:val="clear" w:color="auto" w:fill="F2F2F2" w:themeFill="background1" w:themeFillShade="F2"/>
      </w:tcPr>
    </w:tblStylePr>
    <w:tblStylePr w:type="band1Vert">
      <w:pPr>
        <w:wordWrap/>
        <w:jc w:val="right"/>
      </w:pPr>
      <w:rPr>
        <w:rFonts w:ascii="Calibri" w:hAnsi="Calibri"/>
        <w:color w:val="4F81BD" w:themeColor="accent1"/>
        <w:sz w:val="22"/>
      </w:rPr>
      <w:tblPr/>
      <w:tcPr>
        <w:tc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cBorders>
        <w:shd w:val="clear" w:color="auto" w:fill="8064A2" w:themeFill="accent4"/>
      </w:tcPr>
    </w:tblStylePr>
    <w:tblStylePr w:type="band2Vert">
      <w:pPr>
        <w:wordWrap/>
        <w:jc w:val="right"/>
      </w:pPr>
      <w:rPr>
        <w:rFonts w:ascii="Calibri" w:hAnsi="Calibri"/>
        <w:color w:val="4F81BD" w:themeColor="accent1"/>
        <w:sz w:val="22"/>
      </w:rPr>
      <w:tblPr/>
      <w:tcPr>
        <w:tc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cBorders>
        <w:shd w:val="clear" w:color="auto" w:fill="F79646" w:themeFill="accent6"/>
      </w:tcPr>
    </w:tblStylePr>
    <w:tblStylePr w:type="band1Horz">
      <w:rPr>
        <w:rFonts w:ascii="Calibri" w:hAnsi="Calibri"/>
        <w:color w:val="4F81BD" w:themeColor="accent1"/>
        <w:sz w:val="22"/>
      </w:rPr>
      <w:tblPr/>
      <w:tcPr>
        <w:tc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cBorders>
      </w:tcPr>
    </w:tblStylePr>
    <w:tblStylePr w:type="band2Horz">
      <w:rPr>
        <w:rFonts w:ascii="Calibri" w:hAnsi="Calibri"/>
        <w:color w:val="4F81BD" w:themeColor="accent1"/>
        <w:sz w:val="22"/>
      </w:rPr>
      <w:tblPr/>
      <w:tcPr>
        <w:tc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441B8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441B8"/>
    <w:rPr>
      <w:rFonts w:ascii="Arial" w:hAnsi="Arial"/>
      <w:sz w:val="24"/>
      <w:szCs w:val="22"/>
      <w:lang w:val="en-GB" w:eastAsia="en-US"/>
    </w:rPr>
  </w:style>
  <w:style w:type="paragraph" w:customStyle="1" w:styleId="Texto">
    <w:name w:val="Texto"/>
    <w:rsid w:val="0005297C"/>
    <w:pPr>
      <w:spacing w:before="120" w:after="120"/>
      <w:ind w:left="1418"/>
      <w:jc w:val="both"/>
    </w:pPr>
    <w:rPr>
      <w:rFonts w:ascii="Frutiger-Light" w:eastAsia="Times New Roman" w:hAnsi="Frutiger-Light"/>
      <w:color w:val="000000"/>
      <w:sz w:val="24"/>
      <w:lang w:val="es-ES_tradnl" w:eastAsia="es-ES"/>
    </w:rPr>
  </w:style>
  <w:style w:type="character" w:customStyle="1" w:styleId="sentence">
    <w:name w:val="sentence"/>
    <w:basedOn w:val="DefaultParagraphFont"/>
    <w:rsid w:val="00D40EDD"/>
  </w:style>
  <w:style w:type="paragraph" w:customStyle="1" w:styleId="NormalVietas">
    <w:name w:val="Normal + Viñetas"/>
    <w:basedOn w:val="Normal"/>
    <w:rsid w:val="00593D96"/>
    <w:pPr>
      <w:numPr>
        <w:numId w:val="30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20"/>
    </w:pPr>
    <w:rPr>
      <w:rFonts w:eastAsia="Times New Roman"/>
      <w:color w:val="000000"/>
      <w:sz w:val="20"/>
      <w:szCs w:val="24"/>
      <w:lang w:val="es-ES" w:eastAsia="es-ES"/>
    </w:rPr>
  </w:style>
  <w:style w:type="paragraph" w:customStyle="1" w:styleId="NormalVietas2">
    <w:name w:val="Normal + Viñetas 2"/>
    <w:basedOn w:val="NormalVietas"/>
    <w:rsid w:val="00593D96"/>
    <w:pPr>
      <w:numPr>
        <w:ilvl w:val="1"/>
      </w:numPr>
      <w:ind w:left="1434" w:hanging="357"/>
    </w:pPr>
  </w:style>
  <w:style w:type="paragraph" w:customStyle="1" w:styleId="NormalvietasCar">
    <w:name w:val="Normal+viñetas Car"/>
    <w:basedOn w:val="Normal"/>
    <w:rsid w:val="00593D96"/>
    <w:pPr>
      <w:numPr>
        <w:numId w:val="31"/>
      </w:num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20" w:after="0" w:line="288" w:lineRule="auto"/>
    </w:pPr>
    <w:rPr>
      <w:rFonts w:eastAsia="Times New Roman"/>
      <w:sz w:val="22"/>
      <w:lang w:val="es-ES_tradnl" w:eastAsia="es-ES"/>
    </w:rPr>
  </w:style>
  <w:style w:type="paragraph" w:customStyle="1" w:styleId="TableContent">
    <w:name w:val="TableContent"/>
    <w:basedOn w:val="Normal"/>
    <w:rsid w:val="00593D96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20" w:after="20"/>
      <w:jc w:val="left"/>
    </w:pPr>
    <w:rPr>
      <w:rFonts w:eastAsia="Times New Roman"/>
      <w:color w:val="000000"/>
      <w:sz w:val="20"/>
      <w:szCs w:val="20"/>
      <w:lang w:val="fr-FR" w:eastAsia="es-ES"/>
    </w:rPr>
  </w:style>
  <w:style w:type="paragraph" w:customStyle="1" w:styleId="Grafico">
    <w:name w:val="Grafico"/>
    <w:basedOn w:val="BodyText"/>
    <w:autoRedefine/>
    <w:rsid w:val="00725A51"/>
    <w:pPr>
      <w:tabs>
        <w:tab w:val="clear" w:pos="851"/>
        <w:tab w:val="clear" w:pos="1701"/>
        <w:tab w:val="clear" w:pos="2552"/>
        <w:tab w:val="clear" w:pos="7088"/>
        <w:tab w:val="clear" w:pos="9356"/>
      </w:tabs>
      <w:spacing w:before="120" w:line="240" w:lineRule="auto"/>
      <w:ind w:firstLine="720"/>
      <w:jc w:val="center"/>
    </w:pPr>
    <w:rPr>
      <w:rFonts w:eastAsia="Times New Roman" w:cs="Arial"/>
      <w:iCs/>
      <w:color w:val="595959"/>
      <w:sz w:val="18"/>
      <w:szCs w:val="18"/>
      <w:lang w:eastAsia="ar-SA"/>
    </w:rPr>
  </w:style>
  <w:style w:type="paragraph" w:customStyle="1" w:styleId="p0">
    <w:name w:val="p0"/>
    <w:basedOn w:val="Normal"/>
    <w:rsid w:val="00F95D65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80" w:lineRule="atLeast"/>
      <w:jc w:val="left"/>
    </w:pPr>
    <w:rPr>
      <w:rFonts w:eastAsia="Times New Roman" w:cs="Arial"/>
      <w:sz w:val="20"/>
      <w:szCs w:val="20"/>
      <w:lang w:eastAsia="ko-KR"/>
    </w:rPr>
  </w:style>
  <w:style w:type="paragraph" w:customStyle="1" w:styleId="xl34">
    <w:name w:val="xl34"/>
    <w:basedOn w:val="Normal"/>
    <w:rsid w:val="00F95D65"/>
    <w:pPr>
      <w:pBdr>
        <w:left w:val="single" w:sz="4" w:space="0" w:color="auto"/>
        <w:bottom w:val="dotted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</w:pPr>
    <w:rPr>
      <w:rFonts w:eastAsia="Arial Unicode MS" w:cs="Arial"/>
      <w:sz w:val="16"/>
      <w:szCs w:val="16"/>
      <w:lang w:val="en-US"/>
    </w:rPr>
  </w:style>
  <w:style w:type="paragraph" w:customStyle="1" w:styleId="p17">
    <w:name w:val="p17"/>
    <w:basedOn w:val="Normal"/>
    <w:rsid w:val="00F95D65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left"/>
    </w:pPr>
    <w:rPr>
      <w:rFonts w:eastAsia="Times New Roman" w:cs="Arial"/>
      <w:sz w:val="20"/>
      <w:szCs w:val="20"/>
      <w:lang w:eastAsia="ko-KR"/>
    </w:rPr>
  </w:style>
  <w:style w:type="character" w:customStyle="1" w:styleId="sc121">
    <w:name w:val="sc121"/>
    <w:rsid w:val="00F95D6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rsid w:val="00F95D6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F95D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F95D6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F95D6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rsid w:val="00F95D6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rsid w:val="00F95D6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rsid w:val="00F95D6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HeaderChar2">
    <w:name w:val="Header Char2"/>
    <w:rsid w:val="00F95D65"/>
    <w:rPr>
      <w:rFonts w:ascii="Calibri" w:hAnsi="Calibri"/>
      <w:sz w:val="18"/>
      <w:lang w:eastAsia="es-ES"/>
    </w:rPr>
  </w:style>
  <w:style w:type="character" w:customStyle="1" w:styleId="FooterChar3">
    <w:name w:val="Footer Char3"/>
    <w:rsid w:val="00F95D65"/>
    <w:rPr>
      <w:rFonts w:ascii="Calibri" w:hAnsi="Calibri"/>
      <w:sz w:val="18"/>
      <w:lang w:eastAsia="es-ES"/>
    </w:rPr>
  </w:style>
  <w:style w:type="table" w:customStyle="1" w:styleId="LightShading11">
    <w:name w:val="Light Shading11"/>
    <w:basedOn w:val="TableNormal"/>
    <w:uiPriority w:val="60"/>
    <w:rsid w:val="00F95D65"/>
    <w:rPr>
      <w:rFonts w:ascii="Calibri" w:eastAsia="Calibri" w:hAnsi="Calibri"/>
      <w:color w:val="0000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xl77">
    <w:name w:val="xl77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78">
    <w:name w:val="xl78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b/>
      <w:bCs/>
      <w:sz w:val="20"/>
      <w:szCs w:val="24"/>
      <w:lang w:val="es-ES" w:eastAsia="es-ES"/>
    </w:rPr>
  </w:style>
  <w:style w:type="paragraph" w:customStyle="1" w:styleId="xl79">
    <w:name w:val="xl79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80">
    <w:name w:val="xl80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81">
    <w:name w:val="xl81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82">
    <w:name w:val="xl82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83">
    <w:name w:val="xl83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84">
    <w:name w:val="xl84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8080" w:fill="969696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b/>
      <w:bCs/>
      <w:sz w:val="20"/>
      <w:szCs w:val="20"/>
      <w:lang w:val="es-ES" w:eastAsia="es-ES"/>
    </w:rPr>
  </w:style>
  <w:style w:type="paragraph" w:customStyle="1" w:styleId="xl85">
    <w:name w:val="xl85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8080" w:fill="969696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b/>
      <w:bCs/>
      <w:sz w:val="20"/>
      <w:szCs w:val="20"/>
      <w:lang w:val="es-ES" w:eastAsia="es-ES"/>
    </w:rPr>
  </w:style>
  <w:style w:type="paragraph" w:customStyle="1" w:styleId="xl86">
    <w:name w:val="xl86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87">
    <w:name w:val="xl87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88">
    <w:name w:val="xl88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89">
    <w:name w:val="xl89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90">
    <w:name w:val="xl90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3300" w:fill="FF000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91">
    <w:name w:val="xl91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92">
    <w:name w:val="xl92"/>
    <w:basedOn w:val="Normal"/>
    <w:uiPriority w:val="99"/>
    <w:rsid w:val="00F95D65"/>
    <w:pP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93">
    <w:name w:val="xl93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b/>
      <w:bCs/>
      <w:sz w:val="20"/>
      <w:szCs w:val="24"/>
      <w:lang w:val="es-ES" w:eastAsia="es-ES"/>
    </w:rPr>
  </w:style>
  <w:style w:type="paragraph" w:customStyle="1" w:styleId="xl94">
    <w:name w:val="xl94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b/>
      <w:bCs/>
      <w:sz w:val="20"/>
      <w:szCs w:val="24"/>
      <w:lang w:val="es-ES" w:eastAsia="es-ES"/>
    </w:rPr>
  </w:style>
  <w:style w:type="paragraph" w:customStyle="1" w:styleId="xl95">
    <w:name w:val="xl95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EBF1DE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96">
    <w:name w:val="xl96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3300" w:fill="FF000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97">
    <w:name w:val="xl97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b/>
      <w:bCs/>
      <w:color w:val="FF0000"/>
      <w:sz w:val="20"/>
      <w:szCs w:val="24"/>
      <w:lang w:val="es-ES" w:eastAsia="es-ES"/>
    </w:rPr>
  </w:style>
  <w:style w:type="paragraph" w:customStyle="1" w:styleId="xl98">
    <w:name w:val="xl98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99">
    <w:name w:val="xl99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100">
    <w:name w:val="xl100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101">
    <w:name w:val="xl101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102">
    <w:name w:val="xl102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103">
    <w:name w:val="xl103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000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104">
    <w:name w:val="xl104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105">
    <w:name w:val="xl105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3300" w:fill="FF000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106">
    <w:name w:val="xl106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color w:val="000000"/>
      <w:sz w:val="20"/>
      <w:szCs w:val="24"/>
      <w:lang w:val="es-ES" w:eastAsia="es-ES"/>
    </w:rPr>
  </w:style>
  <w:style w:type="paragraph" w:customStyle="1" w:styleId="xl107">
    <w:name w:val="xl107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3300" w:fill="FF000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108">
    <w:name w:val="xl108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109">
    <w:name w:val="xl109"/>
    <w:basedOn w:val="Normal"/>
    <w:uiPriority w:val="99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110">
    <w:name w:val="xl110"/>
    <w:basedOn w:val="Normal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C0000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sz w:val="20"/>
      <w:szCs w:val="24"/>
      <w:lang w:val="es-ES" w:eastAsia="es-ES"/>
    </w:rPr>
  </w:style>
  <w:style w:type="paragraph" w:customStyle="1" w:styleId="xl111">
    <w:name w:val="xl111"/>
    <w:basedOn w:val="Normal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112">
    <w:name w:val="xl112"/>
    <w:basedOn w:val="Normal"/>
    <w:rsid w:val="00F95D65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color w:val="000000"/>
      <w:sz w:val="20"/>
      <w:szCs w:val="24"/>
      <w:lang w:val="es-ES" w:eastAsia="es-ES"/>
    </w:rPr>
  </w:style>
  <w:style w:type="paragraph" w:customStyle="1" w:styleId="xl113">
    <w:name w:val="xl113"/>
    <w:basedOn w:val="Normal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114">
    <w:name w:val="xl114"/>
    <w:basedOn w:val="Normal"/>
    <w:rsid w:val="00F95D65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color w:val="000000"/>
      <w:sz w:val="20"/>
      <w:szCs w:val="24"/>
      <w:lang w:val="es-ES" w:eastAsia="es-ES"/>
    </w:rPr>
  </w:style>
  <w:style w:type="paragraph" w:customStyle="1" w:styleId="xl115">
    <w:name w:val="xl115"/>
    <w:basedOn w:val="Normal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8080" w:fill="969696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sz w:val="20"/>
      <w:szCs w:val="20"/>
      <w:lang w:val="es-ES" w:eastAsia="es-ES"/>
    </w:rPr>
  </w:style>
  <w:style w:type="paragraph" w:customStyle="1" w:styleId="xl116">
    <w:name w:val="xl116"/>
    <w:basedOn w:val="Normal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color w:val="DA9694"/>
      <w:sz w:val="20"/>
      <w:szCs w:val="24"/>
      <w:lang w:val="es-ES" w:eastAsia="es-ES"/>
    </w:rPr>
  </w:style>
  <w:style w:type="paragraph" w:customStyle="1" w:styleId="xl117">
    <w:name w:val="xl117"/>
    <w:basedOn w:val="Normal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118">
    <w:name w:val="xl118"/>
    <w:basedOn w:val="Normal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119">
    <w:name w:val="xl119"/>
    <w:basedOn w:val="Normal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120">
    <w:name w:val="xl120"/>
    <w:basedOn w:val="Normal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Times New Roman" w:eastAsia="Times New Roman" w:hAnsi="Times New Roman"/>
      <w:sz w:val="20"/>
      <w:szCs w:val="24"/>
      <w:lang w:val="es-ES" w:eastAsia="es-ES"/>
    </w:rPr>
  </w:style>
  <w:style w:type="paragraph" w:customStyle="1" w:styleId="xl121">
    <w:name w:val="xl121"/>
    <w:basedOn w:val="Normal"/>
    <w:rsid w:val="00F95D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808080" w:fill="969696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  <w:textAlignment w:val="top"/>
    </w:pPr>
    <w:rPr>
      <w:rFonts w:ascii="Century Gothic" w:eastAsia="Times New Roman" w:hAnsi="Century Gothic"/>
      <w:b/>
      <w:bCs/>
      <w:sz w:val="20"/>
      <w:szCs w:val="20"/>
      <w:lang w:val="en-AU" w:eastAsia="en-AU"/>
    </w:rPr>
  </w:style>
  <w:style w:type="paragraph" w:customStyle="1" w:styleId="font6">
    <w:name w:val="font6"/>
    <w:basedOn w:val="Normal"/>
    <w:uiPriority w:val="99"/>
    <w:rsid w:val="00F95D65"/>
    <w:pPr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before="100" w:beforeAutospacing="1" w:after="100" w:afterAutospacing="1" w:line="240" w:lineRule="auto"/>
      <w:jc w:val="left"/>
    </w:pPr>
    <w:rPr>
      <w:rFonts w:eastAsia="Times New Roman" w:cs="Arial"/>
      <w:sz w:val="16"/>
      <w:szCs w:val="16"/>
      <w:lang w:val="es-ES" w:eastAsia="es-ES"/>
    </w:rPr>
  </w:style>
  <w:style w:type="character" w:styleId="IntenseEmphasis">
    <w:name w:val="Intense Emphasis"/>
    <w:uiPriority w:val="21"/>
    <w:qFormat/>
    <w:rsid w:val="00F95D65"/>
    <w:rPr>
      <w:b/>
      <w:bCs/>
      <w:i/>
      <w:iCs/>
      <w:color w:val="4F81BD"/>
    </w:rPr>
  </w:style>
  <w:style w:type="paragraph" w:customStyle="1" w:styleId="Default1LTGliederung1">
    <w:name w:val="Default 1~LT~Gliederung 1"/>
    <w:uiPriority w:val="99"/>
    <w:rsid w:val="00F95D65"/>
    <w:pPr>
      <w:autoSpaceDE w:val="0"/>
      <w:autoSpaceDN w:val="0"/>
      <w:adjustRightInd w:val="0"/>
      <w:spacing w:after="283"/>
    </w:pPr>
    <w:rPr>
      <w:rFonts w:eastAsia="SimSun" w:cs="Arial"/>
      <w:color w:val="666666"/>
      <w:kern w:val="1"/>
      <w:sz w:val="40"/>
      <w:szCs w:val="40"/>
      <w:lang w:val="en-US" w:eastAsia="ko-KR"/>
    </w:rPr>
  </w:style>
  <w:style w:type="character" w:customStyle="1" w:styleId="CaptionTableChar">
    <w:name w:val="Caption Table Char"/>
    <w:locked/>
    <w:rsid w:val="00F95D65"/>
    <w:rPr>
      <w:rFonts w:ascii="Calibri" w:hAnsi="Calibri"/>
      <w:bCs/>
      <w:sz w:val="22"/>
      <w:szCs w:val="22"/>
      <w:lang w:eastAsia="en-US"/>
    </w:rPr>
  </w:style>
  <w:style w:type="character" w:customStyle="1" w:styleId="Ttulo1Car1">
    <w:name w:val="Título 1 Car1"/>
    <w:aliases w:val="h1 Car1,h1 Char Char Char Char Car1,h1 Char Char Char Car1,h1 Char Char Char Char Char Car1"/>
    <w:rsid w:val="00F95D65"/>
    <w:rPr>
      <w:rFonts w:ascii="Cambria" w:eastAsia="Microsoft Yi Baiti" w:hAnsi="Cambria" w:cs="Times New Roman"/>
      <w:b/>
      <w:bCs/>
      <w:color w:val="365F91"/>
      <w:sz w:val="28"/>
      <w:szCs w:val="28"/>
      <w:lang w:eastAsia="en-US"/>
    </w:rPr>
  </w:style>
  <w:style w:type="character" w:customStyle="1" w:styleId="Ttulo2Car1">
    <w:name w:val="Título 2 Car1"/>
    <w:aliases w:val="h2 Car1"/>
    <w:semiHidden/>
    <w:rsid w:val="00F95D65"/>
    <w:rPr>
      <w:rFonts w:ascii="Cambria" w:eastAsia="Microsoft Yi Baiti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1">
    <w:name w:val="Título 3 Car1"/>
    <w:aliases w:val="h3 Car1,h3 + (Complex) Arial Car1,Before:  0&quot; Car1,First line:  0&quot; Car1,After:  0.02&quot; Car1"/>
    <w:semiHidden/>
    <w:rsid w:val="00F95D65"/>
    <w:rPr>
      <w:rFonts w:ascii="Cambria" w:eastAsia="Microsoft Yi Baiti" w:hAnsi="Cambria" w:cs="Times New Roman"/>
      <w:b/>
      <w:bCs/>
      <w:color w:val="4F81BD"/>
      <w:szCs w:val="24"/>
      <w:lang w:eastAsia="en-US"/>
    </w:rPr>
  </w:style>
  <w:style w:type="character" w:customStyle="1" w:styleId="Ttulo4Car1">
    <w:name w:val="Título 4 Car1"/>
    <w:aliases w:val="h4 Car1"/>
    <w:semiHidden/>
    <w:rsid w:val="00F95D65"/>
    <w:rPr>
      <w:rFonts w:ascii="Cambria" w:eastAsia="Microsoft Yi Baiti" w:hAnsi="Cambria" w:cs="Times New Roman"/>
      <w:b/>
      <w:bCs/>
      <w:i/>
      <w:iCs/>
      <w:color w:val="4F81BD"/>
      <w:szCs w:val="24"/>
      <w:lang w:eastAsia="en-US"/>
    </w:rPr>
  </w:style>
  <w:style w:type="character" w:customStyle="1" w:styleId="TableCaptionChar">
    <w:name w:val="Table Caption Char"/>
    <w:link w:val="TableCaption"/>
    <w:locked/>
    <w:rsid w:val="00F95D65"/>
    <w:rPr>
      <w:rFonts w:ascii="Calibri" w:hAnsi="Calibri"/>
      <w:b/>
      <w:bCs/>
      <w:sz w:val="18"/>
      <w:szCs w:val="18"/>
      <w:lang w:val="en-GB" w:eastAsia="en-US"/>
    </w:rPr>
  </w:style>
  <w:style w:type="paragraph" w:customStyle="1" w:styleId="TableCaption">
    <w:name w:val="Table Caption"/>
    <w:basedOn w:val="Caption"/>
    <w:link w:val="TableCaptionChar"/>
    <w:autoRedefine/>
    <w:qFormat/>
    <w:rsid w:val="00F95D65"/>
    <w:pPr>
      <w:keepNext/>
      <w:keepLines w:val="0"/>
      <w:tabs>
        <w:tab w:val="clear" w:pos="851"/>
        <w:tab w:val="clear" w:pos="1701"/>
        <w:tab w:val="clear" w:pos="2552"/>
        <w:tab w:val="clear" w:pos="7088"/>
        <w:tab w:val="clear" w:pos="9356"/>
      </w:tabs>
      <w:suppressAutoHyphens w:val="0"/>
      <w:spacing w:after="0" w:line="240" w:lineRule="auto"/>
      <w:jc w:val="right"/>
    </w:pPr>
    <w:rPr>
      <w:rFonts w:ascii="Calibri" w:hAnsi="Calibri"/>
      <w:b/>
      <w:i w:val="0"/>
      <w:sz w:val="18"/>
    </w:rPr>
  </w:style>
  <w:style w:type="character" w:customStyle="1" w:styleId="WW8Num8z2">
    <w:name w:val="WW8Num8z2"/>
    <w:rsid w:val="00F95D65"/>
    <w:rPr>
      <w:rFonts w:ascii="Wingdings" w:hAnsi="Wingdings" w:hint="default"/>
    </w:rPr>
  </w:style>
  <w:style w:type="character" w:customStyle="1" w:styleId="FootnoteCharacters">
    <w:name w:val="Footnote Characters"/>
    <w:rsid w:val="00F95D65"/>
    <w:rPr>
      <w:vertAlign w:val="superscript"/>
    </w:rPr>
  </w:style>
  <w:style w:type="character" w:customStyle="1" w:styleId="sectiontitle">
    <w:name w:val="sectiontitle"/>
    <w:rsid w:val="00F95D65"/>
  </w:style>
  <w:style w:type="numbering" w:customStyle="1" w:styleId="MultiVinyetaTT">
    <w:name w:val="Multi Vinyeta TT"/>
    <w:rsid w:val="00F021E3"/>
    <w:pPr>
      <w:numPr>
        <w:numId w:val="32"/>
      </w:numPr>
    </w:pPr>
  </w:style>
  <w:style w:type="paragraph" w:customStyle="1" w:styleId="Heading10">
    <w:name w:val="Heading1"/>
    <w:unhideWhenUsed/>
    <w:qFormat/>
    <w:pPr>
      <w:outlineLvl w:val="0"/>
    </w:pPr>
  </w:style>
  <w:style w:type="paragraph" w:customStyle="1" w:styleId="Heading20">
    <w:name w:val="Heading2"/>
    <w:uiPriority w:val="1"/>
    <w:unhideWhenUsed/>
    <w:qFormat/>
    <w:pPr>
      <w:outlineLvl w:val="1"/>
    </w:pPr>
  </w:style>
  <w:style w:type="paragraph" w:customStyle="1" w:styleId="Heading30">
    <w:name w:val="Heading3"/>
    <w:uiPriority w:val="2"/>
    <w:unhideWhenUsed/>
    <w:qFormat/>
    <w:pPr>
      <w:outlineLvl w:val="2"/>
    </w:pPr>
  </w:style>
  <w:style w:type="paragraph" w:customStyle="1" w:styleId="Heading40">
    <w:name w:val="Heading4"/>
    <w:uiPriority w:val="3"/>
    <w:unhideWhenUsed/>
    <w:qFormat/>
    <w:pPr>
      <w:outlineLvl w:val="3"/>
    </w:pPr>
  </w:style>
  <w:style w:type="paragraph" w:customStyle="1" w:styleId="Heading50">
    <w:name w:val="Heading5"/>
    <w:uiPriority w:val="4"/>
    <w:unhideWhenUsed/>
    <w:qFormat/>
    <w:pPr>
      <w:outlineLvl w:val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341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94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974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09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0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1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67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3047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PROYECTOS%20CLUSTER\000%20-%20PERTH\001%20-%20ACTEWAGL\5000%20-%20GO\4000%20-%20Deliverabl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8d344adb-6378-4d9b-b472-12afa7254c90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04EA38CA03947948FE2B946646178" ma:contentTypeVersion="1" ma:contentTypeDescription="Create a new document." ma:contentTypeScope="" ma:versionID="971c76548a7ee8d9c01a8ac3dcacd37b">
  <xsd:schema xmlns:xsd="http://www.w3.org/2001/XMLSchema" xmlns:xs="http://www.w3.org/2001/XMLSchema" xmlns:p="http://schemas.microsoft.com/office/2006/metadata/properties" xmlns:ns2="8d344adb-6378-4d9b-b472-12afa7254c90" targetNamespace="http://schemas.microsoft.com/office/2006/metadata/properties" ma:root="true" ma:fieldsID="a1b01120ea9422b4a945165e1d4d5705" ns2:_="">
    <xsd:import namespace="8d344adb-6378-4d9b-b472-12afa7254c90"/>
    <xsd:element name="properties">
      <xsd:complexType>
        <xsd:sequence>
          <xsd:element name="documentManagement">
            <xsd:complexType>
              <xsd:all>
                <xsd:element ref="ns2:Target_x0020_Audien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44adb-6378-4d9b-b472-12afa7254c90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8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048E7-9EF6-4679-9D76-3434E838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023314-6CF9-47AF-BE12-94E8F6405C45}">
  <ds:schemaRefs>
    <ds:schemaRef ds:uri="http://schemas.microsoft.com/office/2006/metadata/properties"/>
    <ds:schemaRef ds:uri="http://schemas.microsoft.com/office/infopath/2007/PartnerControls"/>
    <ds:schemaRef ds:uri="8d344adb-6378-4d9b-b472-12afa7254c90"/>
  </ds:schemaRefs>
</ds:datastoreItem>
</file>

<file path=customXml/itemProps3.xml><?xml version="1.0" encoding="utf-8"?>
<ds:datastoreItem xmlns:ds="http://schemas.openxmlformats.org/officeDocument/2006/customXml" ds:itemID="{10B92A65-9BAE-4B80-83AC-DA81B0E30EF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0335C1B-8FA6-44AF-A0A1-2DD9B0DFC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344adb-6378-4d9b-b472-12afa7254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3280B9A-022E-4068-96C0-871DF8A3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1116</TotalTime>
  <Pages>8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AppwebFAP</vt:lpstr>
      <vt:lpstr>ProposalStudio</vt:lpstr>
    </vt:vector>
  </TitlesOfParts>
  <Company>FreeWill Technologies</Company>
  <LinksUpToDate>false</LinksUpToDate>
  <CharactersWithSpaces>1876</CharactersWithSpaces>
  <SharedDoc>false</SharedDoc>
  <HLinks>
    <vt:vector size="672" baseType="variant">
      <vt:variant>
        <vt:i4>1769533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_Toc349319621</vt:lpwstr>
      </vt:variant>
      <vt:variant>
        <vt:i4>1769533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_Toc349319620</vt:lpwstr>
      </vt:variant>
      <vt:variant>
        <vt:i4>1572925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_Toc349319619</vt:lpwstr>
      </vt:variant>
      <vt:variant>
        <vt:i4>1572925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_Toc349319618</vt:lpwstr>
      </vt:variant>
      <vt:variant>
        <vt:i4>1572925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_Toc349319617</vt:lpwstr>
      </vt:variant>
      <vt:variant>
        <vt:i4>1572925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_Toc349319616</vt:lpwstr>
      </vt:variant>
      <vt:variant>
        <vt:i4>1572925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_Toc349319615</vt:lpwstr>
      </vt:variant>
      <vt:variant>
        <vt:i4>1572925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_Toc349319614</vt:lpwstr>
      </vt:variant>
      <vt:variant>
        <vt:i4>1572925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_Toc349319613</vt:lpwstr>
      </vt:variant>
      <vt:variant>
        <vt:i4>1572925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_Toc349319612</vt:lpwstr>
      </vt:variant>
      <vt:variant>
        <vt:i4>1572925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_Toc349319611</vt:lpwstr>
      </vt:variant>
      <vt:variant>
        <vt:i4>1572925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_Toc349319610</vt:lpwstr>
      </vt:variant>
      <vt:variant>
        <vt:i4>1638461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_Toc349319609</vt:lpwstr>
      </vt:variant>
      <vt:variant>
        <vt:i4>1638461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_Toc349319608</vt:lpwstr>
      </vt:variant>
      <vt:variant>
        <vt:i4>1638461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_Toc349319607</vt:lpwstr>
      </vt:variant>
      <vt:variant>
        <vt:i4>1638461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_Toc349319606</vt:lpwstr>
      </vt:variant>
      <vt:variant>
        <vt:i4>1638461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_Toc349319605</vt:lpwstr>
      </vt:variant>
      <vt:variant>
        <vt:i4>1638461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_Toc349319604</vt:lpwstr>
      </vt:variant>
      <vt:variant>
        <vt:i4>1638461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_Toc349319603</vt:lpwstr>
      </vt:variant>
      <vt:variant>
        <vt:i4>1638461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_Toc349319602</vt:lpwstr>
      </vt:variant>
      <vt:variant>
        <vt:i4>1638461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_Toc349319601</vt:lpwstr>
      </vt:variant>
      <vt:variant>
        <vt:i4>1638461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_Toc349319600</vt:lpwstr>
      </vt:variant>
      <vt:variant>
        <vt:i4>1048638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_Toc349319599</vt:lpwstr>
      </vt:variant>
      <vt:variant>
        <vt:i4>1048638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_Toc349319598</vt:lpwstr>
      </vt:variant>
      <vt:variant>
        <vt:i4>1048638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_Toc349319597</vt:lpwstr>
      </vt:variant>
      <vt:variant>
        <vt:i4>1048638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_Toc349319596</vt:lpwstr>
      </vt:variant>
      <vt:variant>
        <vt:i4>1048638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_Toc349319595</vt:lpwstr>
      </vt:variant>
      <vt:variant>
        <vt:i4>1048638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_Toc349319594</vt:lpwstr>
      </vt:variant>
      <vt:variant>
        <vt:i4>1048638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_Toc349319593</vt:lpwstr>
      </vt:variant>
      <vt:variant>
        <vt:i4>1048638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_Toc349319592</vt:lpwstr>
      </vt:variant>
      <vt:variant>
        <vt:i4>1048638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_Toc349319591</vt:lpwstr>
      </vt:variant>
      <vt:variant>
        <vt:i4>1048638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_Toc349319590</vt:lpwstr>
      </vt:variant>
      <vt:variant>
        <vt:i4>1114174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_Toc349319589</vt:lpwstr>
      </vt:variant>
      <vt:variant>
        <vt:i4>1114174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_Toc349319588</vt:lpwstr>
      </vt:variant>
      <vt:variant>
        <vt:i4>1114174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_Toc349319587</vt:lpwstr>
      </vt:variant>
      <vt:variant>
        <vt:i4>1114174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_Toc349319586</vt:lpwstr>
      </vt:variant>
      <vt:variant>
        <vt:i4>1114174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_Toc349319585</vt:lpwstr>
      </vt:variant>
      <vt:variant>
        <vt:i4>1114174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_Toc349319584</vt:lpwstr>
      </vt:variant>
      <vt:variant>
        <vt:i4>1114174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_Toc349319583</vt:lpwstr>
      </vt:variant>
      <vt:variant>
        <vt:i4>1114174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_Toc349319582</vt:lpwstr>
      </vt:variant>
      <vt:variant>
        <vt:i4>1114174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_Toc349319581</vt:lpwstr>
      </vt:variant>
      <vt:variant>
        <vt:i4>1114174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_Toc349319580</vt:lpwstr>
      </vt:variant>
      <vt:variant>
        <vt:i4>1966142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_Toc349319579</vt:lpwstr>
      </vt:variant>
      <vt:variant>
        <vt:i4>1966142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_Toc349319578</vt:lpwstr>
      </vt:variant>
      <vt:variant>
        <vt:i4>1966142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_Toc349319577</vt:lpwstr>
      </vt:variant>
      <vt:variant>
        <vt:i4>1966142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_Toc349319576</vt:lpwstr>
      </vt:variant>
      <vt:variant>
        <vt:i4>1966142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_Toc349319575</vt:lpwstr>
      </vt:variant>
      <vt:variant>
        <vt:i4>1966142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_Toc349319574</vt:lpwstr>
      </vt:variant>
      <vt:variant>
        <vt:i4>1966142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_Toc349319573</vt:lpwstr>
      </vt:variant>
      <vt:variant>
        <vt:i4>1966142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_Toc349319572</vt:lpwstr>
      </vt:variant>
      <vt:variant>
        <vt:i4>1966142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_Toc349319571</vt:lpwstr>
      </vt:variant>
      <vt:variant>
        <vt:i4>1966142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_Toc349319570</vt:lpwstr>
      </vt:variant>
      <vt:variant>
        <vt:i4>2031678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_Toc349319569</vt:lpwstr>
      </vt:variant>
      <vt:variant>
        <vt:i4>2031678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_Toc349319568</vt:lpwstr>
      </vt:variant>
      <vt:variant>
        <vt:i4>2031678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_Toc349319567</vt:lpwstr>
      </vt:variant>
      <vt:variant>
        <vt:i4>2031678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_Toc349319566</vt:lpwstr>
      </vt:variant>
      <vt:variant>
        <vt:i4>2031678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_Toc349319565</vt:lpwstr>
      </vt:variant>
      <vt:variant>
        <vt:i4>2031678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_Toc349319564</vt:lpwstr>
      </vt:variant>
      <vt:variant>
        <vt:i4>2031678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_Toc349319563</vt:lpwstr>
      </vt:variant>
      <vt:variant>
        <vt:i4>2031678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_Toc349319562</vt:lpwstr>
      </vt:variant>
      <vt:variant>
        <vt:i4>2031678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_Toc349319561</vt:lpwstr>
      </vt:variant>
      <vt:variant>
        <vt:i4>2031678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_Toc349319560</vt:lpwstr>
      </vt:variant>
      <vt:variant>
        <vt:i4>1835070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_Toc349319559</vt:lpwstr>
      </vt:variant>
      <vt:variant>
        <vt:i4>1835070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_Toc349319558</vt:lpwstr>
      </vt:variant>
      <vt:variant>
        <vt:i4>1835070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_Toc349319557</vt:lpwstr>
      </vt:variant>
      <vt:variant>
        <vt:i4>1835070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_Toc349319556</vt:lpwstr>
      </vt:variant>
      <vt:variant>
        <vt:i4>1835070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_Toc349319555</vt:lpwstr>
      </vt:variant>
      <vt:variant>
        <vt:i4>1835070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_Toc349319554</vt:lpwstr>
      </vt:variant>
      <vt:variant>
        <vt:i4>1835070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_Toc349319553</vt:lpwstr>
      </vt:variant>
      <vt:variant>
        <vt:i4>1835070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_Toc349319552</vt:lpwstr>
      </vt:variant>
      <vt:variant>
        <vt:i4>1835070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_Toc349319551</vt:lpwstr>
      </vt:variant>
      <vt:variant>
        <vt:i4>1835070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_Toc349319550</vt:lpwstr>
      </vt:variant>
      <vt:variant>
        <vt:i4>1900606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_Toc349319549</vt:lpwstr>
      </vt:variant>
      <vt:variant>
        <vt:i4>1900606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_Toc349319548</vt:lpwstr>
      </vt:variant>
      <vt:variant>
        <vt:i4>1900606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_Toc349319547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_Toc349320392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_Toc349320391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_Toc349320390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_Toc349320389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_Toc349320388</vt:lpwstr>
      </vt:variant>
      <vt:variant>
        <vt:i4>1572923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_Toc349320387</vt:lpwstr>
      </vt:variant>
      <vt:variant>
        <vt:i4>1572923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_Toc349320386</vt:lpwstr>
      </vt:variant>
      <vt:variant>
        <vt:i4>1572923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_Toc349320385</vt:lpwstr>
      </vt:variant>
      <vt:variant>
        <vt:i4>1572923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_Toc349320384</vt:lpwstr>
      </vt:variant>
      <vt:variant>
        <vt:i4>1572923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_Toc349320383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_Toc349320382</vt:lpwstr>
      </vt:variant>
      <vt:variant>
        <vt:i4>1572923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_Toc349320381</vt:lpwstr>
      </vt:variant>
      <vt:variant>
        <vt:i4>1572923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_Toc349320380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_Toc349320379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_Toc349320378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_Toc349320377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_Toc349320376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_Toc349320375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_Toc349320374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_Toc349320373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_Toc349320372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_Toc349320371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_Toc349320370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_Toc349320369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_Toc349320368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_Toc349320367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_Toc349320366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_Toc349320365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_Toc349320364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_Toc349320363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_Toc349320362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_Toc349320361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_Toc349320360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_Toc349320359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_Toc349320358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_Toc349320357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_Toc349320356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AppwebFAP</dc:title>
  <dc:subject>Manual del Usuario</dc:subject>
  <dc:creator>BV</dc:creator>
  <cp:lastModifiedBy>Maria del Mar Farfan</cp:lastModifiedBy>
  <cp:revision>591</cp:revision>
  <cp:lastPrinted>2018-07-06T09:35:00Z</cp:lastPrinted>
  <dcterms:created xsi:type="dcterms:W3CDTF">2015-11-05T08:28:00Z</dcterms:created>
  <dcterms:modified xsi:type="dcterms:W3CDTF">2019-03-14T22:21:00Z</dcterms:modified>
  <cp:category>FreeWill Technologies</cp:category>
</cp:coreProperties>
</file>