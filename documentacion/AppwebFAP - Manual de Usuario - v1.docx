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11F5" w:rsidRPr="003A58C2" w:rsidRDefault="007511F5" w:rsidP="007E65F2">
      <w:pPr>
        <w:spacing w:before="60"/>
        <w:jc w:val="center"/>
        <w:rPr>
          <w:lang w:val="es-ES"/>
        </w:rPr>
      </w:pPr>
    </w:p>
    <w:p w:rsidR="007C0340" w:rsidRPr="003A58C2" w:rsidRDefault="007C0340" w:rsidP="007E65F2">
      <w:pPr>
        <w:spacing w:before="60"/>
        <w:jc w:val="center"/>
        <w:rPr>
          <w:lang w:val="es-ES"/>
        </w:rPr>
      </w:pPr>
    </w:p>
    <w:p w:rsidR="007C0340" w:rsidRPr="003A58C2" w:rsidRDefault="007C0340" w:rsidP="007E65F2">
      <w:pPr>
        <w:spacing w:before="60"/>
        <w:jc w:val="center"/>
        <w:rPr>
          <w:lang w:val="es-ES"/>
        </w:rPr>
      </w:pPr>
    </w:p>
    <w:p w:rsidR="007C0340" w:rsidRPr="003A58C2" w:rsidRDefault="007C0340" w:rsidP="007E65F2">
      <w:pPr>
        <w:spacing w:before="60"/>
        <w:jc w:val="center"/>
        <w:rPr>
          <w:lang w:val="es-ES"/>
        </w:rPr>
      </w:pPr>
    </w:p>
    <w:p w:rsidR="007511F5" w:rsidRPr="003A58C2" w:rsidRDefault="007511F5" w:rsidP="007E65F2">
      <w:pPr>
        <w:spacing w:before="60"/>
        <w:jc w:val="center"/>
        <w:rPr>
          <w:lang w:val="es-ES"/>
        </w:rPr>
      </w:pPr>
    </w:p>
    <w:p w:rsidR="00247348" w:rsidRPr="003A58C2" w:rsidRDefault="00247348" w:rsidP="007E65F2">
      <w:pPr>
        <w:spacing w:before="60"/>
        <w:jc w:val="center"/>
        <w:rPr>
          <w:lang w:val="es-ES"/>
        </w:rPr>
      </w:pPr>
    </w:p>
    <w:p w:rsidR="002957CB" w:rsidRPr="004305A4" w:rsidRDefault="00641482" w:rsidP="00E2306E">
      <w:pPr>
        <w:pStyle w:val="CompanySpecial"/>
        <w:outlineLvl w:val="0"/>
        <w:rPr>
          <w:lang w:val="en-AU"/>
        </w:rPr>
      </w:pPr>
      <w:bookmarkStart w:id="0" w:name="_Toc5965053"/>
      <w:proofErr w:type="spellStart"/>
      <w:r w:rsidRPr="004305A4">
        <w:rPr>
          <w:lang w:val="en-AU"/>
        </w:rPr>
        <w:t>FreeWill</w:t>
      </w:r>
      <w:proofErr w:type="spellEnd"/>
      <w:r w:rsidRPr="004305A4">
        <w:rPr>
          <w:lang w:val="en-AU"/>
        </w:rPr>
        <w:t xml:space="preserve"> Technologies</w:t>
      </w:r>
      <w:bookmarkEnd w:id="0"/>
    </w:p>
    <w:p w:rsidR="007511F5" w:rsidRPr="004305A4" w:rsidRDefault="007511F5" w:rsidP="00B950C0">
      <w:pPr>
        <w:pStyle w:val="Ttulo"/>
        <w:rPr>
          <w:rStyle w:val="Textodelmarcadordeposicin"/>
          <w:color w:val="auto"/>
          <w:lang w:val="en-AU"/>
        </w:rPr>
      </w:pPr>
    </w:p>
    <w:p w:rsidR="00247348" w:rsidRPr="004305A4" w:rsidRDefault="002C2924" w:rsidP="00D4485B">
      <w:pPr>
        <w:pStyle w:val="Ttulo"/>
        <w:rPr>
          <w:rStyle w:val="Textodelmarcadordeposicin"/>
          <w:color w:val="auto"/>
          <w:lang w:val="en-AU"/>
        </w:rPr>
      </w:pPr>
      <w:proofErr w:type="spellStart"/>
      <w:r>
        <w:rPr>
          <w:rStyle w:val="Textodelmarcadordeposicin"/>
          <w:b w:val="0"/>
          <w:color w:val="auto"/>
          <w:lang w:val="en-AU"/>
        </w:rPr>
        <w:t>Appweb</w:t>
      </w:r>
      <w:r>
        <w:rPr>
          <w:rStyle w:val="Textodelmarcadordeposicin"/>
          <w:color w:val="auto"/>
          <w:lang w:val="en-AU"/>
        </w:rPr>
        <w:t>FAP</w:t>
      </w:r>
      <w:proofErr w:type="spellEnd"/>
    </w:p>
    <w:p w:rsidR="00CD30FF" w:rsidRPr="004305A4" w:rsidRDefault="00BB28D5" w:rsidP="00E2306E">
      <w:pPr>
        <w:pStyle w:val="DocumentType"/>
        <w:outlineLvl w:val="0"/>
        <w:rPr>
          <w:lang w:val="en-AU"/>
        </w:rPr>
      </w:pPr>
      <w:bookmarkStart w:id="1" w:name="_Toc5965054"/>
      <w:r w:rsidRPr="004305A4">
        <w:rPr>
          <w:lang w:val="en-AU"/>
        </w:rPr>
        <w:t xml:space="preserve">Manual del </w:t>
      </w:r>
      <w:proofErr w:type="spellStart"/>
      <w:r w:rsidRPr="004305A4">
        <w:rPr>
          <w:lang w:val="en-AU"/>
        </w:rPr>
        <w:t>Usuario</w:t>
      </w:r>
      <w:bookmarkEnd w:id="1"/>
      <w:proofErr w:type="spellEnd"/>
    </w:p>
    <w:p w:rsidR="001D4ECF" w:rsidRPr="004305A4" w:rsidRDefault="001D4ECF" w:rsidP="00B30968">
      <w:pPr>
        <w:rPr>
          <w:lang w:val="en-AU"/>
        </w:rPr>
      </w:pPr>
    </w:p>
    <w:p w:rsidR="00966772" w:rsidRPr="004305A4" w:rsidRDefault="00966772" w:rsidP="00B30968">
      <w:pPr>
        <w:rPr>
          <w:lang w:val="en-AU"/>
        </w:rPr>
      </w:pPr>
    </w:p>
    <w:p w:rsidR="00966772" w:rsidRPr="004305A4" w:rsidRDefault="00966772" w:rsidP="00B30968">
      <w:pPr>
        <w:rPr>
          <w:lang w:val="en-AU"/>
        </w:rPr>
      </w:pPr>
    </w:p>
    <w:p w:rsidR="00966772" w:rsidRPr="00966772" w:rsidRDefault="00966772" w:rsidP="00966772">
      <w:pPr>
        <w:rPr>
          <w:lang w:val="en-AU"/>
        </w:rPr>
      </w:pPr>
      <w:r w:rsidRPr="00966772">
        <w:rPr>
          <w:lang w:val="en-AU"/>
        </w:rPr>
        <w:t xml:space="preserve">This document contains information that is confidential and proprietary to </w:t>
      </w:r>
      <w:proofErr w:type="spellStart"/>
      <w:r w:rsidRPr="00966772">
        <w:rPr>
          <w:lang w:val="en-AU"/>
        </w:rPr>
        <w:t>FreeWill</w:t>
      </w:r>
      <w:proofErr w:type="spellEnd"/>
      <w:r w:rsidRPr="00966772">
        <w:rPr>
          <w:lang w:val="en-AU"/>
        </w:rPr>
        <w:t xml:space="preserve"> Technologies. T</w:t>
      </w:r>
      <w:r>
        <w:rPr>
          <w:lang w:val="en-AU"/>
        </w:rPr>
        <w:t>his document including any exce</w:t>
      </w:r>
      <w:r w:rsidRPr="00966772">
        <w:rPr>
          <w:lang w:val="en-AU"/>
        </w:rPr>
        <w:t xml:space="preserve">pt hereof, may not be copied, transmitted, distributed or otherwise communicated to any third party without the express written consent of </w:t>
      </w:r>
      <w:proofErr w:type="spellStart"/>
      <w:r w:rsidRPr="00966772">
        <w:rPr>
          <w:lang w:val="en-AU"/>
        </w:rPr>
        <w:t>FreeWill</w:t>
      </w:r>
      <w:proofErr w:type="spellEnd"/>
      <w:r w:rsidRPr="00966772">
        <w:rPr>
          <w:lang w:val="en-AU"/>
        </w:rPr>
        <w:t xml:space="preserve"> Technologies.</w:t>
      </w:r>
    </w:p>
    <w:p w:rsidR="00966772" w:rsidRPr="00966772" w:rsidRDefault="00966772" w:rsidP="00966772">
      <w:pPr>
        <w:rPr>
          <w:lang w:val="en-AU"/>
        </w:rPr>
      </w:pPr>
      <w:r w:rsidRPr="00966772">
        <w:rPr>
          <w:lang w:val="en-AU"/>
        </w:rPr>
        <w:t xml:space="preserve">This document has undergone extensive technical review before being released. While every care has been taken in preparing these documents </w:t>
      </w:r>
      <w:proofErr w:type="gramStart"/>
      <w:r w:rsidRPr="00966772">
        <w:rPr>
          <w:lang w:val="en-AU"/>
        </w:rPr>
        <w:t>in order to</w:t>
      </w:r>
      <w:proofErr w:type="gramEnd"/>
      <w:r w:rsidRPr="00966772">
        <w:rPr>
          <w:lang w:val="en-AU"/>
        </w:rPr>
        <w:t xml:space="preserve"> keep the information herein as accurate and up to date as possible, </w:t>
      </w:r>
      <w:proofErr w:type="spellStart"/>
      <w:r w:rsidRPr="00966772">
        <w:rPr>
          <w:lang w:val="en-AU"/>
        </w:rPr>
        <w:t>FreeWill</w:t>
      </w:r>
      <w:proofErr w:type="spellEnd"/>
      <w:r w:rsidRPr="00966772">
        <w:rPr>
          <w:lang w:val="en-AU"/>
        </w:rPr>
        <w:t xml:space="preserve"> Technologies shall </w:t>
      </w:r>
      <w:r>
        <w:rPr>
          <w:lang w:val="en-AU"/>
        </w:rPr>
        <w:t xml:space="preserve">not </w:t>
      </w:r>
      <w:r w:rsidRPr="00966772">
        <w:rPr>
          <w:lang w:val="en-AU"/>
        </w:rPr>
        <w:t>be responsible or liable for misuse of the information contained herein, nor for errors or omissions or for damages resulting from the use of the information contained herein.</w:t>
      </w:r>
    </w:p>
    <w:p w:rsidR="0073081D" w:rsidRPr="00966772" w:rsidRDefault="00966772" w:rsidP="00966772">
      <w:pPr>
        <w:rPr>
          <w:lang w:val="en-AU"/>
        </w:rPr>
      </w:pPr>
      <w:r w:rsidRPr="00966772">
        <w:rPr>
          <w:lang w:val="en-AU"/>
        </w:rPr>
        <w:t>The content of this document is subject to change without prior notice.</w:t>
      </w:r>
    </w:p>
    <w:p w:rsidR="001D4ECF" w:rsidRPr="00966772" w:rsidRDefault="001D4ECF" w:rsidP="00B30968">
      <w:pPr>
        <w:rPr>
          <w:lang w:val="en-AU"/>
        </w:rPr>
      </w:pPr>
    </w:p>
    <w:p w:rsidR="001D4ECF" w:rsidRPr="00966772" w:rsidRDefault="001D4ECF" w:rsidP="00B30968">
      <w:pPr>
        <w:rPr>
          <w:lang w:val="en-AU"/>
        </w:rPr>
        <w:sectPr w:rsidR="001D4ECF" w:rsidRPr="00966772" w:rsidSect="00E0641D">
          <w:headerReference w:type="default" r:id="rId12"/>
          <w:pgSz w:w="11907" w:h="16839" w:code="9"/>
          <w:pgMar w:top="2104" w:right="851" w:bottom="1559" w:left="1276" w:header="992" w:footer="992" w:gutter="0"/>
          <w:cols w:space="708"/>
          <w:docGrid w:linePitch="360"/>
        </w:sectPr>
      </w:pPr>
    </w:p>
    <w:p w:rsidR="00E91851" w:rsidRPr="00E27951" w:rsidRDefault="000262EF" w:rsidP="00960889">
      <w:pPr>
        <w:pStyle w:val="SpecialChapterTitle"/>
        <w:rPr>
          <w:lang w:val="es-ES"/>
        </w:rPr>
      </w:pPr>
      <w:r w:rsidRPr="00E27951">
        <w:rPr>
          <w:lang w:val="es-ES"/>
        </w:rPr>
        <w:lastRenderedPageBreak/>
        <w:t>Tabla</w:t>
      </w:r>
      <w:r w:rsidR="00E91851" w:rsidRPr="00E27951">
        <w:rPr>
          <w:lang w:val="es-ES"/>
        </w:rPr>
        <w:t xml:space="preserve"> </w:t>
      </w:r>
      <w:r w:rsidRPr="00E27951">
        <w:rPr>
          <w:lang w:val="es-ES"/>
        </w:rPr>
        <w:t>de Contenidos</w:t>
      </w:r>
    </w:p>
    <w:bookmarkStart w:id="2" w:name="_Toc305588581"/>
    <w:p w:rsidR="002D2935" w:rsidRDefault="00D95584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r w:rsidRPr="003A58C2">
        <w:rPr>
          <w:b w:val="0"/>
          <w:bCs w:val="0"/>
          <w:caps w:val="0"/>
          <w:lang w:val="es-ES"/>
        </w:rPr>
        <w:fldChar w:fldCharType="begin"/>
      </w:r>
      <w:r w:rsidR="00936E1E" w:rsidRPr="003A58C2">
        <w:rPr>
          <w:b w:val="0"/>
          <w:bCs w:val="0"/>
          <w:caps w:val="0"/>
          <w:lang w:val="es-ES"/>
        </w:rPr>
        <w:instrText xml:space="preserve"> TOC \o "1-5" \h \z \u </w:instrText>
      </w:r>
      <w:r w:rsidRPr="003A58C2">
        <w:rPr>
          <w:b w:val="0"/>
          <w:bCs w:val="0"/>
          <w:caps w:val="0"/>
          <w:lang w:val="es-ES"/>
        </w:rPr>
        <w:fldChar w:fldCharType="separate"/>
      </w:r>
      <w:hyperlink w:anchor="_Toc5965053" w:history="1">
        <w:r w:rsidR="002D2935" w:rsidRPr="00CC3502">
          <w:rPr>
            <w:rStyle w:val="Hipervnculo"/>
            <w:lang w:val="en-AU"/>
          </w:rPr>
          <w:t>FreeWill Technologies</w:t>
        </w:r>
        <w:r w:rsidR="002D2935">
          <w:rPr>
            <w:webHidden/>
          </w:rPr>
          <w:tab/>
        </w:r>
        <w:r w:rsidR="002D2935">
          <w:rPr>
            <w:webHidden/>
          </w:rPr>
          <w:fldChar w:fldCharType="begin"/>
        </w:r>
        <w:r w:rsidR="002D2935">
          <w:rPr>
            <w:webHidden/>
          </w:rPr>
          <w:instrText xml:space="preserve"> PAGEREF _Toc5965053 \h </w:instrText>
        </w:r>
        <w:r w:rsidR="002D2935">
          <w:rPr>
            <w:webHidden/>
          </w:rPr>
        </w:r>
        <w:r w:rsidR="002D2935">
          <w:rPr>
            <w:webHidden/>
          </w:rPr>
          <w:fldChar w:fldCharType="separate"/>
        </w:r>
        <w:r w:rsidR="002D2935">
          <w:rPr>
            <w:webHidden/>
          </w:rPr>
          <w:t>1</w:t>
        </w:r>
        <w:r w:rsidR="002D2935"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54" w:history="1">
        <w:r w:rsidRPr="00CC3502">
          <w:rPr>
            <w:rStyle w:val="Hipervnculo"/>
            <w:lang w:val="en-AU"/>
          </w:rPr>
          <w:t>Manual del Usuario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55" w:history="1">
        <w:r w:rsidRPr="00CC3502">
          <w:rPr>
            <w:rStyle w:val="Hipervnculo"/>
            <w:lang w:val="es-ES"/>
          </w:rPr>
          <w:t>1. Introducción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56" w:history="1">
        <w:r w:rsidRPr="00CC3502">
          <w:rPr>
            <w:rStyle w:val="Hipervnculo"/>
            <w:lang w:val="es-ES"/>
          </w:rPr>
          <w:t>1.1.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¿Qué es AppwebFAP?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57" w:history="1">
        <w:r w:rsidRPr="00CC3502">
          <w:rPr>
            <w:rStyle w:val="Hipervnculo"/>
            <w:lang w:val="es-ES"/>
          </w:rPr>
          <w:t>1.2.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Beneficios Clave de AppwebFAP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58" w:history="1">
        <w:r w:rsidRPr="00CC3502">
          <w:rPr>
            <w:rStyle w:val="Hipervnculo"/>
            <w:lang w:val="es-ES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Primeros pasos con AppwebFAP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59" w:history="1">
        <w:r w:rsidRPr="00CC3502">
          <w:rPr>
            <w:rStyle w:val="Hipervnculo"/>
            <w:lang w:val="es-ES"/>
          </w:rPr>
          <w:t>2.1.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Acceso a la Aplicación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0" w:history="1">
        <w:r w:rsidRPr="00CC3502">
          <w:rPr>
            <w:rStyle w:val="Hipervnculo"/>
            <w:lang w:val="es-ES"/>
          </w:rPr>
          <w:t>2.2.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Tipos de Usuarios de la Aplicación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1" w:history="1">
        <w:r w:rsidRPr="00CC3502">
          <w:rPr>
            <w:rStyle w:val="Hipervnculo"/>
            <w:lang w:val="es-ES"/>
          </w:rPr>
          <w:t>2.3.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Explicación del ciclo de vida de una Competición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2" w:history="1">
        <w:r w:rsidRPr="00CC3502">
          <w:rPr>
            <w:rStyle w:val="Hipervnculo"/>
            <w:lang w:val="es-ES"/>
          </w:rPr>
          <w:t>2.4.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datos propios del Usuario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3" w:history="1">
        <w:r w:rsidRPr="00CC3502">
          <w:rPr>
            <w:rStyle w:val="Hipervnculo"/>
            <w:lang w:val="es-ES"/>
          </w:rPr>
          <w:t>2.5.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datos de la Organización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64" w:history="1">
        <w:r w:rsidRPr="00CC3502">
          <w:rPr>
            <w:rStyle w:val="Hipervnculo"/>
            <w:lang w:val="es-ES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Tareas del usuario Administrador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5" w:history="1">
        <w:r w:rsidRPr="00CC3502">
          <w:rPr>
            <w:rStyle w:val="Hipervnculo"/>
            <w:lang w:val="es-ES"/>
          </w:rPr>
          <w:t>3.1.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Usuarios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6" w:history="1">
        <w:r w:rsidRPr="00CC3502">
          <w:rPr>
            <w:rStyle w:val="Hipervnculo"/>
            <w:lang w:val="es-ES"/>
          </w:rPr>
          <w:t>3.2.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Parámetros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7" w:history="1">
        <w:r w:rsidRPr="00CC3502">
          <w:rPr>
            <w:rStyle w:val="Hipervnculo"/>
            <w:lang w:val="es-ES"/>
          </w:rPr>
          <w:t>3.3.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Circuitos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8" w:history="1">
        <w:r w:rsidRPr="00CC3502">
          <w:rPr>
            <w:rStyle w:val="Hipervnculo"/>
            <w:lang w:val="es-ES"/>
          </w:rPr>
          <w:t>3.4.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Categorías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69" w:history="1">
        <w:r w:rsidRPr="00CC3502">
          <w:rPr>
            <w:rStyle w:val="Hipervnculo"/>
            <w:lang w:val="es-ES"/>
          </w:rPr>
          <w:t>3.5.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Puntuaciones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70" w:history="1">
        <w:r w:rsidRPr="00CC3502">
          <w:rPr>
            <w:rStyle w:val="Hipervnculo"/>
            <w:lang w:val="es-ES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Tareas del usuario Federación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1" w:history="1">
        <w:r w:rsidRPr="00CC3502">
          <w:rPr>
            <w:rStyle w:val="Hipervnculo"/>
            <w:lang w:val="es-ES"/>
          </w:rPr>
          <w:t>4.1.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Clubes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2" w:history="1">
        <w:r w:rsidRPr="00CC3502">
          <w:rPr>
            <w:rStyle w:val="Hipervnculo"/>
            <w:lang w:val="es-ES"/>
          </w:rPr>
          <w:t>4.2.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Patinadores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3" w:history="1">
        <w:r w:rsidRPr="00CC3502">
          <w:rPr>
            <w:rStyle w:val="Hipervnculo"/>
            <w:lang w:val="es-ES"/>
          </w:rPr>
          <w:t>4.3.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Parejas de Jam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4" w:history="1">
        <w:r w:rsidRPr="00CC3502">
          <w:rPr>
            <w:rStyle w:val="Hipervnculo"/>
            <w:lang w:val="es-ES"/>
          </w:rPr>
          <w:t>4.4.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Competiciones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5" w:history="1">
        <w:r w:rsidRPr="00CC3502">
          <w:rPr>
            <w:rStyle w:val="Hipervnculo"/>
            <w:lang w:val="es-ES"/>
          </w:rPr>
          <w:t>4.5.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Inscripciones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6" w:history="1">
        <w:r w:rsidRPr="00CC3502">
          <w:rPr>
            <w:rStyle w:val="Hipervnculo"/>
            <w:lang w:val="es-ES"/>
          </w:rPr>
          <w:t>4.6.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Informes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77" w:history="1">
        <w:r w:rsidRPr="00CC3502">
          <w:rPr>
            <w:rStyle w:val="Hipervnculo"/>
            <w:lang w:val="es-ES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Tareas del usuario Juez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8" w:history="1">
        <w:r w:rsidRPr="00CC3502">
          <w:rPr>
            <w:rStyle w:val="Hipervnculo"/>
            <w:lang w:val="es-ES"/>
          </w:rPr>
          <w:t>5.1.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Registro de Dorsales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79" w:history="1">
        <w:r w:rsidRPr="00CC3502">
          <w:rPr>
            <w:rStyle w:val="Hipervnculo"/>
            <w:lang w:val="es-ES"/>
          </w:rPr>
          <w:t>5.2.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Gestión de Categorías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0" w:history="1">
        <w:r w:rsidRPr="00CC3502">
          <w:rPr>
            <w:rStyle w:val="Hipervnculo"/>
            <w:lang w:val="es-ES"/>
          </w:rPr>
          <w:t>5.3.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Speed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1" w:history="1">
        <w:r w:rsidRPr="00CC3502">
          <w:rPr>
            <w:rStyle w:val="Hipervnculo"/>
            <w:lang w:val="es-ES"/>
          </w:rPr>
          <w:t>5.4.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Derrapes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2" w:history="1">
        <w:r w:rsidRPr="00CC3502">
          <w:rPr>
            <w:rStyle w:val="Hipervnculo"/>
            <w:lang w:val="es-ES"/>
          </w:rPr>
          <w:t>5.5.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Salto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3" w:history="1">
        <w:r w:rsidRPr="00CC3502">
          <w:rPr>
            <w:rStyle w:val="Hipervnculo"/>
            <w:lang w:val="es-ES"/>
          </w:rPr>
          <w:t>5.6.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Classic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4" w:history="1">
        <w:r w:rsidRPr="00CC3502">
          <w:rPr>
            <w:rStyle w:val="Hipervnculo"/>
            <w:lang w:val="es-ES"/>
          </w:rPr>
          <w:t>5.7.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Battle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5" w:history="1">
        <w:r w:rsidRPr="00CC3502">
          <w:rPr>
            <w:rStyle w:val="Hipervnculo"/>
            <w:lang w:val="es-ES"/>
          </w:rPr>
          <w:t>5.8.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Desarrollo de competiciones de Jam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86" w:history="1">
        <w:r w:rsidRPr="00CC3502">
          <w:rPr>
            <w:rStyle w:val="Hipervnculo"/>
            <w:lang w:val="es-ES"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Tareas del usuario Delegado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7" w:history="1">
        <w:r w:rsidRPr="00CC3502">
          <w:rPr>
            <w:rStyle w:val="Hipervnculo"/>
            <w:lang w:val="es-ES"/>
          </w:rPr>
          <w:t>6.1.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Registro de Preinscripciones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8" w:history="1">
        <w:r w:rsidRPr="00CC3502">
          <w:rPr>
            <w:rStyle w:val="Hipervnculo"/>
            <w:lang w:val="es-ES"/>
          </w:rPr>
          <w:t>6.2.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Visualización de Resultados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89" w:history="1">
        <w:r w:rsidRPr="00CC3502">
          <w:rPr>
            <w:rStyle w:val="Hipervnculo"/>
            <w:lang w:val="es-ES"/>
          </w:rPr>
          <w:t>6.3.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Visualización del Ranking del Circuito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90" w:history="1">
        <w:r w:rsidRPr="00CC3502">
          <w:rPr>
            <w:rStyle w:val="Hipervnculo"/>
            <w:lang w:val="es-ES"/>
          </w:rPr>
          <w:t>6.4.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Visualización del Palmarés de un patinador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91" w:history="1">
        <w:r w:rsidRPr="00CC3502">
          <w:rPr>
            <w:rStyle w:val="Hipervnculo"/>
            <w:lang w:val="es-ES"/>
          </w:rPr>
          <w:t>6.5.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Visualización de las Mejores Marcas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2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 w:eastAsia="es-ES"/>
        </w:rPr>
      </w:pPr>
      <w:hyperlink w:anchor="_Toc5965092" w:history="1">
        <w:r w:rsidRPr="00CC3502">
          <w:rPr>
            <w:rStyle w:val="Hipervnculo"/>
            <w:lang w:val="es-ES"/>
          </w:rPr>
          <w:t>6.6.</w:t>
        </w:r>
        <w:r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s-ES"/>
          </w:rPr>
          <w:t>Visualización del Ranking Acumulado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2D2935" w:rsidRDefault="002D293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es-ES" w:eastAsia="es-ES"/>
        </w:rPr>
      </w:pPr>
      <w:hyperlink w:anchor="_Toc5965093" w:history="1">
        <w:r w:rsidRPr="00CC3502">
          <w:rPr>
            <w:rStyle w:val="Hipervnculo"/>
            <w:lang w:val="en-CA"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val="es-ES" w:eastAsia="es-ES"/>
          </w:rPr>
          <w:tab/>
        </w:r>
        <w:r w:rsidRPr="00CC3502">
          <w:rPr>
            <w:rStyle w:val="Hipervnculo"/>
            <w:lang w:val="en-CA"/>
          </w:rPr>
          <w:t>Acceso Público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_Toc5965093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450232" w:rsidRPr="003A58C2" w:rsidRDefault="00D95584" w:rsidP="00DE6292">
      <w:pPr>
        <w:pStyle w:val="Sinespaciado"/>
        <w:rPr>
          <w:lang w:val="es-ES"/>
        </w:rPr>
      </w:pPr>
      <w:r w:rsidRPr="003A58C2">
        <w:rPr>
          <w:b/>
          <w:bCs/>
          <w:caps/>
          <w:noProof/>
          <w:szCs w:val="24"/>
          <w:lang w:val="es-ES"/>
        </w:rPr>
        <w:fldChar w:fldCharType="end"/>
      </w:r>
    </w:p>
    <w:p w:rsidR="00E6400B" w:rsidRPr="005A1040" w:rsidRDefault="00E6400B" w:rsidP="00960889">
      <w:pPr>
        <w:pStyle w:val="SpecialChapterTitle"/>
        <w:rPr>
          <w:lang w:val="es-ES"/>
        </w:rPr>
      </w:pPr>
      <w:r w:rsidRPr="005A1040">
        <w:rPr>
          <w:lang w:val="es-ES"/>
        </w:rPr>
        <w:lastRenderedPageBreak/>
        <w:t>List</w:t>
      </w:r>
      <w:r w:rsidR="000262EF" w:rsidRPr="005A1040">
        <w:rPr>
          <w:lang w:val="es-ES"/>
        </w:rPr>
        <w:t>a de Figuras</w:t>
      </w:r>
    </w:p>
    <w:p w:rsidR="00450232" w:rsidRPr="00C017C5" w:rsidRDefault="00D95584" w:rsidP="0079540F">
      <w:pPr>
        <w:pStyle w:val="TDC2"/>
        <w:rPr>
          <w:rStyle w:val="Hipervnculo"/>
          <w:rFonts w:eastAsia="Times New Roman"/>
          <w:b w:val="0"/>
          <w:bCs w:val="0"/>
          <w:noProof w:val="0"/>
          <w:lang w:val="es-ES" w:eastAsia="es-ES"/>
        </w:rPr>
      </w:pPr>
      <w:r w:rsidRPr="003A58C2">
        <w:rPr>
          <w:rStyle w:val="Hipervnculo"/>
          <w:rFonts w:cs="Times New Roman"/>
          <w:b w:val="0"/>
          <w:bCs w:val="0"/>
          <w:lang w:val="es-ES"/>
        </w:rPr>
        <w:fldChar w:fldCharType="begin"/>
      </w:r>
      <w:r w:rsidR="0079540F" w:rsidRPr="00C017C5">
        <w:rPr>
          <w:rStyle w:val="Hipervnculo"/>
          <w:lang w:val="es-ES"/>
        </w:rPr>
        <w:instrText xml:space="preserve"> TOC \h \z \c "Figure" </w:instrText>
      </w:r>
      <w:r w:rsidRPr="003A58C2">
        <w:rPr>
          <w:rStyle w:val="Hipervnculo"/>
          <w:rFonts w:cs="Times New Roman"/>
          <w:b w:val="0"/>
          <w:bCs w:val="0"/>
          <w:lang w:val="es-ES"/>
        </w:rPr>
        <w:fldChar w:fldCharType="separate"/>
      </w:r>
      <w:r w:rsidR="002D2935">
        <w:rPr>
          <w:rStyle w:val="Hipervnculo"/>
          <w:rFonts w:cs="Times New Roman"/>
          <w:lang w:val="es-ES"/>
        </w:rPr>
        <w:t>No se encuentran elementos de tabla de ilustraciones.</w:t>
      </w:r>
      <w:r w:rsidRPr="003A58C2">
        <w:rPr>
          <w:rStyle w:val="Hipervnculo"/>
          <w:rFonts w:eastAsia="Times New Roman"/>
          <w:noProof w:val="0"/>
          <w:lang w:val="es-ES" w:eastAsia="es-ES"/>
        </w:rPr>
        <w:fldChar w:fldCharType="end"/>
      </w:r>
    </w:p>
    <w:p w:rsidR="00FC1375" w:rsidRPr="005A1040" w:rsidRDefault="00C635E7" w:rsidP="00960889">
      <w:pPr>
        <w:pStyle w:val="SpecialChapterTitle"/>
        <w:rPr>
          <w:lang w:val="es-ES"/>
        </w:rPr>
      </w:pPr>
      <w:r w:rsidRPr="005A1040">
        <w:rPr>
          <w:lang w:val="es-ES"/>
        </w:rPr>
        <w:lastRenderedPageBreak/>
        <w:t>List</w:t>
      </w:r>
      <w:r w:rsidR="000262EF" w:rsidRPr="005A1040">
        <w:rPr>
          <w:lang w:val="es-ES"/>
        </w:rPr>
        <w:t>a de Tablas</w:t>
      </w:r>
    </w:p>
    <w:p w:rsidR="00FC1375" w:rsidRPr="000C66D9" w:rsidRDefault="00D95584" w:rsidP="00FC1375">
      <w:pPr>
        <w:rPr>
          <w:lang w:val="es-ES"/>
        </w:rPr>
      </w:pPr>
      <w:r w:rsidRPr="003A58C2">
        <w:rPr>
          <w:rFonts w:eastAsia="Times New Roman" w:cs="Arial"/>
          <w:szCs w:val="20"/>
          <w:lang w:val="es-ES" w:eastAsia="es-ES"/>
        </w:rPr>
        <w:fldChar w:fldCharType="begin"/>
      </w:r>
      <w:r w:rsidR="00C635E7" w:rsidRPr="000C66D9">
        <w:rPr>
          <w:rFonts w:cs="Arial"/>
          <w:lang w:val="es-ES"/>
        </w:rPr>
        <w:instrText xml:space="preserve"> TOC \h \z \c "Table" </w:instrText>
      </w:r>
      <w:r w:rsidRPr="003A58C2">
        <w:rPr>
          <w:rFonts w:eastAsia="Times New Roman" w:cs="Arial"/>
          <w:szCs w:val="20"/>
          <w:lang w:val="es-ES" w:eastAsia="es-ES"/>
        </w:rPr>
        <w:fldChar w:fldCharType="separate"/>
      </w:r>
      <w:r w:rsidR="002D2935">
        <w:rPr>
          <w:rFonts w:eastAsia="Times New Roman" w:cs="Arial"/>
          <w:b/>
          <w:bCs/>
          <w:noProof/>
          <w:szCs w:val="20"/>
          <w:lang w:val="es-ES" w:eastAsia="es-ES"/>
        </w:rPr>
        <w:t>No se encuentran elementos de tabla de ilustraciones.</w:t>
      </w:r>
      <w:r w:rsidRPr="003A58C2">
        <w:rPr>
          <w:rFonts w:cs="Arial"/>
          <w:lang w:val="es-ES"/>
        </w:rPr>
        <w:fldChar w:fldCharType="end"/>
      </w:r>
    </w:p>
    <w:p w:rsidR="00FC1375" w:rsidRPr="000C66D9" w:rsidRDefault="00FC1375" w:rsidP="00FC1375">
      <w:pPr>
        <w:rPr>
          <w:lang w:val="es-ES"/>
        </w:rPr>
      </w:pPr>
    </w:p>
    <w:p w:rsidR="00FC1375" w:rsidRPr="000C66D9" w:rsidRDefault="00FC1375" w:rsidP="00FC1375">
      <w:pPr>
        <w:rPr>
          <w:lang w:val="es-ES"/>
        </w:rPr>
      </w:pPr>
    </w:p>
    <w:p w:rsidR="00E6400B" w:rsidRPr="00960889" w:rsidRDefault="000262EF" w:rsidP="00960889">
      <w:pPr>
        <w:pStyle w:val="SpecialChapterTitle"/>
      </w:pPr>
      <w:proofErr w:type="spellStart"/>
      <w:r w:rsidRPr="00960889">
        <w:lastRenderedPageBreak/>
        <w:t>Histórico</w:t>
      </w:r>
      <w:proofErr w:type="spellEnd"/>
      <w:r w:rsidRPr="00960889">
        <w:t xml:space="preserve"> de </w:t>
      </w:r>
      <w:proofErr w:type="spellStart"/>
      <w:r w:rsidR="00E6400B" w:rsidRPr="00960889">
        <w:t>Revision</w:t>
      </w:r>
      <w:r w:rsidRPr="00960889">
        <w:t>es</w:t>
      </w:r>
      <w:proofErr w:type="spellEnd"/>
    </w:p>
    <w:tbl>
      <w:tblPr>
        <w:tblW w:w="0" w:type="auto"/>
        <w:tblBorders>
          <w:top w:val="single" w:sz="6" w:space="0" w:color="000000"/>
          <w:bottom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1101"/>
        <w:gridCol w:w="1701"/>
        <w:gridCol w:w="1559"/>
        <w:gridCol w:w="5245"/>
      </w:tblGrid>
      <w:tr w:rsidR="00D37395" w:rsidRPr="003A58C2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  <w:vAlign w:val="center"/>
          </w:tcPr>
          <w:p w:rsidR="00D37395" w:rsidRPr="003A58C2" w:rsidRDefault="000262EF" w:rsidP="00D37395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Versió</w:t>
            </w:r>
            <w:r w:rsidR="00D37395" w:rsidRPr="003A58C2">
              <w:rPr>
                <w:b/>
                <w:szCs w:val="20"/>
                <w:lang w:val="es-ES"/>
              </w:rPr>
              <w:t>n</w:t>
            </w:r>
          </w:p>
        </w:tc>
        <w:tc>
          <w:tcPr>
            <w:tcW w:w="1701" w:type="dxa"/>
            <w:shd w:val="clear" w:color="auto" w:fill="auto"/>
            <w:tcMar>
              <w:top w:w="85" w:type="dxa"/>
            </w:tcMar>
            <w:vAlign w:val="center"/>
          </w:tcPr>
          <w:p w:rsidR="00D37395" w:rsidRPr="003A58C2" w:rsidRDefault="000262EF" w:rsidP="00D37395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Fecha</w:t>
            </w:r>
          </w:p>
        </w:tc>
        <w:tc>
          <w:tcPr>
            <w:tcW w:w="1559" w:type="dxa"/>
            <w:shd w:val="clear" w:color="auto" w:fill="auto"/>
            <w:tcMar>
              <w:top w:w="85" w:type="dxa"/>
            </w:tcMar>
            <w:vAlign w:val="center"/>
          </w:tcPr>
          <w:p w:rsidR="00D37395" w:rsidRPr="003A58C2" w:rsidRDefault="000262EF" w:rsidP="00D37395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Aut</w:t>
            </w:r>
            <w:r w:rsidR="00D37395" w:rsidRPr="003A58C2">
              <w:rPr>
                <w:b/>
                <w:szCs w:val="20"/>
                <w:lang w:val="es-ES"/>
              </w:rPr>
              <w:t>or</w:t>
            </w:r>
          </w:p>
        </w:tc>
        <w:tc>
          <w:tcPr>
            <w:tcW w:w="5245" w:type="dxa"/>
            <w:shd w:val="clear" w:color="auto" w:fill="auto"/>
            <w:tcMar>
              <w:top w:w="85" w:type="dxa"/>
            </w:tcMar>
            <w:vAlign w:val="center"/>
          </w:tcPr>
          <w:p w:rsidR="00D37395" w:rsidRPr="003A58C2" w:rsidRDefault="000262EF" w:rsidP="00D37395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Comentarios</w:t>
            </w:r>
          </w:p>
        </w:tc>
      </w:tr>
      <w:tr w:rsidR="008313D7" w:rsidRPr="003A58C2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8313D7" w:rsidRPr="003A58C2" w:rsidRDefault="009933DE" w:rsidP="00B96D6A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8313D7" w:rsidRPr="003A58C2" w:rsidRDefault="004F5538" w:rsidP="00B96D6A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18</w:t>
            </w:r>
            <w:r w:rsidR="009933DE">
              <w:rPr>
                <w:lang w:val="es-ES"/>
              </w:rPr>
              <w:t>/0</w:t>
            </w:r>
            <w:r>
              <w:rPr>
                <w:lang w:val="es-ES"/>
              </w:rPr>
              <w:t>2</w:t>
            </w:r>
            <w:r w:rsidR="00FA3A53" w:rsidRPr="003A58C2">
              <w:rPr>
                <w:lang w:val="es-ES"/>
              </w:rPr>
              <w:t>/201</w:t>
            </w:r>
            <w:r>
              <w:rPr>
                <w:lang w:val="es-ES"/>
              </w:rPr>
              <w:t>9</w:t>
            </w: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8313D7" w:rsidRPr="003A58C2" w:rsidRDefault="00FA3A53" w:rsidP="00B96D6A">
            <w:pPr>
              <w:spacing w:after="0"/>
              <w:rPr>
                <w:lang w:val="es-ES"/>
              </w:rPr>
            </w:pPr>
            <w:r w:rsidRPr="003A58C2">
              <w:rPr>
                <w:lang w:val="es-ES"/>
              </w:rPr>
              <w:t>B. Vela</w:t>
            </w: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8313D7" w:rsidRPr="003A58C2" w:rsidRDefault="000262EF" w:rsidP="00B96D6A">
            <w:pPr>
              <w:spacing w:after="0"/>
              <w:rPr>
                <w:lang w:val="es-ES"/>
              </w:rPr>
            </w:pPr>
            <w:r w:rsidRPr="003A58C2">
              <w:rPr>
                <w:lang w:val="es-ES"/>
              </w:rPr>
              <w:t>Versión inicial</w:t>
            </w:r>
          </w:p>
        </w:tc>
      </w:tr>
      <w:tr w:rsidR="008313D7" w:rsidRPr="005E1A36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8313D7" w:rsidRPr="003A58C2" w:rsidRDefault="005E1A36" w:rsidP="00B96D6A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1.1</w:t>
            </w: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8313D7" w:rsidRPr="003A58C2" w:rsidRDefault="005E1A36" w:rsidP="00B96D6A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11/04/2019</w:t>
            </w: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8313D7" w:rsidRPr="003A58C2" w:rsidRDefault="005E1A36" w:rsidP="00B96D6A">
            <w:pPr>
              <w:spacing w:after="0"/>
              <w:rPr>
                <w:lang w:val="es-ES"/>
              </w:rPr>
            </w:pPr>
            <w:r w:rsidRPr="003A58C2">
              <w:rPr>
                <w:lang w:val="es-ES"/>
              </w:rPr>
              <w:t>B. Vela</w:t>
            </w: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5E1A36" w:rsidRPr="003A58C2" w:rsidRDefault="005E1A36" w:rsidP="005E1A36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 xml:space="preserve">Añadimos nuevas opciones: Ranking Absoluto, Mejores Marcas, </w:t>
            </w:r>
            <w:r w:rsidR="0023735E">
              <w:rPr>
                <w:lang w:val="es-ES"/>
              </w:rPr>
              <w:t>G</w:t>
            </w:r>
            <w:r>
              <w:rPr>
                <w:lang w:val="es-ES"/>
              </w:rPr>
              <w:t xml:space="preserve">estión de </w:t>
            </w:r>
            <w:r w:rsidR="0023735E">
              <w:rPr>
                <w:lang w:val="es-ES"/>
              </w:rPr>
              <w:t>C</w:t>
            </w:r>
            <w:bookmarkStart w:id="3" w:name="_GoBack"/>
            <w:bookmarkEnd w:id="3"/>
            <w:r>
              <w:rPr>
                <w:lang w:val="es-ES"/>
              </w:rPr>
              <w:t>ategorías</w:t>
            </w:r>
            <w:r w:rsidR="0023735E">
              <w:rPr>
                <w:lang w:val="es-ES"/>
              </w:rPr>
              <w:t>, Informes</w:t>
            </w:r>
          </w:p>
        </w:tc>
      </w:tr>
      <w:tr w:rsidR="008313D7" w:rsidRPr="005E1A36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567C91">
            <w:pPr>
              <w:spacing w:after="0"/>
              <w:rPr>
                <w:lang w:val="es-ES"/>
              </w:rPr>
            </w:pP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567C91">
            <w:pPr>
              <w:spacing w:after="0"/>
              <w:rPr>
                <w:lang w:val="es-ES"/>
              </w:rPr>
            </w:pP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567C91">
            <w:pPr>
              <w:spacing w:after="0"/>
              <w:rPr>
                <w:lang w:val="es-ES"/>
              </w:rPr>
            </w:pP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567C91">
            <w:pPr>
              <w:spacing w:after="0"/>
              <w:rPr>
                <w:lang w:val="es-ES"/>
              </w:rPr>
            </w:pPr>
          </w:p>
        </w:tc>
      </w:tr>
      <w:tr w:rsidR="008313D7" w:rsidRPr="005E1A36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644A36">
            <w:pPr>
              <w:spacing w:after="0"/>
              <w:rPr>
                <w:lang w:val="es-ES"/>
              </w:rPr>
            </w:pP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644A36">
            <w:pPr>
              <w:spacing w:after="0"/>
              <w:rPr>
                <w:lang w:val="es-ES"/>
              </w:rPr>
            </w:pP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644A36">
            <w:pPr>
              <w:spacing w:after="0"/>
              <w:rPr>
                <w:lang w:val="es-ES"/>
              </w:rPr>
            </w:pP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8313D7" w:rsidRPr="003A58C2" w:rsidRDefault="008313D7" w:rsidP="00644A36">
            <w:pPr>
              <w:spacing w:after="0"/>
              <w:rPr>
                <w:lang w:val="es-ES"/>
              </w:rPr>
            </w:pPr>
          </w:p>
        </w:tc>
      </w:tr>
      <w:tr w:rsidR="00A229B8" w:rsidRPr="005E1A36" w:rsidTr="005271DC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A229B8" w:rsidRPr="003A58C2" w:rsidRDefault="00A229B8" w:rsidP="005271DC">
            <w:pPr>
              <w:spacing w:after="0"/>
              <w:rPr>
                <w:lang w:val="es-ES"/>
              </w:rPr>
            </w:pP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A229B8" w:rsidRPr="003A58C2" w:rsidRDefault="00A229B8" w:rsidP="005271DC">
            <w:pPr>
              <w:spacing w:after="0"/>
              <w:rPr>
                <w:lang w:val="es-ES"/>
              </w:rPr>
            </w:pP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A229B8" w:rsidRPr="003A58C2" w:rsidRDefault="00A229B8" w:rsidP="005271DC">
            <w:pPr>
              <w:spacing w:after="0"/>
              <w:rPr>
                <w:lang w:val="es-ES"/>
              </w:rPr>
            </w:pP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A229B8" w:rsidRPr="003A58C2" w:rsidRDefault="00A229B8" w:rsidP="005271DC">
            <w:pPr>
              <w:spacing w:after="0"/>
              <w:rPr>
                <w:lang w:val="es-ES"/>
              </w:rPr>
            </w:pPr>
          </w:p>
        </w:tc>
      </w:tr>
      <w:tr w:rsidR="00FD0303" w:rsidRPr="005E1A36" w:rsidTr="008313D7">
        <w:trPr>
          <w:trHeight w:val="113"/>
        </w:trPr>
        <w:tc>
          <w:tcPr>
            <w:tcW w:w="1101" w:type="dxa"/>
            <w:shd w:val="clear" w:color="auto" w:fill="auto"/>
            <w:tcMar>
              <w:top w:w="85" w:type="dxa"/>
            </w:tcMar>
          </w:tcPr>
          <w:p w:rsidR="00FD0303" w:rsidRPr="003A58C2" w:rsidRDefault="00FD0303" w:rsidP="00A229B8">
            <w:pPr>
              <w:spacing w:after="0"/>
              <w:rPr>
                <w:lang w:val="es-ES"/>
              </w:rPr>
            </w:pPr>
          </w:p>
        </w:tc>
        <w:tc>
          <w:tcPr>
            <w:tcW w:w="1701" w:type="dxa"/>
            <w:shd w:val="clear" w:color="auto" w:fill="auto"/>
            <w:tcMar>
              <w:top w:w="85" w:type="dxa"/>
            </w:tcMar>
          </w:tcPr>
          <w:p w:rsidR="00FD0303" w:rsidRPr="003A58C2" w:rsidRDefault="00FD0303" w:rsidP="00A229B8">
            <w:pPr>
              <w:spacing w:after="0"/>
              <w:rPr>
                <w:lang w:val="es-ES"/>
              </w:rPr>
            </w:pPr>
          </w:p>
        </w:tc>
        <w:tc>
          <w:tcPr>
            <w:tcW w:w="1559" w:type="dxa"/>
            <w:shd w:val="clear" w:color="auto" w:fill="auto"/>
            <w:tcMar>
              <w:top w:w="85" w:type="dxa"/>
            </w:tcMar>
          </w:tcPr>
          <w:p w:rsidR="00FD0303" w:rsidRPr="003A58C2" w:rsidRDefault="00FD0303" w:rsidP="00B559EE">
            <w:pPr>
              <w:spacing w:after="0"/>
              <w:rPr>
                <w:lang w:val="es-ES"/>
              </w:rPr>
            </w:pPr>
          </w:p>
        </w:tc>
        <w:tc>
          <w:tcPr>
            <w:tcW w:w="5245" w:type="dxa"/>
            <w:shd w:val="clear" w:color="auto" w:fill="auto"/>
            <w:tcMar>
              <w:top w:w="85" w:type="dxa"/>
            </w:tcMar>
          </w:tcPr>
          <w:p w:rsidR="00FD0303" w:rsidRPr="003A58C2" w:rsidRDefault="00FD0303" w:rsidP="00A229B8">
            <w:pPr>
              <w:spacing w:after="0"/>
              <w:rPr>
                <w:lang w:val="es-ES"/>
              </w:rPr>
            </w:pPr>
          </w:p>
        </w:tc>
      </w:tr>
    </w:tbl>
    <w:p w:rsidR="00D37395" w:rsidRPr="003A58C2" w:rsidRDefault="00D37395" w:rsidP="00450232">
      <w:pPr>
        <w:rPr>
          <w:lang w:val="es-ES"/>
        </w:rPr>
      </w:pPr>
    </w:p>
    <w:p w:rsidR="004208A8" w:rsidRPr="003A58C2" w:rsidRDefault="004208A8" w:rsidP="00450232">
      <w:pPr>
        <w:rPr>
          <w:lang w:val="es-ES"/>
        </w:rPr>
      </w:pPr>
    </w:p>
    <w:p w:rsidR="004208A8" w:rsidRPr="003A58C2" w:rsidRDefault="004208A8" w:rsidP="00450232">
      <w:pPr>
        <w:rPr>
          <w:lang w:val="es-ES"/>
        </w:rPr>
      </w:pPr>
    </w:p>
    <w:tbl>
      <w:tblPr>
        <w:tblW w:w="9606" w:type="dxa"/>
        <w:tblBorders>
          <w:top w:val="single" w:sz="6" w:space="0" w:color="000000"/>
          <w:bottom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5211"/>
        <w:gridCol w:w="1985"/>
        <w:gridCol w:w="2410"/>
      </w:tblGrid>
      <w:tr w:rsidR="004208A8" w:rsidRPr="00E5726F" w:rsidTr="009302AF">
        <w:trPr>
          <w:trHeight w:val="113"/>
        </w:trPr>
        <w:tc>
          <w:tcPr>
            <w:tcW w:w="5211" w:type="dxa"/>
            <w:shd w:val="clear" w:color="auto" w:fill="auto"/>
            <w:tcMar>
              <w:top w:w="85" w:type="dxa"/>
            </w:tcMar>
            <w:vAlign w:val="center"/>
          </w:tcPr>
          <w:p w:rsidR="004208A8" w:rsidRPr="003A58C2" w:rsidRDefault="000262EF" w:rsidP="00FD26DF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Nombre del Fichero</w:t>
            </w:r>
          </w:p>
        </w:tc>
        <w:tc>
          <w:tcPr>
            <w:tcW w:w="1985" w:type="dxa"/>
            <w:vAlign w:val="center"/>
          </w:tcPr>
          <w:p w:rsidR="004208A8" w:rsidRPr="003A58C2" w:rsidRDefault="000262EF" w:rsidP="00FD26DF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Tamaño</w:t>
            </w:r>
            <w:r w:rsidR="004208A8" w:rsidRPr="003A58C2">
              <w:rPr>
                <w:b/>
                <w:szCs w:val="20"/>
                <w:lang w:val="es-ES"/>
              </w:rPr>
              <w:t xml:space="preserve"> bytes</w:t>
            </w:r>
          </w:p>
        </w:tc>
        <w:tc>
          <w:tcPr>
            <w:tcW w:w="2410" w:type="dxa"/>
            <w:shd w:val="clear" w:color="auto" w:fill="auto"/>
            <w:tcMar>
              <w:top w:w="85" w:type="dxa"/>
            </w:tcMar>
            <w:vAlign w:val="center"/>
          </w:tcPr>
          <w:p w:rsidR="004208A8" w:rsidRPr="003A58C2" w:rsidRDefault="000262EF" w:rsidP="00FD26DF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 w:rsidRPr="003A58C2">
              <w:rPr>
                <w:b/>
                <w:szCs w:val="20"/>
                <w:lang w:val="es-ES"/>
              </w:rPr>
              <w:t>Fecha</w:t>
            </w:r>
          </w:p>
        </w:tc>
      </w:tr>
      <w:tr w:rsidR="004208A8" w:rsidRPr="003A58C2" w:rsidTr="009302AF">
        <w:trPr>
          <w:trHeight w:val="113"/>
        </w:trPr>
        <w:tc>
          <w:tcPr>
            <w:tcW w:w="5211" w:type="dxa"/>
            <w:shd w:val="clear" w:color="auto" w:fill="auto"/>
            <w:tcMar>
              <w:top w:w="85" w:type="dxa"/>
            </w:tcMar>
          </w:tcPr>
          <w:p w:rsidR="004208A8" w:rsidRPr="003A58C2" w:rsidRDefault="00657B41" w:rsidP="00FD7880">
            <w:pPr>
              <w:spacing w:after="0"/>
              <w:rPr>
                <w:lang w:val="es-ES"/>
              </w:rPr>
            </w:pPr>
            <w:r>
              <w:fldChar w:fldCharType="begin"/>
            </w:r>
            <w:r w:rsidRPr="009933DE">
              <w:rPr>
                <w:lang w:val="es-ES"/>
              </w:rPr>
              <w:instrText xml:space="preserve"> FILENAME   \* MERGEFORMAT </w:instrText>
            </w:r>
            <w:r>
              <w:fldChar w:fldCharType="separate"/>
            </w:r>
            <w:r w:rsidR="002D2935">
              <w:rPr>
                <w:noProof/>
                <w:lang w:val="es-ES"/>
              </w:rPr>
              <w:t>AppwebFAP - Manual de Usuario - v1.1.docx</w:t>
            </w:r>
            <w:r>
              <w:rPr>
                <w:noProof/>
                <w:lang w:val="es-ES"/>
              </w:rPr>
              <w:fldChar w:fldCharType="end"/>
            </w:r>
          </w:p>
        </w:tc>
        <w:tc>
          <w:tcPr>
            <w:tcW w:w="1985" w:type="dxa"/>
          </w:tcPr>
          <w:p w:rsidR="004208A8" w:rsidRPr="003A58C2" w:rsidRDefault="00B543F8" w:rsidP="00FD26DF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DOCPROPERTY  Bytes  \* MERGEFORMAT </w:instrText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10449622</w:t>
            </w:r>
            <w:r>
              <w:rPr>
                <w:lang w:val="es-ES"/>
              </w:rPr>
              <w:fldChar w:fldCharType="end"/>
            </w:r>
          </w:p>
        </w:tc>
        <w:tc>
          <w:tcPr>
            <w:tcW w:w="2410" w:type="dxa"/>
            <w:shd w:val="clear" w:color="auto" w:fill="auto"/>
            <w:tcMar>
              <w:top w:w="85" w:type="dxa"/>
            </w:tcMar>
          </w:tcPr>
          <w:p w:rsidR="004208A8" w:rsidRPr="003A58C2" w:rsidRDefault="00B543F8" w:rsidP="00FD26DF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DOCPROPERTY  LastSavedTime  \* MERGEFORMAT </w:instrText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12/04/2019 12:37</w:t>
            </w:r>
            <w:r>
              <w:rPr>
                <w:lang w:val="es-ES"/>
              </w:rPr>
              <w:fldChar w:fldCharType="end"/>
            </w:r>
          </w:p>
        </w:tc>
      </w:tr>
    </w:tbl>
    <w:p w:rsidR="00154043" w:rsidRDefault="00154043" w:rsidP="00154043">
      <w:pPr>
        <w:rPr>
          <w:lang w:val="es-ES"/>
        </w:rPr>
      </w:pPr>
    </w:p>
    <w:p w:rsidR="009A0B80" w:rsidRDefault="009A0B80" w:rsidP="00154043">
      <w:pPr>
        <w:rPr>
          <w:lang w:val="es-ES"/>
        </w:rPr>
      </w:pPr>
    </w:p>
    <w:p w:rsidR="009A0B80" w:rsidRPr="003A58C2" w:rsidRDefault="009A0B80" w:rsidP="009A0B80">
      <w:pPr>
        <w:pStyle w:val="SpecialChapterTitle"/>
        <w:rPr>
          <w:lang w:val="es-ES"/>
        </w:rPr>
      </w:pPr>
      <w:r>
        <w:rPr>
          <w:lang w:val="es-ES"/>
        </w:rPr>
        <w:lastRenderedPageBreak/>
        <w:t>Control</w:t>
      </w:r>
      <w:r w:rsidRPr="003A58C2">
        <w:rPr>
          <w:lang w:val="es-ES"/>
        </w:rPr>
        <w:t xml:space="preserve"> de </w:t>
      </w:r>
      <w:r>
        <w:rPr>
          <w:lang w:val="es-ES"/>
        </w:rPr>
        <w:t>Firma</w:t>
      </w:r>
      <w:r w:rsidRPr="003A58C2">
        <w:rPr>
          <w:lang w:val="es-ES"/>
        </w:rPr>
        <w:t>s</w:t>
      </w:r>
    </w:p>
    <w:tbl>
      <w:tblPr>
        <w:tblW w:w="0" w:type="auto"/>
        <w:tblBorders>
          <w:top w:val="single" w:sz="6" w:space="0" w:color="000000"/>
          <w:bottom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1710"/>
        <w:gridCol w:w="2628"/>
        <w:gridCol w:w="2520"/>
        <w:gridCol w:w="2820"/>
      </w:tblGrid>
      <w:tr w:rsidR="009A0B80" w:rsidRPr="003A58C2" w:rsidTr="004D186C">
        <w:trPr>
          <w:trHeight w:val="113"/>
        </w:trPr>
        <w:tc>
          <w:tcPr>
            <w:tcW w:w="1710" w:type="dxa"/>
            <w:shd w:val="clear" w:color="auto" w:fill="auto"/>
            <w:tcMar>
              <w:top w:w="85" w:type="dxa"/>
            </w:tcMar>
            <w:vAlign w:val="center"/>
          </w:tcPr>
          <w:p w:rsidR="009A0B80" w:rsidRPr="003A58C2" w:rsidRDefault="009A0B80" w:rsidP="004D186C">
            <w:pPr>
              <w:spacing w:after="0"/>
              <w:contextualSpacing/>
              <w:rPr>
                <w:b/>
                <w:szCs w:val="20"/>
                <w:lang w:val="es-ES"/>
              </w:rPr>
            </w:pPr>
          </w:p>
        </w:tc>
        <w:tc>
          <w:tcPr>
            <w:tcW w:w="2628" w:type="dxa"/>
            <w:shd w:val="clear" w:color="auto" w:fill="auto"/>
            <w:tcMar>
              <w:top w:w="85" w:type="dxa"/>
            </w:tcMar>
            <w:vAlign w:val="center"/>
          </w:tcPr>
          <w:p w:rsidR="009A0B80" w:rsidRPr="003A58C2" w:rsidRDefault="009A0B80" w:rsidP="004D186C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>
              <w:rPr>
                <w:b/>
                <w:szCs w:val="20"/>
                <w:lang w:val="es-ES"/>
              </w:rPr>
              <w:t>Nombre</w:t>
            </w:r>
          </w:p>
        </w:tc>
        <w:tc>
          <w:tcPr>
            <w:tcW w:w="2520" w:type="dxa"/>
            <w:shd w:val="clear" w:color="auto" w:fill="auto"/>
            <w:tcMar>
              <w:top w:w="85" w:type="dxa"/>
            </w:tcMar>
            <w:vAlign w:val="center"/>
          </w:tcPr>
          <w:p w:rsidR="009A0B80" w:rsidRPr="003A58C2" w:rsidRDefault="009A0B80" w:rsidP="004D186C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>
              <w:rPr>
                <w:b/>
                <w:szCs w:val="20"/>
                <w:lang w:val="es-ES"/>
              </w:rPr>
              <w:t>Posición</w:t>
            </w:r>
          </w:p>
        </w:tc>
        <w:tc>
          <w:tcPr>
            <w:tcW w:w="2820" w:type="dxa"/>
            <w:shd w:val="clear" w:color="auto" w:fill="auto"/>
            <w:tcMar>
              <w:top w:w="85" w:type="dxa"/>
            </w:tcMar>
            <w:vAlign w:val="center"/>
          </w:tcPr>
          <w:p w:rsidR="009A0B80" w:rsidRPr="003A58C2" w:rsidRDefault="009A0B80" w:rsidP="004D186C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r>
              <w:rPr>
                <w:b/>
                <w:szCs w:val="20"/>
                <w:lang w:val="es-ES"/>
              </w:rPr>
              <w:t>Firma</w:t>
            </w:r>
          </w:p>
        </w:tc>
      </w:tr>
      <w:tr w:rsidR="009A0B80" w:rsidRPr="00014165" w:rsidTr="004D186C">
        <w:trPr>
          <w:trHeight w:val="113"/>
        </w:trPr>
        <w:tc>
          <w:tcPr>
            <w:tcW w:w="1710" w:type="dxa"/>
            <w:shd w:val="clear" w:color="auto" w:fill="auto"/>
            <w:tcMar>
              <w:top w:w="85" w:type="dxa"/>
            </w:tcMar>
          </w:tcPr>
          <w:p w:rsidR="009A0B80" w:rsidRPr="001E600F" w:rsidRDefault="009A0B80" w:rsidP="004D186C">
            <w:pPr>
              <w:spacing w:after="0"/>
              <w:rPr>
                <w:b/>
                <w:lang w:val="es-ES"/>
              </w:rPr>
            </w:pPr>
            <w:r w:rsidRPr="001E600F">
              <w:rPr>
                <w:b/>
                <w:lang w:val="es-ES"/>
              </w:rPr>
              <w:t>Elaborado Por</w:t>
            </w:r>
          </w:p>
        </w:tc>
        <w:tc>
          <w:tcPr>
            <w:tcW w:w="2628" w:type="dxa"/>
            <w:shd w:val="clear" w:color="auto" w:fill="auto"/>
            <w:tcMar>
              <w:top w:w="85" w:type="dxa"/>
            </w:tcMar>
          </w:tcPr>
          <w:p w:rsidR="009A0B80" w:rsidRPr="003A58C2" w:rsidRDefault="00113259" w:rsidP="004D186C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Rosa</w:t>
            </w:r>
            <w:r w:rsidR="009A0B80">
              <w:rPr>
                <w:lang w:val="es-ES"/>
              </w:rPr>
              <w:t xml:space="preserve"> Vela</w:t>
            </w:r>
          </w:p>
        </w:tc>
        <w:tc>
          <w:tcPr>
            <w:tcW w:w="2520" w:type="dxa"/>
            <w:shd w:val="clear" w:color="auto" w:fill="auto"/>
            <w:tcMar>
              <w:top w:w="85" w:type="dxa"/>
            </w:tcMar>
          </w:tcPr>
          <w:p w:rsidR="009A0B80" w:rsidRPr="009A0B80" w:rsidRDefault="009A0B80" w:rsidP="009933DE">
            <w:pPr>
              <w:spacing w:after="0"/>
              <w:jc w:val="left"/>
              <w:rPr>
                <w:lang w:val="es-ES"/>
              </w:rPr>
            </w:pPr>
            <w:r>
              <w:rPr>
                <w:lang w:val="es-ES"/>
              </w:rPr>
              <w:t>Jefe de Proyecto</w:t>
            </w:r>
          </w:p>
        </w:tc>
        <w:tc>
          <w:tcPr>
            <w:tcW w:w="2820" w:type="dxa"/>
            <w:shd w:val="clear" w:color="auto" w:fill="auto"/>
            <w:tcMar>
              <w:top w:w="85" w:type="dxa"/>
            </w:tcMar>
          </w:tcPr>
          <w:p w:rsidR="009A0B80" w:rsidRPr="009A0B80" w:rsidRDefault="009A0B80" w:rsidP="004D186C">
            <w:pPr>
              <w:spacing w:after="0"/>
              <w:rPr>
                <w:lang w:val="es-ES"/>
              </w:rPr>
            </w:pPr>
          </w:p>
        </w:tc>
      </w:tr>
      <w:tr w:rsidR="009A0B80" w:rsidRPr="009A0B80" w:rsidTr="004D186C">
        <w:trPr>
          <w:trHeight w:val="113"/>
        </w:trPr>
        <w:tc>
          <w:tcPr>
            <w:tcW w:w="1710" w:type="dxa"/>
            <w:shd w:val="clear" w:color="auto" w:fill="auto"/>
            <w:tcMar>
              <w:top w:w="85" w:type="dxa"/>
            </w:tcMar>
          </w:tcPr>
          <w:p w:rsidR="009A0B80" w:rsidRPr="001E600F" w:rsidRDefault="009A0B80" w:rsidP="004D186C">
            <w:pPr>
              <w:spacing w:after="0"/>
              <w:rPr>
                <w:b/>
                <w:lang w:val="es-ES"/>
              </w:rPr>
            </w:pPr>
            <w:r w:rsidRPr="001E600F">
              <w:rPr>
                <w:b/>
                <w:lang w:val="es-ES"/>
              </w:rPr>
              <w:t>Comprobado Por</w:t>
            </w:r>
          </w:p>
        </w:tc>
        <w:tc>
          <w:tcPr>
            <w:tcW w:w="2628" w:type="dxa"/>
            <w:shd w:val="clear" w:color="auto" w:fill="auto"/>
            <w:tcMar>
              <w:top w:w="85" w:type="dxa"/>
            </w:tcMar>
          </w:tcPr>
          <w:p w:rsidR="009A0B80" w:rsidRPr="003A58C2" w:rsidRDefault="009933DE" w:rsidP="004D186C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Mar Farfán</w:t>
            </w:r>
          </w:p>
        </w:tc>
        <w:tc>
          <w:tcPr>
            <w:tcW w:w="2520" w:type="dxa"/>
            <w:shd w:val="clear" w:color="auto" w:fill="auto"/>
            <w:tcMar>
              <w:top w:w="85" w:type="dxa"/>
            </w:tcMar>
          </w:tcPr>
          <w:p w:rsidR="009A0B80" w:rsidRPr="009A0B80" w:rsidRDefault="009933DE" w:rsidP="009933DE">
            <w:pPr>
              <w:spacing w:after="0"/>
              <w:jc w:val="left"/>
              <w:rPr>
                <w:lang w:val="es-ES"/>
              </w:rPr>
            </w:pPr>
            <w:r>
              <w:rPr>
                <w:lang w:val="es-ES"/>
              </w:rPr>
              <w:t>Coordinadora de Calidad</w:t>
            </w:r>
          </w:p>
        </w:tc>
        <w:tc>
          <w:tcPr>
            <w:tcW w:w="2820" w:type="dxa"/>
            <w:shd w:val="clear" w:color="auto" w:fill="auto"/>
            <w:tcMar>
              <w:top w:w="85" w:type="dxa"/>
            </w:tcMar>
          </w:tcPr>
          <w:p w:rsidR="009A0B80" w:rsidRPr="009A0B80" w:rsidRDefault="009A0B80" w:rsidP="004D186C">
            <w:pPr>
              <w:spacing w:after="0"/>
              <w:rPr>
                <w:lang w:val="es-ES"/>
              </w:rPr>
            </w:pPr>
          </w:p>
        </w:tc>
      </w:tr>
      <w:tr w:rsidR="009A0B80" w:rsidRPr="00DE37C9" w:rsidTr="004D186C">
        <w:trPr>
          <w:trHeight w:val="113"/>
        </w:trPr>
        <w:tc>
          <w:tcPr>
            <w:tcW w:w="1710" w:type="dxa"/>
            <w:shd w:val="clear" w:color="auto" w:fill="auto"/>
            <w:tcMar>
              <w:top w:w="85" w:type="dxa"/>
            </w:tcMar>
          </w:tcPr>
          <w:p w:rsidR="009A0B80" w:rsidRPr="001E600F" w:rsidRDefault="009A0B80" w:rsidP="004D186C">
            <w:pPr>
              <w:spacing w:after="0"/>
              <w:rPr>
                <w:b/>
                <w:lang w:val="es-ES"/>
              </w:rPr>
            </w:pPr>
            <w:r w:rsidRPr="001E600F">
              <w:rPr>
                <w:b/>
                <w:lang w:val="es-ES"/>
              </w:rPr>
              <w:t>Aprobado Por</w:t>
            </w:r>
          </w:p>
        </w:tc>
        <w:tc>
          <w:tcPr>
            <w:tcW w:w="2628" w:type="dxa"/>
            <w:shd w:val="clear" w:color="auto" w:fill="auto"/>
            <w:tcMar>
              <w:top w:w="85" w:type="dxa"/>
            </w:tcMar>
          </w:tcPr>
          <w:p w:rsidR="009A0B80" w:rsidRPr="003A58C2" w:rsidRDefault="009933DE" w:rsidP="004D186C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Benito Vela</w:t>
            </w:r>
          </w:p>
        </w:tc>
        <w:tc>
          <w:tcPr>
            <w:tcW w:w="2520" w:type="dxa"/>
            <w:shd w:val="clear" w:color="auto" w:fill="auto"/>
            <w:tcMar>
              <w:top w:w="85" w:type="dxa"/>
            </w:tcMar>
          </w:tcPr>
          <w:p w:rsidR="009A0B80" w:rsidRPr="005A1040" w:rsidRDefault="009933DE" w:rsidP="009933DE">
            <w:pPr>
              <w:spacing w:after="0"/>
              <w:jc w:val="left"/>
              <w:rPr>
                <w:lang w:val="es-ES"/>
              </w:rPr>
            </w:pPr>
            <w:r>
              <w:rPr>
                <w:lang w:val="es-ES"/>
              </w:rPr>
              <w:t>Director de Operaciones</w:t>
            </w:r>
          </w:p>
        </w:tc>
        <w:tc>
          <w:tcPr>
            <w:tcW w:w="2820" w:type="dxa"/>
            <w:shd w:val="clear" w:color="auto" w:fill="auto"/>
            <w:tcMar>
              <w:top w:w="85" w:type="dxa"/>
            </w:tcMar>
          </w:tcPr>
          <w:p w:rsidR="009A0B80" w:rsidRPr="00DE37C9" w:rsidRDefault="009A0B80" w:rsidP="004D186C">
            <w:pPr>
              <w:spacing w:after="0"/>
              <w:rPr>
                <w:lang w:val="en-US"/>
              </w:rPr>
            </w:pPr>
          </w:p>
        </w:tc>
      </w:tr>
    </w:tbl>
    <w:p w:rsidR="009A0B80" w:rsidRDefault="009A0B80" w:rsidP="00154043">
      <w:pPr>
        <w:rPr>
          <w:lang w:val="es-ES"/>
        </w:rPr>
      </w:pPr>
    </w:p>
    <w:p w:rsidR="009A0B80" w:rsidRPr="003A58C2" w:rsidRDefault="009A0B80" w:rsidP="00154043">
      <w:pPr>
        <w:rPr>
          <w:lang w:val="es-ES"/>
        </w:rPr>
      </w:pPr>
    </w:p>
    <w:p w:rsidR="00B26AB8" w:rsidRPr="003A58C2" w:rsidRDefault="00B26AB8" w:rsidP="00154043">
      <w:pPr>
        <w:rPr>
          <w:lang w:val="es-ES"/>
        </w:rPr>
      </w:pPr>
    </w:p>
    <w:p w:rsidR="000A288B" w:rsidRPr="00960889" w:rsidRDefault="000262EF" w:rsidP="00960889">
      <w:pPr>
        <w:pStyle w:val="SpecialChapterTitle"/>
      </w:pPr>
      <w:proofErr w:type="spellStart"/>
      <w:r w:rsidRPr="00960889">
        <w:lastRenderedPageBreak/>
        <w:t>Definic</w:t>
      </w:r>
      <w:r w:rsidR="000A288B" w:rsidRPr="00960889">
        <w:t>ion</w:t>
      </w:r>
      <w:r w:rsidRPr="00960889">
        <w:t>es</w:t>
      </w:r>
      <w:proofErr w:type="spellEnd"/>
      <w:r w:rsidRPr="00960889">
        <w:t xml:space="preserve"> y </w:t>
      </w:r>
      <w:proofErr w:type="spellStart"/>
      <w:r w:rsidRPr="00960889">
        <w:t>Abreviaturas</w:t>
      </w:r>
      <w:proofErr w:type="spellEnd"/>
    </w:p>
    <w:tbl>
      <w:tblPr>
        <w:tblW w:w="9606" w:type="dxa"/>
        <w:tblBorders>
          <w:top w:val="single" w:sz="6" w:space="0" w:color="000000"/>
          <w:bottom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376"/>
        <w:gridCol w:w="7230"/>
      </w:tblGrid>
      <w:tr w:rsidR="000A288B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  <w:vAlign w:val="center"/>
          </w:tcPr>
          <w:p w:rsidR="000A288B" w:rsidRPr="003A58C2" w:rsidRDefault="000A288B" w:rsidP="00516646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proofErr w:type="spellStart"/>
            <w:r w:rsidRPr="003A58C2">
              <w:rPr>
                <w:b/>
                <w:szCs w:val="20"/>
                <w:lang w:val="es-ES"/>
              </w:rPr>
              <w:t>Term</w:t>
            </w:r>
            <w:proofErr w:type="spellEnd"/>
          </w:p>
        </w:tc>
        <w:tc>
          <w:tcPr>
            <w:tcW w:w="7230" w:type="dxa"/>
            <w:shd w:val="clear" w:color="auto" w:fill="auto"/>
            <w:tcMar>
              <w:top w:w="85" w:type="dxa"/>
            </w:tcMar>
            <w:vAlign w:val="center"/>
          </w:tcPr>
          <w:p w:rsidR="000A288B" w:rsidRPr="003A58C2" w:rsidRDefault="000A288B" w:rsidP="00516646">
            <w:pPr>
              <w:spacing w:after="0"/>
              <w:contextualSpacing/>
              <w:rPr>
                <w:b/>
                <w:szCs w:val="20"/>
                <w:lang w:val="es-ES"/>
              </w:rPr>
            </w:pPr>
            <w:proofErr w:type="spellStart"/>
            <w:r w:rsidRPr="003A58C2">
              <w:rPr>
                <w:b/>
                <w:szCs w:val="20"/>
                <w:lang w:val="es-ES"/>
              </w:rPr>
              <w:t>Definition</w:t>
            </w:r>
            <w:proofErr w:type="spellEnd"/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  <w:r w:rsidRPr="003A58C2">
              <w:rPr>
                <w:lang w:val="es-ES"/>
              </w:rPr>
              <w:t>PDF</w:t>
            </w: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  <w:r w:rsidRPr="003A58C2">
              <w:rPr>
                <w:lang w:val="es-ES"/>
              </w:rPr>
              <w:t xml:space="preserve">Portable </w:t>
            </w:r>
            <w:proofErr w:type="spellStart"/>
            <w:r w:rsidRPr="003A58C2">
              <w:rPr>
                <w:lang w:val="es-ES"/>
              </w:rPr>
              <w:t>Document</w:t>
            </w:r>
            <w:proofErr w:type="spellEnd"/>
            <w:r w:rsidRPr="003A58C2">
              <w:rPr>
                <w:lang w:val="es-ES"/>
              </w:rPr>
              <w:t xml:space="preserve"> </w:t>
            </w:r>
            <w:proofErr w:type="spellStart"/>
            <w:r w:rsidRPr="003A58C2">
              <w:rPr>
                <w:lang w:val="es-ES"/>
              </w:rPr>
              <w:t>Format</w:t>
            </w:r>
            <w:proofErr w:type="spellEnd"/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Default="008D18DC" w:rsidP="00BB6698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FAP</w:t>
            </w: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8D18DC" w:rsidP="00BB6698">
            <w:pPr>
              <w:spacing w:after="0"/>
              <w:rPr>
                <w:lang w:val="es-ES"/>
              </w:rPr>
            </w:pPr>
            <w:r>
              <w:rPr>
                <w:lang w:val="es-ES"/>
              </w:rPr>
              <w:t>Federación Andaluza de Patinaje</w:t>
            </w: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64148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64148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64148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83192A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0A288B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  <w:tr w:rsidR="00BB6698" w:rsidRPr="003A58C2" w:rsidTr="00D37395">
        <w:trPr>
          <w:trHeight w:val="113"/>
        </w:trPr>
        <w:tc>
          <w:tcPr>
            <w:tcW w:w="2376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  <w:tc>
          <w:tcPr>
            <w:tcW w:w="7230" w:type="dxa"/>
            <w:shd w:val="clear" w:color="auto" w:fill="auto"/>
            <w:tcMar>
              <w:top w:w="85" w:type="dxa"/>
            </w:tcMar>
          </w:tcPr>
          <w:p w:rsidR="00BB6698" w:rsidRPr="003A58C2" w:rsidRDefault="00BB6698" w:rsidP="00BB6698">
            <w:pPr>
              <w:spacing w:after="0"/>
              <w:rPr>
                <w:lang w:val="es-ES"/>
              </w:rPr>
            </w:pPr>
          </w:p>
        </w:tc>
      </w:tr>
    </w:tbl>
    <w:p w:rsidR="001A6CCF" w:rsidRPr="003A58C2" w:rsidRDefault="001A6CCF" w:rsidP="001A6CCF">
      <w:pPr>
        <w:rPr>
          <w:lang w:val="es-ES"/>
        </w:rPr>
      </w:pPr>
    </w:p>
    <w:bookmarkEnd w:id="2"/>
    <w:p w:rsidR="005C7E38" w:rsidRPr="003A58C2" w:rsidRDefault="005C7E38" w:rsidP="00843F23">
      <w:pPr>
        <w:rPr>
          <w:lang w:val="es-ES"/>
        </w:rPr>
        <w:sectPr w:rsidR="005C7E38" w:rsidRPr="003A58C2" w:rsidSect="00E0641D">
          <w:headerReference w:type="default" r:id="rId13"/>
          <w:footerReference w:type="default" r:id="rId14"/>
          <w:pgSz w:w="11907" w:h="16839" w:code="9"/>
          <w:pgMar w:top="1701" w:right="992" w:bottom="992" w:left="1446" w:header="992" w:footer="973" w:gutter="0"/>
          <w:cols w:space="708"/>
          <w:docGrid w:linePitch="360"/>
        </w:sectPr>
      </w:pPr>
    </w:p>
    <w:p w:rsidR="009633B7" w:rsidRPr="00EB1253" w:rsidRDefault="00D65F39">
      <w:pPr>
        <w:pStyle w:val="Heading1"/>
        <w:pageBreakBefore/>
        <w:rPr>
          <w:lang w:val="es-ES"/>
        </w:rPr>
      </w:pPr>
      <w:bookmarkStart w:id="4" w:name="_Toc5965055"/>
      <w:r w:rsidRPr="00EB1253">
        <w:rPr>
          <w:b/>
          <w:sz w:val="36"/>
          <w:lang w:val="es-ES"/>
        </w:rPr>
        <w:lastRenderedPageBreak/>
        <w:t xml:space="preserve">1. </w:t>
      </w:r>
      <w:r w:rsidR="00EB1253" w:rsidRPr="00EB1253">
        <w:rPr>
          <w:b/>
          <w:sz w:val="36"/>
          <w:lang w:val="es-ES"/>
        </w:rPr>
        <w:t>I</w:t>
      </w:r>
      <w:r w:rsidR="00EB1253">
        <w:rPr>
          <w:b/>
          <w:sz w:val="36"/>
          <w:lang w:val="es-ES"/>
        </w:rPr>
        <w:t>ntroducción</w:t>
      </w:r>
      <w:bookmarkEnd w:id="4"/>
    </w:p>
    <w:p w:rsidR="00EB1253" w:rsidRDefault="00995AEB" w:rsidP="00B162A3">
      <w:pPr>
        <w:pStyle w:val="Ttulo2"/>
        <w:rPr>
          <w:lang w:val="es-ES"/>
        </w:rPr>
      </w:pPr>
      <w:bookmarkStart w:id="5" w:name="_Toc5965056"/>
      <w:r>
        <w:rPr>
          <w:lang w:val="es-ES"/>
        </w:rPr>
        <w:t>¿</w:t>
      </w:r>
      <w:r w:rsidR="00B162A3">
        <w:rPr>
          <w:lang w:val="es-ES"/>
        </w:rPr>
        <w:t xml:space="preserve">Qué es </w:t>
      </w:r>
      <w:r w:rsidR="00297CAD">
        <w:rPr>
          <w:lang w:val="es-ES"/>
        </w:rPr>
        <w:t>AppwebFAP</w:t>
      </w:r>
      <w:r w:rsidR="00B162A3">
        <w:rPr>
          <w:lang w:val="es-ES"/>
        </w:rPr>
        <w:t>?</w:t>
      </w:r>
      <w:bookmarkEnd w:id="5"/>
    </w:p>
    <w:p w:rsidR="00297CAD" w:rsidRDefault="00297CAD" w:rsidP="00E53976">
      <w:pPr>
        <w:rPr>
          <w:lang w:val="es-ES"/>
        </w:rPr>
      </w:pPr>
      <w:r>
        <w:rPr>
          <w:lang w:val="es-ES"/>
        </w:rPr>
        <w:t>Appweb</w:t>
      </w:r>
      <w:r>
        <w:rPr>
          <w:b/>
          <w:lang w:val="es-ES"/>
        </w:rPr>
        <w:t>FAP</w:t>
      </w:r>
      <w:r w:rsidR="00E53976" w:rsidRPr="00E53976">
        <w:rPr>
          <w:lang w:val="es-ES"/>
        </w:rPr>
        <w:t xml:space="preserve"> es la solución </w:t>
      </w:r>
      <w:r w:rsidR="00B543F8">
        <w:rPr>
          <w:lang w:val="es-ES"/>
        </w:rPr>
        <w:t xml:space="preserve">de </w:t>
      </w:r>
      <w:proofErr w:type="spellStart"/>
      <w:r w:rsidR="00B543F8">
        <w:rPr>
          <w:lang w:val="es-ES"/>
        </w:rPr>
        <w:t>Freewill</w:t>
      </w:r>
      <w:proofErr w:type="spellEnd"/>
      <w:r w:rsidR="00B543F8">
        <w:rPr>
          <w:lang w:val="es-ES"/>
        </w:rPr>
        <w:t xml:space="preserve"> Technologies </w:t>
      </w:r>
      <w:r w:rsidR="00E53976" w:rsidRPr="00E53976">
        <w:rPr>
          <w:lang w:val="es-ES"/>
        </w:rPr>
        <w:t xml:space="preserve">para </w:t>
      </w:r>
      <w:r w:rsidR="00B543F8">
        <w:rPr>
          <w:lang w:val="es-ES"/>
        </w:rPr>
        <w:t xml:space="preserve">la gestión completa y eficiente de </w:t>
      </w:r>
      <w:r w:rsidR="00905315">
        <w:rPr>
          <w:lang w:val="es-ES"/>
        </w:rPr>
        <w:t xml:space="preserve">competiciones de patinaje </w:t>
      </w:r>
      <w:proofErr w:type="spellStart"/>
      <w:r w:rsidR="00905315">
        <w:rPr>
          <w:lang w:val="es-ES"/>
        </w:rPr>
        <w:t>Inline</w:t>
      </w:r>
      <w:proofErr w:type="spellEnd"/>
      <w:r w:rsidR="00905315">
        <w:rPr>
          <w:lang w:val="es-ES"/>
        </w:rPr>
        <w:t xml:space="preserve"> Freestyle.</w:t>
      </w:r>
    </w:p>
    <w:p w:rsidR="00B543F8" w:rsidRDefault="00905315" w:rsidP="00E53976">
      <w:pPr>
        <w:rPr>
          <w:lang w:val="es-ES"/>
        </w:rPr>
      </w:pPr>
      <w:r>
        <w:rPr>
          <w:lang w:val="es-ES"/>
        </w:rPr>
        <w:t>Appweb</w:t>
      </w:r>
      <w:r>
        <w:rPr>
          <w:b/>
          <w:lang w:val="es-ES"/>
        </w:rPr>
        <w:t>FAP</w:t>
      </w:r>
      <w:r w:rsidRPr="00E53976">
        <w:rPr>
          <w:lang w:val="es-ES"/>
        </w:rPr>
        <w:t xml:space="preserve"> </w:t>
      </w:r>
      <w:r>
        <w:rPr>
          <w:lang w:val="es-ES"/>
        </w:rPr>
        <w:t>permite:</w:t>
      </w:r>
    </w:p>
    <w:p w:rsidR="00905315" w:rsidRDefault="00905315" w:rsidP="0047594C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>Gestionar las fichas federativas de patinadores y clubes a los que pertenecen.</w:t>
      </w:r>
    </w:p>
    <w:p w:rsidR="00905315" w:rsidRDefault="00657C8A" w:rsidP="0047594C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>Gestionar las inscripciones a las diferentes competiciones.</w:t>
      </w:r>
    </w:p>
    <w:p w:rsidR="00657C8A" w:rsidRDefault="00726A02" w:rsidP="0047594C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 xml:space="preserve">Gestionar el desarrollo </w:t>
      </w:r>
      <w:r w:rsidR="00DB4DA9">
        <w:rPr>
          <w:lang w:val="es-ES"/>
        </w:rPr>
        <w:t xml:space="preserve">completo </w:t>
      </w:r>
      <w:r>
        <w:rPr>
          <w:lang w:val="es-ES"/>
        </w:rPr>
        <w:t xml:space="preserve">de las competiciones, para cada modalidad (Speed, Derrapes, Salto, </w:t>
      </w:r>
      <w:proofErr w:type="spellStart"/>
      <w:r>
        <w:rPr>
          <w:lang w:val="es-ES"/>
        </w:rPr>
        <w:t>Battle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Classic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Jam</w:t>
      </w:r>
      <w:proofErr w:type="spellEnd"/>
      <w:r>
        <w:rPr>
          <w:lang w:val="es-ES"/>
        </w:rPr>
        <w:t>) y categoría.</w:t>
      </w:r>
    </w:p>
    <w:p w:rsidR="00726A02" w:rsidRDefault="00DB4DA9" w:rsidP="0047594C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 xml:space="preserve">Manejar y publicar en web </w:t>
      </w:r>
      <w:r w:rsidR="007060DC">
        <w:rPr>
          <w:lang w:val="es-ES"/>
        </w:rPr>
        <w:t>los resultados de las competiciones.</w:t>
      </w:r>
    </w:p>
    <w:p w:rsidR="00B543F8" w:rsidRPr="007060DC" w:rsidRDefault="007060DC" w:rsidP="0047594C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>Manejar y publicar en web los datos de ranking, palmar</w:t>
      </w:r>
      <w:r w:rsidR="00C70337">
        <w:rPr>
          <w:lang w:val="es-ES"/>
        </w:rPr>
        <w:t>é</w:t>
      </w:r>
      <w:r>
        <w:rPr>
          <w:lang w:val="es-ES"/>
        </w:rPr>
        <w:t>s, etc.</w:t>
      </w:r>
    </w:p>
    <w:p w:rsidR="00B543F8" w:rsidRDefault="00B543F8" w:rsidP="00E53976">
      <w:pPr>
        <w:rPr>
          <w:lang w:val="es-ES"/>
        </w:rPr>
      </w:pPr>
    </w:p>
    <w:p w:rsidR="00B162A3" w:rsidRDefault="00662992" w:rsidP="00662992">
      <w:pPr>
        <w:pStyle w:val="Ttulo2"/>
        <w:rPr>
          <w:lang w:val="es-ES"/>
        </w:rPr>
      </w:pPr>
      <w:bookmarkStart w:id="6" w:name="_Toc5965057"/>
      <w:r>
        <w:rPr>
          <w:lang w:val="es-ES"/>
        </w:rPr>
        <w:t xml:space="preserve">Beneficios Clave de </w:t>
      </w:r>
      <w:r w:rsidR="00AB4D5C">
        <w:rPr>
          <w:lang w:val="es-ES"/>
        </w:rPr>
        <w:t>AppwebFAP</w:t>
      </w:r>
      <w:bookmarkEnd w:id="6"/>
    </w:p>
    <w:p w:rsidR="00BA364E" w:rsidRDefault="00BA364E" w:rsidP="00BA364E">
      <w:pPr>
        <w:rPr>
          <w:lang w:val="es-ES"/>
        </w:rPr>
      </w:pPr>
      <w:r>
        <w:rPr>
          <w:lang w:val="es-ES"/>
        </w:rPr>
        <w:t xml:space="preserve">Los principales beneficios aportados por </w:t>
      </w:r>
      <w:r w:rsidR="00D27C44">
        <w:rPr>
          <w:lang w:val="es-ES"/>
        </w:rPr>
        <w:t>Appweb</w:t>
      </w:r>
      <w:r w:rsidR="00D27C44" w:rsidRPr="007C7D72">
        <w:rPr>
          <w:b/>
          <w:lang w:val="es-ES"/>
        </w:rPr>
        <w:t>FAP</w:t>
      </w:r>
      <w:r>
        <w:rPr>
          <w:lang w:val="es-ES"/>
        </w:rPr>
        <w:t xml:space="preserve"> son:</w:t>
      </w:r>
    </w:p>
    <w:p w:rsidR="00EA7BAB" w:rsidRDefault="00EA7BAB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Facilita y simplifica la gestión de inscripciones a las diferentes competiciones.</w:t>
      </w:r>
    </w:p>
    <w:p w:rsidR="00BA364E" w:rsidRDefault="00E723A3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Reduce</w:t>
      </w:r>
      <w:r w:rsidR="008963D9">
        <w:rPr>
          <w:lang w:val="es-ES"/>
        </w:rPr>
        <w:t xml:space="preserve"> a cero</w:t>
      </w:r>
      <w:r>
        <w:rPr>
          <w:lang w:val="es-ES"/>
        </w:rPr>
        <w:t xml:space="preserve"> el tiempo necesario para </w:t>
      </w:r>
      <w:r w:rsidR="00367BA6">
        <w:rPr>
          <w:lang w:val="es-ES"/>
        </w:rPr>
        <w:t xml:space="preserve">la obtención de los </w:t>
      </w:r>
      <w:r w:rsidR="00EA6964">
        <w:rPr>
          <w:lang w:val="es-ES"/>
        </w:rPr>
        <w:t>á</w:t>
      </w:r>
      <w:r w:rsidR="00367BA6">
        <w:rPr>
          <w:lang w:val="es-ES"/>
        </w:rPr>
        <w:t>rboles de las diferentes modalidades y categorías.</w:t>
      </w:r>
    </w:p>
    <w:p w:rsidR="00EA7BAB" w:rsidRDefault="00EA7BAB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Facilita y simplifica la gestión de dorsales.</w:t>
      </w:r>
    </w:p>
    <w:p w:rsidR="00367BA6" w:rsidRDefault="00367BA6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Facilita y simplifica la generación de las actas de las competiciones.</w:t>
      </w:r>
    </w:p>
    <w:p w:rsidR="008963D9" w:rsidRDefault="008963D9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Calcula automáticamente </w:t>
      </w:r>
      <w:r w:rsidR="00F84FE1">
        <w:rPr>
          <w:lang w:val="es-ES"/>
        </w:rPr>
        <w:t>el ranking acumulado para cada modalidad y categoría.</w:t>
      </w:r>
    </w:p>
    <w:p w:rsidR="00367BA6" w:rsidRDefault="00367BA6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Reduce la posibilidad de errores humanos en la elaboración de resultados</w:t>
      </w:r>
      <w:r w:rsidR="00F84FE1">
        <w:rPr>
          <w:lang w:val="es-ES"/>
        </w:rPr>
        <w:t xml:space="preserve"> de las competiciones y ranking</w:t>
      </w:r>
      <w:r>
        <w:rPr>
          <w:lang w:val="es-ES"/>
        </w:rPr>
        <w:t>.</w:t>
      </w:r>
    </w:p>
    <w:p w:rsidR="00297CAD" w:rsidRPr="00E013A4" w:rsidRDefault="00E013A4" w:rsidP="00297CAD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Permite el acceso p</w:t>
      </w:r>
      <w:r w:rsidR="00EA6964">
        <w:rPr>
          <w:lang w:val="es-ES"/>
        </w:rPr>
        <w:t>ú</w:t>
      </w:r>
      <w:r>
        <w:rPr>
          <w:lang w:val="es-ES"/>
        </w:rPr>
        <w:t>blico a los resultados, ranking, palmarés, etc.</w:t>
      </w:r>
    </w:p>
    <w:p w:rsidR="00E563CE" w:rsidRPr="00297CAD" w:rsidRDefault="00E563CE" w:rsidP="00297CAD">
      <w:pPr>
        <w:rPr>
          <w:lang w:val="es-ES"/>
        </w:rPr>
      </w:pPr>
    </w:p>
    <w:p w:rsidR="00962777" w:rsidRDefault="001D5693" w:rsidP="006E2186">
      <w:pPr>
        <w:pStyle w:val="Ttulo1"/>
        <w:rPr>
          <w:lang w:val="es-ES"/>
        </w:rPr>
      </w:pPr>
      <w:bookmarkStart w:id="7" w:name="_Toc5965058"/>
      <w:r>
        <w:rPr>
          <w:lang w:val="es-ES"/>
        </w:rPr>
        <w:lastRenderedPageBreak/>
        <w:t xml:space="preserve">Primeros pasos con </w:t>
      </w:r>
      <w:r w:rsidR="00D27C44">
        <w:rPr>
          <w:lang w:val="es-ES"/>
        </w:rPr>
        <w:t>AppwebFAP</w:t>
      </w:r>
      <w:bookmarkEnd w:id="7"/>
    </w:p>
    <w:p w:rsidR="006E2186" w:rsidRPr="006E2186" w:rsidRDefault="006E2186" w:rsidP="006E2186">
      <w:pPr>
        <w:pStyle w:val="Ttulo2"/>
        <w:rPr>
          <w:lang w:val="es-ES"/>
        </w:rPr>
      </w:pPr>
      <w:bookmarkStart w:id="8" w:name="_Toc5965059"/>
      <w:r>
        <w:rPr>
          <w:lang w:val="es-ES"/>
        </w:rPr>
        <w:t>Acceso a la Aplicación</w:t>
      </w:r>
      <w:bookmarkEnd w:id="8"/>
    </w:p>
    <w:p w:rsidR="007C7D72" w:rsidRDefault="00D27C44" w:rsidP="00EB1253">
      <w:pPr>
        <w:rPr>
          <w:lang w:val="es-ES"/>
        </w:rPr>
      </w:pPr>
      <w:r>
        <w:rPr>
          <w:lang w:val="es-ES"/>
        </w:rPr>
        <w:t>Appweb</w:t>
      </w:r>
      <w:r w:rsidRPr="007C7D72">
        <w:rPr>
          <w:b/>
          <w:lang w:val="es-ES"/>
        </w:rPr>
        <w:t>FAP</w:t>
      </w:r>
      <w:r w:rsidR="007D2D9C" w:rsidRPr="00402337">
        <w:rPr>
          <w:lang w:val="es-ES"/>
        </w:rPr>
        <w:t xml:space="preserve"> </w:t>
      </w:r>
      <w:r w:rsidR="007D2D9C">
        <w:rPr>
          <w:lang w:val="es-ES"/>
        </w:rPr>
        <w:t xml:space="preserve">es una aplicación en la nube a la cual accederemos </w:t>
      </w:r>
      <w:r w:rsidR="00630977">
        <w:rPr>
          <w:lang w:val="es-ES"/>
        </w:rPr>
        <w:t>utilizando un navegador web (Chrome, Internet Explorer, Edge, Opera)</w:t>
      </w:r>
      <w:r w:rsidR="007C7D72">
        <w:rPr>
          <w:lang w:val="es-ES"/>
        </w:rPr>
        <w:t>.</w:t>
      </w:r>
    </w:p>
    <w:p w:rsidR="007C7D72" w:rsidRDefault="007C7D72" w:rsidP="00EB1253">
      <w:pPr>
        <w:rPr>
          <w:lang w:val="es-ES"/>
        </w:rPr>
      </w:pPr>
      <w:r>
        <w:rPr>
          <w:lang w:val="es-ES"/>
        </w:rPr>
        <w:t>Existen dos maneras de acceder a la aplicación:</w:t>
      </w:r>
    </w:p>
    <w:p w:rsidR="0070423C" w:rsidRPr="00DB1264" w:rsidRDefault="00801098" w:rsidP="0047594C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Desde la página web de la Federación Andaluza de Patinaje, FAP, en el menú </w:t>
      </w:r>
      <w:r w:rsidR="006368E2">
        <w:rPr>
          <w:lang w:val="es-ES"/>
        </w:rPr>
        <w:t>Patinaje Freestyle – Inscripciones Freestyle.</w:t>
      </w:r>
    </w:p>
    <w:p w:rsidR="007C7D72" w:rsidRDefault="006368E2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735BD7BB" wp14:editId="4CAACEEF">
            <wp:extent cx="6031230" cy="32226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9B" w:rsidRDefault="008B239B" w:rsidP="00DB1264">
      <w:pPr>
        <w:pStyle w:val="Figure"/>
        <w:rPr>
          <w:lang w:val="es-ES"/>
        </w:rPr>
      </w:pPr>
      <w:r w:rsidRPr="00540DB2">
        <w:rPr>
          <w:lang w:val="es-ES"/>
        </w:rPr>
        <w:t xml:space="preserve">Acceso a </w:t>
      </w:r>
      <w:r>
        <w:rPr>
          <w:lang w:val="es-ES"/>
        </w:rPr>
        <w:t>AppwebFAP desde la web de FAP</w:t>
      </w:r>
    </w:p>
    <w:p w:rsidR="00962777" w:rsidRPr="00FB2F7E" w:rsidRDefault="00FB2F7E" w:rsidP="0047594C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Directamente </w:t>
      </w:r>
      <w:r w:rsidR="007D2D9C" w:rsidRPr="00FB2F7E">
        <w:rPr>
          <w:lang w:val="es-ES"/>
        </w:rPr>
        <w:t>mediante el siguiente enlace:</w:t>
      </w:r>
    </w:p>
    <w:p w:rsidR="007D2D9C" w:rsidRPr="007D2D9C" w:rsidRDefault="007D2D9C" w:rsidP="007D2D9C">
      <w:pPr>
        <w:jc w:val="center"/>
        <w:rPr>
          <w:color w:val="00B0F0"/>
          <w:lang w:val="es-ES"/>
        </w:rPr>
      </w:pPr>
      <w:r w:rsidRPr="007D2D9C">
        <w:rPr>
          <w:color w:val="00B0F0"/>
          <w:lang w:val="es-ES"/>
        </w:rPr>
        <w:t>http://137.74.195.144</w:t>
      </w:r>
      <w:r w:rsidR="00FB2F7E">
        <w:rPr>
          <w:color w:val="00B0F0"/>
          <w:lang w:val="es-ES"/>
        </w:rPr>
        <w:t>:8895/</w:t>
      </w:r>
    </w:p>
    <w:p w:rsidR="008B239B" w:rsidRDefault="008B239B" w:rsidP="00EB1253">
      <w:pPr>
        <w:rPr>
          <w:lang w:val="es-ES"/>
        </w:rPr>
      </w:pPr>
    </w:p>
    <w:p w:rsidR="00962777" w:rsidRDefault="00E015D8" w:rsidP="00EB1253">
      <w:pPr>
        <w:rPr>
          <w:lang w:val="es-ES"/>
        </w:rPr>
      </w:pPr>
      <w:r>
        <w:rPr>
          <w:lang w:val="es-ES"/>
        </w:rPr>
        <w:t>A</w:t>
      </w:r>
      <w:r w:rsidR="008B239B">
        <w:rPr>
          <w:lang w:val="es-ES"/>
        </w:rPr>
        <w:t>mbas opciones nos llev</w:t>
      </w:r>
      <w:r>
        <w:rPr>
          <w:lang w:val="es-ES"/>
        </w:rPr>
        <w:t>ará</w:t>
      </w:r>
      <w:r w:rsidR="008B239B">
        <w:rPr>
          <w:lang w:val="es-ES"/>
        </w:rPr>
        <w:t>n</w:t>
      </w:r>
      <w:r>
        <w:rPr>
          <w:lang w:val="es-ES"/>
        </w:rPr>
        <w:t xml:space="preserve"> la ventana de acceso a la aplicación:</w:t>
      </w:r>
    </w:p>
    <w:p w:rsidR="00E015D8" w:rsidRDefault="00756A59" w:rsidP="0071206F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EFEBF78" wp14:editId="3A3416BF">
            <wp:extent cx="5721350" cy="30570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9435" cy="306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77" w:rsidRPr="00540DB2" w:rsidRDefault="00E015D8" w:rsidP="00E015D8">
      <w:pPr>
        <w:pStyle w:val="Figure"/>
        <w:rPr>
          <w:lang w:val="es-ES"/>
        </w:rPr>
      </w:pPr>
      <w:r w:rsidRPr="00540DB2">
        <w:rPr>
          <w:lang w:val="es-ES"/>
        </w:rPr>
        <w:t xml:space="preserve">Ventana de Acceso a </w:t>
      </w:r>
      <w:r w:rsidR="00D27C44">
        <w:rPr>
          <w:lang w:val="es-ES"/>
        </w:rPr>
        <w:t>AppwebFAP</w:t>
      </w:r>
    </w:p>
    <w:p w:rsidR="00962777" w:rsidRDefault="00540DB2" w:rsidP="00EB1253">
      <w:pPr>
        <w:rPr>
          <w:lang w:val="es-ES"/>
        </w:rPr>
      </w:pPr>
      <w:r>
        <w:rPr>
          <w:lang w:val="es-ES"/>
        </w:rPr>
        <w:t>A continuación</w:t>
      </w:r>
      <w:r w:rsidR="00800F1A">
        <w:rPr>
          <w:lang w:val="es-ES"/>
        </w:rPr>
        <w:t>,</w:t>
      </w:r>
      <w:r>
        <w:rPr>
          <w:lang w:val="es-ES"/>
        </w:rPr>
        <w:t xml:space="preserve"> escribiremos nuestras credenciales (nombre de usuario y contraseña) y pulsaremos en el botón “Login”; si éstas son válidas, se nos mostrará ventana principal de la aplicaci</w:t>
      </w:r>
      <w:r w:rsidR="000D5068">
        <w:rPr>
          <w:lang w:val="es-ES"/>
        </w:rPr>
        <w:t>ón.</w:t>
      </w:r>
    </w:p>
    <w:p w:rsidR="000D5068" w:rsidRDefault="000D5068" w:rsidP="00EB1253">
      <w:pPr>
        <w:rPr>
          <w:lang w:val="es-ES"/>
        </w:rPr>
      </w:pPr>
      <w:proofErr w:type="gramStart"/>
      <w:r>
        <w:rPr>
          <w:lang w:val="es-ES"/>
        </w:rPr>
        <w:t xml:space="preserve">La </w:t>
      </w:r>
      <w:r w:rsidRPr="000D5068">
        <w:rPr>
          <w:lang w:val="es-ES"/>
        </w:rPr>
        <w:t>vent</w:t>
      </w:r>
      <w:r>
        <w:rPr>
          <w:lang w:val="es-ES"/>
        </w:rPr>
        <w:t xml:space="preserve">ana de </w:t>
      </w:r>
      <w:r w:rsidR="00800F1A">
        <w:rPr>
          <w:lang w:val="es-ES"/>
        </w:rPr>
        <w:t>L</w:t>
      </w:r>
      <w:r w:rsidR="003D74E7">
        <w:rPr>
          <w:lang w:val="es-ES"/>
        </w:rPr>
        <w:t>ogin</w:t>
      </w:r>
      <w:r>
        <w:rPr>
          <w:lang w:val="es-ES"/>
        </w:rPr>
        <w:t xml:space="preserve"> también proporciona un acceso para solicitar el cambio de contraseña, mediante el enlace “</w:t>
      </w:r>
      <w:r w:rsidR="0070423C">
        <w:rPr>
          <w:lang w:val="es-ES"/>
        </w:rPr>
        <w:t>Olvidó su contraseña</w:t>
      </w:r>
      <w:r>
        <w:rPr>
          <w:lang w:val="es-ES"/>
        </w:rPr>
        <w:t>?</w:t>
      </w:r>
      <w:proofErr w:type="gramEnd"/>
      <w:r>
        <w:rPr>
          <w:lang w:val="es-ES"/>
        </w:rPr>
        <w:t>”</w:t>
      </w:r>
    </w:p>
    <w:p w:rsidR="000D5068" w:rsidRDefault="0070423C" w:rsidP="0071206F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E8C590B" wp14:editId="026B5CC8">
            <wp:extent cx="5695950" cy="304347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2790" cy="304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68" w:rsidRPr="00540DB2" w:rsidRDefault="000D5068" w:rsidP="000D5068">
      <w:pPr>
        <w:pStyle w:val="Figure"/>
        <w:rPr>
          <w:lang w:val="es-ES"/>
        </w:rPr>
      </w:pPr>
      <w:r>
        <w:rPr>
          <w:lang w:val="es-ES"/>
        </w:rPr>
        <w:t>Solicitud de una nueva contraseña</w:t>
      </w:r>
    </w:p>
    <w:p w:rsidR="00B46A10" w:rsidRDefault="008F34D1" w:rsidP="00EB1253">
      <w:pPr>
        <w:rPr>
          <w:lang w:val="es-ES"/>
        </w:rPr>
      </w:pPr>
      <w:r>
        <w:rPr>
          <w:lang w:val="es-ES"/>
        </w:rPr>
        <w:lastRenderedPageBreak/>
        <w:t xml:space="preserve">La ventana principal de la aplicación proporciona acceso a las diferentes funciones de </w:t>
      </w:r>
      <w:r w:rsidR="00D27C44">
        <w:rPr>
          <w:lang w:val="es-ES"/>
        </w:rPr>
        <w:t>AppwebFAP</w:t>
      </w:r>
      <w:r w:rsidRPr="008F34D1">
        <w:rPr>
          <w:lang w:val="es-ES"/>
        </w:rPr>
        <w:t xml:space="preserve"> mediante </w:t>
      </w:r>
      <w:r>
        <w:rPr>
          <w:lang w:val="es-ES"/>
        </w:rPr>
        <w:t>el menú situado en la zona izquierda.</w:t>
      </w:r>
    </w:p>
    <w:p w:rsidR="008E1EDF" w:rsidRDefault="008F05F3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5D6E5AB7" wp14:editId="27F86DB9">
            <wp:extent cx="6031230" cy="32226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DF" w:rsidRDefault="00BC0A54" w:rsidP="00BC0A54">
      <w:pPr>
        <w:pStyle w:val="Figure"/>
        <w:rPr>
          <w:lang w:val="es-ES"/>
        </w:rPr>
      </w:pPr>
      <w:r>
        <w:rPr>
          <w:lang w:val="es-ES"/>
        </w:rPr>
        <w:t>Pantalla principal y menú de AppwebFAP</w:t>
      </w:r>
    </w:p>
    <w:p w:rsidR="000D5068" w:rsidRDefault="003D74E7" w:rsidP="00EB1253">
      <w:pPr>
        <w:rPr>
          <w:lang w:val="es-ES"/>
        </w:rPr>
      </w:pPr>
      <w:r>
        <w:rPr>
          <w:lang w:val="es-ES"/>
        </w:rPr>
        <w:t>Asimismo,</w:t>
      </w:r>
      <w:r w:rsidR="007401C3">
        <w:rPr>
          <w:lang w:val="es-ES"/>
        </w:rPr>
        <w:t xml:space="preserve"> nos permite salir de la aplicación mediante el </w:t>
      </w:r>
      <w:r w:rsidR="006B77D3">
        <w:rPr>
          <w:lang w:val="es-ES"/>
        </w:rPr>
        <w:t>menú</w:t>
      </w:r>
      <w:r w:rsidR="007401C3">
        <w:rPr>
          <w:lang w:val="es-ES"/>
        </w:rPr>
        <w:t xml:space="preserve"> “</w:t>
      </w:r>
      <w:proofErr w:type="spellStart"/>
      <w:r w:rsidR="007401C3">
        <w:rPr>
          <w:lang w:val="es-ES"/>
        </w:rPr>
        <w:t>Logout</w:t>
      </w:r>
      <w:proofErr w:type="spellEnd"/>
      <w:r w:rsidR="007401C3">
        <w:rPr>
          <w:lang w:val="es-ES"/>
        </w:rPr>
        <w:t>” situado abajo a la izquierda.</w:t>
      </w:r>
    </w:p>
    <w:p w:rsidR="006B77D3" w:rsidRDefault="006B77D3" w:rsidP="00EB1253">
      <w:pPr>
        <w:rPr>
          <w:lang w:val="es-ES"/>
        </w:rPr>
      </w:pPr>
    </w:p>
    <w:p w:rsidR="006B77D3" w:rsidRDefault="006B77D3" w:rsidP="006B77D3">
      <w:pPr>
        <w:pStyle w:val="Ttulo2"/>
        <w:rPr>
          <w:lang w:val="es-ES"/>
        </w:rPr>
      </w:pPr>
      <w:bookmarkStart w:id="9" w:name="_Toc5965060"/>
      <w:r>
        <w:rPr>
          <w:lang w:val="es-ES"/>
        </w:rPr>
        <w:t>Tipos de Usuarios de la Aplicación</w:t>
      </w:r>
      <w:bookmarkEnd w:id="9"/>
    </w:p>
    <w:p w:rsidR="00F853C5" w:rsidRDefault="00D27C44" w:rsidP="00EB1253">
      <w:pPr>
        <w:rPr>
          <w:lang w:val="es-ES"/>
        </w:rPr>
      </w:pPr>
      <w:r>
        <w:rPr>
          <w:lang w:val="es-ES"/>
        </w:rPr>
        <w:t>AppwebFAP</w:t>
      </w:r>
      <w:r w:rsidR="005F7DF8">
        <w:rPr>
          <w:lang w:val="es-ES"/>
        </w:rPr>
        <w:t xml:space="preserve"> es </w:t>
      </w:r>
      <w:proofErr w:type="spellStart"/>
      <w:r w:rsidR="005F7DF8">
        <w:rPr>
          <w:lang w:val="es-ES"/>
        </w:rPr>
        <w:t>mult</w:t>
      </w:r>
      <w:r w:rsidR="006B77D3">
        <w:rPr>
          <w:lang w:val="es-ES"/>
        </w:rPr>
        <w:t>i-organización</w:t>
      </w:r>
      <w:proofErr w:type="spellEnd"/>
      <w:r w:rsidR="005F7DF8">
        <w:rPr>
          <w:lang w:val="es-ES"/>
        </w:rPr>
        <w:t xml:space="preserve"> y </w:t>
      </w:r>
      <w:proofErr w:type="spellStart"/>
      <w:r w:rsidR="005F7DF8">
        <w:rPr>
          <w:lang w:val="es-ES"/>
        </w:rPr>
        <w:t>multi</w:t>
      </w:r>
      <w:r w:rsidR="00756A59">
        <w:rPr>
          <w:lang w:val="es-ES"/>
        </w:rPr>
        <w:t>-</w:t>
      </w:r>
      <w:r w:rsidR="00F853C5">
        <w:rPr>
          <w:lang w:val="es-ES"/>
        </w:rPr>
        <w:t>usuario</w:t>
      </w:r>
      <w:proofErr w:type="spellEnd"/>
      <w:r w:rsidR="00F853C5">
        <w:rPr>
          <w:lang w:val="es-ES"/>
        </w:rPr>
        <w:t xml:space="preserve">; cada usuario está asignado a una </w:t>
      </w:r>
      <w:r w:rsidR="006B77D3">
        <w:rPr>
          <w:lang w:val="es-ES"/>
        </w:rPr>
        <w:t xml:space="preserve">organización </w:t>
      </w:r>
      <w:r w:rsidR="00F853C5">
        <w:rPr>
          <w:lang w:val="es-ES"/>
        </w:rPr>
        <w:t xml:space="preserve">y cada </w:t>
      </w:r>
      <w:r w:rsidR="006B77D3">
        <w:rPr>
          <w:lang w:val="es-ES"/>
        </w:rPr>
        <w:t xml:space="preserve">organización </w:t>
      </w:r>
      <w:r w:rsidR="00F853C5">
        <w:rPr>
          <w:lang w:val="es-ES"/>
        </w:rPr>
        <w:t xml:space="preserve">puede tener múltiples usuarios, que desarrollarán diferentes funciones </w:t>
      </w:r>
      <w:r w:rsidR="00104C24">
        <w:rPr>
          <w:lang w:val="es-ES"/>
        </w:rPr>
        <w:t xml:space="preserve">(perfiles) </w:t>
      </w:r>
      <w:r w:rsidR="00F853C5">
        <w:rPr>
          <w:lang w:val="es-ES"/>
        </w:rPr>
        <w:t>tales como:</w:t>
      </w:r>
    </w:p>
    <w:p w:rsidR="008C7FC8" w:rsidRDefault="008C7FC8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Super Administrador </w:t>
      </w:r>
      <w:r w:rsidR="00C305A5">
        <w:rPr>
          <w:lang w:val="es-ES"/>
        </w:rPr>
        <w:t>–</w:t>
      </w:r>
      <w:r>
        <w:rPr>
          <w:lang w:val="es-ES"/>
        </w:rPr>
        <w:t xml:space="preserve"> </w:t>
      </w:r>
      <w:r w:rsidR="00C305A5">
        <w:rPr>
          <w:lang w:val="es-ES"/>
        </w:rPr>
        <w:t xml:space="preserve">tiene privilegios sobre toda la aplicación y para todas las organizaciones. Este usuario pertenece a </w:t>
      </w:r>
      <w:proofErr w:type="spellStart"/>
      <w:r w:rsidR="00C305A5">
        <w:rPr>
          <w:lang w:val="es-ES"/>
        </w:rPr>
        <w:t>FreeWill</w:t>
      </w:r>
      <w:proofErr w:type="spellEnd"/>
      <w:r w:rsidR="00C305A5">
        <w:rPr>
          <w:lang w:val="es-ES"/>
        </w:rPr>
        <w:t xml:space="preserve"> Technologies.</w:t>
      </w:r>
    </w:p>
    <w:p w:rsidR="00F853C5" w:rsidRDefault="00F853C5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Administrador – es el encarg</w:t>
      </w:r>
      <w:r w:rsidR="00631554">
        <w:rPr>
          <w:lang w:val="es-ES"/>
        </w:rPr>
        <w:t xml:space="preserve">ado de establecer las configuraciones de la </w:t>
      </w:r>
      <w:r w:rsidR="006B77D3">
        <w:rPr>
          <w:lang w:val="es-ES"/>
        </w:rPr>
        <w:t>organización</w:t>
      </w:r>
      <w:r w:rsidR="00631554">
        <w:rPr>
          <w:lang w:val="es-ES"/>
        </w:rPr>
        <w:t>,</w:t>
      </w:r>
      <w:r w:rsidR="008C5D9B">
        <w:rPr>
          <w:lang w:val="es-ES"/>
        </w:rPr>
        <w:t xml:space="preserve"> mantener las categorías, </w:t>
      </w:r>
      <w:r w:rsidR="00FC3CCB">
        <w:rPr>
          <w:lang w:val="es-ES"/>
        </w:rPr>
        <w:t xml:space="preserve">puntuaciones, </w:t>
      </w:r>
      <w:r w:rsidR="008C5D9B">
        <w:rPr>
          <w:lang w:val="es-ES"/>
        </w:rPr>
        <w:t>etc.</w:t>
      </w:r>
    </w:p>
    <w:p w:rsidR="00F853C5" w:rsidRDefault="008C5D9B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Federación</w:t>
      </w:r>
      <w:r w:rsidR="00631554">
        <w:rPr>
          <w:lang w:val="es-ES"/>
        </w:rPr>
        <w:t xml:space="preserve"> – es responsable de </w:t>
      </w:r>
      <w:r>
        <w:rPr>
          <w:lang w:val="es-ES"/>
        </w:rPr>
        <w:t>gestionar los datos de los clubes y patinadores, crear las competiciones, dar de alta las inscripciones</w:t>
      </w:r>
      <w:r w:rsidR="00631554">
        <w:rPr>
          <w:lang w:val="es-ES"/>
        </w:rPr>
        <w:t>,</w:t>
      </w:r>
      <w:r>
        <w:rPr>
          <w:lang w:val="es-ES"/>
        </w:rPr>
        <w:t xml:space="preserve"> </w:t>
      </w:r>
      <w:r w:rsidR="001C7BAC">
        <w:rPr>
          <w:lang w:val="es-ES"/>
        </w:rPr>
        <w:t xml:space="preserve">registrar los dorsales, </w:t>
      </w:r>
      <w:r>
        <w:rPr>
          <w:lang w:val="es-ES"/>
        </w:rPr>
        <w:t>etc.</w:t>
      </w:r>
    </w:p>
    <w:p w:rsidR="00F853C5" w:rsidRDefault="001C7BAC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lastRenderedPageBreak/>
        <w:t>Juez</w:t>
      </w:r>
      <w:r w:rsidR="00631554">
        <w:rPr>
          <w:lang w:val="es-ES"/>
        </w:rPr>
        <w:t xml:space="preserve"> – es responsable de</w:t>
      </w:r>
      <w:r>
        <w:rPr>
          <w:lang w:val="es-ES"/>
        </w:rPr>
        <w:t xml:space="preserve"> gestionar el </w:t>
      </w:r>
      <w:r w:rsidR="00FC3CCB">
        <w:rPr>
          <w:lang w:val="es-ES"/>
        </w:rPr>
        <w:t>desarrollo</w:t>
      </w:r>
      <w:r w:rsidR="00CA1870">
        <w:rPr>
          <w:lang w:val="es-ES"/>
        </w:rPr>
        <w:t xml:space="preserve"> completo de las competiciones, para cada modalidad (Speed, Derrapes, Salto, </w:t>
      </w:r>
      <w:proofErr w:type="spellStart"/>
      <w:r w:rsidR="00CA1870">
        <w:rPr>
          <w:lang w:val="es-ES"/>
        </w:rPr>
        <w:t>Battle</w:t>
      </w:r>
      <w:proofErr w:type="spellEnd"/>
      <w:r w:rsidR="00CA1870">
        <w:rPr>
          <w:lang w:val="es-ES"/>
        </w:rPr>
        <w:t xml:space="preserve">, </w:t>
      </w:r>
      <w:proofErr w:type="spellStart"/>
      <w:r w:rsidR="00CA1870">
        <w:rPr>
          <w:lang w:val="es-ES"/>
        </w:rPr>
        <w:t>Classic</w:t>
      </w:r>
      <w:proofErr w:type="spellEnd"/>
      <w:r w:rsidR="00CA1870">
        <w:rPr>
          <w:lang w:val="es-ES"/>
        </w:rPr>
        <w:t xml:space="preserve"> y </w:t>
      </w:r>
      <w:proofErr w:type="spellStart"/>
      <w:r w:rsidR="00CA1870">
        <w:rPr>
          <w:lang w:val="es-ES"/>
        </w:rPr>
        <w:t>Jam</w:t>
      </w:r>
      <w:proofErr w:type="spellEnd"/>
      <w:r w:rsidR="00CA1870">
        <w:rPr>
          <w:lang w:val="es-ES"/>
        </w:rPr>
        <w:t>) y categoría</w:t>
      </w:r>
      <w:r w:rsidR="00FC3CCB">
        <w:rPr>
          <w:lang w:val="es-ES"/>
        </w:rPr>
        <w:t>, y registrar los resultados</w:t>
      </w:r>
      <w:r w:rsidR="00CA1870">
        <w:rPr>
          <w:lang w:val="es-ES"/>
        </w:rPr>
        <w:t>.</w:t>
      </w:r>
    </w:p>
    <w:p w:rsidR="00F853C5" w:rsidRDefault="00CA1870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Delegado (de Club)</w:t>
      </w:r>
      <w:r w:rsidR="00631554">
        <w:rPr>
          <w:lang w:val="es-ES"/>
        </w:rPr>
        <w:t xml:space="preserve"> –</w:t>
      </w:r>
      <w:r>
        <w:rPr>
          <w:lang w:val="es-ES"/>
        </w:rPr>
        <w:t xml:space="preserve"> </w:t>
      </w:r>
      <w:r w:rsidR="00542A58">
        <w:rPr>
          <w:lang w:val="es-ES"/>
        </w:rPr>
        <w:t>pueden dar de alta las inscripciones de los patinadores de su club, así como visualizar resultados, rankings, palmarés, etc</w:t>
      </w:r>
      <w:r w:rsidR="00F853C5">
        <w:rPr>
          <w:lang w:val="es-ES"/>
        </w:rPr>
        <w:t>.</w:t>
      </w:r>
    </w:p>
    <w:p w:rsidR="00C03CB9" w:rsidRPr="00F853C5" w:rsidRDefault="00C03CB9" w:rsidP="00A96843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Acceso Público – el p</w:t>
      </w:r>
      <w:r w:rsidR="00713EC9">
        <w:rPr>
          <w:lang w:val="es-ES"/>
        </w:rPr>
        <w:t>ú</w:t>
      </w:r>
      <w:r>
        <w:rPr>
          <w:lang w:val="es-ES"/>
        </w:rPr>
        <w:t>blico general también puede visualizar a los resultados de las competiciones, pero a través de un acceso diferente y que no requiere contraseña.</w:t>
      </w:r>
    </w:p>
    <w:p w:rsidR="00962777" w:rsidRDefault="00454F3E" w:rsidP="00EB1253">
      <w:pPr>
        <w:rPr>
          <w:lang w:val="es-ES"/>
        </w:rPr>
      </w:pPr>
      <w:r>
        <w:rPr>
          <w:lang w:val="es-ES"/>
        </w:rPr>
        <w:t xml:space="preserve">Nótese que las opciones disponibles en el menú dependerán del perfil del usuario. </w:t>
      </w:r>
      <w:r w:rsidR="00996274">
        <w:rPr>
          <w:lang w:val="es-ES"/>
        </w:rPr>
        <w:t>Ciertas opciones, tales como la edición de Usuarios, sólo están disponibles para los Administradores.</w:t>
      </w:r>
    </w:p>
    <w:p w:rsidR="00962777" w:rsidRDefault="0035490F" w:rsidP="00EB1253">
      <w:pPr>
        <w:rPr>
          <w:lang w:val="es-ES"/>
        </w:rPr>
      </w:pPr>
      <w:r>
        <w:rPr>
          <w:lang w:val="es-ES"/>
        </w:rPr>
        <w:t>En los siguientes apartados procederemos a explicar la funcionalidad proporcionada por cada una de las opciones del menú principal.</w:t>
      </w:r>
    </w:p>
    <w:p w:rsidR="00BC0A54" w:rsidRDefault="00BC0A54" w:rsidP="00EB1253">
      <w:pPr>
        <w:rPr>
          <w:lang w:val="es-ES"/>
        </w:rPr>
      </w:pPr>
    </w:p>
    <w:p w:rsidR="001879B9" w:rsidRDefault="001879B9" w:rsidP="001879B9">
      <w:pPr>
        <w:pStyle w:val="Ttulo2"/>
        <w:rPr>
          <w:lang w:val="es-ES"/>
        </w:rPr>
      </w:pPr>
      <w:bookmarkStart w:id="10" w:name="_Toc5965061"/>
      <w:r>
        <w:rPr>
          <w:lang w:val="es-ES"/>
        </w:rPr>
        <w:t>Explicación del ciclo de vida de una Competición</w:t>
      </w:r>
      <w:bookmarkEnd w:id="10"/>
    </w:p>
    <w:p w:rsidR="001879B9" w:rsidRDefault="007E5850" w:rsidP="001879B9">
      <w:pPr>
        <w:rPr>
          <w:lang w:val="es-ES"/>
        </w:rPr>
      </w:pPr>
      <w:r>
        <w:rPr>
          <w:lang w:val="es-ES"/>
        </w:rPr>
        <w:t xml:space="preserve">El </w:t>
      </w:r>
      <w:r w:rsidRPr="007E5850">
        <w:rPr>
          <w:lang w:val="es-ES"/>
        </w:rPr>
        <w:t>ciclo de vida de una Competición</w:t>
      </w:r>
      <w:r>
        <w:rPr>
          <w:lang w:val="es-ES"/>
        </w:rPr>
        <w:t xml:space="preserve"> compr</w:t>
      </w:r>
      <w:r w:rsidR="00E66E17">
        <w:rPr>
          <w:lang w:val="es-ES"/>
        </w:rPr>
        <w:t>e</w:t>
      </w:r>
      <w:r>
        <w:rPr>
          <w:lang w:val="es-ES"/>
        </w:rPr>
        <w:t>n</w:t>
      </w:r>
      <w:r w:rsidR="00E66E17">
        <w:rPr>
          <w:lang w:val="es-ES"/>
        </w:rPr>
        <w:t>de</w:t>
      </w:r>
      <w:r>
        <w:rPr>
          <w:lang w:val="es-ES"/>
        </w:rPr>
        <w:t xml:space="preserve"> desde su creación </w:t>
      </w:r>
      <w:r w:rsidR="00E66E17">
        <w:rPr>
          <w:lang w:val="es-ES"/>
        </w:rPr>
        <w:t>en Appweb</w:t>
      </w:r>
      <w:r w:rsidR="00E66E17" w:rsidRPr="00E66E17">
        <w:rPr>
          <w:b/>
          <w:lang w:val="es-ES"/>
        </w:rPr>
        <w:t>FAP</w:t>
      </w:r>
      <w:r w:rsidR="00E66E17">
        <w:rPr>
          <w:lang w:val="es-ES"/>
        </w:rPr>
        <w:t>, hasta su cierre, pasando por diversas etapas y actividades.</w:t>
      </w:r>
      <w:r w:rsidR="0026460C">
        <w:rPr>
          <w:lang w:val="es-ES"/>
        </w:rPr>
        <w:t xml:space="preserve"> En esta sección describiremos </w:t>
      </w:r>
      <w:r w:rsidR="00146772">
        <w:rPr>
          <w:lang w:val="es-ES"/>
        </w:rPr>
        <w:t>cuáles</w:t>
      </w:r>
      <w:r w:rsidR="0026460C">
        <w:rPr>
          <w:lang w:val="es-ES"/>
        </w:rPr>
        <w:t xml:space="preserve"> son esas actividades e indicaremos los apartados del presente documento donde se explica como la solución Appweb</w:t>
      </w:r>
      <w:r w:rsidR="0026460C" w:rsidRPr="00E66E17">
        <w:rPr>
          <w:b/>
          <w:lang w:val="es-ES"/>
        </w:rPr>
        <w:t>FA</w:t>
      </w:r>
      <w:r w:rsidR="0026460C">
        <w:rPr>
          <w:b/>
          <w:lang w:val="es-ES"/>
        </w:rPr>
        <w:t xml:space="preserve">P </w:t>
      </w:r>
      <w:r w:rsidR="0026460C">
        <w:rPr>
          <w:lang w:val="es-ES"/>
        </w:rPr>
        <w:t>ayuda en la gestión de dichas tareas.</w:t>
      </w:r>
    </w:p>
    <w:p w:rsidR="00741B2B" w:rsidRDefault="00741B2B" w:rsidP="001879B9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6095"/>
        <w:gridCol w:w="2017"/>
      </w:tblGrid>
      <w:tr w:rsidR="0026460C" w:rsidTr="0026460C">
        <w:tc>
          <w:tcPr>
            <w:tcW w:w="1526" w:type="dxa"/>
          </w:tcPr>
          <w:p w:rsidR="0026460C" w:rsidRPr="0026460C" w:rsidRDefault="0026460C" w:rsidP="0026460C">
            <w:pPr>
              <w:jc w:val="center"/>
              <w:rPr>
                <w:b/>
                <w:lang w:val="es-ES"/>
              </w:rPr>
            </w:pPr>
            <w:r w:rsidRPr="0026460C">
              <w:rPr>
                <w:b/>
                <w:lang w:val="es-ES"/>
              </w:rPr>
              <w:t>Tarea</w:t>
            </w:r>
          </w:p>
        </w:tc>
        <w:tc>
          <w:tcPr>
            <w:tcW w:w="6095" w:type="dxa"/>
          </w:tcPr>
          <w:p w:rsidR="0026460C" w:rsidRPr="0026460C" w:rsidRDefault="0026460C" w:rsidP="0026460C">
            <w:pPr>
              <w:jc w:val="center"/>
              <w:rPr>
                <w:b/>
                <w:lang w:val="es-ES"/>
              </w:rPr>
            </w:pPr>
            <w:r w:rsidRPr="0026460C">
              <w:rPr>
                <w:b/>
                <w:lang w:val="es-ES"/>
              </w:rPr>
              <w:t>Descripción</w:t>
            </w:r>
          </w:p>
        </w:tc>
        <w:tc>
          <w:tcPr>
            <w:tcW w:w="2017" w:type="dxa"/>
          </w:tcPr>
          <w:p w:rsidR="0026460C" w:rsidRPr="0026460C" w:rsidRDefault="0026460C" w:rsidP="0026460C">
            <w:pPr>
              <w:jc w:val="center"/>
              <w:rPr>
                <w:b/>
                <w:lang w:val="es-ES"/>
              </w:rPr>
            </w:pPr>
            <w:r w:rsidRPr="0026460C">
              <w:rPr>
                <w:b/>
                <w:lang w:val="es-ES"/>
              </w:rPr>
              <w:t>Apartado</w:t>
            </w:r>
          </w:p>
        </w:tc>
      </w:tr>
      <w:tr w:rsidR="0026460C" w:rsidTr="0026460C">
        <w:tc>
          <w:tcPr>
            <w:tcW w:w="1526" w:type="dxa"/>
          </w:tcPr>
          <w:p w:rsidR="0026460C" w:rsidRDefault="00741B2B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  <w:tc>
          <w:tcPr>
            <w:tcW w:w="6095" w:type="dxa"/>
          </w:tcPr>
          <w:p w:rsidR="0026460C" w:rsidRDefault="00CC1926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Crear nueva competición</w:t>
            </w:r>
          </w:p>
        </w:tc>
        <w:tc>
          <w:tcPr>
            <w:tcW w:w="2017" w:type="dxa"/>
          </w:tcPr>
          <w:p w:rsidR="0026460C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_Ref1680985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4.4</w:t>
            </w:r>
            <w:r>
              <w:rPr>
                <w:lang w:val="es-ES"/>
              </w:rPr>
              <w:fldChar w:fldCharType="end"/>
            </w:r>
          </w:p>
        </w:tc>
      </w:tr>
      <w:tr w:rsidR="0026460C" w:rsidTr="0026460C">
        <w:tc>
          <w:tcPr>
            <w:tcW w:w="1526" w:type="dxa"/>
          </w:tcPr>
          <w:p w:rsidR="0026460C" w:rsidRDefault="00741B2B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</w:t>
            </w:r>
          </w:p>
        </w:tc>
        <w:tc>
          <w:tcPr>
            <w:tcW w:w="6095" w:type="dxa"/>
          </w:tcPr>
          <w:p w:rsidR="0026460C" w:rsidRDefault="00CC1926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Dar de alta las inscripciones</w:t>
            </w:r>
          </w:p>
        </w:tc>
        <w:tc>
          <w:tcPr>
            <w:tcW w:w="2017" w:type="dxa"/>
          </w:tcPr>
          <w:p w:rsidR="0026460C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_Ref1685192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6.1</w:t>
            </w:r>
            <w:r>
              <w:rPr>
                <w:lang w:val="es-ES"/>
              </w:rPr>
              <w:fldChar w:fldCharType="end"/>
            </w:r>
          </w:p>
        </w:tc>
      </w:tr>
      <w:tr w:rsidR="0026460C" w:rsidTr="0026460C">
        <w:tc>
          <w:tcPr>
            <w:tcW w:w="1526" w:type="dxa"/>
          </w:tcPr>
          <w:p w:rsidR="0026460C" w:rsidRDefault="00741B2B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</w:t>
            </w:r>
          </w:p>
        </w:tc>
        <w:tc>
          <w:tcPr>
            <w:tcW w:w="6095" w:type="dxa"/>
          </w:tcPr>
          <w:p w:rsidR="0026460C" w:rsidRDefault="00CC1926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Registrar los dorsales</w:t>
            </w:r>
          </w:p>
        </w:tc>
        <w:tc>
          <w:tcPr>
            <w:tcW w:w="2017" w:type="dxa"/>
          </w:tcPr>
          <w:p w:rsidR="0026460C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_Ref1680776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5.1</w:t>
            </w:r>
            <w:r>
              <w:rPr>
                <w:lang w:val="es-ES"/>
              </w:rPr>
              <w:fldChar w:fldCharType="end"/>
            </w:r>
          </w:p>
        </w:tc>
      </w:tr>
      <w:tr w:rsidR="0026460C" w:rsidTr="0026460C">
        <w:tc>
          <w:tcPr>
            <w:tcW w:w="1526" w:type="dxa"/>
          </w:tcPr>
          <w:p w:rsidR="0026460C" w:rsidRDefault="00741B2B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4</w:t>
            </w:r>
          </w:p>
        </w:tc>
        <w:tc>
          <w:tcPr>
            <w:tcW w:w="6095" w:type="dxa"/>
          </w:tcPr>
          <w:p w:rsidR="0026460C" w:rsidRDefault="00CC1926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Desarrollo de las pruebas deportivas para cada modalidad</w:t>
            </w:r>
          </w:p>
        </w:tc>
        <w:tc>
          <w:tcPr>
            <w:tcW w:w="2017" w:type="dxa"/>
          </w:tcPr>
          <w:p w:rsidR="0026460C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_Ref1687230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5.3</w:t>
            </w:r>
            <w:r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a </w:t>
            </w: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_Ref1687246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5.8</w:t>
            </w:r>
            <w:r>
              <w:rPr>
                <w:lang w:val="es-ES"/>
              </w:rPr>
              <w:fldChar w:fldCharType="end"/>
            </w:r>
          </w:p>
        </w:tc>
      </w:tr>
      <w:tr w:rsidR="0026460C" w:rsidRPr="005E1A36" w:rsidTr="0026460C">
        <w:tc>
          <w:tcPr>
            <w:tcW w:w="1526" w:type="dxa"/>
          </w:tcPr>
          <w:p w:rsidR="0026460C" w:rsidRDefault="00741B2B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5</w:t>
            </w:r>
          </w:p>
        </w:tc>
        <w:tc>
          <w:tcPr>
            <w:tcW w:w="6095" w:type="dxa"/>
          </w:tcPr>
          <w:p w:rsidR="0026460C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Visualización de resultados en línea</w:t>
            </w:r>
          </w:p>
        </w:tc>
        <w:tc>
          <w:tcPr>
            <w:tcW w:w="2017" w:type="dxa"/>
          </w:tcPr>
          <w:p w:rsidR="0026460C" w:rsidRDefault="00C2491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_Ref1687256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7</w:t>
            </w:r>
            <w:r>
              <w:rPr>
                <w:lang w:val="es-ES"/>
              </w:rPr>
              <w:fldChar w:fldCharType="end"/>
            </w:r>
          </w:p>
        </w:tc>
      </w:tr>
      <w:tr w:rsidR="00CC1926" w:rsidTr="0026460C">
        <w:tc>
          <w:tcPr>
            <w:tcW w:w="1526" w:type="dxa"/>
          </w:tcPr>
          <w:p w:rsidR="00CC1926" w:rsidRDefault="00CC1926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6</w:t>
            </w:r>
          </w:p>
        </w:tc>
        <w:tc>
          <w:tcPr>
            <w:tcW w:w="6095" w:type="dxa"/>
          </w:tcPr>
          <w:p w:rsidR="00CC1926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Cierre de la competición y cálculo de rankings</w:t>
            </w:r>
          </w:p>
        </w:tc>
        <w:tc>
          <w:tcPr>
            <w:tcW w:w="2017" w:type="dxa"/>
          </w:tcPr>
          <w:p w:rsidR="00CC1926" w:rsidRDefault="006E475E" w:rsidP="0026460C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fldChar w:fldCharType="begin"/>
            </w:r>
            <w:r>
              <w:rPr>
                <w:lang w:val="es-ES"/>
              </w:rPr>
              <w:instrText xml:space="preserve"> REF _Ref1680985 \r \h </w:instrText>
            </w:r>
            <w:r>
              <w:rPr>
                <w:lang w:val="es-ES"/>
              </w:rPr>
            </w:r>
            <w:r>
              <w:rPr>
                <w:lang w:val="es-ES"/>
              </w:rPr>
              <w:fldChar w:fldCharType="separate"/>
            </w:r>
            <w:r w:rsidR="002D2935">
              <w:rPr>
                <w:lang w:val="es-ES"/>
              </w:rPr>
              <w:t>4.4</w:t>
            </w:r>
            <w:r>
              <w:rPr>
                <w:lang w:val="es-ES"/>
              </w:rPr>
              <w:fldChar w:fldCharType="end"/>
            </w:r>
          </w:p>
        </w:tc>
      </w:tr>
    </w:tbl>
    <w:p w:rsidR="001879B9" w:rsidRDefault="001879B9" w:rsidP="001879B9">
      <w:pPr>
        <w:rPr>
          <w:lang w:val="es-ES"/>
        </w:rPr>
      </w:pPr>
    </w:p>
    <w:p w:rsidR="0017452F" w:rsidRDefault="0017452F" w:rsidP="0017452F">
      <w:pPr>
        <w:pStyle w:val="Ttulo2"/>
        <w:rPr>
          <w:lang w:val="es-ES"/>
        </w:rPr>
      </w:pPr>
      <w:bookmarkStart w:id="11" w:name="_Toc5965062"/>
      <w:r>
        <w:rPr>
          <w:lang w:val="es-ES"/>
        </w:rPr>
        <w:lastRenderedPageBreak/>
        <w:t xml:space="preserve">Gestión de datos </w:t>
      </w:r>
      <w:r w:rsidR="00DE4A32">
        <w:rPr>
          <w:lang w:val="es-ES"/>
        </w:rPr>
        <w:t xml:space="preserve">propios </w:t>
      </w:r>
      <w:r>
        <w:rPr>
          <w:lang w:val="es-ES"/>
        </w:rPr>
        <w:t>del Usuario</w:t>
      </w:r>
      <w:bookmarkEnd w:id="11"/>
    </w:p>
    <w:p w:rsidR="0017452F" w:rsidRDefault="002F2770" w:rsidP="00EB1253">
      <w:pPr>
        <w:rPr>
          <w:lang w:val="es-ES"/>
        </w:rPr>
      </w:pPr>
      <w:r>
        <w:rPr>
          <w:lang w:val="es-ES"/>
        </w:rPr>
        <w:t>En la parte inferior del menú de la aplicación es mostrado el icono de acceso a datos personales. Haciendo clic sobre este icono aparecerá un menú emergente con las siguientes opciones:</w:t>
      </w:r>
    </w:p>
    <w:p w:rsidR="002F2770" w:rsidRDefault="002F2770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Mi Usuario: abre la ventana de edición de datos personales.</w:t>
      </w:r>
    </w:p>
    <w:p w:rsidR="002F2770" w:rsidRDefault="002F2770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Mi organización: abre la ventana de edición de datos de mi organización.</w:t>
      </w:r>
    </w:p>
    <w:p w:rsidR="002F2770" w:rsidRPr="002F2770" w:rsidRDefault="002F2770" w:rsidP="002F2770">
      <w:pPr>
        <w:pStyle w:val="Prrafodelista"/>
        <w:numPr>
          <w:ilvl w:val="0"/>
          <w:numId w:val="33"/>
        </w:numPr>
        <w:rPr>
          <w:lang w:val="es-ES"/>
        </w:rPr>
      </w:pP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>: cierra la sesión y sale de la aplicación.</w:t>
      </w:r>
    </w:p>
    <w:p w:rsidR="002F2770" w:rsidRDefault="002F2770" w:rsidP="00EB1253">
      <w:pPr>
        <w:rPr>
          <w:lang w:val="es-ES"/>
        </w:rPr>
      </w:pPr>
    </w:p>
    <w:p w:rsidR="002F2770" w:rsidRDefault="00A46FFE" w:rsidP="00EB1253">
      <w:pPr>
        <w:rPr>
          <w:lang w:val="es-ES"/>
        </w:rPr>
      </w:pPr>
      <w:r>
        <w:rPr>
          <w:noProof/>
        </w:rPr>
        <w:pict>
          <v:oval id="_x0000_s1049" style="position:absolute;left:0;text-align:left;margin-left:44.4pt;margin-top:239.25pt;width:14.4pt;height:14.8pt;z-index:251679744;v-text-anchor:middle">
            <v:textbox style="mso-next-textbox:#_x0000_s1049" inset="0,0,0,0">
              <w:txbxContent>
                <w:p w:rsidR="00C311E3" w:rsidRPr="00FC15BA" w:rsidRDefault="00C311E3" w:rsidP="002F2770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</w:t>
                  </w:r>
                  <w:r w:rsidRPr="00FC15BA">
                    <w:rPr>
                      <w:b/>
                      <w:sz w:val="16"/>
                      <w:szCs w:val="16"/>
                      <w:lang w:val="es-ES"/>
                    </w:rPr>
                    <w:t>1</w:t>
                  </w:r>
                </w:p>
              </w:txbxContent>
            </v:textbox>
          </v:oval>
        </w:pict>
      </w:r>
      <w:r>
        <w:rPr>
          <w:noProof/>
        </w:rPr>
        <w:drawing>
          <wp:inline distT="0" distB="0" distL="0" distR="0" wp14:anchorId="01BB109B" wp14:editId="7C5A2E69">
            <wp:extent cx="6031230" cy="32670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70" w:rsidRDefault="002F2770" w:rsidP="002F2770">
      <w:pPr>
        <w:pStyle w:val="Figure"/>
        <w:rPr>
          <w:lang w:val="es-ES"/>
        </w:rPr>
      </w:pPr>
      <w:r>
        <w:rPr>
          <w:lang w:val="es-ES"/>
        </w:rPr>
        <w:t>Menú de opciones de Usuario</w:t>
      </w:r>
    </w:p>
    <w:p w:rsidR="00C2491E" w:rsidRDefault="00C2491E" w:rsidP="00EB1253">
      <w:pPr>
        <w:rPr>
          <w:lang w:val="es-ES"/>
        </w:rPr>
      </w:pPr>
    </w:p>
    <w:p w:rsidR="002F2770" w:rsidRDefault="002F2770" w:rsidP="00EB1253">
      <w:pPr>
        <w:rPr>
          <w:lang w:val="es-ES"/>
        </w:rPr>
      </w:pPr>
      <w:r>
        <w:rPr>
          <w:lang w:val="es-ES"/>
        </w:rPr>
        <w:t xml:space="preserve">La ventana de Edición de Datos </w:t>
      </w:r>
      <w:r w:rsidR="00FE3135">
        <w:rPr>
          <w:lang w:val="es-ES"/>
        </w:rPr>
        <w:t>P</w:t>
      </w:r>
      <w:r>
        <w:rPr>
          <w:lang w:val="es-ES"/>
        </w:rPr>
        <w:t xml:space="preserve">ersonales permite </w:t>
      </w:r>
      <w:r w:rsidR="00393682">
        <w:rPr>
          <w:lang w:val="es-ES"/>
        </w:rPr>
        <w:t>visualizar/</w:t>
      </w:r>
      <w:r>
        <w:rPr>
          <w:lang w:val="es-ES"/>
        </w:rPr>
        <w:t>modificar los siguientes datos:</w:t>
      </w:r>
    </w:p>
    <w:p w:rsidR="002F2770" w:rsidRDefault="00393682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Nombre del usuario</w:t>
      </w:r>
    </w:p>
    <w:p w:rsidR="00393682" w:rsidRDefault="00393682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Login del usuario (sólo lectura)</w:t>
      </w:r>
    </w:p>
    <w:p w:rsidR="00393682" w:rsidRDefault="00393682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Dirección de correo (email) del usuario</w:t>
      </w:r>
    </w:p>
    <w:p w:rsidR="00393682" w:rsidRDefault="00035339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Idioma del interfaz de usuario de la aplicación</w:t>
      </w:r>
    </w:p>
    <w:p w:rsidR="00035339" w:rsidRDefault="00035339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Per</w:t>
      </w:r>
      <w:r w:rsidR="00901F4B">
        <w:rPr>
          <w:lang w:val="es-ES"/>
        </w:rPr>
        <w:t>f</w:t>
      </w:r>
      <w:r>
        <w:rPr>
          <w:lang w:val="es-ES"/>
        </w:rPr>
        <w:t>il del usuario (sólo lectura</w:t>
      </w:r>
      <w:r w:rsidR="00901F4B">
        <w:rPr>
          <w:lang w:val="es-ES"/>
        </w:rPr>
        <w:t>; sólo puede ser modificado por el Administrador</w:t>
      </w:r>
      <w:r>
        <w:rPr>
          <w:lang w:val="es-ES"/>
        </w:rPr>
        <w:t>)</w:t>
      </w:r>
    </w:p>
    <w:p w:rsidR="00901F4B" w:rsidRDefault="00901F4B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Contraseña del usuario</w:t>
      </w:r>
    </w:p>
    <w:p w:rsidR="00901F4B" w:rsidRPr="002F2770" w:rsidRDefault="00901F4B" w:rsidP="002F2770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lastRenderedPageBreak/>
        <w:t>Usuario Activo (sólo lectura; sólo puede ser modificado por el Administrador</w:t>
      </w:r>
    </w:p>
    <w:p w:rsidR="0017452F" w:rsidRDefault="0017452F" w:rsidP="00EB1253">
      <w:pPr>
        <w:rPr>
          <w:lang w:val="es-ES"/>
        </w:rPr>
      </w:pPr>
    </w:p>
    <w:p w:rsidR="0017452F" w:rsidRDefault="0017452F" w:rsidP="0017452F">
      <w:pPr>
        <w:pStyle w:val="Ttulo2"/>
        <w:rPr>
          <w:lang w:val="es-ES"/>
        </w:rPr>
      </w:pPr>
      <w:bookmarkStart w:id="12" w:name="_Toc5965063"/>
      <w:r>
        <w:rPr>
          <w:lang w:val="es-ES"/>
        </w:rPr>
        <w:t>Gestión de datos de la Organización</w:t>
      </w:r>
      <w:bookmarkEnd w:id="12"/>
    </w:p>
    <w:p w:rsidR="0017452F" w:rsidRDefault="00A343D3" w:rsidP="00EB1253">
      <w:pPr>
        <w:rPr>
          <w:lang w:val="es-ES"/>
        </w:rPr>
      </w:pPr>
      <w:r>
        <w:rPr>
          <w:lang w:val="es-ES"/>
        </w:rPr>
        <w:t>Usando el mismo menú emergente descrito en la sección anterior podemos acceder a los datos de Mi Organización</w:t>
      </w:r>
      <w:r w:rsidR="000D6DD2">
        <w:rPr>
          <w:lang w:val="es-ES"/>
        </w:rPr>
        <w:t>. Los datos mostrados son de sólo lectura; sólo el usuario Administrador puede modificar los siguientes parámetros:</w:t>
      </w:r>
    </w:p>
    <w:p w:rsidR="00A343D3" w:rsidRDefault="000D6DD2" w:rsidP="000D6DD2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Nombre de la organización</w:t>
      </w:r>
    </w:p>
    <w:p w:rsidR="000D6DD2" w:rsidRDefault="000D6DD2" w:rsidP="000D6DD2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Imagen (o Icono) de la organización (fichero PNG, BMP o JPG)</w:t>
      </w:r>
    </w:p>
    <w:p w:rsidR="000D6DD2" w:rsidRDefault="000D6DD2" w:rsidP="000D6DD2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Plan (Sólo lectura)</w:t>
      </w:r>
    </w:p>
    <w:p w:rsidR="000D6DD2" w:rsidRDefault="000D6DD2" w:rsidP="000D6DD2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Fecha de Expiración del plan (Sólo lectura)</w:t>
      </w:r>
    </w:p>
    <w:p w:rsidR="000D6DD2" w:rsidRPr="000D6DD2" w:rsidRDefault="000D6DD2" w:rsidP="000D6DD2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>Número de Usuarios Activos</w:t>
      </w:r>
    </w:p>
    <w:p w:rsidR="00901F4B" w:rsidRDefault="00901F4B" w:rsidP="00EB1253">
      <w:pPr>
        <w:rPr>
          <w:lang w:val="es-ES"/>
        </w:rPr>
      </w:pPr>
    </w:p>
    <w:p w:rsidR="00901F4B" w:rsidRDefault="000D6DD2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438C0F26" wp14:editId="323837C6">
            <wp:extent cx="6031230" cy="32670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35" w:rsidRDefault="00FE3135" w:rsidP="00FE3135">
      <w:pPr>
        <w:pStyle w:val="Figure"/>
        <w:rPr>
          <w:lang w:val="es-ES"/>
        </w:rPr>
      </w:pPr>
      <w:r>
        <w:rPr>
          <w:lang w:val="es-ES"/>
        </w:rPr>
        <w:t>Ventana de Datos de Mi Organización</w:t>
      </w:r>
    </w:p>
    <w:p w:rsidR="0017452F" w:rsidRDefault="00CC2471" w:rsidP="00EB1253">
      <w:pPr>
        <w:rPr>
          <w:lang w:val="es-ES"/>
        </w:rPr>
      </w:pPr>
      <w:r>
        <w:rPr>
          <w:lang w:val="es-ES"/>
        </w:rPr>
        <w:t>Además, los siguientes botones dan acceso a las siguientes funciones</w:t>
      </w:r>
      <w:r w:rsidR="00B720BD">
        <w:rPr>
          <w:lang w:val="es-ES"/>
        </w:rPr>
        <w:t xml:space="preserve"> (sólo disponible para el usuario Administrador)</w:t>
      </w:r>
      <w:r>
        <w:rPr>
          <w:lang w:val="es-ES"/>
        </w:rPr>
        <w:t>:</w:t>
      </w:r>
    </w:p>
    <w:p w:rsidR="00CC2471" w:rsidRDefault="00CC2471" w:rsidP="00CC2471">
      <w:pPr>
        <w:pStyle w:val="Prrafodelista"/>
        <w:numPr>
          <w:ilvl w:val="0"/>
          <w:numId w:val="33"/>
        </w:numPr>
        <w:rPr>
          <w:lang w:val="es-ES"/>
        </w:rPr>
      </w:pPr>
      <w:proofErr w:type="spellStart"/>
      <w:r>
        <w:rPr>
          <w:lang w:val="es-ES"/>
        </w:rPr>
        <w:t>Styles</w:t>
      </w:r>
      <w:proofErr w:type="spellEnd"/>
      <w:r>
        <w:rPr>
          <w:lang w:val="es-ES"/>
        </w:rPr>
        <w:t>: permite cargar un documento Word (DOCX) para establecer los estilos con los que será generado el informe “</w:t>
      </w:r>
      <w:r w:rsidR="003E56D0">
        <w:rPr>
          <w:lang w:val="es-ES"/>
        </w:rPr>
        <w:t xml:space="preserve">Informe de </w:t>
      </w:r>
      <w:r w:rsidR="008E044C">
        <w:rPr>
          <w:lang w:val="es-ES"/>
        </w:rPr>
        <w:t>G</w:t>
      </w:r>
      <w:r w:rsidR="003E56D0">
        <w:rPr>
          <w:lang w:val="es-ES"/>
        </w:rPr>
        <w:t>estión”</w:t>
      </w:r>
      <w:r w:rsidR="008E044C">
        <w:rPr>
          <w:lang w:val="es-ES"/>
        </w:rPr>
        <w:t xml:space="preserve"> (ver </w:t>
      </w:r>
      <w:r w:rsidR="008E044C">
        <w:rPr>
          <w:lang w:val="es-ES"/>
        </w:rPr>
        <w:fldChar w:fldCharType="begin"/>
      </w:r>
      <w:r w:rsidR="008E044C">
        <w:rPr>
          <w:lang w:val="es-ES"/>
        </w:rPr>
        <w:instrText xml:space="preserve"> REF _Ref5962325 \r \h </w:instrText>
      </w:r>
      <w:r w:rsidR="008E044C">
        <w:rPr>
          <w:lang w:val="es-ES"/>
        </w:rPr>
      </w:r>
      <w:r w:rsidR="008E044C">
        <w:rPr>
          <w:lang w:val="es-ES"/>
        </w:rPr>
        <w:fldChar w:fldCharType="separate"/>
      </w:r>
      <w:r w:rsidR="002D2935">
        <w:rPr>
          <w:lang w:val="es-ES"/>
        </w:rPr>
        <w:t>4.6</w:t>
      </w:r>
      <w:r w:rsidR="008E044C">
        <w:rPr>
          <w:lang w:val="es-ES"/>
        </w:rPr>
        <w:fldChar w:fldCharType="end"/>
      </w:r>
      <w:r w:rsidR="008E044C">
        <w:rPr>
          <w:lang w:val="es-ES"/>
        </w:rPr>
        <w:t>)</w:t>
      </w:r>
      <w:r w:rsidR="003E56D0">
        <w:rPr>
          <w:lang w:val="es-ES"/>
        </w:rPr>
        <w:t>.</w:t>
      </w:r>
    </w:p>
    <w:p w:rsidR="0027389B" w:rsidRDefault="008E044C" w:rsidP="0027389B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lastRenderedPageBreak/>
        <w:t xml:space="preserve">DOCX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>:</w:t>
      </w:r>
      <w:r w:rsidR="0027389B">
        <w:rPr>
          <w:lang w:val="es-ES"/>
        </w:rPr>
        <w:t xml:space="preserve"> permite cargar un documento Word (DOCX) para establecer la plantilla con la que será generado el informe “Informe de Gestión” (ver </w:t>
      </w:r>
      <w:r w:rsidR="0027389B">
        <w:rPr>
          <w:lang w:val="es-ES"/>
        </w:rPr>
        <w:fldChar w:fldCharType="begin"/>
      </w:r>
      <w:r w:rsidR="0027389B">
        <w:rPr>
          <w:lang w:val="es-ES"/>
        </w:rPr>
        <w:instrText xml:space="preserve"> REF _Ref5962325 \r \h </w:instrText>
      </w:r>
      <w:r w:rsidR="0027389B">
        <w:rPr>
          <w:lang w:val="es-ES"/>
        </w:rPr>
      </w:r>
      <w:r w:rsidR="0027389B">
        <w:rPr>
          <w:lang w:val="es-ES"/>
        </w:rPr>
        <w:fldChar w:fldCharType="separate"/>
      </w:r>
      <w:r w:rsidR="002D2935">
        <w:rPr>
          <w:lang w:val="es-ES"/>
        </w:rPr>
        <w:t>4.6</w:t>
      </w:r>
      <w:r w:rsidR="0027389B">
        <w:rPr>
          <w:lang w:val="es-ES"/>
        </w:rPr>
        <w:fldChar w:fldCharType="end"/>
      </w:r>
      <w:r w:rsidR="0027389B">
        <w:rPr>
          <w:lang w:val="es-ES"/>
        </w:rPr>
        <w:t>).</w:t>
      </w:r>
    </w:p>
    <w:p w:rsidR="0027389B" w:rsidRDefault="008E044C" w:rsidP="0027389B">
      <w:pPr>
        <w:pStyle w:val="Prrafode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XLSX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: </w:t>
      </w:r>
      <w:r w:rsidR="0027389B">
        <w:rPr>
          <w:lang w:val="es-ES"/>
        </w:rPr>
        <w:t xml:space="preserve">permite cargar un documento Excel (XLSX) para establecer la plantilla con la que serán generadas las Actas de Competición (ver </w:t>
      </w:r>
      <w:r w:rsidR="0027389B">
        <w:rPr>
          <w:lang w:val="es-ES"/>
        </w:rPr>
        <w:fldChar w:fldCharType="begin"/>
      </w:r>
      <w:r w:rsidR="0027389B">
        <w:rPr>
          <w:lang w:val="es-ES"/>
        </w:rPr>
        <w:instrText xml:space="preserve"> REF _Ref5962325 \r \h </w:instrText>
      </w:r>
      <w:r w:rsidR="0027389B">
        <w:rPr>
          <w:lang w:val="es-ES"/>
        </w:rPr>
      </w:r>
      <w:r w:rsidR="0027389B">
        <w:rPr>
          <w:lang w:val="es-ES"/>
        </w:rPr>
        <w:fldChar w:fldCharType="separate"/>
      </w:r>
      <w:r w:rsidR="002D2935">
        <w:rPr>
          <w:lang w:val="es-ES"/>
        </w:rPr>
        <w:t>4.6</w:t>
      </w:r>
      <w:r w:rsidR="0027389B">
        <w:rPr>
          <w:lang w:val="es-ES"/>
        </w:rPr>
        <w:fldChar w:fldCharType="end"/>
      </w:r>
      <w:r w:rsidR="0027389B">
        <w:rPr>
          <w:lang w:val="es-ES"/>
        </w:rPr>
        <w:t>) y otros informes disponibles en la aplicación.</w:t>
      </w:r>
    </w:p>
    <w:p w:rsidR="008E044C" w:rsidRDefault="008E044C" w:rsidP="008E044C">
      <w:pPr>
        <w:rPr>
          <w:lang w:val="es-ES"/>
        </w:rPr>
      </w:pPr>
    </w:p>
    <w:p w:rsidR="008E044C" w:rsidRPr="008E044C" w:rsidRDefault="008E044C" w:rsidP="008E044C">
      <w:pPr>
        <w:rPr>
          <w:lang w:val="es-ES"/>
        </w:rPr>
      </w:pPr>
    </w:p>
    <w:p w:rsidR="00962777" w:rsidRDefault="00A64684" w:rsidP="00567045">
      <w:pPr>
        <w:pStyle w:val="Ttulo1"/>
        <w:rPr>
          <w:lang w:val="es-ES"/>
        </w:rPr>
      </w:pPr>
      <w:bookmarkStart w:id="13" w:name="_Toc5965064"/>
      <w:r>
        <w:rPr>
          <w:lang w:val="es-ES"/>
        </w:rPr>
        <w:lastRenderedPageBreak/>
        <w:t xml:space="preserve">Tareas del usuario </w:t>
      </w:r>
      <w:r w:rsidR="00FD1457">
        <w:rPr>
          <w:lang w:val="es-ES"/>
        </w:rPr>
        <w:t>A</w:t>
      </w:r>
      <w:r>
        <w:rPr>
          <w:lang w:val="es-ES"/>
        </w:rPr>
        <w:t>dministrador</w:t>
      </w:r>
      <w:bookmarkEnd w:id="13"/>
    </w:p>
    <w:p w:rsidR="00C67073" w:rsidRDefault="00983308" w:rsidP="00EB1253">
      <w:pPr>
        <w:rPr>
          <w:lang w:val="es-ES"/>
        </w:rPr>
      </w:pPr>
      <w:r>
        <w:rPr>
          <w:lang w:val="es-ES"/>
        </w:rPr>
        <w:t>El usuario Administrador puede acceder a todas las opciones disponibles en el menú principal de la aplicación</w:t>
      </w:r>
      <w:r w:rsidR="00F87D1D">
        <w:rPr>
          <w:lang w:val="es-ES"/>
        </w:rPr>
        <w:t>, lo que incluye los apartados:</w:t>
      </w:r>
    </w:p>
    <w:p w:rsidR="00F87D1D" w:rsidRDefault="00F87D1D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Administración,</w:t>
      </w:r>
    </w:p>
    <w:p w:rsidR="00F87D1D" w:rsidRDefault="00F87D1D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Inscripciones,</w:t>
      </w:r>
    </w:p>
    <w:p w:rsidR="00F87D1D" w:rsidRDefault="00F87D1D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Pruebas,</w:t>
      </w:r>
    </w:p>
    <w:p w:rsidR="00F87D1D" w:rsidRPr="00F87D1D" w:rsidRDefault="00F87D1D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Ranking.</w:t>
      </w:r>
    </w:p>
    <w:p w:rsidR="00FD1457" w:rsidRDefault="00B052A8" w:rsidP="00EB1253">
      <w:pPr>
        <w:rPr>
          <w:lang w:val="es-ES"/>
        </w:rPr>
      </w:pPr>
      <w:r>
        <w:rPr>
          <w:lang w:val="es-ES"/>
        </w:rPr>
        <w:t>La sección Administración es exclusiva para el usuario Administrador y permite</w:t>
      </w:r>
      <w:r w:rsidR="00862628">
        <w:rPr>
          <w:lang w:val="es-ES"/>
        </w:rPr>
        <w:t xml:space="preserve"> </w:t>
      </w:r>
      <w:r>
        <w:rPr>
          <w:lang w:val="es-ES"/>
        </w:rPr>
        <w:t>el acceso a las siguientes opciones:</w:t>
      </w:r>
    </w:p>
    <w:p w:rsidR="00B052A8" w:rsidRDefault="00B052A8" w:rsidP="0047594C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Gestión de Usuarios – desde aquí se pueden crear nuevos usuarios, asignarles un perfil, elegir el idioma en el que verá la aplicación, etc.</w:t>
      </w:r>
    </w:p>
    <w:p w:rsidR="00B052A8" w:rsidRDefault="002C5B49" w:rsidP="0047594C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Parámetros – permite configurar parámetros específicos como: número de conos derribados para nulo, penalización e</w:t>
      </w:r>
      <w:r w:rsidR="00651286">
        <w:rPr>
          <w:lang w:val="es-ES"/>
        </w:rPr>
        <w:t>n</w:t>
      </w:r>
      <w:r>
        <w:rPr>
          <w:lang w:val="es-ES"/>
        </w:rPr>
        <w:t xml:space="preserve"> m</w:t>
      </w:r>
      <w:r w:rsidR="00651286">
        <w:rPr>
          <w:lang w:val="es-ES"/>
        </w:rPr>
        <w:t>ilisegundos</w:t>
      </w:r>
      <w:r>
        <w:rPr>
          <w:lang w:val="es-ES"/>
        </w:rPr>
        <w:t xml:space="preserve"> por cono derribado, etc.</w:t>
      </w:r>
    </w:p>
    <w:p w:rsidR="002C5B49" w:rsidRDefault="002C5B49" w:rsidP="0047594C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 xml:space="preserve">Gestión de Circuitos – normalmente se creará un circuito para cada nueva </w:t>
      </w:r>
      <w:r w:rsidR="000C02C4">
        <w:rPr>
          <w:lang w:val="es-ES"/>
        </w:rPr>
        <w:t>t</w:t>
      </w:r>
      <w:r>
        <w:rPr>
          <w:lang w:val="es-ES"/>
        </w:rPr>
        <w:t>emporada/año.</w:t>
      </w:r>
    </w:p>
    <w:p w:rsidR="000C02C4" w:rsidRDefault="009C5713" w:rsidP="0047594C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 xml:space="preserve">Gestión de </w:t>
      </w:r>
      <w:r w:rsidR="000C02C4">
        <w:rPr>
          <w:lang w:val="es-ES"/>
        </w:rPr>
        <w:t>Categorías</w:t>
      </w:r>
      <w:r>
        <w:rPr>
          <w:lang w:val="es-ES"/>
        </w:rPr>
        <w:t xml:space="preserve"> – permite dar de alta las categorías activas para cada modalidad.</w:t>
      </w:r>
    </w:p>
    <w:p w:rsidR="000C02C4" w:rsidRPr="00B052A8" w:rsidRDefault="009C5713" w:rsidP="0047594C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Puntuaciones – facilita el mantenimiento de las puntuaciones (para cálculo posterior del ranking).</w:t>
      </w:r>
    </w:p>
    <w:p w:rsidR="00FD1457" w:rsidRDefault="00FD1457" w:rsidP="00EB1253">
      <w:pPr>
        <w:rPr>
          <w:lang w:val="es-ES"/>
        </w:rPr>
      </w:pPr>
    </w:p>
    <w:p w:rsidR="00782331" w:rsidRDefault="00782331" w:rsidP="00782331">
      <w:pPr>
        <w:pStyle w:val="Ttulo2"/>
        <w:rPr>
          <w:lang w:val="es-ES"/>
        </w:rPr>
      </w:pPr>
      <w:bookmarkStart w:id="14" w:name="_Toc5965065"/>
      <w:r>
        <w:rPr>
          <w:lang w:val="es-ES"/>
        </w:rPr>
        <w:t>Gestión de Usuarios</w:t>
      </w:r>
      <w:bookmarkEnd w:id="14"/>
    </w:p>
    <w:p w:rsidR="002E6F17" w:rsidRDefault="002E6F17" w:rsidP="002E6F17">
      <w:pPr>
        <w:rPr>
          <w:lang w:val="es-ES"/>
        </w:rPr>
      </w:pPr>
      <w:r>
        <w:rPr>
          <w:lang w:val="es-ES"/>
        </w:rPr>
        <w:t xml:space="preserve">La ventana de “Gestión de Usuarios” permite realizar el mantenimiento de los usuarios de la aplicación. Desde esta pantalla, el </w:t>
      </w:r>
      <w:r w:rsidR="00B07BCD">
        <w:rPr>
          <w:lang w:val="es-ES"/>
        </w:rPr>
        <w:t>Administrador</w:t>
      </w:r>
      <w:r>
        <w:rPr>
          <w:lang w:val="es-ES"/>
        </w:rPr>
        <w:t xml:space="preserve"> puede:</w:t>
      </w:r>
    </w:p>
    <w:p w:rsidR="002E6F17" w:rsidRDefault="002E6F17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nuevos usuarios</w:t>
      </w:r>
    </w:p>
    <w:p w:rsidR="002E6F17" w:rsidRDefault="002E6F17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Modificar la información de un usuario existente; </w:t>
      </w:r>
      <w:proofErr w:type="spellStart"/>
      <w:r>
        <w:rPr>
          <w:lang w:val="es-ES"/>
        </w:rPr>
        <w:t>p.e</w:t>
      </w:r>
      <w:proofErr w:type="spellEnd"/>
      <w:r>
        <w:rPr>
          <w:lang w:val="es-ES"/>
        </w:rPr>
        <w:t>. el perfil de dicho usuario.</w:t>
      </w:r>
    </w:p>
    <w:p w:rsidR="002E6F17" w:rsidRDefault="002E6F17" w:rsidP="002E6F17">
      <w:pPr>
        <w:rPr>
          <w:lang w:val="es-ES"/>
        </w:rPr>
      </w:pPr>
      <w:r>
        <w:rPr>
          <w:lang w:val="es-ES"/>
        </w:rPr>
        <w:t xml:space="preserve">Sólo el usuario </w:t>
      </w:r>
      <w:r w:rsidR="0089681F">
        <w:rPr>
          <w:lang w:val="es-ES"/>
        </w:rPr>
        <w:t xml:space="preserve">“Super </w:t>
      </w:r>
      <w:r>
        <w:rPr>
          <w:lang w:val="es-ES"/>
        </w:rPr>
        <w:t>Administrador</w:t>
      </w:r>
      <w:r w:rsidR="0089681F">
        <w:rPr>
          <w:lang w:val="es-ES"/>
        </w:rPr>
        <w:t>”</w:t>
      </w:r>
      <w:r>
        <w:rPr>
          <w:lang w:val="es-ES"/>
        </w:rPr>
        <w:t xml:space="preserve"> puede eliminar un </w:t>
      </w:r>
      <w:r w:rsidR="0089681F">
        <w:rPr>
          <w:lang w:val="es-ES"/>
        </w:rPr>
        <w:t>usuario</w:t>
      </w:r>
      <w:r>
        <w:rPr>
          <w:lang w:val="es-ES"/>
        </w:rPr>
        <w:t xml:space="preserve"> ya existente.</w:t>
      </w:r>
    </w:p>
    <w:p w:rsidR="00782331" w:rsidRDefault="00782331" w:rsidP="00EB1253">
      <w:pPr>
        <w:rPr>
          <w:lang w:val="es-ES"/>
        </w:rPr>
      </w:pPr>
    </w:p>
    <w:p w:rsidR="000C66D9" w:rsidRDefault="000C66D9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683FBF" wp14:editId="6401634B">
            <wp:extent cx="6031230" cy="32670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57" w:rsidRPr="00E61CDE" w:rsidRDefault="00945057" w:rsidP="00945057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>Usuarios</w:t>
      </w:r>
    </w:p>
    <w:p w:rsidR="005A7DDC" w:rsidRDefault="005A7DDC" w:rsidP="00EB1253">
      <w:pPr>
        <w:rPr>
          <w:lang w:val="es-ES"/>
        </w:rPr>
      </w:pPr>
    </w:p>
    <w:p w:rsidR="00782331" w:rsidRDefault="00782331" w:rsidP="00782331">
      <w:pPr>
        <w:pStyle w:val="Ttulo2"/>
        <w:rPr>
          <w:lang w:val="es-ES"/>
        </w:rPr>
      </w:pPr>
      <w:bookmarkStart w:id="15" w:name="_Ref5897444"/>
      <w:bookmarkStart w:id="16" w:name="_Toc5965066"/>
      <w:r>
        <w:rPr>
          <w:lang w:val="es-ES"/>
        </w:rPr>
        <w:t>Parámetros</w:t>
      </w:r>
      <w:bookmarkEnd w:id="15"/>
      <w:bookmarkEnd w:id="16"/>
    </w:p>
    <w:p w:rsidR="00FD56DD" w:rsidRDefault="00FD56DD" w:rsidP="00FD56DD">
      <w:pPr>
        <w:rPr>
          <w:lang w:val="es-ES"/>
        </w:rPr>
      </w:pPr>
      <w:r>
        <w:rPr>
          <w:lang w:val="es-ES"/>
        </w:rPr>
        <w:t xml:space="preserve">La ventana de “Gestión de Parámetros” permite realizar el mantenimiento de los parámetros de la aplicación. Desde esta pantalla, el </w:t>
      </w:r>
      <w:r w:rsidR="00B07BCD">
        <w:rPr>
          <w:lang w:val="es-ES"/>
        </w:rPr>
        <w:t xml:space="preserve">Administrador </w:t>
      </w:r>
      <w:r>
        <w:rPr>
          <w:lang w:val="es-ES"/>
        </w:rPr>
        <w:t>puede:</w:t>
      </w:r>
    </w:p>
    <w:p w:rsidR="00FD56DD" w:rsidRDefault="00FD56DD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un valor </w:t>
      </w:r>
      <w:r w:rsidR="00F37639">
        <w:rPr>
          <w:lang w:val="es-ES"/>
        </w:rPr>
        <w:t>de</w:t>
      </w:r>
      <w:r>
        <w:rPr>
          <w:lang w:val="es-ES"/>
        </w:rPr>
        <w:t xml:space="preserve"> un parámetro específico</w:t>
      </w:r>
    </w:p>
    <w:p w:rsidR="00782331" w:rsidRDefault="00FD56DD" w:rsidP="0047594C">
      <w:pPr>
        <w:pStyle w:val="Prrafodelista"/>
        <w:numPr>
          <w:ilvl w:val="0"/>
          <w:numId w:val="38"/>
        </w:numPr>
        <w:rPr>
          <w:lang w:val="es-ES"/>
        </w:rPr>
      </w:pPr>
      <w:r w:rsidRPr="00FD56DD">
        <w:rPr>
          <w:lang w:val="es-ES"/>
        </w:rPr>
        <w:t xml:space="preserve">Modificar </w:t>
      </w:r>
      <w:r>
        <w:rPr>
          <w:lang w:val="es-ES"/>
        </w:rPr>
        <w:t xml:space="preserve">el valor </w:t>
      </w:r>
      <w:r w:rsidR="00F37639">
        <w:rPr>
          <w:lang w:val="es-ES"/>
        </w:rPr>
        <w:t>de</w:t>
      </w:r>
      <w:r>
        <w:rPr>
          <w:lang w:val="es-ES"/>
        </w:rPr>
        <w:t xml:space="preserve"> un parámetro específico</w:t>
      </w:r>
    </w:p>
    <w:p w:rsidR="00F37639" w:rsidRDefault="00F37639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Eliminar</w:t>
      </w:r>
      <w:r w:rsidRPr="00FD56DD">
        <w:rPr>
          <w:lang w:val="es-ES"/>
        </w:rPr>
        <w:t xml:space="preserve"> </w:t>
      </w:r>
      <w:r>
        <w:rPr>
          <w:lang w:val="es-ES"/>
        </w:rPr>
        <w:t>el valor de un parámetro específico</w:t>
      </w:r>
    </w:p>
    <w:p w:rsidR="00E709AC" w:rsidRDefault="00E709AC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FD56DD" w:rsidRDefault="00420B77" w:rsidP="00EB1253">
      <w:pPr>
        <w:rPr>
          <w:lang w:val="es-ES"/>
        </w:rPr>
      </w:pPr>
      <w:r>
        <w:rPr>
          <w:lang w:val="es-ES"/>
        </w:rPr>
        <w:t>E</w:t>
      </w:r>
      <w:r w:rsidR="001D547C">
        <w:rPr>
          <w:lang w:val="es-ES"/>
        </w:rPr>
        <w:t>n</w:t>
      </w:r>
      <w:r>
        <w:rPr>
          <w:lang w:val="es-ES"/>
        </w:rPr>
        <w:t xml:space="preserve"> caso de que no exista un valor para un parámetro concreto, el sistema utilizará el valor por defecto conforme a la siguiente tabla: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338"/>
        <w:gridCol w:w="2300"/>
      </w:tblGrid>
      <w:tr w:rsidR="00A06091" w:rsidTr="00F61555">
        <w:trPr>
          <w:tblHeader/>
        </w:trPr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b/>
                <w:lang w:val="es-ES"/>
              </w:rPr>
            </w:pPr>
            <w:r w:rsidRPr="00A06091">
              <w:rPr>
                <w:b/>
                <w:lang w:val="es-ES"/>
              </w:rPr>
              <w:t>Parámetro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b/>
                <w:lang w:val="es-ES"/>
              </w:rPr>
            </w:pPr>
            <w:r w:rsidRPr="00A06091">
              <w:rPr>
                <w:b/>
                <w:lang w:val="es-ES"/>
              </w:rPr>
              <w:t>Valor por defecto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lang w:val="en-US"/>
              </w:rPr>
            </w:pPr>
            <w:r w:rsidRPr="00B171EB">
              <w:rPr>
                <w:lang w:val="en-US"/>
              </w:rPr>
              <w:t>Maximum upload file size (Mb)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n-US"/>
              </w:rPr>
            </w:pPr>
            <w:r w:rsidRPr="00A06091">
              <w:rPr>
                <w:lang w:val="en-US"/>
              </w:rPr>
              <w:t>10Mb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 w:rsidRPr="00B171EB">
              <w:rPr>
                <w:lang w:val="es-ES"/>
              </w:rPr>
              <w:t>Máximo número conos derribados para nulo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5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 w:rsidRPr="00B171EB">
              <w:rPr>
                <w:lang w:val="es-ES"/>
              </w:rPr>
              <w:t>Final de Consolación (3 y 4 puestos) en Speed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True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 w:rsidRPr="00B171EB">
              <w:rPr>
                <w:lang w:val="es-ES"/>
              </w:rPr>
              <w:t xml:space="preserve">KO </w:t>
            </w:r>
            <w:proofErr w:type="spellStart"/>
            <w:r w:rsidRPr="00B171EB">
              <w:rPr>
                <w:lang w:val="es-ES"/>
              </w:rPr>
              <w:t>System</w:t>
            </w:r>
            <w:proofErr w:type="spellEnd"/>
            <w:r w:rsidRPr="00B171EB">
              <w:rPr>
                <w:lang w:val="es-ES"/>
              </w:rPr>
              <w:t xml:space="preserve"> a la Italiana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False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 w:rsidRPr="00B171EB">
              <w:rPr>
                <w:lang w:val="es-ES"/>
              </w:rPr>
              <w:lastRenderedPageBreak/>
              <w:t>Penalización por cono derribado (ms)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200 ms</w:t>
            </w:r>
          </w:p>
        </w:tc>
      </w:tr>
      <w:tr w:rsidR="00A06091" w:rsidRPr="00A06091" w:rsidTr="00A06091">
        <w:tc>
          <w:tcPr>
            <w:tcW w:w="7338" w:type="dxa"/>
          </w:tcPr>
          <w:p w:rsidR="00A06091" w:rsidRPr="00B171EB" w:rsidRDefault="00A06091" w:rsidP="00A06091">
            <w:pPr>
              <w:jc w:val="center"/>
              <w:rPr>
                <w:lang w:val="es-ES"/>
              </w:rPr>
            </w:pPr>
            <w:r w:rsidRPr="00B171EB">
              <w:rPr>
                <w:lang w:val="es-ES"/>
              </w:rPr>
              <w:t>Participantes mínimo</w:t>
            </w:r>
            <w:r>
              <w:rPr>
                <w:lang w:val="es-ES"/>
              </w:rPr>
              <w:t>s</w:t>
            </w:r>
            <w:r w:rsidRPr="00B171EB">
              <w:rPr>
                <w:lang w:val="es-ES"/>
              </w:rPr>
              <w:t xml:space="preserve"> por categoría</w:t>
            </w:r>
          </w:p>
        </w:tc>
        <w:tc>
          <w:tcPr>
            <w:tcW w:w="2300" w:type="dxa"/>
          </w:tcPr>
          <w:p w:rsidR="00A06091" w:rsidRPr="00A06091" w:rsidRDefault="00A06091" w:rsidP="00A06091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3</w:t>
            </w:r>
          </w:p>
        </w:tc>
      </w:tr>
    </w:tbl>
    <w:p w:rsidR="00FD56DD" w:rsidRDefault="00FD56DD" w:rsidP="00EB1253">
      <w:pPr>
        <w:rPr>
          <w:lang w:val="es-ES"/>
        </w:rPr>
      </w:pPr>
    </w:p>
    <w:p w:rsidR="00B171EB" w:rsidRPr="00B171EB" w:rsidRDefault="00B171EB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38D0C8EC" wp14:editId="41A473E3">
            <wp:extent cx="6031230" cy="32670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57" w:rsidRPr="00E61CDE" w:rsidRDefault="00945057" w:rsidP="00945057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>Parámetros</w:t>
      </w:r>
    </w:p>
    <w:p w:rsidR="00945057" w:rsidRDefault="00945057" w:rsidP="00EB1253">
      <w:pPr>
        <w:rPr>
          <w:lang w:val="es-ES"/>
        </w:rPr>
      </w:pPr>
    </w:p>
    <w:p w:rsidR="00032D4B" w:rsidRDefault="00032D4B" w:rsidP="00032D4B">
      <w:pPr>
        <w:pStyle w:val="Ttulo2"/>
        <w:rPr>
          <w:lang w:val="es-ES"/>
        </w:rPr>
      </w:pPr>
      <w:bookmarkStart w:id="17" w:name="_Ref1684821"/>
      <w:bookmarkStart w:id="18" w:name="_Toc5965067"/>
      <w:r>
        <w:rPr>
          <w:lang w:val="es-ES"/>
        </w:rPr>
        <w:t>Gestión de Circuitos</w:t>
      </w:r>
      <w:bookmarkEnd w:id="17"/>
      <w:bookmarkEnd w:id="18"/>
    </w:p>
    <w:p w:rsidR="00FD1457" w:rsidRDefault="00945057" w:rsidP="00EB1253">
      <w:pPr>
        <w:rPr>
          <w:lang w:val="es-ES"/>
        </w:rPr>
      </w:pPr>
      <w:r>
        <w:rPr>
          <w:lang w:val="es-ES"/>
        </w:rPr>
        <w:t>Un circuito es una agrupación de competiciones. Normalmente crearemos un nuevo circuito para ca</w:t>
      </w:r>
      <w:r w:rsidR="003C3E7B">
        <w:rPr>
          <w:lang w:val="es-ES"/>
        </w:rPr>
        <w:t>d</w:t>
      </w:r>
      <w:r>
        <w:rPr>
          <w:lang w:val="es-ES"/>
        </w:rPr>
        <w:t xml:space="preserve">a año/temporada, para así agrupar los resultados de </w:t>
      </w:r>
      <w:r w:rsidR="00FD56DD">
        <w:rPr>
          <w:lang w:val="es-ES"/>
        </w:rPr>
        <w:t xml:space="preserve">las diferentes competiciones y poder calcular el Ranking del circuito (ver sección </w:t>
      </w:r>
      <w:r w:rsidR="00FD56DD">
        <w:rPr>
          <w:lang w:val="es-ES"/>
        </w:rPr>
        <w:fldChar w:fldCharType="begin"/>
      </w:r>
      <w:r w:rsidR="00FD56DD">
        <w:rPr>
          <w:lang w:val="es-ES"/>
        </w:rPr>
        <w:instrText xml:space="preserve"> REF _Ref5893456 \r \h </w:instrText>
      </w:r>
      <w:r w:rsidR="00FD56DD">
        <w:rPr>
          <w:lang w:val="es-ES"/>
        </w:rPr>
      </w:r>
      <w:r w:rsidR="00FD56DD">
        <w:rPr>
          <w:lang w:val="es-ES"/>
        </w:rPr>
        <w:fldChar w:fldCharType="separate"/>
      </w:r>
      <w:r w:rsidR="002D2935">
        <w:rPr>
          <w:lang w:val="es-ES"/>
        </w:rPr>
        <w:t>6.3</w:t>
      </w:r>
      <w:r w:rsidR="00FD56DD">
        <w:rPr>
          <w:lang w:val="es-ES"/>
        </w:rPr>
        <w:fldChar w:fldCharType="end"/>
      </w:r>
      <w:r w:rsidR="00FD56DD">
        <w:rPr>
          <w:lang w:val="es-ES"/>
        </w:rPr>
        <w:t>).</w:t>
      </w:r>
    </w:p>
    <w:p w:rsidR="00FD56DD" w:rsidRDefault="00FD56DD" w:rsidP="00FD56DD">
      <w:pPr>
        <w:rPr>
          <w:lang w:val="es-ES"/>
        </w:rPr>
      </w:pPr>
      <w:r>
        <w:rPr>
          <w:lang w:val="es-ES"/>
        </w:rPr>
        <w:t xml:space="preserve">La ventana de “Gestión de </w:t>
      </w:r>
      <w:r w:rsidR="003B7FF4" w:rsidRPr="003B7FF4">
        <w:rPr>
          <w:lang w:val="es-ES"/>
        </w:rPr>
        <w:t>Circuitos</w:t>
      </w:r>
      <w:r>
        <w:rPr>
          <w:lang w:val="es-ES"/>
        </w:rPr>
        <w:t xml:space="preserve">” permite realizar el mantenimiento de los </w:t>
      </w:r>
      <w:r w:rsidR="003B7FF4">
        <w:rPr>
          <w:lang w:val="es-ES"/>
        </w:rPr>
        <w:t>circuitos</w:t>
      </w:r>
      <w:r>
        <w:rPr>
          <w:lang w:val="es-ES"/>
        </w:rPr>
        <w:t xml:space="preserve">. Desde esta pantalla, el </w:t>
      </w:r>
      <w:r w:rsidR="00B07BCD">
        <w:rPr>
          <w:lang w:val="es-ES"/>
        </w:rPr>
        <w:t xml:space="preserve">Administrador </w:t>
      </w:r>
      <w:r>
        <w:rPr>
          <w:lang w:val="es-ES"/>
        </w:rPr>
        <w:t>puede:</w:t>
      </w:r>
    </w:p>
    <w:p w:rsidR="00FD56DD" w:rsidRDefault="00FD56DD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nuevos </w:t>
      </w:r>
      <w:r w:rsidR="003B7FF4">
        <w:rPr>
          <w:lang w:val="es-ES"/>
        </w:rPr>
        <w:t>circuitos</w:t>
      </w:r>
    </w:p>
    <w:p w:rsidR="00945057" w:rsidRDefault="00FD56DD" w:rsidP="0047594C">
      <w:pPr>
        <w:pStyle w:val="Prrafodelista"/>
        <w:numPr>
          <w:ilvl w:val="0"/>
          <w:numId w:val="38"/>
        </w:numPr>
        <w:rPr>
          <w:lang w:val="es-ES"/>
        </w:rPr>
      </w:pPr>
      <w:r w:rsidRPr="003B7FF4">
        <w:rPr>
          <w:lang w:val="es-ES"/>
        </w:rPr>
        <w:t xml:space="preserve">Modificar la información de un </w:t>
      </w:r>
      <w:r w:rsidR="003B7FF4" w:rsidRPr="003B7FF4">
        <w:rPr>
          <w:lang w:val="es-ES"/>
        </w:rPr>
        <w:t xml:space="preserve">circuito </w:t>
      </w:r>
      <w:r w:rsidRPr="003B7FF4">
        <w:rPr>
          <w:lang w:val="es-ES"/>
        </w:rPr>
        <w:t>existente</w:t>
      </w:r>
    </w:p>
    <w:p w:rsidR="00E709AC" w:rsidRDefault="00E709AC" w:rsidP="00E709A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81634F" w:rsidRPr="0081634F" w:rsidRDefault="0081634F" w:rsidP="0081634F">
      <w:pPr>
        <w:rPr>
          <w:lang w:val="es-ES"/>
        </w:rPr>
      </w:pPr>
      <w:r w:rsidRPr="0081634F">
        <w:rPr>
          <w:lang w:val="es-ES"/>
        </w:rPr>
        <w:t xml:space="preserve">Sólo el usuario “Super Administrador” puede eliminar un </w:t>
      </w:r>
      <w:r>
        <w:rPr>
          <w:lang w:val="es-ES"/>
        </w:rPr>
        <w:t>circuito</w:t>
      </w:r>
      <w:r w:rsidRPr="0081634F">
        <w:rPr>
          <w:lang w:val="es-ES"/>
        </w:rPr>
        <w:t xml:space="preserve"> ya existente.</w:t>
      </w:r>
    </w:p>
    <w:p w:rsidR="0081634F" w:rsidRPr="003B7FF4" w:rsidRDefault="0081634F" w:rsidP="003B7FF4">
      <w:pPr>
        <w:rPr>
          <w:lang w:val="es-ES"/>
        </w:rPr>
      </w:pPr>
    </w:p>
    <w:p w:rsidR="00945057" w:rsidRDefault="003B7FF4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35B78D6A" wp14:editId="34B0E1B6">
            <wp:extent cx="6031230" cy="32670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57" w:rsidRPr="00E61CDE" w:rsidRDefault="00945057" w:rsidP="00945057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>Circuitos</w:t>
      </w:r>
    </w:p>
    <w:p w:rsidR="00032D4B" w:rsidRDefault="00032D4B" w:rsidP="00EB1253">
      <w:pPr>
        <w:rPr>
          <w:lang w:val="es-ES"/>
        </w:rPr>
      </w:pPr>
    </w:p>
    <w:p w:rsidR="00782331" w:rsidRDefault="00782331" w:rsidP="00782331">
      <w:pPr>
        <w:pStyle w:val="Ttulo2"/>
        <w:rPr>
          <w:lang w:val="es-ES"/>
        </w:rPr>
      </w:pPr>
      <w:bookmarkStart w:id="19" w:name="_Ref5894842"/>
      <w:bookmarkStart w:id="20" w:name="_Toc5965068"/>
      <w:r>
        <w:rPr>
          <w:lang w:val="es-ES"/>
        </w:rPr>
        <w:t>Gestión de Categorías</w:t>
      </w:r>
      <w:bookmarkEnd w:id="19"/>
      <w:bookmarkEnd w:id="20"/>
    </w:p>
    <w:p w:rsidR="004853E8" w:rsidRDefault="004853E8" w:rsidP="0078117E">
      <w:pPr>
        <w:rPr>
          <w:lang w:val="es-ES"/>
        </w:rPr>
      </w:pPr>
      <w:r>
        <w:rPr>
          <w:lang w:val="es-ES"/>
        </w:rPr>
        <w:t>Las categorías permiten agrupar a los patinadores por edad y género, para confeccionar los grupos de las diferentes competiciones.</w:t>
      </w:r>
      <w:r w:rsidR="00AD6E3A">
        <w:rPr>
          <w:lang w:val="es-ES"/>
        </w:rPr>
        <w:t xml:space="preserve"> Así los grupos pueden estar formados por sólo patinadoras, sólo patinadores, o ambos (grupo mixto).</w:t>
      </w:r>
    </w:p>
    <w:p w:rsidR="0078117E" w:rsidRDefault="0078117E" w:rsidP="0078117E">
      <w:pPr>
        <w:rPr>
          <w:lang w:val="es-ES"/>
        </w:rPr>
      </w:pPr>
      <w:r>
        <w:rPr>
          <w:lang w:val="es-ES"/>
        </w:rPr>
        <w:t xml:space="preserve">La ventana de “Gestión de categoría” permite realizar el mantenimiento de las categorías de la </w:t>
      </w:r>
      <w:r w:rsidR="00B32DAC">
        <w:rPr>
          <w:lang w:val="es-ES"/>
        </w:rPr>
        <w:t>competición</w:t>
      </w:r>
      <w:r>
        <w:rPr>
          <w:lang w:val="es-ES"/>
        </w:rPr>
        <w:t xml:space="preserve">. Desde esta pantalla, el </w:t>
      </w:r>
      <w:r w:rsidR="008123EB">
        <w:rPr>
          <w:lang w:val="es-ES"/>
        </w:rPr>
        <w:t xml:space="preserve">Administrador </w:t>
      </w:r>
      <w:r>
        <w:rPr>
          <w:lang w:val="es-ES"/>
        </w:rPr>
        <w:t>puede:</w:t>
      </w:r>
    </w:p>
    <w:p w:rsidR="0078117E" w:rsidRDefault="0078117E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nuevas categorías</w:t>
      </w:r>
    </w:p>
    <w:p w:rsidR="0078117E" w:rsidRDefault="0078117E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Modificar la información de una categoría existente.</w:t>
      </w:r>
    </w:p>
    <w:p w:rsidR="0078117E" w:rsidRDefault="0078117E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Eliminar una categoría existente</w:t>
      </w:r>
    </w:p>
    <w:p w:rsidR="00131B74" w:rsidRDefault="00131B74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Desactivar una categoría existente</w:t>
      </w:r>
    </w:p>
    <w:p w:rsidR="009F7D9E" w:rsidRDefault="009F7D9E" w:rsidP="009F7D9E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78117E" w:rsidRDefault="00FF564C" w:rsidP="0078117E">
      <w:pPr>
        <w:rPr>
          <w:lang w:val="es-ES"/>
        </w:rPr>
      </w:pPr>
      <w:r>
        <w:rPr>
          <w:lang w:val="es-ES"/>
        </w:rPr>
        <w:t>La</w:t>
      </w:r>
      <w:r w:rsidR="008B1C99">
        <w:rPr>
          <w:lang w:val="es-ES"/>
        </w:rPr>
        <w:t>s</w:t>
      </w:r>
      <w:r>
        <w:rPr>
          <w:lang w:val="es-ES"/>
        </w:rPr>
        <w:t xml:space="preserve"> categoría</w:t>
      </w:r>
      <w:r w:rsidR="008B1C99">
        <w:rPr>
          <w:lang w:val="es-ES"/>
        </w:rPr>
        <w:t>s</w:t>
      </w:r>
      <w:r>
        <w:rPr>
          <w:lang w:val="es-ES"/>
        </w:rPr>
        <w:t xml:space="preserve"> no activas no serán utilizadas </w:t>
      </w:r>
      <w:r w:rsidR="000472DD">
        <w:rPr>
          <w:lang w:val="es-ES"/>
        </w:rPr>
        <w:t xml:space="preserve">por el sistema para la asignación automática de categoría durante el proceso de pre-Inscripción (ver </w:t>
      </w:r>
      <w:r w:rsidR="000472DD">
        <w:rPr>
          <w:lang w:val="es-ES"/>
        </w:rPr>
        <w:fldChar w:fldCharType="begin"/>
      </w:r>
      <w:r w:rsidR="000472DD">
        <w:rPr>
          <w:lang w:val="es-ES"/>
        </w:rPr>
        <w:instrText xml:space="preserve"> REF _Ref1685192 \r \h </w:instrText>
      </w:r>
      <w:r w:rsidR="000472DD">
        <w:rPr>
          <w:lang w:val="es-ES"/>
        </w:rPr>
      </w:r>
      <w:r w:rsidR="000472DD">
        <w:rPr>
          <w:lang w:val="es-ES"/>
        </w:rPr>
        <w:fldChar w:fldCharType="separate"/>
      </w:r>
      <w:r w:rsidR="002D2935">
        <w:rPr>
          <w:lang w:val="es-ES"/>
        </w:rPr>
        <w:t>6.1</w:t>
      </w:r>
      <w:r w:rsidR="000472DD">
        <w:rPr>
          <w:lang w:val="es-ES"/>
        </w:rPr>
        <w:fldChar w:fldCharType="end"/>
      </w:r>
      <w:r w:rsidR="000472DD">
        <w:rPr>
          <w:lang w:val="es-ES"/>
        </w:rPr>
        <w:t>).</w:t>
      </w:r>
    </w:p>
    <w:p w:rsidR="00C9702B" w:rsidRDefault="00C9702B" w:rsidP="0078117E">
      <w:pPr>
        <w:rPr>
          <w:lang w:val="es-ES"/>
        </w:rPr>
      </w:pPr>
    </w:p>
    <w:p w:rsidR="000472DD" w:rsidRDefault="008B1C99" w:rsidP="007811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0B0569" wp14:editId="32F676AE">
            <wp:extent cx="6031230" cy="32670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331" w:rsidRDefault="0078117E" w:rsidP="0078117E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>Categorías</w:t>
      </w:r>
    </w:p>
    <w:p w:rsidR="00782331" w:rsidRDefault="00782331" w:rsidP="00EB1253">
      <w:pPr>
        <w:rPr>
          <w:lang w:val="es-ES"/>
        </w:rPr>
      </w:pPr>
    </w:p>
    <w:p w:rsidR="00782331" w:rsidRDefault="00782331" w:rsidP="00782331">
      <w:pPr>
        <w:pStyle w:val="Ttulo2"/>
        <w:rPr>
          <w:lang w:val="es-ES"/>
        </w:rPr>
      </w:pPr>
      <w:bookmarkStart w:id="21" w:name="_Ref1685617"/>
      <w:bookmarkStart w:id="22" w:name="_Toc5965069"/>
      <w:r>
        <w:rPr>
          <w:lang w:val="es-ES"/>
        </w:rPr>
        <w:t>Puntuaciones</w:t>
      </w:r>
      <w:bookmarkEnd w:id="21"/>
      <w:bookmarkEnd w:id="22"/>
    </w:p>
    <w:p w:rsidR="00834F1E" w:rsidRDefault="0078117E" w:rsidP="0078117E">
      <w:pPr>
        <w:rPr>
          <w:lang w:val="es-ES"/>
        </w:rPr>
      </w:pPr>
      <w:r>
        <w:rPr>
          <w:lang w:val="es-ES"/>
        </w:rPr>
        <w:t xml:space="preserve">La ventana de “Gestión de </w:t>
      </w:r>
      <w:r w:rsidR="00B32DAC">
        <w:rPr>
          <w:lang w:val="es-ES"/>
        </w:rPr>
        <w:t>Puntuaciones</w:t>
      </w:r>
      <w:r>
        <w:rPr>
          <w:lang w:val="es-ES"/>
        </w:rPr>
        <w:t>” permite realizar el mantenimiento de l</w:t>
      </w:r>
      <w:r w:rsidR="00B32DAC">
        <w:rPr>
          <w:lang w:val="es-ES"/>
        </w:rPr>
        <w:t>a</w:t>
      </w:r>
      <w:r>
        <w:rPr>
          <w:lang w:val="es-ES"/>
        </w:rPr>
        <w:t xml:space="preserve">s </w:t>
      </w:r>
      <w:r w:rsidR="00B32DAC">
        <w:rPr>
          <w:lang w:val="es-ES"/>
        </w:rPr>
        <w:t>punt</w:t>
      </w:r>
      <w:r w:rsidR="00834F1E">
        <w:rPr>
          <w:lang w:val="es-ES"/>
        </w:rPr>
        <w:t>u</w:t>
      </w:r>
      <w:r w:rsidR="00B32DAC">
        <w:rPr>
          <w:lang w:val="es-ES"/>
        </w:rPr>
        <w:t>aciones</w:t>
      </w:r>
      <w:r>
        <w:rPr>
          <w:lang w:val="es-ES"/>
        </w:rPr>
        <w:t xml:space="preserve">. </w:t>
      </w:r>
      <w:r w:rsidR="00834F1E">
        <w:rPr>
          <w:lang w:val="es-ES"/>
        </w:rPr>
        <w:t xml:space="preserve">Las puntuaciones especifican cuantos puntos serán entregados a cada patinador a la finalización de cada competición, conforme al resultado (clasificación) obtenido en las pruebas deportivas. </w:t>
      </w:r>
    </w:p>
    <w:p w:rsidR="00834F1E" w:rsidRDefault="00834F1E" w:rsidP="0078117E">
      <w:pPr>
        <w:rPr>
          <w:lang w:val="es-ES"/>
        </w:rPr>
      </w:pPr>
      <w:r>
        <w:rPr>
          <w:lang w:val="es-ES"/>
        </w:rPr>
        <w:t>Dependiendo del tipo de Competición (campeonato, Copa o Trofeo), será entregado al patinador un número de puntos diferente.</w:t>
      </w:r>
    </w:p>
    <w:p w:rsidR="0078117E" w:rsidRDefault="0078117E" w:rsidP="0078117E">
      <w:pPr>
        <w:rPr>
          <w:lang w:val="es-ES"/>
        </w:rPr>
      </w:pPr>
      <w:r>
        <w:rPr>
          <w:lang w:val="es-ES"/>
        </w:rPr>
        <w:t xml:space="preserve">Desde esta pantalla, el </w:t>
      </w:r>
      <w:r w:rsidR="00834F1E">
        <w:rPr>
          <w:lang w:val="es-ES"/>
        </w:rPr>
        <w:t>Administrador</w:t>
      </w:r>
      <w:r>
        <w:rPr>
          <w:lang w:val="es-ES"/>
        </w:rPr>
        <w:t xml:space="preserve"> puede:</w:t>
      </w:r>
    </w:p>
    <w:p w:rsidR="0078117E" w:rsidRDefault="0078117E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</w:t>
      </w:r>
      <w:r w:rsidR="00834F1E">
        <w:rPr>
          <w:lang w:val="es-ES"/>
        </w:rPr>
        <w:t>as puntuaciones</w:t>
      </w:r>
    </w:p>
    <w:p w:rsidR="0078117E" w:rsidRDefault="0078117E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Modificar </w:t>
      </w:r>
      <w:r w:rsidR="00834F1E">
        <w:rPr>
          <w:lang w:val="es-ES"/>
        </w:rPr>
        <w:t>el valor de las puntuaci</w:t>
      </w:r>
      <w:r w:rsidR="0087617B">
        <w:rPr>
          <w:lang w:val="es-ES"/>
        </w:rPr>
        <w:t>o</w:t>
      </w:r>
      <w:r w:rsidR="00834F1E">
        <w:rPr>
          <w:lang w:val="es-ES"/>
        </w:rPr>
        <w:t>nes</w:t>
      </w:r>
    </w:p>
    <w:p w:rsidR="00834F1E" w:rsidRDefault="0087617B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Eliminar puntuaciones</w:t>
      </w:r>
    </w:p>
    <w:p w:rsidR="009F7D9E" w:rsidRDefault="009F7D9E" w:rsidP="009F7D9E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87617B" w:rsidRDefault="0006675A" w:rsidP="007811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5F51AB" wp14:editId="5B10B4C3">
            <wp:extent cx="6031230" cy="32670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B" w:rsidRDefault="0078117E" w:rsidP="0078117E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 w:rsidR="0087617B" w:rsidRPr="0087617B">
        <w:rPr>
          <w:lang w:val="es-ES"/>
        </w:rPr>
        <w:t>Puntuaciones</w:t>
      </w:r>
    </w:p>
    <w:p w:rsidR="00032D4B" w:rsidRDefault="00032D4B" w:rsidP="00EB1253">
      <w:pPr>
        <w:rPr>
          <w:lang w:val="es-ES"/>
        </w:rPr>
      </w:pPr>
    </w:p>
    <w:p w:rsidR="00FD1457" w:rsidRDefault="00FD1457" w:rsidP="00FD1457">
      <w:pPr>
        <w:pStyle w:val="Ttulo1"/>
        <w:rPr>
          <w:lang w:val="es-ES"/>
        </w:rPr>
      </w:pPr>
      <w:bookmarkStart w:id="23" w:name="_Toc5965070"/>
      <w:r>
        <w:rPr>
          <w:lang w:val="es-ES"/>
        </w:rPr>
        <w:lastRenderedPageBreak/>
        <w:t>Tareas del usuario Federación</w:t>
      </w:r>
      <w:bookmarkEnd w:id="23"/>
    </w:p>
    <w:p w:rsidR="009073C0" w:rsidRDefault="009073C0" w:rsidP="009073C0">
      <w:pPr>
        <w:rPr>
          <w:lang w:val="es-ES"/>
        </w:rPr>
      </w:pPr>
      <w:r>
        <w:rPr>
          <w:lang w:val="es-ES"/>
        </w:rPr>
        <w:t>El usuario Federación puede acceder a las siguientes opciones disponibles en el menú principal de la aplicación:</w:t>
      </w:r>
    </w:p>
    <w:p w:rsidR="009073C0" w:rsidRDefault="009073C0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Inscripciones,</w:t>
      </w:r>
    </w:p>
    <w:p w:rsidR="009073C0" w:rsidRDefault="009073C0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Pruebas,</w:t>
      </w:r>
    </w:p>
    <w:p w:rsidR="009073C0" w:rsidRPr="00F87D1D" w:rsidRDefault="009073C0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Ranking.</w:t>
      </w:r>
    </w:p>
    <w:p w:rsidR="009073C0" w:rsidRDefault="009073C0" w:rsidP="009073C0">
      <w:pPr>
        <w:rPr>
          <w:lang w:val="es-ES"/>
        </w:rPr>
      </w:pPr>
      <w:r>
        <w:rPr>
          <w:lang w:val="es-ES"/>
        </w:rPr>
        <w:t>La sección Inscripciones es específica para el usuario Federación y permite el acceso a las siguientes opciones:</w:t>
      </w:r>
    </w:p>
    <w:p w:rsidR="00FD1457" w:rsidRDefault="009073C0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Gestión de Clubes</w:t>
      </w:r>
    </w:p>
    <w:p w:rsidR="009073C0" w:rsidRDefault="009073C0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Gestión de Patinadores</w:t>
      </w:r>
    </w:p>
    <w:p w:rsidR="00EB1785" w:rsidRDefault="00EB1785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Gestión de Parejas de </w:t>
      </w:r>
      <w:proofErr w:type="spellStart"/>
      <w:r>
        <w:rPr>
          <w:lang w:val="es-ES"/>
        </w:rPr>
        <w:t>Jam</w:t>
      </w:r>
      <w:proofErr w:type="spellEnd"/>
    </w:p>
    <w:p w:rsidR="009073C0" w:rsidRDefault="004A0A70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Gestión de Competiciones</w:t>
      </w:r>
    </w:p>
    <w:p w:rsidR="004A0A70" w:rsidRPr="009073C0" w:rsidRDefault="004A0A70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Gestión de Inscripciones</w:t>
      </w:r>
    </w:p>
    <w:p w:rsidR="00FD5E81" w:rsidRPr="00FD5E81" w:rsidRDefault="00FD5E81" w:rsidP="00FD5E81">
      <w:pPr>
        <w:rPr>
          <w:lang w:val="es-ES"/>
        </w:rPr>
      </w:pPr>
      <w:r w:rsidRPr="00FD5E81">
        <w:rPr>
          <w:lang w:val="es-ES"/>
        </w:rPr>
        <w:t xml:space="preserve">Adicionalmente, </w:t>
      </w:r>
      <w:r>
        <w:rPr>
          <w:lang w:val="es-ES"/>
        </w:rPr>
        <w:t xml:space="preserve">será habitual que el usuario Administrador haga uso de la opción </w:t>
      </w:r>
      <w:r w:rsidR="00AD3516">
        <w:rPr>
          <w:lang w:val="es-ES"/>
        </w:rPr>
        <w:t>Registro de Dorsales de la sección Pruebas</w:t>
      </w:r>
      <w:r w:rsidR="001879B9">
        <w:rPr>
          <w:lang w:val="es-ES"/>
        </w:rPr>
        <w:t xml:space="preserve"> (ver sección </w:t>
      </w:r>
      <w:r w:rsidR="001879B9">
        <w:rPr>
          <w:lang w:val="es-ES"/>
        </w:rPr>
        <w:fldChar w:fldCharType="begin"/>
      </w:r>
      <w:r w:rsidR="001879B9">
        <w:rPr>
          <w:lang w:val="es-ES"/>
        </w:rPr>
        <w:instrText xml:space="preserve"> REF _Ref1680776 \r \h </w:instrText>
      </w:r>
      <w:r w:rsidR="001879B9">
        <w:rPr>
          <w:lang w:val="es-ES"/>
        </w:rPr>
      </w:r>
      <w:r w:rsidR="001879B9">
        <w:rPr>
          <w:lang w:val="es-ES"/>
        </w:rPr>
        <w:fldChar w:fldCharType="separate"/>
      </w:r>
      <w:r w:rsidR="002D2935">
        <w:rPr>
          <w:lang w:val="es-ES"/>
        </w:rPr>
        <w:t>5.1</w:t>
      </w:r>
      <w:r w:rsidR="001879B9">
        <w:rPr>
          <w:lang w:val="es-ES"/>
        </w:rPr>
        <w:fldChar w:fldCharType="end"/>
      </w:r>
      <w:r w:rsidR="001879B9">
        <w:rPr>
          <w:lang w:val="es-ES"/>
        </w:rPr>
        <w:t>)</w:t>
      </w:r>
      <w:r w:rsidR="00AD3516">
        <w:rPr>
          <w:lang w:val="es-ES"/>
        </w:rPr>
        <w:t>.</w:t>
      </w:r>
    </w:p>
    <w:p w:rsidR="00C67073" w:rsidRDefault="00C67073" w:rsidP="00EB1253">
      <w:pPr>
        <w:rPr>
          <w:lang w:val="es-ES"/>
        </w:rPr>
      </w:pPr>
    </w:p>
    <w:p w:rsidR="00B548DF" w:rsidRDefault="00B548DF" w:rsidP="00B548DF">
      <w:pPr>
        <w:pStyle w:val="Ttulo2"/>
        <w:rPr>
          <w:lang w:val="es-ES"/>
        </w:rPr>
      </w:pPr>
      <w:bookmarkStart w:id="24" w:name="_Toc5965071"/>
      <w:r>
        <w:rPr>
          <w:lang w:val="es-ES"/>
        </w:rPr>
        <w:t>Gestión de Clubes</w:t>
      </w:r>
      <w:bookmarkEnd w:id="24"/>
    </w:p>
    <w:p w:rsidR="00EF7DBF" w:rsidRDefault="003B04E3" w:rsidP="00EB1253">
      <w:pPr>
        <w:rPr>
          <w:lang w:val="es-ES"/>
        </w:rPr>
      </w:pPr>
      <w:r>
        <w:rPr>
          <w:lang w:val="es-ES"/>
        </w:rPr>
        <w:t>La ventana de “Gestión de Clubes” permite realizar el mantenimiento de los Clubes.</w:t>
      </w:r>
      <w:r w:rsidR="00EF7DBF">
        <w:rPr>
          <w:lang w:val="es-ES"/>
        </w:rPr>
        <w:t xml:space="preserve"> Desde esta pantalla, el personal de la Federación puede:</w:t>
      </w:r>
    </w:p>
    <w:p w:rsidR="00B548DF" w:rsidRDefault="00EF7DBF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nuevos clubes</w:t>
      </w:r>
    </w:p>
    <w:p w:rsidR="00EF7DBF" w:rsidRDefault="00EF7DBF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Modificar la información de un club existente</w:t>
      </w:r>
    </w:p>
    <w:p w:rsidR="006A2BDD" w:rsidRDefault="006A2BDD" w:rsidP="006A2BDD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3B04E3" w:rsidRDefault="00F96472" w:rsidP="00EB1253">
      <w:pPr>
        <w:rPr>
          <w:lang w:val="es-ES"/>
        </w:rPr>
      </w:pPr>
      <w:r>
        <w:rPr>
          <w:lang w:val="es-ES"/>
        </w:rPr>
        <w:t>Sólo el usuario Administrador puede eliminar un Club ya existente, y únicamente en el caso en que este club no tenga patinadores asociados.</w:t>
      </w:r>
    </w:p>
    <w:p w:rsidR="00C74C6B" w:rsidRDefault="00A11CCE" w:rsidP="00EB1253">
      <w:pPr>
        <w:rPr>
          <w:lang w:val="es-ES"/>
        </w:rPr>
      </w:pPr>
      <w:r>
        <w:rPr>
          <w:lang w:val="es-ES"/>
        </w:rPr>
        <w:t xml:space="preserve">El campo “Coordinador” es importante; aquí indicaremos el nombre del usuario que ejerce como “Delegado de Club”. Sólo este usuario podrá dar de alta Pre-Inscripciones (ver apartado </w:t>
      </w:r>
      <w:r>
        <w:rPr>
          <w:lang w:val="es-ES"/>
        </w:rPr>
        <w:fldChar w:fldCharType="begin"/>
      </w:r>
      <w:r>
        <w:rPr>
          <w:lang w:val="es-ES"/>
        </w:rPr>
        <w:instrText xml:space="preserve"> REF _Ref1685192 \r \h </w:instrText>
      </w:r>
      <w:r>
        <w:rPr>
          <w:lang w:val="es-ES"/>
        </w:rPr>
      </w:r>
      <w:r>
        <w:rPr>
          <w:lang w:val="es-ES"/>
        </w:rPr>
        <w:fldChar w:fldCharType="separate"/>
      </w:r>
      <w:r w:rsidR="002D2935">
        <w:rPr>
          <w:lang w:val="es-ES"/>
        </w:rPr>
        <w:t>6.1</w:t>
      </w:r>
      <w:r>
        <w:rPr>
          <w:lang w:val="es-ES"/>
        </w:rPr>
        <w:fldChar w:fldCharType="end"/>
      </w:r>
      <w:r>
        <w:rPr>
          <w:lang w:val="es-ES"/>
        </w:rPr>
        <w:t>).</w:t>
      </w:r>
    </w:p>
    <w:p w:rsidR="00A11CCE" w:rsidRDefault="00A11CCE" w:rsidP="00EB1253">
      <w:pPr>
        <w:rPr>
          <w:lang w:val="es-ES"/>
        </w:rPr>
      </w:pPr>
    </w:p>
    <w:p w:rsidR="003B04E3" w:rsidRDefault="003B04E3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938832" wp14:editId="65BADCBE">
            <wp:extent cx="6031230" cy="32670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DE" w:rsidRPr="00E61CDE" w:rsidRDefault="00E61CDE" w:rsidP="00E61CDE">
      <w:pPr>
        <w:pStyle w:val="Figure"/>
        <w:rPr>
          <w:lang w:val="es-ES"/>
        </w:rPr>
      </w:pPr>
      <w:r w:rsidRPr="00E61CDE">
        <w:rPr>
          <w:lang w:val="es-ES"/>
        </w:rPr>
        <w:t>Pantalla de Gestión de C</w:t>
      </w:r>
      <w:r>
        <w:rPr>
          <w:lang w:val="es-ES"/>
        </w:rPr>
        <w:t>lubes</w:t>
      </w:r>
    </w:p>
    <w:p w:rsidR="00B548DF" w:rsidRDefault="00B548DF" w:rsidP="00EB1253">
      <w:pPr>
        <w:rPr>
          <w:lang w:val="es-ES"/>
        </w:rPr>
      </w:pPr>
    </w:p>
    <w:p w:rsidR="00B548DF" w:rsidRDefault="00B548DF" w:rsidP="00B548DF">
      <w:pPr>
        <w:pStyle w:val="Ttulo2"/>
        <w:rPr>
          <w:lang w:val="es-ES"/>
        </w:rPr>
      </w:pPr>
      <w:bookmarkStart w:id="25" w:name="_Toc5965072"/>
      <w:r>
        <w:rPr>
          <w:lang w:val="es-ES"/>
        </w:rPr>
        <w:t>Gestión de Patinadores</w:t>
      </w:r>
      <w:bookmarkEnd w:id="25"/>
    </w:p>
    <w:p w:rsidR="00F96472" w:rsidRDefault="00F96472" w:rsidP="00F96472">
      <w:pPr>
        <w:rPr>
          <w:lang w:val="es-ES"/>
        </w:rPr>
      </w:pPr>
      <w:r>
        <w:rPr>
          <w:lang w:val="es-ES"/>
        </w:rPr>
        <w:t>La ventana de “Gestión de Patinadores” permite realizar el mantenimiento de los patinadores. Desde esta pantalla, el personal de la Federación puede:</w:t>
      </w:r>
    </w:p>
    <w:p w:rsidR="00F96472" w:rsidRDefault="00F9647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nuevos patinadores</w:t>
      </w:r>
    </w:p>
    <w:p w:rsidR="00F96472" w:rsidRDefault="00F9647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Modificar la información de un patinador existente</w:t>
      </w:r>
    </w:p>
    <w:p w:rsidR="006A2BDD" w:rsidRDefault="006A2BDD" w:rsidP="006A2BDD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B548DF" w:rsidRDefault="00F96472" w:rsidP="00F96472">
      <w:pPr>
        <w:rPr>
          <w:lang w:val="es-ES"/>
        </w:rPr>
      </w:pPr>
      <w:r>
        <w:rPr>
          <w:lang w:val="es-ES"/>
        </w:rPr>
        <w:t>Sólo el usuario Administrador puede eliminar un patinador ya existente; esta acción no eliminará el historial y palmarés de dicho patinador.</w:t>
      </w:r>
    </w:p>
    <w:p w:rsidR="00F96472" w:rsidRDefault="00F96472" w:rsidP="00EB1253">
      <w:pPr>
        <w:rPr>
          <w:lang w:val="es-ES"/>
        </w:rPr>
      </w:pPr>
    </w:p>
    <w:p w:rsidR="00E61CDE" w:rsidRDefault="00F96472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376400E" wp14:editId="54E3F195">
            <wp:extent cx="6031230" cy="32670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DE" w:rsidRPr="00E61CDE" w:rsidRDefault="00E61CDE" w:rsidP="00E61CDE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>Patinadores</w:t>
      </w:r>
    </w:p>
    <w:p w:rsidR="00F80988" w:rsidRDefault="00F80988" w:rsidP="00EB1253">
      <w:pPr>
        <w:rPr>
          <w:lang w:val="es-ES"/>
        </w:rPr>
      </w:pPr>
    </w:p>
    <w:p w:rsidR="00B56734" w:rsidRDefault="00B56734" w:rsidP="00B56734">
      <w:pPr>
        <w:pStyle w:val="Ttulo2"/>
        <w:rPr>
          <w:lang w:val="es-ES"/>
        </w:rPr>
      </w:pPr>
      <w:bookmarkStart w:id="26" w:name="_Toc5965073"/>
      <w:r>
        <w:rPr>
          <w:lang w:val="es-ES"/>
        </w:rPr>
        <w:t xml:space="preserve">Gestión de Parejas de </w:t>
      </w:r>
      <w:proofErr w:type="spellStart"/>
      <w:r>
        <w:rPr>
          <w:lang w:val="es-ES"/>
        </w:rPr>
        <w:t>Jam</w:t>
      </w:r>
      <w:bookmarkEnd w:id="26"/>
      <w:proofErr w:type="spellEnd"/>
    </w:p>
    <w:p w:rsidR="00DB64E4" w:rsidRDefault="00DB64E4" w:rsidP="00DB64E4">
      <w:pPr>
        <w:rPr>
          <w:lang w:val="es-ES"/>
        </w:rPr>
      </w:pPr>
      <w:r>
        <w:rPr>
          <w:lang w:val="es-ES"/>
        </w:rPr>
        <w:t xml:space="preserve">La ventana de “Gestión de Parejas de </w:t>
      </w:r>
      <w:proofErr w:type="spellStart"/>
      <w:r>
        <w:rPr>
          <w:lang w:val="es-ES"/>
        </w:rPr>
        <w:t>Jam</w:t>
      </w:r>
      <w:proofErr w:type="spellEnd"/>
      <w:r>
        <w:rPr>
          <w:lang w:val="es-ES"/>
        </w:rPr>
        <w:t xml:space="preserve">” permite realizar el mantenimiento de las parejas que compiten en </w:t>
      </w:r>
      <w:proofErr w:type="spellStart"/>
      <w:r w:rsidR="001857B0">
        <w:rPr>
          <w:lang w:val="es-ES"/>
        </w:rPr>
        <w:t>J</w:t>
      </w:r>
      <w:r>
        <w:rPr>
          <w:lang w:val="es-ES"/>
        </w:rPr>
        <w:t>am</w:t>
      </w:r>
      <w:proofErr w:type="spellEnd"/>
      <w:r>
        <w:rPr>
          <w:lang w:val="es-ES"/>
        </w:rPr>
        <w:t>. Desde esta pantalla, el personal de la Federación puede:</w:t>
      </w:r>
    </w:p>
    <w:p w:rsidR="00DB64E4" w:rsidRDefault="00DB64E4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</w:t>
      </w:r>
      <w:r w:rsidRPr="00EF7DBF">
        <w:rPr>
          <w:lang w:val="es-ES"/>
        </w:rPr>
        <w:t>ar de alta</w:t>
      </w:r>
      <w:r>
        <w:rPr>
          <w:lang w:val="es-ES"/>
        </w:rPr>
        <w:t xml:space="preserve"> nuevas parejas</w:t>
      </w:r>
    </w:p>
    <w:p w:rsidR="00DB64E4" w:rsidRDefault="00DB64E4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Modificar la información de una pareja existente</w:t>
      </w:r>
    </w:p>
    <w:p w:rsidR="006A2BDD" w:rsidRDefault="006A2BDD" w:rsidP="006A2BDD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Exportar los datos en formato Excel (XLSX)</w:t>
      </w:r>
    </w:p>
    <w:p w:rsidR="00DB64E4" w:rsidRDefault="00DB64E4" w:rsidP="00DB64E4">
      <w:pPr>
        <w:rPr>
          <w:lang w:val="es-ES"/>
        </w:rPr>
      </w:pPr>
      <w:r>
        <w:rPr>
          <w:lang w:val="es-ES"/>
        </w:rPr>
        <w:t>Sólo el usuario Administrador puede eliminar una pareja ya existente; esta acción no eliminará el historial y palmarés de dicha pareja.</w:t>
      </w:r>
    </w:p>
    <w:p w:rsidR="00B56734" w:rsidRDefault="00B56734" w:rsidP="00EB1253">
      <w:pPr>
        <w:rPr>
          <w:lang w:val="es-ES"/>
        </w:rPr>
      </w:pPr>
    </w:p>
    <w:p w:rsidR="00B548DF" w:rsidRDefault="00443295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5B4D71C" wp14:editId="1C45CA8D">
            <wp:extent cx="6031230" cy="32670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DE" w:rsidRPr="00E61CDE" w:rsidRDefault="00E61CDE" w:rsidP="00E61CDE">
      <w:pPr>
        <w:pStyle w:val="Figure"/>
        <w:rPr>
          <w:lang w:val="es-ES"/>
        </w:rPr>
      </w:pPr>
      <w:r w:rsidRPr="00E61CDE">
        <w:rPr>
          <w:lang w:val="es-ES"/>
        </w:rPr>
        <w:t xml:space="preserve">Pantalla de Gestión de </w:t>
      </w:r>
      <w:r>
        <w:rPr>
          <w:lang w:val="es-ES"/>
        </w:rPr>
        <w:t xml:space="preserve">Parejas de </w:t>
      </w:r>
      <w:proofErr w:type="spellStart"/>
      <w:r>
        <w:rPr>
          <w:lang w:val="es-ES"/>
        </w:rPr>
        <w:t>Jam</w:t>
      </w:r>
      <w:proofErr w:type="spellEnd"/>
    </w:p>
    <w:p w:rsidR="00E61CDE" w:rsidRDefault="00E61CDE" w:rsidP="00EB1253">
      <w:pPr>
        <w:rPr>
          <w:lang w:val="es-ES"/>
        </w:rPr>
      </w:pPr>
    </w:p>
    <w:p w:rsidR="009A30F9" w:rsidRDefault="00EE5FAD" w:rsidP="00EE5FAD">
      <w:pPr>
        <w:pStyle w:val="Ttulo2"/>
        <w:rPr>
          <w:lang w:val="es-ES"/>
        </w:rPr>
      </w:pPr>
      <w:bookmarkStart w:id="27" w:name="_Ref1680985"/>
      <w:bookmarkStart w:id="28" w:name="_Toc5965074"/>
      <w:r>
        <w:rPr>
          <w:lang w:val="es-ES"/>
        </w:rPr>
        <w:t>Gestión de Competiciones</w:t>
      </w:r>
      <w:bookmarkEnd w:id="27"/>
      <w:bookmarkEnd w:id="28"/>
    </w:p>
    <w:p w:rsidR="00F17EE1" w:rsidRDefault="00F17EE1" w:rsidP="00EB1253">
      <w:pPr>
        <w:rPr>
          <w:lang w:val="es-ES"/>
        </w:rPr>
      </w:pPr>
      <w:r>
        <w:rPr>
          <w:lang w:val="es-ES"/>
        </w:rPr>
        <w:t>En este apartado explicaremos cómo crear (</w:t>
      </w:r>
      <w:r w:rsidR="0033409D">
        <w:rPr>
          <w:lang w:val="es-ES"/>
        </w:rPr>
        <w:t>y/</w:t>
      </w:r>
      <w:r w:rsidR="0006524E">
        <w:rPr>
          <w:lang w:val="es-ES"/>
        </w:rPr>
        <w:t>o</w:t>
      </w:r>
      <w:r>
        <w:rPr>
          <w:lang w:val="es-ES"/>
        </w:rPr>
        <w:t xml:space="preserve"> modificar) una nueva competición.</w:t>
      </w:r>
      <w:r w:rsidR="001C2D74">
        <w:rPr>
          <w:lang w:val="es-ES"/>
        </w:rPr>
        <w:t xml:space="preserve"> Este es un paso previo necesario para </w:t>
      </w:r>
      <w:r w:rsidR="0033409D">
        <w:rPr>
          <w:lang w:val="es-ES"/>
        </w:rPr>
        <w:t xml:space="preserve">poder proceder con </w:t>
      </w:r>
      <w:r w:rsidR="001C2D74">
        <w:rPr>
          <w:lang w:val="es-ES"/>
        </w:rPr>
        <w:t>tareas posteriores</w:t>
      </w:r>
      <w:r w:rsidR="0033409D">
        <w:rPr>
          <w:lang w:val="es-ES"/>
        </w:rPr>
        <w:t>,</w:t>
      </w:r>
      <w:r w:rsidR="001C2D74">
        <w:rPr>
          <w:lang w:val="es-ES"/>
        </w:rPr>
        <w:t xml:space="preserve"> como la gestión de dorsales y el desarrollo/registro de las diferentes </w:t>
      </w:r>
      <w:r w:rsidR="007B6455">
        <w:rPr>
          <w:lang w:val="es-ES"/>
        </w:rPr>
        <w:t>pruebas deportivas</w:t>
      </w:r>
      <w:r w:rsidR="001C2D74">
        <w:rPr>
          <w:lang w:val="es-ES"/>
        </w:rPr>
        <w:t>.</w:t>
      </w:r>
    </w:p>
    <w:p w:rsidR="00EE5FAD" w:rsidRDefault="00F17EE1" w:rsidP="0047594C">
      <w:pPr>
        <w:pStyle w:val="Prrafodelista"/>
        <w:numPr>
          <w:ilvl w:val="0"/>
          <w:numId w:val="42"/>
        </w:numPr>
        <w:rPr>
          <w:lang w:val="es-ES"/>
        </w:rPr>
      </w:pPr>
      <w:r w:rsidRPr="00F17EE1">
        <w:rPr>
          <w:lang w:val="es-ES"/>
        </w:rPr>
        <w:t xml:space="preserve">Para ello </w:t>
      </w:r>
      <w:r w:rsidR="001F7F39">
        <w:rPr>
          <w:lang w:val="es-ES"/>
        </w:rPr>
        <w:t>haremos clic en la opción “Competiciones” del menú principal, lo que nos conducirá a la siguiente ventana:</w:t>
      </w:r>
    </w:p>
    <w:p w:rsidR="00575985" w:rsidRDefault="00035339" w:rsidP="00575985">
      <w:pPr>
        <w:rPr>
          <w:lang w:val="es-ES"/>
        </w:rPr>
      </w:pPr>
      <w:r>
        <w:rPr>
          <w:noProof/>
        </w:rPr>
        <w:lastRenderedPageBreak/>
        <w:pict>
          <v:oval id="_x0000_s1039" style="position:absolute;left:0;text-align:left;margin-left:440.1pt;margin-top:52.1pt;width:14.4pt;height:14.8pt;z-index:251670528;v-text-anchor:middle">
            <v:textbox style="mso-next-textbox:#_x0000_s1039" inset="0,0,0,0">
              <w:txbxContent>
                <w:p w:rsidR="00C311E3" w:rsidRPr="00FC15BA" w:rsidRDefault="00C311E3" w:rsidP="00A22AD6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2</w:t>
                  </w:r>
                </w:p>
              </w:txbxContent>
            </v:textbox>
          </v:oval>
        </w:pict>
      </w:r>
      <w:r>
        <w:rPr>
          <w:noProof/>
        </w:rPr>
        <w:pict>
          <v:oval id="_x0000_s1038" style="position:absolute;left:0;text-align:left;margin-left:62.95pt;margin-top:93.55pt;width:14.4pt;height:14.8pt;z-index:251669504;v-text-anchor:middle">
            <v:textbox style="mso-next-textbox:#_x0000_s1038" inset="0,0,0,0">
              <w:txbxContent>
                <w:p w:rsidR="00C311E3" w:rsidRPr="00FC15BA" w:rsidRDefault="00C311E3" w:rsidP="00A22AD6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</w:t>
                  </w:r>
                  <w:r w:rsidRPr="00FC15BA">
                    <w:rPr>
                      <w:b/>
                      <w:sz w:val="16"/>
                      <w:szCs w:val="16"/>
                      <w:lang w:val="es-ES"/>
                    </w:rPr>
                    <w:t>1</w:t>
                  </w:r>
                </w:p>
              </w:txbxContent>
            </v:textbox>
          </v:oval>
        </w:pict>
      </w:r>
      <w:r w:rsidR="00575985">
        <w:rPr>
          <w:noProof/>
        </w:rPr>
        <w:drawing>
          <wp:inline distT="0" distB="0" distL="0" distR="0" wp14:anchorId="76E3F23A" wp14:editId="286DBBFD">
            <wp:extent cx="603123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85" w:rsidRPr="00575985" w:rsidRDefault="00575985" w:rsidP="00575985">
      <w:pPr>
        <w:pStyle w:val="Figure"/>
      </w:pPr>
      <w:proofErr w:type="spellStart"/>
      <w:r>
        <w:t>Pantalla</w:t>
      </w:r>
      <w:proofErr w:type="spellEnd"/>
      <w:r>
        <w:t xml:space="preserve"> de </w:t>
      </w:r>
      <w:proofErr w:type="spellStart"/>
      <w:r w:rsidRPr="00575985">
        <w:t>Gestión</w:t>
      </w:r>
      <w:proofErr w:type="spellEnd"/>
      <w:r w:rsidRPr="00575985">
        <w:t xml:space="preserve"> de </w:t>
      </w:r>
      <w:proofErr w:type="spellStart"/>
      <w:r w:rsidRPr="00575985">
        <w:t>Competiciones</w:t>
      </w:r>
      <w:proofErr w:type="spellEnd"/>
    </w:p>
    <w:p w:rsidR="001F7F39" w:rsidRPr="00F17EE1" w:rsidRDefault="000C0E8A" w:rsidP="0047594C">
      <w:pPr>
        <w:pStyle w:val="Prrafodelista"/>
        <w:numPr>
          <w:ilvl w:val="0"/>
          <w:numId w:val="42"/>
        </w:numPr>
        <w:rPr>
          <w:lang w:val="es-ES"/>
        </w:rPr>
      </w:pPr>
      <w:r>
        <w:rPr>
          <w:lang w:val="es-ES"/>
        </w:rPr>
        <w:t>A continuación</w:t>
      </w:r>
      <w:r w:rsidR="009149DB">
        <w:rPr>
          <w:lang w:val="es-ES"/>
        </w:rPr>
        <w:t>,</w:t>
      </w:r>
      <w:r>
        <w:rPr>
          <w:lang w:val="es-ES"/>
        </w:rPr>
        <w:t xml:space="preserve"> pulsaremos sobre el botón “Nuevo”</w:t>
      </w:r>
      <w:r w:rsidR="006B4376">
        <w:rPr>
          <w:lang w:val="es-ES"/>
        </w:rPr>
        <w:t>; esta acción</w:t>
      </w:r>
      <w:r>
        <w:rPr>
          <w:lang w:val="es-ES"/>
        </w:rPr>
        <w:t xml:space="preserve"> abrirá el panel de edición de datos</w:t>
      </w:r>
      <w:r w:rsidR="00D85457">
        <w:rPr>
          <w:lang w:val="es-ES"/>
        </w:rPr>
        <w:t>, donde rellenaremos los siguientes campos:</w:t>
      </w:r>
    </w:p>
    <w:p w:rsidR="00EE5FAD" w:rsidRDefault="00035339" w:rsidP="00EB1253">
      <w:pPr>
        <w:rPr>
          <w:lang w:val="es-ES"/>
        </w:rPr>
      </w:pPr>
      <w:r>
        <w:rPr>
          <w:noProof/>
        </w:rPr>
        <w:pict>
          <v:oval id="_x0000_s1040" style="position:absolute;left:0;text-align:left;margin-left:358.15pt;margin-top:237.95pt;width:14.4pt;height:14.8pt;z-index:251671552;v-text-anchor:middle">
            <v:textbox style="mso-next-textbox:#_x0000_s1040" inset="0,0,0,0">
              <w:txbxContent>
                <w:p w:rsidR="00C311E3" w:rsidRPr="00FC15BA" w:rsidRDefault="00C311E3" w:rsidP="002D3A1F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3</w:t>
                  </w:r>
                </w:p>
              </w:txbxContent>
            </v:textbox>
          </v:oval>
        </w:pict>
      </w:r>
      <w:r w:rsidR="000C0E8A">
        <w:rPr>
          <w:noProof/>
        </w:rPr>
        <w:drawing>
          <wp:inline distT="0" distB="0" distL="0" distR="0" wp14:anchorId="29FA08FB" wp14:editId="2E9822FD">
            <wp:extent cx="603123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8A" w:rsidRDefault="000C0E8A" w:rsidP="000C0E8A">
      <w:pPr>
        <w:pStyle w:val="Figure"/>
        <w:rPr>
          <w:lang w:val="es-ES"/>
        </w:rPr>
      </w:pPr>
      <w:r w:rsidRPr="000C0E8A">
        <w:rPr>
          <w:lang w:val="es-ES"/>
        </w:rPr>
        <w:t xml:space="preserve">Panel de </w:t>
      </w:r>
      <w:r>
        <w:rPr>
          <w:lang w:val="es-ES"/>
        </w:rPr>
        <w:t>edición de Competiciones</w:t>
      </w:r>
    </w:p>
    <w:p w:rsidR="00AF3817" w:rsidRPr="000C0E8A" w:rsidRDefault="00AF3817" w:rsidP="000C0E8A">
      <w:pPr>
        <w:pStyle w:val="Figure"/>
        <w:rPr>
          <w:lang w:val="es-ES"/>
        </w:rPr>
      </w:pPr>
    </w:p>
    <w:p w:rsidR="00EE5FAD" w:rsidRPr="00B15499" w:rsidRDefault="00D85457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lastRenderedPageBreak/>
        <w:t xml:space="preserve">Nombre – </w:t>
      </w:r>
      <w:r w:rsidR="006529A1">
        <w:rPr>
          <w:lang w:val="es-ES"/>
        </w:rPr>
        <w:t>descripción</w:t>
      </w:r>
      <w:r w:rsidRPr="00B15499">
        <w:rPr>
          <w:lang w:val="es-ES"/>
        </w:rPr>
        <w:t xml:space="preserve"> que identificará a la competición.</w:t>
      </w:r>
    </w:p>
    <w:p w:rsidR="00D85457" w:rsidRPr="00B15499" w:rsidRDefault="00C875D9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>Organizador – nombre del club que organiza el campeonato.</w:t>
      </w:r>
    </w:p>
    <w:p w:rsidR="003D7B1D" w:rsidRPr="00B15499" w:rsidRDefault="00C875D9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>Localidad – ciudad donde se celebrará la competición.</w:t>
      </w:r>
    </w:p>
    <w:p w:rsidR="00C875D9" w:rsidRPr="00B15499" w:rsidRDefault="00032D4B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 xml:space="preserve">Circuito – circuito/temporada (ver </w:t>
      </w:r>
      <w:r w:rsidR="000E4732" w:rsidRPr="00B15499">
        <w:rPr>
          <w:lang w:val="es-ES"/>
        </w:rPr>
        <w:fldChar w:fldCharType="begin"/>
      </w:r>
      <w:r w:rsidR="000E4732" w:rsidRPr="00B15499">
        <w:rPr>
          <w:lang w:val="es-ES"/>
        </w:rPr>
        <w:instrText xml:space="preserve"> REF _Ref1684821 \r \h </w:instrText>
      </w:r>
      <w:r w:rsidR="000E4732" w:rsidRPr="00B15499">
        <w:rPr>
          <w:lang w:val="es-ES"/>
        </w:rPr>
      </w:r>
      <w:r w:rsidR="000E4732" w:rsidRPr="00B15499">
        <w:rPr>
          <w:lang w:val="es-ES"/>
        </w:rPr>
        <w:fldChar w:fldCharType="separate"/>
      </w:r>
      <w:r w:rsidR="002D2935">
        <w:rPr>
          <w:lang w:val="es-ES"/>
        </w:rPr>
        <w:t>3.3</w:t>
      </w:r>
      <w:r w:rsidR="000E4732" w:rsidRPr="00B15499">
        <w:rPr>
          <w:lang w:val="es-ES"/>
        </w:rPr>
        <w:fldChar w:fldCharType="end"/>
      </w:r>
      <w:r w:rsidRPr="00B15499">
        <w:rPr>
          <w:lang w:val="es-ES"/>
        </w:rPr>
        <w:t xml:space="preserve">) en </w:t>
      </w:r>
      <w:r w:rsidR="000E4732" w:rsidRPr="00B15499">
        <w:rPr>
          <w:lang w:val="es-ES"/>
        </w:rPr>
        <w:t>el</w:t>
      </w:r>
      <w:r w:rsidRPr="00B15499">
        <w:rPr>
          <w:lang w:val="es-ES"/>
        </w:rPr>
        <w:t xml:space="preserve"> que está incluido este campeonato.</w:t>
      </w:r>
    </w:p>
    <w:p w:rsidR="003D7B1D" w:rsidRPr="00B15499" w:rsidRDefault="00782331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 xml:space="preserve">Tipo de </w:t>
      </w:r>
      <w:r w:rsidR="00DA3CD6">
        <w:rPr>
          <w:lang w:val="es-ES"/>
        </w:rPr>
        <w:t>Competición</w:t>
      </w:r>
      <w:r w:rsidRPr="00B15499">
        <w:rPr>
          <w:lang w:val="es-ES"/>
        </w:rPr>
        <w:t xml:space="preserve"> – puede ser: Campeonato, Copa u otros. La puntuación asignada a los competidores (ver </w:t>
      </w:r>
      <w:r w:rsidR="00B15499" w:rsidRPr="00B15499">
        <w:rPr>
          <w:lang w:val="es-ES"/>
        </w:rPr>
        <w:fldChar w:fldCharType="begin"/>
      </w:r>
      <w:r w:rsidR="00B15499" w:rsidRPr="00B15499">
        <w:rPr>
          <w:lang w:val="es-ES"/>
        </w:rPr>
        <w:instrText xml:space="preserve"> REF _Ref1685617 \r \h </w:instrText>
      </w:r>
      <w:r w:rsidR="00B15499" w:rsidRPr="00B15499">
        <w:rPr>
          <w:lang w:val="es-ES"/>
        </w:rPr>
      </w:r>
      <w:r w:rsidR="00B15499" w:rsidRPr="00B15499">
        <w:rPr>
          <w:lang w:val="es-ES"/>
        </w:rPr>
        <w:fldChar w:fldCharType="separate"/>
      </w:r>
      <w:r w:rsidR="002D2935">
        <w:rPr>
          <w:lang w:val="es-ES"/>
        </w:rPr>
        <w:t>3.5</w:t>
      </w:r>
      <w:r w:rsidR="00B15499" w:rsidRPr="00B15499">
        <w:rPr>
          <w:lang w:val="es-ES"/>
        </w:rPr>
        <w:fldChar w:fldCharType="end"/>
      </w:r>
      <w:r w:rsidRPr="00B15499">
        <w:rPr>
          <w:lang w:val="es-ES"/>
        </w:rPr>
        <w:t xml:space="preserve">) dependerá del Tipo de </w:t>
      </w:r>
      <w:r w:rsidR="00DA3CD6" w:rsidRPr="00DA3CD6">
        <w:rPr>
          <w:lang w:val="es-ES"/>
        </w:rPr>
        <w:t>Competición</w:t>
      </w:r>
      <w:r w:rsidRPr="00B15499">
        <w:rPr>
          <w:lang w:val="es-ES"/>
        </w:rPr>
        <w:t>.</w:t>
      </w:r>
    </w:p>
    <w:p w:rsidR="00B15499" w:rsidRPr="00B15499" w:rsidRDefault="00B15499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>Fecha de Inicio de la competición.</w:t>
      </w:r>
    </w:p>
    <w:p w:rsidR="00B15499" w:rsidRPr="00B15499" w:rsidRDefault="00B15499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>Fecha de Finalización de la competición.</w:t>
      </w:r>
    </w:p>
    <w:p w:rsidR="00B15499" w:rsidRPr="00B15499" w:rsidRDefault="00B15499" w:rsidP="0047594C">
      <w:pPr>
        <w:pStyle w:val="Prrafodelista"/>
        <w:numPr>
          <w:ilvl w:val="0"/>
          <w:numId w:val="43"/>
        </w:numPr>
        <w:rPr>
          <w:lang w:val="es-ES"/>
        </w:rPr>
      </w:pPr>
      <w:r w:rsidRPr="00B15499">
        <w:rPr>
          <w:lang w:val="es-ES"/>
        </w:rPr>
        <w:t>Fecha de Finalización de la preinscripción a esta competición.</w:t>
      </w:r>
    </w:p>
    <w:p w:rsidR="00B15499" w:rsidRDefault="0063706F" w:rsidP="00D85457">
      <w:pPr>
        <w:ind w:left="720"/>
        <w:rPr>
          <w:lang w:val="es-ES"/>
        </w:rPr>
      </w:pPr>
      <w:r>
        <w:rPr>
          <w:lang w:val="es-ES"/>
        </w:rPr>
        <w:t>El usuario también puede indicar qué modalidades estarán incluidas dentro de la competición que estamos editando.</w:t>
      </w:r>
    </w:p>
    <w:p w:rsidR="0063706F" w:rsidRDefault="0063706F" w:rsidP="00D85457">
      <w:pPr>
        <w:ind w:left="720"/>
        <w:rPr>
          <w:lang w:val="es-ES"/>
        </w:rPr>
      </w:pPr>
      <w:r>
        <w:rPr>
          <w:lang w:val="es-ES"/>
        </w:rPr>
        <w:t>3. Finalmente, pulsaremos el botón ‘Salvar’ para guardar los datos</w:t>
      </w:r>
      <w:r w:rsidR="00932881">
        <w:rPr>
          <w:lang w:val="es-ES"/>
        </w:rPr>
        <w:t>.</w:t>
      </w:r>
    </w:p>
    <w:p w:rsidR="0012026F" w:rsidRDefault="0012026F" w:rsidP="00EB1253">
      <w:pPr>
        <w:rPr>
          <w:lang w:val="es-ES"/>
        </w:rPr>
      </w:pPr>
    </w:p>
    <w:p w:rsidR="00932881" w:rsidRDefault="00932881" w:rsidP="00EB1253">
      <w:pPr>
        <w:rPr>
          <w:lang w:val="es-ES"/>
        </w:rPr>
      </w:pPr>
      <w:r>
        <w:rPr>
          <w:lang w:val="es-ES"/>
        </w:rPr>
        <w:t>El botón “Cierra Evento” es muy importante</w:t>
      </w:r>
      <w:r w:rsidR="006529A1">
        <w:rPr>
          <w:lang w:val="es-ES"/>
        </w:rPr>
        <w:t xml:space="preserve"> y debe ser utilizado </w:t>
      </w:r>
      <w:proofErr w:type="spellStart"/>
      <w:r w:rsidR="006529A1">
        <w:rPr>
          <w:lang w:val="es-ES"/>
        </w:rPr>
        <w:t>on</w:t>
      </w:r>
      <w:proofErr w:type="spellEnd"/>
      <w:r w:rsidR="006529A1">
        <w:rPr>
          <w:lang w:val="es-ES"/>
        </w:rPr>
        <w:t xml:space="preserve"> cautela</w:t>
      </w:r>
      <w:r>
        <w:rPr>
          <w:lang w:val="es-ES"/>
        </w:rPr>
        <w:t xml:space="preserve">, ya que desencadena </w:t>
      </w:r>
      <w:r w:rsidR="00CB1988">
        <w:rPr>
          <w:lang w:val="es-ES"/>
        </w:rPr>
        <w:t>l</w:t>
      </w:r>
      <w:r>
        <w:rPr>
          <w:lang w:val="es-ES"/>
        </w:rPr>
        <w:t>as</w:t>
      </w:r>
      <w:r w:rsidR="00CB1988">
        <w:rPr>
          <w:lang w:val="es-ES"/>
        </w:rPr>
        <w:t xml:space="preserve"> siguientes</w:t>
      </w:r>
      <w:r>
        <w:rPr>
          <w:lang w:val="es-ES"/>
        </w:rPr>
        <w:t xml:space="preserve"> acciones</w:t>
      </w:r>
      <w:r w:rsidR="00CB1988">
        <w:rPr>
          <w:lang w:val="es-ES"/>
        </w:rPr>
        <w:t>:</w:t>
      </w:r>
    </w:p>
    <w:p w:rsidR="00CB1988" w:rsidRDefault="00CB1988" w:rsidP="0047594C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>Marca el campeonato en cuestión como “Cerrado”. Esto impide que los resultados de las pruebas puedan ser modificados.</w:t>
      </w:r>
    </w:p>
    <w:p w:rsidR="00BE2138" w:rsidRDefault="00BE2138" w:rsidP="0047594C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>Ejecuta el cálculo del ranking absoluto (contabiliza la suma de puntos obtenidos por cada patinador a partir de las tres mejores puntuaciones obtenidas en las últimas cuatro competiciones, incluyendo la seleccionada).</w:t>
      </w:r>
    </w:p>
    <w:p w:rsidR="00CB1988" w:rsidRPr="00CB1988" w:rsidRDefault="00CB1988" w:rsidP="0047594C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>Ejecuta el c</w:t>
      </w:r>
      <w:r w:rsidR="000F621D">
        <w:rPr>
          <w:lang w:val="es-ES"/>
        </w:rPr>
        <w:t>á</w:t>
      </w:r>
      <w:r>
        <w:rPr>
          <w:lang w:val="es-ES"/>
        </w:rPr>
        <w:t>lculo de</w:t>
      </w:r>
      <w:r w:rsidR="00BE2138">
        <w:rPr>
          <w:lang w:val="es-ES"/>
        </w:rPr>
        <w:t>l</w:t>
      </w:r>
      <w:r>
        <w:rPr>
          <w:lang w:val="es-ES"/>
        </w:rPr>
        <w:t xml:space="preserve"> ranking</w:t>
      </w:r>
      <w:r w:rsidR="00BE2138">
        <w:rPr>
          <w:lang w:val="es-ES"/>
        </w:rPr>
        <w:t xml:space="preserve"> del circuito actual</w:t>
      </w:r>
      <w:r>
        <w:rPr>
          <w:lang w:val="es-ES"/>
        </w:rPr>
        <w:t xml:space="preserve"> (contabiliza la suma de puntos obtenidos por cada patinador a partir de las tres mejores puntuaciones obtenidas en las </w:t>
      </w:r>
      <w:r w:rsidR="00551918">
        <w:rPr>
          <w:lang w:val="es-ES"/>
        </w:rPr>
        <w:t>ú</w:t>
      </w:r>
      <w:r>
        <w:rPr>
          <w:lang w:val="es-ES"/>
        </w:rPr>
        <w:t>ltimas cuatro competiciones</w:t>
      </w:r>
      <w:r w:rsidR="00BE2138">
        <w:rPr>
          <w:lang w:val="es-ES"/>
        </w:rPr>
        <w:t xml:space="preserve"> del circuito en curso</w:t>
      </w:r>
      <w:r>
        <w:rPr>
          <w:lang w:val="es-ES"/>
        </w:rPr>
        <w:t>, incluyendo la seleccionada).</w:t>
      </w:r>
    </w:p>
    <w:p w:rsidR="009A5667" w:rsidRPr="009A5667" w:rsidRDefault="009A5667" w:rsidP="009A5667">
      <w:pPr>
        <w:rPr>
          <w:lang w:val="es-ES"/>
        </w:rPr>
      </w:pPr>
      <w:r w:rsidRPr="009A5667">
        <w:rPr>
          <w:lang w:val="es-ES"/>
        </w:rPr>
        <w:t>El usu</w:t>
      </w:r>
      <w:r>
        <w:rPr>
          <w:lang w:val="es-ES"/>
        </w:rPr>
        <w:t>a</w:t>
      </w:r>
      <w:r w:rsidRPr="009A5667">
        <w:rPr>
          <w:lang w:val="es-ES"/>
        </w:rPr>
        <w:t>r</w:t>
      </w:r>
      <w:r>
        <w:rPr>
          <w:lang w:val="es-ES"/>
        </w:rPr>
        <w:t>i</w:t>
      </w:r>
      <w:r w:rsidRPr="009A5667">
        <w:rPr>
          <w:lang w:val="es-ES"/>
        </w:rPr>
        <w:t xml:space="preserve">o también puede Exportar los datos </w:t>
      </w:r>
      <w:r>
        <w:rPr>
          <w:lang w:val="es-ES"/>
        </w:rPr>
        <w:t xml:space="preserve">de competiciones </w:t>
      </w:r>
      <w:r w:rsidRPr="009A5667">
        <w:rPr>
          <w:lang w:val="es-ES"/>
        </w:rPr>
        <w:t>en formato Excel (XLSX)</w:t>
      </w:r>
      <w:r>
        <w:rPr>
          <w:lang w:val="es-ES"/>
        </w:rPr>
        <w:t>.</w:t>
      </w:r>
    </w:p>
    <w:p w:rsidR="009A5667" w:rsidRDefault="009A5667" w:rsidP="00EB1253">
      <w:pPr>
        <w:rPr>
          <w:lang w:val="es-ES"/>
        </w:rPr>
      </w:pPr>
    </w:p>
    <w:p w:rsidR="00B548DF" w:rsidRDefault="00B548DF" w:rsidP="00B548DF">
      <w:pPr>
        <w:pStyle w:val="Ttulo2"/>
        <w:rPr>
          <w:lang w:val="es-ES"/>
        </w:rPr>
      </w:pPr>
      <w:bookmarkStart w:id="29" w:name="_Toc5965075"/>
      <w:r>
        <w:rPr>
          <w:lang w:val="es-ES"/>
        </w:rPr>
        <w:lastRenderedPageBreak/>
        <w:t>Inscripciones</w:t>
      </w:r>
      <w:bookmarkEnd w:id="29"/>
    </w:p>
    <w:p w:rsidR="00EE5FAD" w:rsidRDefault="00B548DF" w:rsidP="00EB1253">
      <w:pPr>
        <w:rPr>
          <w:lang w:val="es-ES"/>
        </w:rPr>
      </w:pPr>
      <w:r>
        <w:rPr>
          <w:lang w:val="es-ES"/>
        </w:rPr>
        <w:t xml:space="preserve">La gestión de Inscripciones es idéntica a la gestión de Preinscripciones descrita en la sección </w:t>
      </w:r>
      <w:r>
        <w:rPr>
          <w:lang w:val="es-ES"/>
        </w:rPr>
        <w:fldChar w:fldCharType="begin"/>
      </w:r>
      <w:r>
        <w:rPr>
          <w:lang w:val="es-ES"/>
        </w:rPr>
        <w:instrText xml:space="preserve"> REF _Ref1685192 \r \h </w:instrText>
      </w:r>
      <w:r>
        <w:rPr>
          <w:lang w:val="es-ES"/>
        </w:rPr>
      </w:r>
      <w:r>
        <w:rPr>
          <w:lang w:val="es-ES"/>
        </w:rPr>
        <w:fldChar w:fldCharType="separate"/>
      </w:r>
      <w:r w:rsidR="002D2935">
        <w:rPr>
          <w:lang w:val="es-ES"/>
        </w:rPr>
        <w:t>6.1</w:t>
      </w:r>
      <w:r>
        <w:rPr>
          <w:lang w:val="es-ES"/>
        </w:rPr>
        <w:fldChar w:fldCharType="end"/>
      </w:r>
      <w:r>
        <w:rPr>
          <w:lang w:val="es-ES"/>
        </w:rPr>
        <w:t xml:space="preserve">, con la única diferencia de que en este caso visualizaremos </w:t>
      </w:r>
      <w:r w:rsidR="00F42694">
        <w:rPr>
          <w:lang w:val="es-ES"/>
        </w:rPr>
        <w:t xml:space="preserve">y podremos editar </w:t>
      </w:r>
      <w:r w:rsidR="00F66343">
        <w:rPr>
          <w:lang w:val="es-ES"/>
        </w:rPr>
        <w:t xml:space="preserve">inscripciones para </w:t>
      </w:r>
      <w:r>
        <w:rPr>
          <w:lang w:val="es-ES"/>
        </w:rPr>
        <w:t>“todos” los patinadores (no sólo los de un club concreto).</w:t>
      </w:r>
    </w:p>
    <w:p w:rsidR="00C311E3" w:rsidRPr="00C311E3" w:rsidRDefault="00C311E3" w:rsidP="00C311E3">
      <w:pPr>
        <w:rPr>
          <w:lang w:val="es-ES"/>
        </w:rPr>
      </w:pPr>
      <w:r w:rsidRPr="00C311E3">
        <w:rPr>
          <w:lang w:val="es-ES"/>
        </w:rPr>
        <w:t xml:space="preserve">Desde esta pantalla el usuario puede </w:t>
      </w:r>
      <w:r w:rsidR="00803B28">
        <w:rPr>
          <w:lang w:val="es-ES"/>
        </w:rPr>
        <w:t xml:space="preserve">además </w:t>
      </w:r>
      <w:r w:rsidR="00CB191E">
        <w:rPr>
          <w:lang w:val="es-ES"/>
        </w:rPr>
        <w:t>e</w:t>
      </w:r>
      <w:r w:rsidRPr="00C311E3">
        <w:rPr>
          <w:lang w:val="es-ES"/>
        </w:rPr>
        <w:t xml:space="preserve">xportar los datos </w:t>
      </w:r>
      <w:r w:rsidR="00CB191E">
        <w:rPr>
          <w:lang w:val="es-ES"/>
        </w:rPr>
        <w:t>de inscripciones de una competición a</w:t>
      </w:r>
      <w:r w:rsidRPr="00C311E3">
        <w:rPr>
          <w:lang w:val="es-ES"/>
        </w:rPr>
        <w:t xml:space="preserve"> formato Excel (XLSX)</w:t>
      </w:r>
      <w:r w:rsidR="00CB191E">
        <w:rPr>
          <w:lang w:val="es-ES"/>
        </w:rPr>
        <w:t>.</w:t>
      </w:r>
    </w:p>
    <w:p w:rsidR="009A30F9" w:rsidRDefault="009A30F9" w:rsidP="00EB1253">
      <w:pPr>
        <w:rPr>
          <w:lang w:val="es-ES"/>
        </w:rPr>
      </w:pPr>
    </w:p>
    <w:p w:rsidR="0012026F" w:rsidRDefault="0012026F" w:rsidP="0012026F">
      <w:pPr>
        <w:pStyle w:val="Ttulo2"/>
        <w:rPr>
          <w:lang w:val="es-ES"/>
        </w:rPr>
      </w:pPr>
      <w:bookmarkStart w:id="30" w:name="_Ref5962325"/>
      <w:bookmarkStart w:id="31" w:name="_Toc5965076"/>
      <w:r>
        <w:rPr>
          <w:lang w:val="es-ES"/>
        </w:rPr>
        <w:t>Informes</w:t>
      </w:r>
      <w:bookmarkEnd w:id="30"/>
      <w:bookmarkEnd w:id="31"/>
    </w:p>
    <w:p w:rsidR="0012026F" w:rsidRDefault="00F07A08" w:rsidP="00EB1253">
      <w:pPr>
        <w:rPr>
          <w:lang w:val="es-ES"/>
        </w:rPr>
      </w:pPr>
      <w:r>
        <w:rPr>
          <w:lang w:val="es-ES"/>
        </w:rPr>
        <w:t>La opción “Informes” del menú “Inscripciones” proporciona acceso a la generación de dos tipos de informes:</w:t>
      </w:r>
    </w:p>
    <w:p w:rsidR="00F07A08" w:rsidRDefault="003E56D0" w:rsidP="00F07A08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 xml:space="preserve">Actas de Competición: genera un documento Excel (XLSX) </w:t>
      </w:r>
      <w:r w:rsidR="00052AAF">
        <w:rPr>
          <w:lang w:val="es-ES"/>
        </w:rPr>
        <w:t xml:space="preserve">con las actas de resultados </w:t>
      </w:r>
      <w:r w:rsidR="00DD6E6A">
        <w:rPr>
          <w:lang w:val="es-ES"/>
        </w:rPr>
        <w:t>para una</w:t>
      </w:r>
      <w:r w:rsidR="00052AAF">
        <w:rPr>
          <w:lang w:val="es-ES"/>
        </w:rPr>
        <w:t xml:space="preserve"> competición </w:t>
      </w:r>
      <w:r w:rsidR="00DD6E6A">
        <w:rPr>
          <w:lang w:val="es-ES"/>
        </w:rPr>
        <w:t>concreta</w:t>
      </w:r>
      <w:r w:rsidR="00052AAF">
        <w:rPr>
          <w:lang w:val="es-ES"/>
        </w:rPr>
        <w:t>.</w:t>
      </w:r>
    </w:p>
    <w:p w:rsidR="00F07A08" w:rsidRPr="00F07A08" w:rsidRDefault="003E56D0" w:rsidP="00F07A08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 xml:space="preserve">Informe de gestión: </w:t>
      </w:r>
      <w:r w:rsidR="00052AAF">
        <w:rPr>
          <w:lang w:val="es-ES"/>
        </w:rPr>
        <w:t xml:space="preserve">genera un documento Word (DOCX) con el informe de Gestión </w:t>
      </w:r>
      <w:r w:rsidR="00DD6E6A">
        <w:rPr>
          <w:lang w:val="es-ES"/>
        </w:rPr>
        <w:t>para un</w:t>
      </w:r>
      <w:r w:rsidR="00052AAF">
        <w:rPr>
          <w:lang w:val="es-ES"/>
        </w:rPr>
        <w:t xml:space="preserve"> Circuito </w:t>
      </w:r>
      <w:r w:rsidR="00DD6E6A">
        <w:rPr>
          <w:lang w:val="es-ES"/>
        </w:rPr>
        <w:t>concreto</w:t>
      </w:r>
      <w:r w:rsidR="00052AAF">
        <w:rPr>
          <w:lang w:val="es-ES"/>
        </w:rPr>
        <w:t>.</w:t>
      </w:r>
    </w:p>
    <w:p w:rsidR="003E56D0" w:rsidRDefault="003E56D0" w:rsidP="00EB1253">
      <w:pPr>
        <w:rPr>
          <w:lang w:val="es-ES"/>
        </w:rPr>
      </w:pPr>
      <w:r>
        <w:rPr>
          <w:noProof/>
        </w:rPr>
        <w:drawing>
          <wp:inline distT="0" distB="0" distL="0" distR="0" wp14:anchorId="1D23441E" wp14:editId="7DE73518">
            <wp:extent cx="6031230" cy="3267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D0" w:rsidRDefault="003E56D0" w:rsidP="003E56D0">
      <w:pPr>
        <w:pStyle w:val="Figure"/>
        <w:rPr>
          <w:lang w:val="es-ES"/>
        </w:rPr>
      </w:pPr>
      <w:r>
        <w:rPr>
          <w:lang w:val="es-ES"/>
        </w:rPr>
        <w:t>Generación de Informes</w:t>
      </w:r>
    </w:p>
    <w:p w:rsidR="0012026F" w:rsidRDefault="0012026F" w:rsidP="00EB1253">
      <w:pPr>
        <w:rPr>
          <w:lang w:val="es-ES"/>
        </w:rPr>
      </w:pPr>
    </w:p>
    <w:p w:rsidR="009A30F9" w:rsidRDefault="009A30F9" w:rsidP="009A30F9">
      <w:pPr>
        <w:pStyle w:val="Ttulo1"/>
        <w:rPr>
          <w:lang w:val="es-ES"/>
        </w:rPr>
      </w:pPr>
      <w:bookmarkStart w:id="32" w:name="_Toc5965077"/>
      <w:r>
        <w:rPr>
          <w:lang w:val="es-ES"/>
        </w:rPr>
        <w:lastRenderedPageBreak/>
        <w:t xml:space="preserve">Tareas del usuario </w:t>
      </w:r>
      <w:r w:rsidR="005E17D9">
        <w:rPr>
          <w:lang w:val="es-ES"/>
        </w:rPr>
        <w:t>Juez</w:t>
      </w:r>
      <w:bookmarkEnd w:id="32"/>
    </w:p>
    <w:p w:rsidR="004A0A70" w:rsidRDefault="004A0A70" w:rsidP="004A0A70">
      <w:pPr>
        <w:rPr>
          <w:lang w:val="es-ES"/>
        </w:rPr>
      </w:pPr>
      <w:r>
        <w:rPr>
          <w:lang w:val="es-ES"/>
        </w:rPr>
        <w:t>El usuario Juez puede acceder a las siguientes opciones disponibles en el menú principal de la aplicación:</w:t>
      </w:r>
    </w:p>
    <w:p w:rsidR="004A0A70" w:rsidRDefault="004A0A70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Pruebas,</w:t>
      </w:r>
    </w:p>
    <w:p w:rsidR="004A0A70" w:rsidRPr="00F87D1D" w:rsidRDefault="004A0A70" w:rsidP="0047594C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Ranking.</w:t>
      </w:r>
    </w:p>
    <w:p w:rsidR="004A0A70" w:rsidRDefault="004A0A70" w:rsidP="004A0A70">
      <w:pPr>
        <w:rPr>
          <w:lang w:val="es-ES"/>
        </w:rPr>
      </w:pPr>
      <w:r>
        <w:rPr>
          <w:lang w:val="es-ES"/>
        </w:rPr>
        <w:t>La sección Pruebas es específica para el usuario Federación y permite el acceso a las siguientes opciones:</w:t>
      </w:r>
    </w:p>
    <w:p w:rsidR="004A0A70" w:rsidRDefault="005653C5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Registro</w:t>
      </w:r>
      <w:r w:rsidR="004A0A70">
        <w:rPr>
          <w:lang w:val="es-ES"/>
        </w:rPr>
        <w:t xml:space="preserve"> de Dorsales</w:t>
      </w:r>
    </w:p>
    <w:p w:rsidR="00061143" w:rsidRDefault="00061143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Gestión de Categorías</w:t>
      </w:r>
    </w:p>
    <w:p w:rsidR="004A0A70" w:rsidRDefault="004A0A70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Desarrollo de competiciones de Speed</w:t>
      </w:r>
    </w:p>
    <w:p w:rsidR="004A0A70" w:rsidRDefault="00C4795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Desarrollo de competiciones de Derrapes</w:t>
      </w:r>
    </w:p>
    <w:p w:rsidR="00C47952" w:rsidRDefault="00C4795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Desarrollo de competiciones de Salto</w:t>
      </w:r>
    </w:p>
    <w:p w:rsidR="00C47952" w:rsidRDefault="00C4795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Classic</w:t>
      </w:r>
      <w:proofErr w:type="spellEnd"/>
    </w:p>
    <w:p w:rsidR="00C47952" w:rsidRDefault="00C4795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Battle</w:t>
      </w:r>
      <w:proofErr w:type="spellEnd"/>
    </w:p>
    <w:p w:rsidR="00C47952" w:rsidRDefault="00C4795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Jam</w:t>
      </w:r>
      <w:proofErr w:type="spellEnd"/>
    </w:p>
    <w:p w:rsidR="009A30F9" w:rsidRDefault="009A30F9" w:rsidP="00EB1253">
      <w:pPr>
        <w:rPr>
          <w:lang w:val="es-ES"/>
        </w:rPr>
      </w:pPr>
    </w:p>
    <w:p w:rsidR="004F5618" w:rsidRPr="004F5618" w:rsidRDefault="004F5618" w:rsidP="004F5618">
      <w:pPr>
        <w:pStyle w:val="Ttulo2"/>
        <w:rPr>
          <w:lang w:val="es-ES"/>
        </w:rPr>
      </w:pPr>
      <w:bookmarkStart w:id="33" w:name="_Ref1680776"/>
      <w:bookmarkStart w:id="34" w:name="_Toc5965078"/>
      <w:r w:rsidRPr="004F5618">
        <w:rPr>
          <w:lang w:val="es-ES"/>
        </w:rPr>
        <w:t>Registro de Dorsales</w:t>
      </w:r>
      <w:bookmarkEnd w:id="33"/>
      <w:bookmarkEnd w:id="34"/>
    </w:p>
    <w:p w:rsidR="00E42930" w:rsidRDefault="00E42930" w:rsidP="00E42930">
      <w:pPr>
        <w:rPr>
          <w:lang w:val="es-ES"/>
        </w:rPr>
      </w:pPr>
      <w:r w:rsidRPr="00E42930">
        <w:rPr>
          <w:lang w:val="es-ES"/>
        </w:rPr>
        <w:t>La opción Registro de Dorsales</w:t>
      </w:r>
      <w:r>
        <w:rPr>
          <w:lang w:val="es-ES"/>
        </w:rPr>
        <w:t xml:space="preserve"> permite la introducción de los dorsa</w:t>
      </w:r>
      <w:r w:rsidR="00886DD8">
        <w:rPr>
          <w:lang w:val="es-ES"/>
        </w:rPr>
        <w:t>les asignados a cada uno de los patinadores para una competición especifica.</w:t>
      </w:r>
    </w:p>
    <w:p w:rsidR="00886DD8" w:rsidRDefault="00886DD8" w:rsidP="00E42930">
      <w:pPr>
        <w:rPr>
          <w:lang w:val="es-ES"/>
        </w:rPr>
      </w:pPr>
      <w:r>
        <w:rPr>
          <w:lang w:val="es-ES"/>
        </w:rPr>
        <w:t>Al hacer clic sobre esta opción, se nos conducirá a la pantalla de Selección de Competición.</w:t>
      </w:r>
    </w:p>
    <w:p w:rsidR="00603CAC" w:rsidRPr="00FC15BA" w:rsidRDefault="00603CAC" w:rsidP="0047594C">
      <w:pPr>
        <w:pStyle w:val="Prrafodelista"/>
        <w:numPr>
          <w:ilvl w:val="0"/>
          <w:numId w:val="40"/>
        </w:numPr>
        <w:rPr>
          <w:lang w:val="es-ES"/>
        </w:rPr>
      </w:pPr>
      <w:r w:rsidRPr="00FC15BA">
        <w:rPr>
          <w:lang w:val="es-ES"/>
        </w:rPr>
        <w:t xml:space="preserve">En esta pantalla podemos cambiar el Circuito/Año de trabajo, con lo cual </w:t>
      </w:r>
      <w:r w:rsidR="00697156">
        <w:rPr>
          <w:lang w:val="es-ES"/>
        </w:rPr>
        <w:t>ser</w:t>
      </w:r>
      <w:r w:rsidRPr="00FC15BA">
        <w:rPr>
          <w:lang w:val="es-ES"/>
        </w:rPr>
        <w:t xml:space="preserve">án </w:t>
      </w:r>
      <w:r w:rsidR="00697156">
        <w:rPr>
          <w:lang w:val="es-ES"/>
        </w:rPr>
        <w:t xml:space="preserve">mostradas </w:t>
      </w:r>
      <w:r w:rsidRPr="00FC15BA">
        <w:rPr>
          <w:lang w:val="es-ES"/>
        </w:rPr>
        <w:t>las competiciones que podemos seleccionar.</w:t>
      </w:r>
    </w:p>
    <w:p w:rsidR="00603CAC" w:rsidRDefault="00603CAC" w:rsidP="00E42930">
      <w:pPr>
        <w:rPr>
          <w:lang w:val="es-ES"/>
        </w:rPr>
      </w:pPr>
    </w:p>
    <w:p w:rsidR="00886DD8" w:rsidRDefault="00035339" w:rsidP="00E42930">
      <w:pPr>
        <w:rPr>
          <w:lang w:val="es-ES"/>
        </w:rPr>
      </w:pPr>
      <w:r>
        <w:rPr>
          <w:noProof/>
        </w:rPr>
        <w:lastRenderedPageBreak/>
        <w:pict>
          <v:oval id="_x0000_s1029" style="position:absolute;left:0;text-align:left;margin-left:163.7pt;margin-top:97.7pt;width:14.4pt;height:14.8pt;z-index:251659264;v-text-anchor:middle">
            <v:textbox style="mso-next-textbox:#_x0000_s1029" inset="0,0,0,0">
              <w:txbxContent>
                <w:p w:rsidR="00C311E3" w:rsidRPr="00FC15BA" w:rsidRDefault="00C311E3" w:rsidP="00441CAE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2</w:t>
                  </w:r>
                </w:p>
              </w:txbxContent>
            </v:textbox>
          </v:oval>
        </w:pict>
      </w:r>
      <w:r>
        <w:rPr>
          <w:noProof/>
        </w:rPr>
        <w:pict>
          <v:oval id="_x0000_s1028" style="position:absolute;left:0;text-align:left;margin-left:253.65pt;margin-top:39.15pt;width:14.4pt;height:14.8pt;z-index:251658240;v-text-anchor:middle">
            <v:textbox style="mso-next-textbox:#_x0000_s1028" inset="0,0,0,0">
              <w:txbxContent>
                <w:p w:rsidR="00C311E3" w:rsidRPr="00FC15BA" w:rsidRDefault="00C311E3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</w:t>
                  </w:r>
                  <w:r w:rsidRPr="00FC15BA">
                    <w:rPr>
                      <w:b/>
                      <w:sz w:val="16"/>
                      <w:szCs w:val="16"/>
                      <w:lang w:val="es-ES"/>
                    </w:rPr>
                    <w:t>1</w:t>
                  </w:r>
                </w:p>
              </w:txbxContent>
            </v:textbox>
          </v:oval>
        </w:pict>
      </w:r>
      <w:r w:rsidR="004277A2">
        <w:rPr>
          <w:noProof/>
        </w:rPr>
        <w:drawing>
          <wp:inline distT="0" distB="0" distL="0" distR="0" wp14:anchorId="0645E5D3" wp14:editId="00A3BA2E">
            <wp:extent cx="6031230" cy="3222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F9" w:rsidRDefault="004277A2" w:rsidP="00603CAC">
      <w:pPr>
        <w:pStyle w:val="Figure"/>
        <w:rPr>
          <w:lang w:val="es-ES"/>
        </w:rPr>
      </w:pPr>
      <w:r w:rsidRPr="001655C8">
        <w:rPr>
          <w:lang w:val="es-ES"/>
        </w:rPr>
        <w:t>Pantalla de Selección de Competición</w:t>
      </w:r>
    </w:p>
    <w:p w:rsidR="001655C8" w:rsidRPr="00FC15BA" w:rsidRDefault="00603CAC" w:rsidP="0047594C">
      <w:pPr>
        <w:pStyle w:val="Prrafodelista"/>
        <w:numPr>
          <w:ilvl w:val="0"/>
          <w:numId w:val="40"/>
        </w:numPr>
        <w:rPr>
          <w:lang w:val="es-ES"/>
        </w:rPr>
      </w:pPr>
      <w:r w:rsidRPr="00FC15BA">
        <w:rPr>
          <w:lang w:val="es-ES"/>
        </w:rPr>
        <w:t>A continuación, haremos clic sobre la competición en la que queremos registrar los dorsales</w:t>
      </w:r>
      <w:r w:rsidR="00836EC1" w:rsidRPr="00FC15BA">
        <w:rPr>
          <w:lang w:val="es-ES"/>
        </w:rPr>
        <w:t>, lo que nos dará paso a la siguiente ventana:</w:t>
      </w:r>
    </w:p>
    <w:p w:rsidR="00603CAC" w:rsidRDefault="00035339" w:rsidP="00EB1253">
      <w:pPr>
        <w:rPr>
          <w:lang w:val="es-ES"/>
        </w:rPr>
      </w:pPr>
      <w:r>
        <w:rPr>
          <w:noProof/>
        </w:rPr>
        <w:pict>
          <v:oval id="_x0000_s1030" style="position:absolute;left:0;text-align:left;margin-left:169.3pt;margin-top:99.9pt;width:14.4pt;height:14.8pt;z-index:251660288;v-text-anchor:middle">
            <v:textbox style="mso-next-textbox:#_x0000_s1030" inset="0,0,0,0">
              <w:txbxContent>
                <w:p w:rsidR="00C311E3" w:rsidRPr="00FC15BA" w:rsidRDefault="00C311E3" w:rsidP="00D90AA5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3</w:t>
                  </w:r>
                </w:p>
              </w:txbxContent>
            </v:textbox>
          </v:oval>
        </w:pict>
      </w:r>
      <w:r w:rsidR="0052149C">
        <w:rPr>
          <w:noProof/>
        </w:rPr>
        <w:drawing>
          <wp:inline distT="0" distB="0" distL="0" distR="0" wp14:anchorId="432B7E0B" wp14:editId="2A6FA8F7">
            <wp:extent cx="6031230" cy="32226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AC" w:rsidRPr="006B617F" w:rsidRDefault="0052149C" w:rsidP="0052149C">
      <w:pPr>
        <w:pStyle w:val="Figure"/>
        <w:rPr>
          <w:lang w:val="es-ES"/>
        </w:rPr>
      </w:pPr>
      <w:r w:rsidRPr="006B617F">
        <w:rPr>
          <w:lang w:val="es-ES"/>
        </w:rPr>
        <w:t>Pantalla de Registro de Dorsales</w:t>
      </w:r>
    </w:p>
    <w:p w:rsidR="004F5618" w:rsidRDefault="006B617F" w:rsidP="00D90AA5">
      <w:pPr>
        <w:ind w:left="720"/>
        <w:rPr>
          <w:lang w:val="es-ES"/>
        </w:rPr>
      </w:pPr>
      <w:r>
        <w:rPr>
          <w:lang w:val="es-ES"/>
        </w:rPr>
        <w:lastRenderedPageBreak/>
        <w:t xml:space="preserve">La pantalla de </w:t>
      </w:r>
      <w:r w:rsidRPr="00E42930">
        <w:rPr>
          <w:lang w:val="es-ES"/>
        </w:rPr>
        <w:t>Registro de Dorsales</w:t>
      </w:r>
      <w:r>
        <w:rPr>
          <w:lang w:val="es-ES"/>
        </w:rPr>
        <w:t xml:space="preserve"> muestra solo aquellos patinadores inscritos en al menos una modalidad </w:t>
      </w:r>
      <w:r w:rsidR="00C62F28">
        <w:rPr>
          <w:lang w:val="es-ES"/>
        </w:rPr>
        <w:t>para el campeonato seleccionado. Además</w:t>
      </w:r>
      <w:r w:rsidR="00B24CA8">
        <w:rPr>
          <w:lang w:val="es-ES"/>
        </w:rPr>
        <w:t>,</w:t>
      </w:r>
      <w:r>
        <w:rPr>
          <w:lang w:val="es-ES"/>
        </w:rPr>
        <w:t xml:space="preserve"> permite filtrar</w:t>
      </w:r>
      <w:r w:rsidR="00C62F28">
        <w:rPr>
          <w:lang w:val="es-ES"/>
        </w:rPr>
        <w:t xml:space="preserve"> los datos visualizados mediante el cuadro de texto situado en la parte superior</w:t>
      </w:r>
      <w:r w:rsidR="00123741">
        <w:rPr>
          <w:lang w:val="es-ES"/>
        </w:rPr>
        <w:t>, para facilitar la localizaci</w:t>
      </w:r>
      <w:r w:rsidR="00B24CA8">
        <w:rPr>
          <w:lang w:val="es-ES"/>
        </w:rPr>
        <w:t>ó</w:t>
      </w:r>
      <w:r w:rsidR="00123741">
        <w:rPr>
          <w:lang w:val="es-ES"/>
        </w:rPr>
        <w:t>n de cualquier patinador inscrito.</w:t>
      </w:r>
    </w:p>
    <w:p w:rsidR="00123741" w:rsidRPr="00D90AA5" w:rsidRDefault="00123741" w:rsidP="0047594C">
      <w:pPr>
        <w:pStyle w:val="Prrafodelista"/>
        <w:numPr>
          <w:ilvl w:val="0"/>
          <w:numId w:val="40"/>
        </w:numPr>
        <w:rPr>
          <w:lang w:val="es-ES"/>
        </w:rPr>
      </w:pPr>
      <w:r w:rsidRPr="00D90AA5">
        <w:rPr>
          <w:lang w:val="es-ES"/>
        </w:rPr>
        <w:t>Para registrar un dorsal concreto, haremos clic sobre la fila del patinador en cuestión lo cual abrirá el panel de introducción de datos:</w:t>
      </w:r>
    </w:p>
    <w:p w:rsidR="00123741" w:rsidRDefault="00035339" w:rsidP="00EB1253">
      <w:pPr>
        <w:rPr>
          <w:lang w:val="es-ES"/>
        </w:rPr>
      </w:pPr>
      <w:r>
        <w:rPr>
          <w:noProof/>
        </w:rPr>
        <w:pict>
          <v:oval id="_x0000_s1037" style="position:absolute;left:0;text-align:left;margin-left:356.55pt;margin-top:212.8pt;width:14.4pt;height:14.8pt;z-index:251668480;v-text-anchor:middle">
            <v:textbox style="mso-next-textbox:#_x0000_s1037" inset="0,0,0,0">
              <w:txbxContent>
                <w:p w:rsidR="00C311E3" w:rsidRPr="00FC15BA" w:rsidRDefault="00C311E3" w:rsidP="00013D26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5</w:t>
                  </w:r>
                </w:p>
              </w:txbxContent>
            </v:textbox>
          </v:oval>
        </w:pict>
      </w:r>
      <w:r>
        <w:rPr>
          <w:noProof/>
        </w:rPr>
        <w:pict>
          <v:oval id="_x0000_s1031" style="position:absolute;left:0;text-align:left;margin-left:259pt;margin-top:134.75pt;width:14.4pt;height:14.8pt;z-index:251661312;v-text-anchor:middle">
            <v:textbox style="mso-next-textbox:#_x0000_s1031" inset="0,0,0,0">
              <w:txbxContent>
                <w:p w:rsidR="00C311E3" w:rsidRPr="00FC15BA" w:rsidRDefault="00C311E3" w:rsidP="00463BC9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4</w:t>
                  </w:r>
                </w:p>
              </w:txbxContent>
            </v:textbox>
          </v:oval>
        </w:pict>
      </w:r>
      <w:r w:rsidR="006C6177">
        <w:rPr>
          <w:noProof/>
        </w:rPr>
        <w:drawing>
          <wp:inline distT="0" distB="0" distL="0" distR="0" wp14:anchorId="0C4F4386" wp14:editId="522AB2F5">
            <wp:extent cx="6031230" cy="32226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77" w:rsidRPr="006B617F" w:rsidRDefault="006C6177" w:rsidP="006C6177">
      <w:pPr>
        <w:pStyle w:val="Figure"/>
        <w:rPr>
          <w:lang w:val="es-ES"/>
        </w:rPr>
      </w:pPr>
      <w:r w:rsidRPr="006B617F">
        <w:rPr>
          <w:lang w:val="es-ES"/>
        </w:rPr>
        <w:t>Pan</w:t>
      </w:r>
      <w:r>
        <w:rPr>
          <w:lang w:val="es-ES"/>
        </w:rPr>
        <w:t>el</w:t>
      </w:r>
      <w:r w:rsidRPr="006B617F">
        <w:rPr>
          <w:lang w:val="es-ES"/>
        </w:rPr>
        <w:t xml:space="preserve"> de Registro de Dorsales</w:t>
      </w:r>
    </w:p>
    <w:p w:rsidR="00C62F28" w:rsidRDefault="006C6177" w:rsidP="0047594C">
      <w:pPr>
        <w:pStyle w:val="Prrafodelista"/>
        <w:numPr>
          <w:ilvl w:val="0"/>
          <w:numId w:val="40"/>
        </w:numPr>
        <w:rPr>
          <w:lang w:val="es-ES"/>
        </w:rPr>
      </w:pPr>
      <w:r w:rsidRPr="00B772DF">
        <w:rPr>
          <w:lang w:val="es-ES"/>
        </w:rPr>
        <w:t>Entonces rellenaremos el campo Dorsal con el valor adecuado. Un valor igual a cero (0) significa que el patinador no se ha presentado a la competición en curso.</w:t>
      </w:r>
    </w:p>
    <w:p w:rsidR="00013D26" w:rsidRPr="00B772DF" w:rsidRDefault="00013D26" w:rsidP="0047594C">
      <w:pPr>
        <w:pStyle w:val="Prrafodelista"/>
        <w:numPr>
          <w:ilvl w:val="0"/>
          <w:numId w:val="40"/>
        </w:numPr>
        <w:rPr>
          <w:lang w:val="es-ES"/>
        </w:rPr>
      </w:pPr>
      <w:r>
        <w:rPr>
          <w:lang w:val="es-ES"/>
        </w:rPr>
        <w:t>Finalmente, pulsaremos el botón ‘Salvar’ para guardar los datos.</w:t>
      </w:r>
    </w:p>
    <w:p w:rsidR="003061EC" w:rsidRDefault="003061EC" w:rsidP="00EB1253">
      <w:pPr>
        <w:rPr>
          <w:lang w:val="es-ES"/>
        </w:rPr>
      </w:pPr>
    </w:p>
    <w:p w:rsidR="00A6773A" w:rsidRDefault="00A6773A" w:rsidP="00EB1253">
      <w:pPr>
        <w:rPr>
          <w:lang w:val="es-ES"/>
        </w:rPr>
      </w:pPr>
      <w:r>
        <w:rPr>
          <w:lang w:val="es-ES"/>
        </w:rPr>
        <w:t>El botón “Imprimir Acta” permite exportar a Excel (formato XLSX) el contenido de la ventana.</w:t>
      </w:r>
    </w:p>
    <w:p w:rsidR="006C6177" w:rsidRDefault="006C6177" w:rsidP="00EB1253">
      <w:pPr>
        <w:rPr>
          <w:lang w:val="es-ES"/>
        </w:rPr>
      </w:pPr>
      <w:r>
        <w:rPr>
          <w:lang w:val="es-ES"/>
        </w:rPr>
        <w:t>Solo pueden ser introducidos dorsales si se cumplen las siguientes condiciones:</w:t>
      </w:r>
    </w:p>
    <w:p w:rsidR="006C6177" w:rsidRDefault="006C6177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El periodo de inscripción ha terminado (la fecha actual es mayor que la fecha de fin de inscripción)</w:t>
      </w:r>
      <w:r w:rsidR="00962583">
        <w:rPr>
          <w:lang w:val="es-ES"/>
        </w:rPr>
        <w:t xml:space="preserve"> para la competición seleccionada</w:t>
      </w:r>
      <w:r>
        <w:rPr>
          <w:lang w:val="es-ES"/>
        </w:rPr>
        <w:t>,</w:t>
      </w:r>
    </w:p>
    <w:p w:rsidR="006C6177" w:rsidRDefault="00962583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La competición está en curso (la fecha actual es mayor</w:t>
      </w:r>
      <w:r w:rsidR="00E86EBD">
        <w:rPr>
          <w:lang w:val="es-ES"/>
        </w:rPr>
        <w:t xml:space="preserve"> que la fecha de inicio, y menor que la fecha de fin),</w:t>
      </w:r>
    </w:p>
    <w:p w:rsidR="004F5618" w:rsidRPr="00E86EBD" w:rsidRDefault="00E86EBD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La competición no ha sido cerrada.</w:t>
      </w:r>
    </w:p>
    <w:p w:rsidR="009A30F9" w:rsidRDefault="009A30F9" w:rsidP="00EB1253">
      <w:pPr>
        <w:rPr>
          <w:lang w:val="es-ES"/>
        </w:rPr>
      </w:pPr>
    </w:p>
    <w:p w:rsidR="00A16131" w:rsidRPr="004F5618" w:rsidRDefault="00A16131" w:rsidP="00A16131">
      <w:pPr>
        <w:pStyle w:val="Ttulo2"/>
        <w:rPr>
          <w:lang w:val="es-ES"/>
        </w:rPr>
      </w:pPr>
      <w:bookmarkStart w:id="35" w:name="_Toc5965079"/>
      <w:r>
        <w:rPr>
          <w:lang w:val="es-ES"/>
        </w:rPr>
        <w:t>Gestión de Categorías</w:t>
      </w:r>
      <w:bookmarkEnd w:id="35"/>
    </w:p>
    <w:p w:rsidR="00A16131" w:rsidRDefault="00A16131" w:rsidP="00EB1253">
      <w:pPr>
        <w:rPr>
          <w:lang w:val="es-ES"/>
        </w:rPr>
      </w:pPr>
      <w:r>
        <w:rPr>
          <w:lang w:val="es-ES"/>
        </w:rPr>
        <w:t>El objetivo de la ventana de Gestión de Categorías es permitir realizar de manera cómoda y segura los cambios necesarios en las inscripciones para cumplir la reglamentación vigente en cuanto al número de participantes necesarios en cada categoría.</w:t>
      </w:r>
    </w:p>
    <w:p w:rsidR="00B24CA8" w:rsidRDefault="00B24CA8" w:rsidP="00B24CA8">
      <w:pPr>
        <w:rPr>
          <w:lang w:val="es-ES"/>
        </w:rPr>
      </w:pPr>
      <w:r>
        <w:rPr>
          <w:lang w:val="es-ES"/>
        </w:rPr>
        <w:t>Al hacer clic sobre esta opción, se nos conducirá a la pantalla de Selección de Competición.</w:t>
      </w:r>
    </w:p>
    <w:p w:rsidR="00B24CA8" w:rsidRPr="00FF1FEC" w:rsidRDefault="00B24CA8" w:rsidP="0047594C">
      <w:pPr>
        <w:pStyle w:val="Prrafodelista"/>
        <w:numPr>
          <w:ilvl w:val="0"/>
          <w:numId w:val="46"/>
        </w:numPr>
        <w:rPr>
          <w:lang w:val="es-ES"/>
        </w:rPr>
      </w:pPr>
      <w:r w:rsidRPr="00FF1FEC">
        <w:rPr>
          <w:lang w:val="es-ES"/>
        </w:rPr>
        <w:t>En esta pantalla podemos cambiar el Circuito/Año de trabajo, con lo cual serán mostradas las competiciones que podemos seleccionar.</w:t>
      </w:r>
    </w:p>
    <w:p w:rsidR="00B24CA8" w:rsidRDefault="00035339" w:rsidP="00B24CA8">
      <w:pPr>
        <w:rPr>
          <w:lang w:val="es-ES"/>
        </w:rPr>
      </w:pPr>
      <w:r>
        <w:rPr>
          <w:noProof/>
        </w:rPr>
        <w:pict>
          <v:oval id="_x0000_s1046" style="position:absolute;left:0;text-align:left;margin-left:163.7pt;margin-top:97.7pt;width:14.4pt;height:14.8pt;z-index:251677696;v-text-anchor:middle">
            <v:textbox style="mso-next-textbox:#_x0000_s1046" inset="0,0,0,0">
              <w:txbxContent>
                <w:p w:rsidR="00C311E3" w:rsidRPr="00FC15BA" w:rsidRDefault="00C311E3" w:rsidP="00B24CA8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2</w:t>
                  </w:r>
                </w:p>
              </w:txbxContent>
            </v:textbox>
          </v:oval>
        </w:pict>
      </w:r>
      <w:r>
        <w:rPr>
          <w:noProof/>
        </w:rPr>
        <w:pict>
          <v:oval id="_x0000_s1045" style="position:absolute;left:0;text-align:left;margin-left:253.65pt;margin-top:39.15pt;width:14.4pt;height:14.8pt;z-index:251676672;v-text-anchor:middle">
            <v:textbox style="mso-next-textbox:#_x0000_s1045" inset="0,0,0,0">
              <w:txbxContent>
                <w:p w:rsidR="00C311E3" w:rsidRPr="00FC15BA" w:rsidRDefault="00C311E3" w:rsidP="00B24CA8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</w:t>
                  </w:r>
                  <w:r w:rsidRPr="00FC15BA">
                    <w:rPr>
                      <w:b/>
                      <w:sz w:val="16"/>
                      <w:szCs w:val="16"/>
                      <w:lang w:val="es-ES"/>
                    </w:rPr>
                    <w:t>1</w:t>
                  </w:r>
                </w:p>
              </w:txbxContent>
            </v:textbox>
          </v:oval>
        </w:pict>
      </w:r>
      <w:r w:rsidR="00B24CA8">
        <w:rPr>
          <w:noProof/>
        </w:rPr>
        <w:drawing>
          <wp:inline distT="0" distB="0" distL="0" distR="0" wp14:anchorId="4E67A102" wp14:editId="78989EB1">
            <wp:extent cx="6031230" cy="3222625"/>
            <wp:effectExtent l="0" t="0" r="0" b="0"/>
            <wp:docPr id="2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A8" w:rsidRDefault="00B24CA8" w:rsidP="00B24CA8">
      <w:pPr>
        <w:pStyle w:val="Figure"/>
        <w:rPr>
          <w:lang w:val="es-ES"/>
        </w:rPr>
      </w:pPr>
      <w:r w:rsidRPr="001655C8">
        <w:rPr>
          <w:lang w:val="es-ES"/>
        </w:rPr>
        <w:t>Pantalla de Selección de Competición</w:t>
      </w:r>
    </w:p>
    <w:p w:rsidR="00B24CA8" w:rsidRPr="00FC15BA" w:rsidRDefault="00B24CA8" w:rsidP="0047594C">
      <w:pPr>
        <w:pStyle w:val="Prrafodelista"/>
        <w:numPr>
          <w:ilvl w:val="0"/>
          <w:numId w:val="46"/>
        </w:numPr>
        <w:rPr>
          <w:lang w:val="es-ES"/>
        </w:rPr>
      </w:pPr>
      <w:r w:rsidRPr="00FC15BA">
        <w:rPr>
          <w:lang w:val="es-ES"/>
        </w:rPr>
        <w:t>A continuación, haremos clic sobre la competición en la que queremos registrar los dorsales, lo que nos dará paso a la siguiente ventana:</w:t>
      </w:r>
    </w:p>
    <w:p w:rsidR="00B24CA8" w:rsidRDefault="00035339" w:rsidP="00B24CA8">
      <w:pPr>
        <w:rPr>
          <w:lang w:val="es-ES"/>
        </w:rPr>
      </w:pPr>
      <w:r>
        <w:rPr>
          <w:noProof/>
        </w:rPr>
        <w:lastRenderedPageBreak/>
        <w:pict>
          <v:oval id="_x0000_s1047" style="position:absolute;left:0;text-align:left;margin-left:231.8pt;margin-top:173.25pt;width:14.4pt;height:14.8pt;z-index:251678720;v-text-anchor:middle">
            <v:textbox style="mso-next-textbox:#_x0000_s1047" inset="0,0,0,0">
              <w:txbxContent>
                <w:p w:rsidR="00C311E3" w:rsidRPr="00FC15BA" w:rsidRDefault="00C311E3" w:rsidP="00B24CA8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3</w:t>
                  </w:r>
                </w:p>
              </w:txbxContent>
            </v:textbox>
          </v:oval>
        </w:pict>
      </w:r>
      <w:r w:rsidR="00744B1E">
        <w:rPr>
          <w:noProof/>
        </w:rPr>
        <w:drawing>
          <wp:inline distT="0" distB="0" distL="0" distR="0" wp14:anchorId="6D8D960E" wp14:editId="5C74CB16">
            <wp:extent cx="6031230" cy="32670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A8" w:rsidRPr="006B617F" w:rsidRDefault="00B24CA8" w:rsidP="00B24CA8">
      <w:pPr>
        <w:pStyle w:val="Figure"/>
        <w:rPr>
          <w:lang w:val="es-ES"/>
        </w:rPr>
      </w:pPr>
      <w:r w:rsidRPr="006B617F">
        <w:rPr>
          <w:lang w:val="es-ES"/>
        </w:rPr>
        <w:t xml:space="preserve">Pantalla </w:t>
      </w:r>
      <w:r w:rsidR="00FF1FEC">
        <w:rPr>
          <w:lang w:val="es-ES"/>
        </w:rPr>
        <w:t>de Gestión de Categorías</w:t>
      </w:r>
    </w:p>
    <w:p w:rsidR="00FF1FEC" w:rsidRDefault="00FF1FEC" w:rsidP="00FF1FEC">
      <w:pPr>
        <w:pStyle w:val="Prrafodelista"/>
        <w:ind w:left="720" w:firstLine="0"/>
        <w:rPr>
          <w:lang w:val="es-ES"/>
        </w:rPr>
      </w:pPr>
      <w:r>
        <w:rPr>
          <w:lang w:val="es-ES"/>
        </w:rPr>
        <w:t xml:space="preserve">Esta ventana muestra las categorías donde hay patinadores inscritos; muestra además el número de hombres y el número de mujeres. Conforme a la reglamentación vigente, debe haber un número mínimo de participantes en cada categoría. El número de patinadores mínimos por categoría es configurable en la sección “Parámetros” (ver </w:t>
      </w:r>
      <w:r>
        <w:rPr>
          <w:lang w:val="es-ES"/>
        </w:rPr>
        <w:fldChar w:fldCharType="begin"/>
      </w:r>
      <w:r>
        <w:rPr>
          <w:lang w:val="es-ES"/>
        </w:rPr>
        <w:instrText xml:space="preserve"> REF _Ref5897444 \r \h </w:instrText>
      </w:r>
      <w:r>
        <w:rPr>
          <w:lang w:val="es-ES"/>
        </w:rPr>
      </w:r>
      <w:r>
        <w:rPr>
          <w:lang w:val="es-ES"/>
        </w:rPr>
        <w:fldChar w:fldCharType="separate"/>
      </w:r>
      <w:r w:rsidR="002D2935">
        <w:rPr>
          <w:lang w:val="es-ES"/>
        </w:rPr>
        <w:t>3.2</w:t>
      </w:r>
      <w:r>
        <w:rPr>
          <w:lang w:val="es-ES"/>
        </w:rPr>
        <w:fldChar w:fldCharType="end"/>
      </w:r>
      <w:r>
        <w:rPr>
          <w:lang w:val="es-ES"/>
        </w:rPr>
        <w:t>).</w:t>
      </w:r>
    </w:p>
    <w:p w:rsidR="00A16131" w:rsidRDefault="006F14C3" w:rsidP="00FF1FEC">
      <w:pPr>
        <w:pStyle w:val="Prrafodelista"/>
        <w:ind w:left="720" w:firstLine="0"/>
        <w:rPr>
          <w:lang w:val="es-ES"/>
        </w:rPr>
      </w:pPr>
      <w:r>
        <w:rPr>
          <w:lang w:val="es-ES"/>
        </w:rPr>
        <w:t>La aplicación propone los cambios necesarios en la columna “Acción”.</w:t>
      </w:r>
    </w:p>
    <w:p w:rsidR="00FF1FEC" w:rsidRDefault="006B0D39" w:rsidP="0047594C">
      <w:pPr>
        <w:pStyle w:val="Prrafodelista"/>
        <w:numPr>
          <w:ilvl w:val="0"/>
          <w:numId w:val="46"/>
        </w:numPr>
        <w:rPr>
          <w:lang w:val="es-ES"/>
        </w:rPr>
      </w:pPr>
      <w:r>
        <w:rPr>
          <w:lang w:val="es-ES"/>
        </w:rPr>
        <w:t>Para ejecutar una acción concreta, primero seleccionaremos la fila del registro que queremos modificar (quedará marcada en fondo verde) y haremos clic-derecho. Aparecerá un menú emergente donde podremos elegir entre las siguientes acciones:</w:t>
      </w:r>
    </w:p>
    <w:p w:rsidR="006B0D39" w:rsidRDefault="002640DE" w:rsidP="0047594C">
      <w:pPr>
        <w:pStyle w:val="Prrafodelista"/>
        <w:numPr>
          <w:ilvl w:val="0"/>
          <w:numId w:val="47"/>
        </w:numPr>
        <w:rPr>
          <w:lang w:val="es-ES"/>
        </w:rPr>
      </w:pPr>
      <w:r>
        <w:rPr>
          <w:lang w:val="es-ES"/>
        </w:rPr>
        <w:t xml:space="preserve">Valores por defecto: devuelve a los patinadores de este grupo a las categorías por defecto asignadas automáticamente por el proceso de </w:t>
      </w:r>
      <w:r w:rsidR="00B13174">
        <w:rPr>
          <w:lang w:val="es-ES"/>
        </w:rPr>
        <w:t>preinscripción</w:t>
      </w:r>
      <w:r>
        <w:rPr>
          <w:lang w:val="es-ES"/>
        </w:rPr>
        <w:t>, de acuerdo a la edad y género de cada patinador.</w:t>
      </w:r>
    </w:p>
    <w:p w:rsidR="002640DE" w:rsidRDefault="007F4531" w:rsidP="0047594C">
      <w:pPr>
        <w:pStyle w:val="Prrafodelista"/>
        <w:numPr>
          <w:ilvl w:val="0"/>
          <w:numId w:val="47"/>
        </w:numPr>
        <w:rPr>
          <w:lang w:val="es-ES"/>
        </w:rPr>
      </w:pPr>
      <w:r>
        <w:rPr>
          <w:lang w:val="es-ES"/>
        </w:rPr>
        <w:t xml:space="preserve">Dividir en Masculino/Femenino: </w:t>
      </w:r>
      <w:r w:rsidR="000A20B1">
        <w:rPr>
          <w:lang w:val="es-ES"/>
        </w:rPr>
        <w:t>divide a los patinadores de este grupo en dos categorías, una con sólo mujeres y otro con sólo hombres. Esta acción sólo puede ser ejecutada sobre un grupo mixto.</w:t>
      </w:r>
    </w:p>
    <w:p w:rsidR="000A20B1" w:rsidRDefault="009259EE" w:rsidP="0047594C">
      <w:pPr>
        <w:pStyle w:val="Prrafodelista"/>
        <w:numPr>
          <w:ilvl w:val="0"/>
          <w:numId w:val="47"/>
        </w:numPr>
        <w:rPr>
          <w:lang w:val="es-ES"/>
        </w:rPr>
      </w:pPr>
      <w:r>
        <w:rPr>
          <w:lang w:val="es-ES"/>
        </w:rPr>
        <w:t>Crear Categoría Mixta:</w:t>
      </w:r>
      <w:r w:rsidR="0065560E">
        <w:rPr>
          <w:lang w:val="es-ES"/>
        </w:rPr>
        <w:t xml:space="preserve"> agrupa a los patinadores masculinos y femeninos de la misma edad en una única categoría.</w:t>
      </w:r>
    </w:p>
    <w:p w:rsidR="009259EE" w:rsidRDefault="009259EE" w:rsidP="0047594C">
      <w:pPr>
        <w:pStyle w:val="Prrafodelista"/>
        <w:numPr>
          <w:ilvl w:val="0"/>
          <w:numId w:val="47"/>
        </w:numPr>
        <w:rPr>
          <w:lang w:val="es-ES"/>
        </w:rPr>
      </w:pPr>
      <w:r>
        <w:rPr>
          <w:lang w:val="es-ES"/>
        </w:rPr>
        <w:lastRenderedPageBreak/>
        <w:t>Unir a Categoría Inferior:</w:t>
      </w:r>
      <w:r w:rsidR="0065560E">
        <w:rPr>
          <w:lang w:val="es-ES"/>
        </w:rPr>
        <w:t xml:space="preserve"> mueve los patinadores de este grupo al grupo inmediatamente inferior por edad, y del mismo género.</w:t>
      </w:r>
    </w:p>
    <w:p w:rsidR="009259EE" w:rsidRPr="00FF1FEC" w:rsidRDefault="009259EE" w:rsidP="0047594C">
      <w:pPr>
        <w:pStyle w:val="Prrafodelista"/>
        <w:numPr>
          <w:ilvl w:val="0"/>
          <w:numId w:val="47"/>
        </w:numPr>
        <w:rPr>
          <w:lang w:val="es-ES"/>
        </w:rPr>
      </w:pPr>
      <w:r>
        <w:rPr>
          <w:lang w:val="es-ES"/>
        </w:rPr>
        <w:t xml:space="preserve">Unir a Categoría Superior: </w:t>
      </w:r>
      <w:r w:rsidR="0065560E">
        <w:rPr>
          <w:lang w:val="es-ES"/>
        </w:rPr>
        <w:t>mueve los patinadores de este grupo al grupo inmediatamente superior por edad, y del mismo género.</w:t>
      </w:r>
    </w:p>
    <w:p w:rsidR="00A16131" w:rsidRDefault="006D5DED" w:rsidP="00EB1253">
      <w:pPr>
        <w:rPr>
          <w:lang w:val="es-ES"/>
        </w:rPr>
      </w:pPr>
      <w:r w:rsidRPr="006D5DED">
        <w:rPr>
          <w:lang w:val="es-ES"/>
        </w:rPr>
        <w:t xml:space="preserve">Desde esta pantalla </w:t>
      </w:r>
      <w:r w:rsidR="00366F00">
        <w:rPr>
          <w:lang w:val="es-ES"/>
        </w:rPr>
        <w:t xml:space="preserve">(botón “Acta”) </w:t>
      </w:r>
      <w:r w:rsidRPr="006D5DED">
        <w:rPr>
          <w:lang w:val="es-ES"/>
        </w:rPr>
        <w:t>el usuario puede además exportar los datos de inscripciones</w:t>
      </w:r>
      <w:r w:rsidRPr="006D5DED">
        <w:rPr>
          <w:lang w:val="es-ES"/>
        </w:rPr>
        <w:t xml:space="preserve"> </w:t>
      </w:r>
      <w:r w:rsidRPr="006D5DED">
        <w:rPr>
          <w:lang w:val="es-ES"/>
        </w:rPr>
        <w:t>de una competición</w:t>
      </w:r>
      <w:r>
        <w:rPr>
          <w:lang w:val="es-ES"/>
        </w:rPr>
        <w:t xml:space="preserve">, organizados por categoría, </w:t>
      </w:r>
      <w:r w:rsidRPr="006D5DED">
        <w:rPr>
          <w:lang w:val="es-ES"/>
        </w:rPr>
        <w:t>a formato Excel (XLSX).</w:t>
      </w:r>
    </w:p>
    <w:p w:rsidR="006D5DED" w:rsidRDefault="006D5DED" w:rsidP="00EB1253">
      <w:pPr>
        <w:rPr>
          <w:lang w:val="es-ES"/>
        </w:rPr>
      </w:pPr>
    </w:p>
    <w:p w:rsidR="00FE17F0" w:rsidRDefault="00FE17F0" w:rsidP="00FE17F0">
      <w:pPr>
        <w:pStyle w:val="Ttulo2"/>
        <w:rPr>
          <w:lang w:val="es-ES"/>
        </w:rPr>
      </w:pPr>
      <w:bookmarkStart w:id="36" w:name="_Ref1687230"/>
      <w:bookmarkStart w:id="37" w:name="_Toc5965080"/>
      <w:r w:rsidRPr="00FE17F0">
        <w:rPr>
          <w:lang w:val="es-ES"/>
        </w:rPr>
        <w:t>Desarrollo de competiciones de Speed</w:t>
      </w:r>
      <w:bookmarkEnd w:id="36"/>
      <w:bookmarkEnd w:id="37"/>
    </w:p>
    <w:p w:rsidR="00674CBC" w:rsidRDefault="00674CBC" w:rsidP="00674CBC">
      <w:pPr>
        <w:rPr>
          <w:lang w:val="es-ES"/>
        </w:rPr>
      </w:pPr>
    </w:p>
    <w:p w:rsidR="00674CBC" w:rsidRPr="00674CBC" w:rsidRDefault="00674CBC" w:rsidP="00674CBC">
      <w:pPr>
        <w:rPr>
          <w:lang w:val="es-ES"/>
        </w:rPr>
      </w:pPr>
    </w:p>
    <w:p w:rsidR="00674CBC" w:rsidRDefault="00674CBC" w:rsidP="00674CBC">
      <w:pPr>
        <w:pStyle w:val="Ttulo2"/>
        <w:rPr>
          <w:lang w:val="es-ES"/>
        </w:rPr>
      </w:pPr>
      <w:bookmarkStart w:id="38" w:name="_Toc5965081"/>
      <w:r w:rsidRPr="00FE17F0">
        <w:rPr>
          <w:lang w:val="es-ES"/>
        </w:rPr>
        <w:t xml:space="preserve">Desarrollo de competiciones de </w:t>
      </w:r>
      <w:r>
        <w:rPr>
          <w:lang w:val="es-ES"/>
        </w:rPr>
        <w:t>Derrapes</w:t>
      </w:r>
      <w:bookmarkEnd w:id="38"/>
    </w:p>
    <w:p w:rsidR="00FE17F0" w:rsidRDefault="00FE17F0" w:rsidP="00EB1253">
      <w:pPr>
        <w:rPr>
          <w:lang w:val="es-ES"/>
        </w:rPr>
      </w:pPr>
    </w:p>
    <w:p w:rsidR="00FE17F0" w:rsidRDefault="00FE17F0" w:rsidP="00EB1253">
      <w:pPr>
        <w:rPr>
          <w:lang w:val="es-ES"/>
        </w:rPr>
      </w:pPr>
    </w:p>
    <w:p w:rsidR="00674CBC" w:rsidRDefault="00674CBC" w:rsidP="00674CBC">
      <w:pPr>
        <w:pStyle w:val="Ttulo2"/>
        <w:rPr>
          <w:lang w:val="es-ES"/>
        </w:rPr>
      </w:pPr>
      <w:bookmarkStart w:id="39" w:name="_Toc5965082"/>
      <w:r w:rsidRPr="00FE17F0">
        <w:rPr>
          <w:lang w:val="es-ES"/>
        </w:rPr>
        <w:t>Desarrollo de competiciones de S</w:t>
      </w:r>
      <w:r>
        <w:rPr>
          <w:lang w:val="es-ES"/>
        </w:rPr>
        <w:t>alto</w:t>
      </w:r>
      <w:bookmarkEnd w:id="39"/>
    </w:p>
    <w:p w:rsidR="00674CBC" w:rsidRDefault="00674CBC" w:rsidP="00EB1253">
      <w:pPr>
        <w:rPr>
          <w:lang w:val="es-ES"/>
        </w:rPr>
      </w:pPr>
    </w:p>
    <w:p w:rsidR="00674CBC" w:rsidRDefault="00674CBC" w:rsidP="00EB1253">
      <w:pPr>
        <w:rPr>
          <w:lang w:val="es-ES"/>
        </w:rPr>
      </w:pPr>
    </w:p>
    <w:p w:rsidR="00674CBC" w:rsidRDefault="00674CBC" w:rsidP="00674CBC">
      <w:pPr>
        <w:pStyle w:val="Ttulo2"/>
        <w:rPr>
          <w:lang w:val="es-ES"/>
        </w:rPr>
      </w:pPr>
      <w:bookmarkStart w:id="40" w:name="_Toc5965083"/>
      <w:r w:rsidRPr="00FE17F0"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Classic</w:t>
      </w:r>
      <w:bookmarkEnd w:id="40"/>
      <w:proofErr w:type="spellEnd"/>
    </w:p>
    <w:p w:rsidR="00674CBC" w:rsidRDefault="00674CBC" w:rsidP="00EB1253">
      <w:pPr>
        <w:rPr>
          <w:lang w:val="es-ES"/>
        </w:rPr>
      </w:pPr>
    </w:p>
    <w:p w:rsidR="00674CBC" w:rsidRDefault="00674CBC" w:rsidP="00EB1253">
      <w:pPr>
        <w:rPr>
          <w:lang w:val="es-ES"/>
        </w:rPr>
      </w:pPr>
    </w:p>
    <w:p w:rsidR="00674CBC" w:rsidRDefault="00674CBC" w:rsidP="00674CBC">
      <w:pPr>
        <w:pStyle w:val="Ttulo2"/>
        <w:rPr>
          <w:lang w:val="es-ES"/>
        </w:rPr>
      </w:pPr>
      <w:bookmarkStart w:id="41" w:name="_Toc5965084"/>
      <w:r w:rsidRPr="00FE17F0"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Battle</w:t>
      </w:r>
      <w:bookmarkEnd w:id="41"/>
      <w:proofErr w:type="spellEnd"/>
    </w:p>
    <w:p w:rsidR="00674CBC" w:rsidRDefault="00674CBC" w:rsidP="00674CBC">
      <w:pPr>
        <w:rPr>
          <w:lang w:val="es-ES"/>
        </w:rPr>
      </w:pPr>
    </w:p>
    <w:p w:rsidR="00674CBC" w:rsidRDefault="00674CBC" w:rsidP="00674CBC">
      <w:pPr>
        <w:rPr>
          <w:lang w:val="es-ES"/>
        </w:rPr>
      </w:pPr>
    </w:p>
    <w:p w:rsidR="00674CBC" w:rsidRPr="00674CBC" w:rsidRDefault="00674CBC" w:rsidP="00674CBC">
      <w:pPr>
        <w:pStyle w:val="Ttulo2"/>
        <w:rPr>
          <w:lang w:val="es-ES"/>
        </w:rPr>
      </w:pPr>
      <w:bookmarkStart w:id="42" w:name="_Ref1687246"/>
      <w:bookmarkStart w:id="43" w:name="_Toc5965085"/>
      <w:r w:rsidRPr="00FE17F0">
        <w:rPr>
          <w:lang w:val="es-ES"/>
        </w:rPr>
        <w:t xml:space="preserve">Desarrollo de competiciones de </w:t>
      </w:r>
      <w:proofErr w:type="spellStart"/>
      <w:r>
        <w:rPr>
          <w:lang w:val="es-ES"/>
        </w:rPr>
        <w:t>Jam</w:t>
      </w:r>
      <w:bookmarkEnd w:id="42"/>
      <w:bookmarkEnd w:id="43"/>
      <w:proofErr w:type="spellEnd"/>
    </w:p>
    <w:p w:rsidR="00674CBC" w:rsidRPr="00674CBC" w:rsidRDefault="00674CBC" w:rsidP="00674CBC">
      <w:pPr>
        <w:rPr>
          <w:lang w:val="es-ES"/>
        </w:rPr>
      </w:pPr>
    </w:p>
    <w:p w:rsidR="00FE17F0" w:rsidRDefault="00FE17F0" w:rsidP="00EB1253">
      <w:pPr>
        <w:rPr>
          <w:lang w:val="es-ES"/>
        </w:rPr>
      </w:pPr>
    </w:p>
    <w:p w:rsidR="00674CBC" w:rsidRDefault="00674CBC" w:rsidP="00EB1253">
      <w:pPr>
        <w:rPr>
          <w:lang w:val="es-ES"/>
        </w:rPr>
      </w:pPr>
    </w:p>
    <w:p w:rsidR="00FE17F0" w:rsidRDefault="00FE17F0" w:rsidP="00EB1253">
      <w:pPr>
        <w:rPr>
          <w:lang w:val="es-ES"/>
        </w:rPr>
      </w:pPr>
    </w:p>
    <w:p w:rsidR="009A30F9" w:rsidRDefault="009A30F9" w:rsidP="009A30F9">
      <w:pPr>
        <w:pStyle w:val="Ttulo1"/>
        <w:rPr>
          <w:lang w:val="es-ES"/>
        </w:rPr>
      </w:pPr>
      <w:bookmarkStart w:id="44" w:name="_Toc5965086"/>
      <w:r>
        <w:rPr>
          <w:lang w:val="es-ES"/>
        </w:rPr>
        <w:lastRenderedPageBreak/>
        <w:t>Tareas del usuario Delegado</w:t>
      </w:r>
      <w:bookmarkEnd w:id="44"/>
    </w:p>
    <w:p w:rsidR="003021C0" w:rsidRDefault="003021C0" w:rsidP="003021C0">
      <w:pPr>
        <w:rPr>
          <w:lang w:val="es-ES"/>
        </w:rPr>
      </w:pPr>
      <w:r>
        <w:rPr>
          <w:lang w:val="es-ES"/>
        </w:rPr>
        <w:t xml:space="preserve">El usuario </w:t>
      </w:r>
      <w:r w:rsidR="007C7E21">
        <w:rPr>
          <w:lang w:val="es-ES"/>
        </w:rPr>
        <w:t>“</w:t>
      </w:r>
      <w:r>
        <w:rPr>
          <w:lang w:val="es-ES"/>
        </w:rPr>
        <w:t>Delegado</w:t>
      </w:r>
      <w:r w:rsidR="007C7E21">
        <w:rPr>
          <w:lang w:val="es-ES"/>
        </w:rPr>
        <w:t>”</w:t>
      </w:r>
      <w:r>
        <w:rPr>
          <w:lang w:val="es-ES"/>
        </w:rPr>
        <w:t xml:space="preserve"> </w:t>
      </w:r>
      <w:r w:rsidR="00803A32">
        <w:rPr>
          <w:lang w:val="es-ES"/>
        </w:rPr>
        <w:t xml:space="preserve">(representante de Club) </w:t>
      </w:r>
      <w:r>
        <w:rPr>
          <w:lang w:val="es-ES"/>
        </w:rPr>
        <w:t xml:space="preserve">sólo puede acceder a la sección </w:t>
      </w:r>
      <w:r w:rsidR="00490B45">
        <w:rPr>
          <w:lang w:val="es-ES"/>
        </w:rPr>
        <w:t>“Resultados”</w:t>
      </w:r>
      <w:r w:rsidR="00DB0C46">
        <w:rPr>
          <w:lang w:val="es-ES"/>
        </w:rPr>
        <w:t xml:space="preserve">, lo que le </w:t>
      </w:r>
      <w:r>
        <w:rPr>
          <w:lang w:val="es-ES"/>
        </w:rPr>
        <w:t xml:space="preserve">permite el </w:t>
      </w:r>
      <w:r w:rsidR="00DB0C46">
        <w:rPr>
          <w:lang w:val="es-ES"/>
        </w:rPr>
        <w:t>uso</w:t>
      </w:r>
      <w:r>
        <w:rPr>
          <w:lang w:val="es-ES"/>
        </w:rPr>
        <w:t xml:space="preserve"> </w:t>
      </w:r>
      <w:r w:rsidR="00DB0C46">
        <w:rPr>
          <w:lang w:val="es-ES"/>
        </w:rPr>
        <w:t>de</w:t>
      </w:r>
      <w:r>
        <w:rPr>
          <w:lang w:val="es-ES"/>
        </w:rPr>
        <w:t xml:space="preserve"> las siguientes opciones:</w:t>
      </w:r>
    </w:p>
    <w:p w:rsidR="003021C0" w:rsidRDefault="00DB0C46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Visualización de Resultados</w:t>
      </w:r>
    </w:p>
    <w:p w:rsidR="00DB0C46" w:rsidRDefault="00DB0C46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Visualización de</w:t>
      </w:r>
      <w:r w:rsidR="0081245E">
        <w:rPr>
          <w:lang w:val="es-ES"/>
        </w:rPr>
        <w:t>l</w:t>
      </w:r>
      <w:r>
        <w:rPr>
          <w:lang w:val="es-ES"/>
        </w:rPr>
        <w:t xml:space="preserve"> </w:t>
      </w:r>
      <w:r w:rsidR="00F87982">
        <w:rPr>
          <w:lang w:val="es-ES"/>
        </w:rPr>
        <w:t>Ranking</w:t>
      </w:r>
      <w:r w:rsidR="0081245E">
        <w:rPr>
          <w:lang w:val="es-ES"/>
        </w:rPr>
        <w:t xml:space="preserve"> del Circuito</w:t>
      </w:r>
    </w:p>
    <w:p w:rsidR="00DB0C46" w:rsidRDefault="00F87982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Registro de Pre-Inscripciones</w:t>
      </w:r>
    </w:p>
    <w:p w:rsidR="00526891" w:rsidRPr="00DB0C46" w:rsidRDefault="00526891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Visualización del Palmarés de un patinador</w:t>
      </w:r>
    </w:p>
    <w:p w:rsidR="00526891" w:rsidRDefault="00526891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Visualización de las mejores marcas (Speed y Salto)</w:t>
      </w:r>
    </w:p>
    <w:p w:rsidR="00526891" w:rsidRDefault="00526891" w:rsidP="0047594C">
      <w:pPr>
        <w:pStyle w:val="Prrafodelista"/>
        <w:numPr>
          <w:ilvl w:val="0"/>
          <w:numId w:val="38"/>
        </w:numPr>
        <w:rPr>
          <w:lang w:val="es-ES"/>
        </w:rPr>
      </w:pPr>
      <w:r>
        <w:rPr>
          <w:lang w:val="es-ES"/>
        </w:rPr>
        <w:t>Visualización del Ranking Acumulado (ranking absoluto)</w:t>
      </w:r>
    </w:p>
    <w:p w:rsidR="00DB0C46" w:rsidRDefault="00DB0C46" w:rsidP="00EB1253">
      <w:pPr>
        <w:rPr>
          <w:lang w:val="es-ES"/>
        </w:rPr>
      </w:pPr>
    </w:p>
    <w:p w:rsidR="00441E7B" w:rsidRDefault="00EE5FAD" w:rsidP="00EE5FAD">
      <w:pPr>
        <w:pStyle w:val="Ttulo2"/>
        <w:rPr>
          <w:lang w:val="es-ES"/>
        </w:rPr>
      </w:pPr>
      <w:bookmarkStart w:id="45" w:name="_Ref1685192"/>
      <w:bookmarkStart w:id="46" w:name="_Toc5965087"/>
      <w:r w:rsidRPr="00EE5FAD">
        <w:rPr>
          <w:lang w:val="es-ES"/>
        </w:rPr>
        <w:t>Registro de Pre</w:t>
      </w:r>
      <w:r>
        <w:rPr>
          <w:lang w:val="es-ES"/>
        </w:rPr>
        <w:t>i</w:t>
      </w:r>
      <w:r w:rsidRPr="00EE5FAD">
        <w:rPr>
          <w:lang w:val="es-ES"/>
        </w:rPr>
        <w:t>nscripciones</w:t>
      </w:r>
      <w:bookmarkEnd w:id="45"/>
      <w:bookmarkEnd w:id="46"/>
    </w:p>
    <w:p w:rsidR="00441E7B" w:rsidRDefault="00EE5FAD" w:rsidP="00EB1253">
      <w:pPr>
        <w:rPr>
          <w:lang w:val="es-ES"/>
        </w:rPr>
      </w:pPr>
      <w:r>
        <w:rPr>
          <w:lang w:val="es-ES"/>
        </w:rPr>
        <w:t xml:space="preserve">Una vez creada una nueva competición (ver </w:t>
      </w:r>
      <w:r w:rsidR="00BC3B1C">
        <w:rPr>
          <w:lang w:val="es-ES"/>
        </w:rPr>
        <w:fldChar w:fldCharType="begin"/>
      </w:r>
      <w:r w:rsidR="00BC3B1C">
        <w:rPr>
          <w:lang w:val="es-ES"/>
        </w:rPr>
        <w:instrText xml:space="preserve"> REF _Ref1680985 \r \h </w:instrText>
      </w:r>
      <w:r w:rsidR="00BC3B1C">
        <w:rPr>
          <w:lang w:val="es-ES"/>
        </w:rPr>
      </w:r>
      <w:r w:rsidR="00BC3B1C">
        <w:rPr>
          <w:lang w:val="es-ES"/>
        </w:rPr>
        <w:fldChar w:fldCharType="separate"/>
      </w:r>
      <w:r w:rsidR="002D2935">
        <w:rPr>
          <w:lang w:val="es-ES"/>
        </w:rPr>
        <w:t>4.4</w:t>
      </w:r>
      <w:r w:rsidR="00BC3B1C">
        <w:rPr>
          <w:lang w:val="es-ES"/>
        </w:rPr>
        <w:fldChar w:fldCharType="end"/>
      </w:r>
      <w:r>
        <w:rPr>
          <w:lang w:val="es-ES"/>
        </w:rPr>
        <w:t>), los delegados de cada club pueden proceder con la preinscripción de sus patinadores</w:t>
      </w:r>
      <w:r w:rsidR="00BC3B1C">
        <w:rPr>
          <w:lang w:val="es-ES"/>
        </w:rPr>
        <w:t>. La preinscripción consiste en registrar las modalidades en las cuales participará cada patinador.</w:t>
      </w:r>
    </w:p>
    <w:p w:rsidR="00697156" w:rsidRDefault="00697156" w:rsidP="00697156">
      <w:pPr>
        <w:rPr>
          <w:lang w:val="es-ES"/>
        </w:rPr>
      </w:pPr>
      <w:r>
        <w:rPr>
          <w:lang w:val="es-ES"/>
        </w:rPr>
        <w:t>Al hacer clic sobre esta opción, se nos conducirá a la pantalla de Selección de Competición.</w:t>
      </w:r>
    </w:p>
    <w:p w:rsidR="007C5847" w:rsidRPr="007C5847" w:rsidRDefault="007C5847" w:rsidP="0047594C">
      <w:pPr>
        <w:pStyle w:val="Prrafodelista"/>
        <w:numPr>
          <w:ilvl w:val="0"/>
          <w:numId w:val="41"/>
        </w:numPr>
        <w:rPr>
          <w:lang w:val="es-ES"/>
        </w:rPr>
      </w:pPr>
      <w:r w:rsidRPr="00FC15BA">
        <w:rPr>
          <w:lang w:val="es-ES"/>
        </w:rPr>
        <w:t xml:space="preserve">En esta pantalla podemos cambiar el Circuito/Año de trabajo, con lo cual </w:t>
      </w:r>
      <w:r>
        <w:rPr>
          <w:lang w:val="es-ES"/>
        </w:rPr>
        <w:t>ser</w:t>
      </w:r>
      <w:r w:rsidRPr="00FC15BA">
        <w:rPr>
          <w:lang w:val="es-ES"/>
        </w:rPr>
        <w:t xml:space="preserve">án </w:t>
      </w:r>
      <w:r>
        <w:rPr>
          <w:lang w:val="es-ES"/>
        </w:rPr>
        <w:t xml:space="preserve">mostradas </w:t>
      </w:r>
      <w:r w:rsidRPr="00FC15BA">
        <w:rPr>
          <w:lang w:val="es-ES"/>
        </w:rPr>
        <w:t>las competiciones que podemos seleccionar.</w:t>
      </w:r>
    </w:p>
    <w:p w:rsidR="007C5847" w:rsidRDefault="00035339" w:rsidP="007C5847">
      <w:pPr>
        <w:rPr>
          <w:lang w:val="es-ES"/>
        </w:rPr>
      </w:pPr>
      <w:r>
        <w:rPr>
          <w:noProof/>
        </w:rPr>
        <w:lastRenderedPageBreak/>
        <w:pict>
          <v:oval id="_x0000_s1033" style="position:absolute;left:0;text-align:left;margin-left:163.7pt;margin-top:97.7pt;width:14.4pt;height:14.8pt;z-index:251664384;v-text-anchor:middle">
            <v:textbox style="mso-next-textbox:#_x0000_s1033" inset="0,0,0,0">
              <w:txbxContent>
                <w:p w:rsidR="00C311E3" w:rsidRPr="00FC15BA" w:rsidRDefault="00C311E3" w:rsidP="007C5847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2</w:t>
                  </w:r>
                </w:p>
              </w:txbxContent>
            </v:textbox>
          </v:oval>
        </w:pict>
      </w:r>
      <w:r>
        <w:rPr>
          <w:noProof/>
        </w:rPr>
        <w:pict>
          <v:oval id="_x0000_s1032" style="position:absolute;left:0;text-align:left;margin-left:253.65pt;margin-top:39.15pt;width:14.4pt;height:14.8pt;z-index:251663360;v-text-anchor:middle">
            <v:textbox style="mso-next-textbox:#_x0000_s1032" inset="0,0,0,0">
              <w:txbxContent>
                <w:p w:rsidR="00C311E3" w:rsidRPr="00FC15BA" w:rsidRDefault="00C311E3" w:rsidP="007C5847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</w:t>
                  </w:r>
                  <w:r w:rsidRPr="00FC15BA">
                    <w:rPr>
                      <w:b/>
                      <w:sz w:val="16"/>
                      <w:szCs w:val="16"/>
                      <w:lang w:val="es-ES"/>
                    </w:rPr>
                    <w:t>1</w:t>
                  </w:r>
                </w:p>
              </w:txbxContent>
            </v:textbox>
          </v:oval>
        </w:pict>
      </w:r>
      <w:r w:rsidR="002A20A4">
        <w:rPr>
          <w:noProof/>
        </w:rPr>
        <w:drawing>
          <wp:inline distT="0" distB="0" distL="0" distR="0" wp14:anchorId="4626F551" wp14:editId="508A39CE">
            <wp:extent cx="603123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47" w:rsidRDefault="007C5847" w:rsidP="007C5847">
      <w:pPr>
        <w:pStyle w:val="Figure"/>
        <w:rPr>
          <w:lang w:val="es-ES"/>
        </w:rPr>
      </w:pPr>
      <w:r w:rsidRPr="001655C8">
        <w:rPr>
          <w:lang w:val="es-ES"/>
        </w:rPr>
        <w:t>Pantalla de Selección de Competición</w:t>
      </w:r>
    </w:p>
    <w:p w:rsidR="007C5847" w:rsidRDefault="007C5847" w:rsidP="0047594C">
      <w:pPr>
        <w:pStyle w:val="Prrafodelista"/>
        <w:numPr>
          <w:ilvl w:val="0"/>
          <w:numId w:val="41"/>
        </w:numPr>
        <w:rPr>
          <w:lang w:val="es-ES"/>
        </w:rPr>
      </w:pPr>
      <w:r w:rsidRPr="00FC15BA">
        <w:rPr>
          <w:lang w:val="es-ES"/>
        </w:rPr>
        <w:t>A continuación, haremos clic sobre la competición en la que queremos registrar l</w:t>
      </w:r>
      <w:r w:rsidR="00594A7C">
        <w:rPr>
          <w:lang w:val="es-ES"/>
        </w:rPr>
        <w:t>as inscripciones</w:t>
      </w:r>
      <w:r w:rsidRPr="00FC15BA">
        <w:rPr>
          <w:lang w:val="es-ES"/>
        </w:rPr>
        <w:t>, lo que nos dará paso al</w:t>
      </w:r>
      <w:r w:rsidR="0081639F">
        <w:rPr>
          <w:lang w:val="es-ES"/>
        </w:rPr>
        <w:t xml:space="preserve"> formulario de inscripción</w:t>
      </w:r>
      <w:r w:rsidR="001B53F4">
        <w:rPr>
          <w:lang w:val="es-ES"/>
        </w:rPr>
        <w:t xml:space="preserve">, donde aparecerán </w:t>
      </w:r>
      <w:r w:rsidR="00FF105B">
        <w:rPr>
          <w:lang w:val="es-ES"/>
        </w:rPr>
        <w:t xml:space="preserve">ya </w:t>
      </w:r>
      <w:r w:rsidR="001B53F4">
        <w:rPr>
          <w:lang w:val="es-ES"/>
        </w:rPr>
        <w:t>rellenos los datos de contacto del delegado de club</w:t>
      </w:r>
      <w:r w:rsidRPr="00FC15BA">
        <w:rPr>
          <w:lang w:val="es-ES"/>
        </w:rPr>
        <w:t>:</w:t>
      </w:r>
    </w:p>
    <w:p w:rsidR="0081639F" w:rsidRDefault="00035339" w:rsidP="0081639F">
      <w:pPr>
        <w:pStyle w:val="Prrafodelista"/>
        <w:ind w:left="0" w:firstLine="0"/>
        <w:rPr>
          <w:lang w:val="es-ES"/>
        </w:rPr>
      </w:pPr>
      <w:r>
        <w:rPr>
          <w:noProof/>
        </w:rPr>
        <w:pict>
          <v:oval id="_x0000_s1042" style="position:absolute;left:0;text-align:left;margin-left:391pt;margin-top:229.1pt;width:14.4pt;height:14.8pt;z-index:251672576;v-text-anchor:middle">
            <v:textbox style="mso-next-textbox:#_x0000_s1042" inset="0,0,0,0">
              <w:txbxContent>
                <w:p w:rsidR="00C311E3" w:rsidRPr="00FC15BA" w:rsidRDefault="00C311E3" w:rsidP="0081639F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3</w:t>
                  </w:r>
                </w:p>
              </w:txbxContent>
            </v:textbox>
          </v:oval>
        </w:pict>
      </w:r>
      <w:r w:rsidR="0081639F">
        <w:rPr>
          <w:noProof/>
        </w:rPr>
        <w:drawing>
          <wp:inline distT="0" distB="0" distL="0" distR="0" wp14:anchorId="3F55D27D" wp14:editId="69183DEA">
            <wp:extent cx="6031230" cy="32670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39F" w:rsidRDefault="0081639F" w:rsidP="0081639F">
      <w:pPr>
        <w:pStyle w:val="Figure"/>
        <w:rPr>
          <w:lang w:val="es-ES"/>
        </w:rPr>
      </w:pPr>
      <w:r w:rsidRPr="001655C8">
        <w:rPr>
          <w:lang w:val="es-ES"/>
        </w:rPr>
        <w:t>Pantalla</w:t>
      </w:r>
      <w:r w:rsidR="001B53F4">
        <w:rPr>
          <w:lang w:val="es-ES"/>
        </w:rPr>
        <w:t xml:space="preserve"> Ficha de Inscripción</w:t>
      </w:r>
    </w:p>
    <w:p w:rsidR="0081639F" w:rsidRPr="00FC15BA" w:rsidRDefault="0081639F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lastRenderedPageBreak/>
        <w:t xml:space="preserve">Desde esta ventana podremos “Enviar la Inscripción”, pero antes deberemos indicar las modalidades en la que participan cada uno de los patinadores. Para eso accederemos a la pantalla de </w:t>
      </w:r>
      <w:r w:rsidRPr="00E42930">
        <w:rPr>
          <w:lang w:val="es-ES"/>
        </w:rPr>
        <w:t xml:space="preserve">Registro de </w:t>
      </w:r>
      <w:r>
        <w:rPr>
          <w:lang w:val="es-ES"/>
        </w:rPr>
        <w:t>Preinscripciones pulsando el botón “</w:t>
      </w:r>
      <w:r w:rsidR="001B53F4">
        <w:rPr>
          <w:lang w:val="es-ES"/>
        </w:rPr>
        <w:t>Editar Inscripciones</w:t>
      </w:r>
      <w:r>
        <w:rPr>
          <w:lang w:val="es-ES"/>
        </w:rPr>
        <w:t>”.</w:t>
      </w:r>
    </w:p>
    <w:p w:rsidR="007C5847" w:rsidRDefault="00035339" w:rsidP="007C5847">
      <w:pPr>
        <w:rPr>
          <w:lang w:val="es-ES"/>
        </w:rPr>
      </w:pPr>
      <w:r>
        <w:rPr>
          <w:noProof/>
        </w:rPr>
        <w:pict>
          <v:oval id="_x0000_s1034" style="position:absolute;left:0;text-align:left;margin-left:169.3pt;margin-top:99.9pt;width:14.4pt;height:14.8pt;z-index:251665408;v-text-anchor:middle">
            <v:textbox style="mso-next-textbox:#_x0000_s1034" inset="0,0,0,0">
              <w:txbxContent>
                <w:p w:rsidR="00C311E3" w:rsidRPr="00FC15BA" w:rsidRDefault="00C311E3" w:rsidP="007C5847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4</w:t>
                  </w:r>
                </w:p>
              </w:txbxContent>
            </v:textbox>
          </v:oval>
        </w:pict>
      </w:r>
      <w:r w:rsidR="000632E7">
        <w:rPr>
          <w:noProof/>
        </w:rPr>
        <w:drawing>
          <wp:inline distT="0" distB="0" distL="0" distR="0" wp14:anchorId="7AA1F720" wp14:editId="32964727">
            <wp:extent cx="603123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47" w:rsidRPr="006B617F" w:rsidRDefault="007C5847" w:rsidP="007C5847">
      <w:pPr>
        <w:pStyle w:val="Figure"/>
        <w:rPr>
          <w:lang w:val="es-ES"/>
        </w:rPr>
      </w:pPr>
      <w:r w:rsidRPr="006B617F">
        <w:rPr>
          <w:lang w:val="es-ES"/>
        </w:rPr>
        <w:t xml:space="preserve">Pantalla de Registro de </w:t>
      </w:r>
      <w:r w:rsidR="00B75678">
        <w:rPr>
          <w:lang w:val="es-ES"/>
        </w:rPr>
        <w:t>Preinscripciones</w:t>
      </w:r>
    </w:p>
    <w:p w:rsidR="007C5847" w:rsidRDefault="007C5847" w:rsidP="007C5847">
      <w:pPr>
        <w:ind w:left="720"/>
        <w:rPr>
          <w:lang w:val="es-ES"/>
        </w:rPr>
      </w:pPr>
      <w:r>
        <w:rPr>
          <w:lang w:val="es-ES"/>
        </w:rPr>
        <w:t xml:space="preserve">La pantalla de </w:t>
      </w:r>
      <w:r w:rsidRPr="00E42930">
        <w:rPr>
          <w:lang w:val="es-ES"/>
        </w:rPr>
        <w:t xml:space="preserve">Registro de </w:t>
      </w:r>
      <w:r w:rsidR="00BF54B2">
        <w:rPr>
          <w:lang w:val="es-ES"/>
        </w:rPr>
        <w:t>Preinscripciones</w:t>
      </w:r>
      <w:r>
        <w:rPr>
          <w:lang w:val="es-ES"/>
        </w:rPr>
        <w:t xml:space="preserve"> muestra solo aquellos patinadores </w:t>
      </w:r>
      <w:r w:rsidR="00BF54B2">
        <w:rPr>
          <w:lang w:val="es-ES"/>
        </w:rPr>
        <w:t>que pertenecen al club del delegado</w:t>
      </w:r>
      <w:r>
        <w:rPr>
          <w:lang w:val="es-ES"/>
        </w:rPr>
        <w:t>. Además</w:t>
      </w:r>
      <w:r w:rsidR="001B53F4">
        <w:rPr>
          <w:lang w:val="es-ES"/>
        </w:rPr>
        <w:t>,</w:t>
      </w:r>
      <w:r>
        <w:rPr>
          <w:lang w:val="es-ES"/>
        </w:rPr>
        <w:t xml:space="preserve"> permite filtrar los datos visualizados mediante el cuadro de texto situado en la parte superior, para facilitar la localizaci</w:t>
      </w:r>
      <w:r w:rsidR="001B53F4">
        <w:rPr>
          <w:lang w:val="es-ES"/>
        </w:rPr>
        <w:t>ó</w:t>
      </w:r>
      <w:r>
        <w:rPr>
          <w:lang w:val="es-ES"/>
        </w:rPr>
        <w:t>n de cualquier patinador.</w:t>
      </w:r>
    </w:p>
    <w:p w:rsidR="007C5847" w:rsidRDefault="007C5847" w:rsidP="0047594C">
      <w:pPr>
        <w:pStyle w:val="Prrafodelista"/>
        <w:numPr>
          <w:ilvl w:val="0"/>
          <w:numId w:val="41"/>
        </w:numPr>
        <w:rPr>
          <w:lang w:val="es-ES"/>
        </w:rPr>
      </w:pPr>
      <w:r w:rsidRPr="00D90AA5">
        <w:rPr>
          <w:lang w:val="es-ES"/>
        </w:rPr>
        <w:t xml:space="preserve">Para registrar </w:t>
      </w:r>
      <w:r w:rsidR="00BF54B2">
        <w:rPr>
          <w:lang w:val="es-ES"/>
        </w:rPr>
        <w:t>la inscripción de un patinador concreto</w:t>
      </w:r>
      <w:r w:rsidRPr="00D90AA5">
        <w:rPr>
          <w:lang w:val="es-ES"/>
        </w:rPr>
        <w:t>, haremos clic sobre la fila del patinador en cuestión lo cual abrirá el panel de introducción de datos</w:t>
      </w:r>
      <w:r w:rsidR="00594A7C">
        <w:rPr>
          <w:lang w:val="es-ES"/>
        </w:rPr>
        <w:t>.</w:t>
      </w:r>
    </w:p>
    <w:p w:rsidR="00594A7C" w:rsidRPr="00D90AA5" w:rsidRDefault="00B74A14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>Esta pantalla muestra los datos del patinador (nombre y apellidos, ficha federativa, fecha de nacimiento, género, etc.). en la parte inferior activaremos los ‘</w:t>
      </w:r>
      <w:proofErr w:type="spellStart"/>
      <w:r>
        <w:rPr>
          <w:lang w:val="es-ES"/>
        </w:rPr>
        <w:t>check</w:t>
      </w:r>
      <w:proofErr w:type="spellEnd"/>
      <w:r w:rsidR="00C61225">
        <w:rPr>
          <w:lang w:val="es-ES"/>
        </w:rPr>
        <w:t>-</w:t>
      </w:r>
      <w:r>
        <w:rPr>
          <w:lang w:val="es-ES"/>
        </w:rPr>
        <w:t>boxes’ para las modalidades donde participará el patinador.</w:t>
      </w:r>
    </w:p>
    <w:p w:rsidR="00BC3B1C" w:rsidRDefault="00035339" w:rsidP="00EB1253">
      <w:pPr>
        <w:rPr>
          <w:lang w:val="es-ES"/>
        </w:rPr>
      </w:pPr>
      <w:r>
        <w:rPr>
          <w:noProof/>
        </w:rPr>
        <w:lastRenderedPageBreak/>
        <w:pict>
          <v:oval id="_x0000_s1036" style="position:absolute;left:0;text-align:left;margin-left:362.15pt;margin-top:209.65pt;width:14.4pt;height:14.8pt;z-index:251667456;v-text-anchor:middle">
            <v:textbox style="mso-next-textbox:#_x0000_s1036" inset="0,0,0,0">
              <w:txbxContent>
                <w:p w:rsidR="00C311E3" w:rsidRPr="00FC15BA" w:rsidRDefault="00C311E3" w:rsidP="00A64DC2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6</w:t>
                  </w:r>
                </w:p>
              </w:txbxContent>
            </v:textbox>
          </v:oval>
        </w:pict>
      </w:r>
      <w:r>
        <w:rPr>
          <w:noProof/>
        </w:rPr>
        <w:pict>
          <v:oval id="_x0000_s1035" style="position:absolute;left:0;text-align:left;margin-left:258.3pt;margin-top:127.35pt;width:14.4pt;height:14.8pt;z-index:251666432;v-text-anchor:middle">
            <v:textbox style="mso-next-textbox:#_x0000_s1035" inset="0,0,0,0">
              <w:txbxContent>
                <w:p w:rsidR="00C311E3" w:rsidRPr="00FC15BA" w:rsidRDefault="00C311E3" w:rsidP="00042DC3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5</w:t>
                  </w:r>
                </w:p>
              </w:txbxContent>
            </v:textbox>
          </v:oval>
        </w:pict>
      </w:r>
      <w:r w:rsidR="006B2604">
        <w:rPr>
          <w:noProof/>
        </w:rPr>
        <w:drawing>
          <wp:inline distT="0" distB="0" distL="0" distR="0" wp14:anchorId="0B140B0B" wp14:editId="72076DBD">
            <wp:extent cx="603123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E1" w:rsidRPr="000C0E8A" w:rsidRDefault="00B944E1" w:rsidP="00B944E1">
      <w:pPr>
        <w:pStyle w:val="Figure"/>
        <w:rPr>
          <w:lang w:val="es-ES"/>
        </w:rPr>
      </w:pPr>
      <w:r w:rsidRPr="000C0E8A">
        <w:rPr>
          <w:lang w:val="es-ES"/>
        </w:rPr>
        <w:t>Pan</w:t>
      </w:r>
      <w:r w:rsidR="000C0E8A" w:rsidRPr="000C0E8A">
        <w:rPr>
          <w:lang w:val="es-ES"/>
        </w:rPr>
        <w:t>el</w:t>
      </w:r>
      <w:r w:rsidRPr="000C0E8A">
        <w:rPr>
          <w:lang w:val="es-ES"/>
        </w:rPr>
        <w:t xml:space="preserve"> de registro de Preinscripciones</w:t>
      </w:r>
    </w:p>
    <w:p w:rsidR="00441E7B" w:rsidRDefault="00BB22D1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>P</w:t>
      </w:r>
      <w:r w:rsidR="00A64DC2">
        <w:rPr>
          <w:lang w:val="es-ES"/>
        </w:rPr>
        <w:t>ulsaremos el botón ‘Salvar’ para guardar los datos</w:t>
      </w:r>
      <w:r w:rsidR="001B53F4">
        <w:rPr>
          <w:lang w:val="es-ES"/>
        </w:rPr>
        <w:t xml:space="preserve"> de dicho patinador.</w:t>
      </w:r>
      <w:r w:rsidR="00A84CFF">
        <w:rPr>
          <w:lang w:val="es-ES"/>
        </w:rPr>
        <w:t xml:space="preserve"> El sistema asignará automáticamente una categoría al patinador para cada modalidad seleccionada, conforme a su edad y género. </w:t>
      </w:r>
      <w:r w:rsidR="00A84CFF" w:rsidRPr="00A84CFF">
        <w:rPr>
          <w:lang w:val="es-ES"/>
        </w:rPr>
        <w:t>Las categorías no activas no serán utilizadas por el sistema para la asignación automática de categoría durante el proceso de pre-Inscripción</w:t>
      </w:r>
      <w:r w:rsidR="00A84CFF">
        <w:rPr>
          <w:lang w:val="es-ES"/>
        </w:rPr>
        <w:t xml:space="preserve"> (ver </w:t>
      </w:r>
      <w:r w:rsidR="00A84CFF">
        <w:rPr>
          <w:lang w:val="es-ES"/>
        </w:rPr>
        <w:fldChar w:fldCharType="begin"/>
      </w:r>
      <w:r w:rsidR="00A84CFF">
        <w:rPr>
          <w:lang w:val="es-ES"/>
        </w:rPr>
        <w:instrText xml:space="preserve"> REF _Ref5894842 \r \h </w:instrText>
      </w:r>
      <w:r w:rsidR="00A84CFF">
        <w:rPr>
          <w:lang w:val="es-ES"/>
        </w:rPr>
      </w:r>
      <w:r w:rsidR="00A84CFF">
        <w:rPr>
          <w:lang w:val="es-ES"/>
        </w:rPr>
        <w:fldChar w:fldCharType="separate"/>
      </w:r>
      <w:r w:rsidR="002D2935">
        <w:rPr>
          <w:lang w:val="es-ES"/>
        </w:rPr>
        <w:t>3.4</w:t>
      </w:r>
      <w:r w:rsidR="00A84CFF">
        <w:rPr>
          <w:lang w:val="es-ES"/>
        </w:rPr>
        <w:fldChar w:fldCharType="end"/>
      </w:r>
      <w:r w:rsidR="00A84CFF">
        <w:rPr>
          <w:lang w:val="es-ES"/>
        </w:rPr>
        <w:t>).</w:t>
      </w:r>
    </w:p>
    <w:p w:rsidR="00BB22D1" w:rsidRDefault="00BB22D1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>Repetiremos los pasos 4 a 6 para cada uno de los patinadores que queremos inscribir.</w:t>
      </w:r>
      <w:r w:rsidR="00C61225">
        <w:rPr>
          <w:lang w:val="es-ES"/>
        </w:rPr>
        <w:t xml:space="preserve"> </w:t>
      </w:r>
      <w:r w:rsidR="00C61225" w:rsidRPr="00C61225">
        <w:rPr>
          <w:lang w:val="es-ES"/>
        </w:rPr>
        <w:t xml:space="preserve">Desde esta pantalla (botón “Acta”) el usuario puede además exportar los datos de inscripciones </w:t>
      </w:r>
      <w:r w:rsidR="00C61225">
        <w:rPr>
          <w:lang w:val="es-ES"/>
        </w:rPr>
        <w:t>introducidos</w:t>
      </w:r>
      <w:r w:rsidR="00C61225" w:rsidRPr="00C61225">
        <w:rPr>
          <w:lang w:val="es-ES"/>
        </w:rPr>
        <w:t xml:space="preserve"> a formato Excel (XLSX).</w:t>
      </w:r>
    </w:p>
    <w:p w:rsidR="001B53F4" w:rsidRDefault="00BB22D1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 xml:space="preserve">Finalmente, para confirmar la inscripción </w:t>
      </w:r>
      <w:r w:rsidR="001003B6">
        <w:rPr>
          <w:lang w:val="es-ES"/>
        </w:rPr>
        <w:t xml:space="preserve">haremos clic </w:t>
      </w:r>
      <w:r>
        <w:rPr>
          <w:lang w:val="es-ES"/>
        </w:rPr>
        <w:t xml:space="preserve">sobre el botón </w:t>
      </w:r>
      <w:r w:rsidR="007D4DD4">
        <w:rPr>
          <w:lang w:val="es-ES"/>
        </w:rPr>
        <w:t>verde “Inscripción”, lo cual volverá abrir la ficha de Inscripción.</w:t>
      </w:r>
    </w:p>
    <w:p w:rsidR="007D4DD4" w:rsidRDefault="00035339" w:rsidP="007D4DD4">
      <w:pPr>
        <w:pStyle w:val="Prrafodelista"/>
        <w:ind w:left="0" w:firstLine="0"/>
        <w:rPr>
          <w:lang w:val="es-ES"/>
        </w:rPr>
      </w:pPr>
      <w:r>
        <w:rPr>
          <w:noProof/>
        </w:rPr>
        <w:lastRenderedPageBreak/>
        <w:pict>
          <v:oval id="_x0000_s1043" style="position:absolute;left:0;text-align:left;margin-left:446.85pt;margin-top:26.85pt;width:14.4pt;height:14.8pt;z-index:251673600;v-text-anchor:middle">
            <v:textbox style="mso-next-textbox:#_x0000_s1043" inset="0,0,0,0">
              <w:txbxContent>
                <w:p w:rsidR="00C311E3" w:rsidRPr="00FC15BA" w:rsidRDefault="00C311E3" w:rsidP="007D4DD4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8</w:t>
                  </w:r>
                </w:p>
              </w:txbxContent>
            </v:textbox>
          </v:oval>
        </w:pict>
      </w:r>
      <w:r w:rsidR="007D4DD4">
        <w:rPr>
          <w:noProof/>
        </w:rPr>
        <w:drawing>
          <wp:inline distT="0" distB="0" distL="0" distR="0" wp14:anchorId="5808504D" wp14:editId="05E4A3FA">
            <wp:extent cx="6031230" cy="32670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E3" w:rsidRDefault="003B04E3" w:rsidP="003B04E3">
      <w:pPr>
        <w:pStyle w:val="Figure"/>
        <w:rPr>
          <w:lang w:val="es-ES"/>
        </w:rPr>
      </w:pPr>
      <w:r>
        <w:rPr>
          <w:lang w:val="es-ES"/>
        </w:rPr>
        <w:t>Confirmación y Envío de Inscripciones</w:t>
      </w:r>
    </w:p>
    <w:p w:rsidR="003061EC" w:rsidRDefault="001003B6" w:rsidP="0047594C">
      <w:pPr>
        <w:pStyle w:val="Prrafodelista"/>
        <w:numPr>
          <w:ilvl w:val="0"/>
          <w:numId w:val="41"/>
        </w:numPr>
        <w:rPr>
          <w:lang w:val="es-ES"/>
        </w:rPr>
      </w:pPr>
      <w:r>
        <w:rPr>
          <w:lang w:val="es-ES"/>
        </w:rPr>
        <w:t>Y pulsaremos sobre el botón “Enviar Inscripción”. El sistema cerrará la ficha y enviará un correo electrónico a la dirección de correo indicada para el delegado de club, con un resumen de las inscripciones</w:t>
      </w:r>
      <w:r w:rsidR="00DC0F73">
        <w:rPr>
          <w:lang w:val="es-ES"/>
        </w:rPr>
        <w:t xml:space="preserve"> introducidas en el sistema</w:t>
      </w:r>
      <w:r>
        <w:rPr>
          <w:lang w:val="es-ES"/>
        </w:rPr>
        <w:t>. A partir de este momento la inscripción ya no podrá ser modificada.</w:t>
      </w:r>
    </w:p>
    <w:p w:rsidR="001003B6" w:rsidRPr="007D4DD4" w:rsidRDefault="00035339" w:rsidP="001003B6">
      <w:pPr>
        <w:pStyle w:val="Prrafodelista"/>
        <w:ind w:left="0" w:firstLine="0"/>
        <w:rPr>
          <w:lang w:val="es-ES"/>
        </w:rPr>
      </w:pPr>
      <w:r>
        <w:rPr>
          <w:noProof/>
        </w:rPr>
        <w:pict>
          <v:oval id="_x0000_s1044" style="position:absolute;left:0;text-align:left;margin-left:422.35pt;margin-top:219.35pt;width:14.4pt;height:14.8pt;z-index:251674624;v-text-anchor:middle">
            <v:textbox style="mso-next-textbox:#_x0000_s1044" inset="0,0,0,0">
              <w:txbxContent>
                <w:p w:rsidR="00C311E3" w:rsidRPr="00FC15BA" w:rsidRDefault="00C311E3" w:rsidP="003B04E3">
                  <w:pPr>
                    <w:rPr>
                      <w:b/>
                      <w:sz w:val="16"/>
                      <w:szCs w:val="16"/>
                      <w:lang w:val="es-ES"/>
                    </w:rPr>
                  </w:pPr>
                  <w:r>
                    <w:rPr>
                      <w:b/>
                      <w:sz w:val="16"/>
                      <w:szCs w:val="16"/>
                      <w:lang w:val="es-ES"/>
                    </w:rPr>
                    <w:t xml:space="preserve"> 9</w:t>
                  </w:r>
                </w:p>
              </w:txbxContent>
            </v:textbox>
          </v:oval>
        </w:pict>
      </w:r>
      <w:r w:rsidR="001003B6">
        <w:rPr>
          <w:noProof/>
        </w:rPr>
        <w:drawing>
          <wp:inline distT="0" distB="0" distL="0" distR="0" wp14:anchorId="7B14AA4D" wp14:editId="7E3B8B1A">
            <wp:extent cx="6031230" cy="32670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E3" w:rsidRDefault="003B04E3" w:rsidP="003B04E3">
      <w:pPr>
        <w:pStyle w:val="Figure"/>
        <w:rPr>
          <w:lang w:val="es-ES"/>
        </w:rPr>
      </w:pPr>
      <w:r>
        <w:rPr>
          <w:lang w:val="es-ES"/>
        </w:rPr>
        <w:t>Confirmación y Envío de Inscripciones</w:t>
      </w:r>
    </w:p>
    <w:p w:rsidR="003061EC" w:rsidRDefault="003061EC" w:rsidP="003061EC">
      <w:pPr>
        <w:rPr>
          <w:lang w:val="es-ES"/>
        </w:rPr>
      </w:pPr>
      <w:r>
        <w:rPr>
          <w:lang w:val="es-ES"/>
        </w:rPr>
        <w:lastRenderedPageBreak/>
        <w:t xml:space="preserve">Solo pueden ser </w:t>
      </w:r>
      <w:r w:rsidR="00FA0CF0">
        <w:rPr>
          <w:lang w:val="es-ES"/>
        </w:rPr>
        <w:t>registradas</w:t>
      </w:r>
      <w:r>
        <w:rPr>
          <w:lang w:val="es-ES"/>
        </w:rPr>
        <w:t xml:space="preserve"> </w:t>
      </w:r>
      <w:r w:rsidR="00FA0CF0">
        <w:rPr>
          <w:lang w:val="es-ES"/>
        </w:rPr>
        <w:t>preinscripciones</w:t>
      </w:r>
      <w:r>
        <w:rPr>
          <w:lang w:val="es-ES"/>
        </w:rPr>
        <w:t xml:space="preserve"> si se cumplen las siguientes condiciones:</w:t>
      </w:r>
    </w:p>
    <w:p w:rsidR="003061EC" w:rsidRDefault="003061EC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 xml:space="preserve">El periodo de inscripción </w:t>
      </w:r>
      <w:r w:rsidR="00FA0CF0">
        <w:rPr>
          <w:lang w:val="es-ES"/>
        </w:rPr>
        <w:t xml:space="preserve">no </w:t>
      </w:r>
      <w:r>
        <w:rPr>
          <w:lang w:val="es-ES"/>
        </w:rPr>
        <w:t xml:space="preserve">ha terminado (la fecha actual es </w:t>
      </w:r>
      <w:r w:rsidR="00FA0CF0">
        <w:rPr>
          <w:lang w:val="es-ES"/>
        </w:rPr>
        <w:t>menor</w:t>
      </w:r>
      <w:r>
        <w:rPr>
          <w:lang w:val="es-ES"/>
        </w:rPr>
        <w:t xml:space="preserve"> que la fecha de fin de inscripción) para la competición seleccionada,</w:t>
      </w:r>
    </w:p>
    <w:p w:rsidR="003061EC" w:rsidRDefault="003061EC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La competición no ha sido cerrada.</w:t>
      </w:r>
    </w:p>
    <w:p w:rsidR="000D3FBD" w:rsidRDefault="000D3FBD" w:rsidP="0047594C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La Ficha de inscripción aún no ha sido enviada.</w:t>
      </w:r>
    </w:p>
    <w:p w:rsidR="00CC028B" w:rsidRPr="00780072" w:rsidRDefault="00CC028B" w:rsidP="00780072">
      <w:pPr>
        <w:rPr>
          <w:lang w:val="es-ES"/>
        </w:rPr>
      </w:pPr>
      <w:r w:rsidRPr="00780072">
        <w:rPr>
          <w:lang w:val="es-ES"/>
        </w:rPr>
        <w:t xml:space="preserve">Póngase en contacto con el </w:t>
      </w:r>
      <w:r w:rsidR="00780072">
        <w:rPr>
          <w:lang w:val="es-ES"/>
        </w:rPr>
        <w:t>“</w:t>
      </w:r>
      <w:r w:rsidRPr="00780072">
        <w:rPr>
          <w:lang w:val="es-ES"/>
        </w:rPr>
        <w:t xml:space="preserve">Comité de </w:t>
      </w:r>
      <w:r w:rsidR="00780072" w:rsidRPr="00780072">
        <w:rPr>
          <w:lang w:val="es-ES"/>
        </w:rPr>
        <w:t>P</w:t>
      </w:r>
      <w:r w:rsidRPr="00780072">
        <w:rPr>
          <w:lang w:val="es-ES"/>
        </w:rPr>
        <w:t xml:space="preserve">atinaje </w:t>
      </w:r>
      <w:proofErr w:type="spellStart"/>
      <w:r w:rsidRPr="00780072">
        <w:rPr>
          <w:lang w:val="es-ES"/>
        </w:rPr>
        <w:t>Inline</w:t>
      </w:r>
      <w:proofErr w:type="spellEnd"/>
      <w:r w:rsidRPr="00780072">
        <w:rPr>
          <w:lang w:val="es-ES"/>
        </w:rPr>
        <w:t xml:space="preserve"> Freestyle</w:t>
      </w:r>
      <w:r w:rsidR="00780072">
        <w:rPr>
          <w:lang w:val="es-ES"/>
        </w:rPr>
        <w:t>”</w:t>
      </w:r>
      <w:r w:rsidRPr="00780072">
        <w:rPr>
          <w:lang w:val="es-ES"/>
        </w:rPr>
        <w:t xml:space="preserve"> si necesita </w:t>
      </w:r>
      <w:r w:rsidR="00780072">
        <w:rPr>
          <w:lang w:val="es-ES"/>
        </w:rPr>
        <w:t>modificar las inscripciones una vez enviadas por correo.</w:t>
      </w:r>
    </w:p>
    <w:p w:rsidR="00441E7B" w:rsidRDefault="00441E7B" w:rsidP="00EB1253">
      <w:pPr>
        <w:rPr>
          <w:lang w:val="es-ES"/>
        </w:rPr>
      </w:pPr>
    </w:p>
    <w:p w:rsidR="00E50DB0" w:rsidRDefault="00E50DB0" w:rsidP="00E50DB0">
      <w:pPr>
        <w:pStyle w:val="Ttulo2"/>
        <w:rPr>
          <w:lang w:val="es-ES"/>
        </w:rPr>
      </w:pPr>
      <w:bookmarkStart w:id="47" w:name="_Toc5965088"/>
      <w:r>
        <w:rPr>
          <w:lang w:val="es-ES"/>
        </w:rPr>
        <w:t>Visualización de Resultados</w:t>
      </w:r>
      <w:bookmarkEnd w:id="47"/>
    </w:p>
    <w:p w:rsidR="008D47F7" w:rsidRDefault="008D47F7" w:rsidP="008D47F7">
      <w:pPr>
        <w:rPr>
          <w:lang w:val="es-ES"/>
        </w:rPr>
      </w:pPr>
      <w:r>
        <w:rPr>
          <w:lang w:val="es-ES"/>
        </w:rPr>
        <w:t xml:space="preserve">Al hacer clic sobre esta opción, se nos conducirá a la pantalla de Selección de </w:t>
      </w:r>
      <w:r w:rsidR="00C10BD3">
        <w:rPr>
          <w:lang w:val="es-ES"/>
        </w:rPr>
        <w:t>Competición</w:t>
      </w:r>
      <w:r>
        <w:rPr>
          <w:lang w:val="es-ES"/>
        </w:rPr>
        <w:t xml:space="preserve"> y Modalidad:</w:t>
      </w:r>
    </w:p>
    <w:p w:rsidR="008D47F7" w:rsidRDefault="008D47F7" w:rsidP="008D47F7">
      <w:pPr>
        <w:pStyle w:val="Prrafodelista"/>
        <w:numPr>
          <w:ilvl w:val="0"/>
          <w:numId w:val="48"/>
        </w:numPr>
        <w:rPr>
          <w:lang w:val="es-ES"/>
        </w:rPr>
      </w:pPr>
      <w:r w:rsidRPr="00FC15BA">
        <w:rPr>
          <w:lang w:val="es-ES"/>
        </w:rPr>
        <w:t xml:space="preserve">En esta pantalla podemos </w:t>
      </w:r>
      <w:r w:rsidR="00C10BD3">
        <w:rPr>
          <w:lang w:val="es-ES"/>
        </w:rPr>
        <w:t>seleccionar</w:t>
      </w:r>
      <w:r w:rsidRPr="00FC15BA">
        <w:rPr>
          <w:lang w:val="es-ES"/>
        </w:rPr>
        <w:t xml:space="preserve"> </w:t>
      </w:r>
      <w:r w:rsidR="00C10BD3">
        <w:rPr>
          <w:lang w:val="es-ES"/>
        </w:rPr>
        <w:t>la Competición</w:t>
      </w:r>
      <w:r w:rsidRPr="00FC15BA">
        <w:rPr>
          <w:lang w:val="es-ES"/>
        </w:rPr>
        <w:t>.</w:t>
      </w:r>
    </w:p>
    <w:p w:rsidR="00540A79" w:rsidRDefault="00540A79" w:rsidP="008D47F7">
      <w:pPr>
        <w:pStyle w:val="Prrafodelista"/>
        <w:numPr>
          <w:ilvl w:val="0"/>
          <w:numId w:val="48"/>
        </w:numPr>
        <w:rPr>
          <w:lang w:val="es-ES"/>
        </w:rPr>
      </w:pPr>
      <w:r>
        <w:rPr>
          <w:lang w:val="es-ES"/>
        </w:rPr>
        <w:t>Seleccionaremos entonces una modalidad, lo cual aparecerán las categorías disponibles para dich</w:t>
      </w:r>
      <w:r w:rsidR="00D81CC2">
        <w:rPr>
          <w:lang w:val="es-ES"/>
        </w:rPr>
        <w:t xml:space="preserve">a competición </w:t>
      </w:r>
      <w:r>
        <w:rPr>
          <w:lang w:val="es-ES"/>
        </w:rPr>
        <w:t>y modalidad.</w:t>
      </w:r>
    </w:p>
    <w:p w:rsidR="00540A79" w:rsidRPr="007C5847" w:rsidRDefault="00540A79" w:rsidP="008D47F7">
      <w:pPr>
        <w:pStyle w:val="Prrafodelista"/>
        <w:numPr>
          <w:ilvl w:val="0"/>
          <w:numId w:val="48"/>
        </w:numPr>
        <w:rPr>
          <w:lang w:val="es-ES"/>
        </w:rPr>
      </w:pPr>
      <w:r>
        <w:rPr>
          <w:lang w:val="es-ES"/>
        </w:rPr>
        <w:t>A continuación</w:t>
      </w:r>
      <w:r w:rsidR="006D49B4">
        <w:rPr>
          <w:lang w:val="es-ES"/>
        </w:rPr>
        <w:t>,</w:t>
      </w:r>
      <w:r>
        <w:rPr>
          <w:lang w:val="es-ES"/>
        </w:rPr>
        <w:t xml:space="preserve"> haremos clic sobre la categoría </w:t>
      </w:r>
      <w:r w:rsidR="006D49B4">
        <w:rPr>
          <w:lang w:val="es-ES"/>
        </w:rPr>
        <w:t>deseada</w:t>
      </w:r>
      <w:r w:rsidR="00555067">
        <w:rPr>
          <w:lang w:val="es-ES"/>
        </w:rPr>
        <w:t xml:space="preserve"> tras lo cual parecerá la pantalla de resultados.</w:t>
      </w:r>
    </w:p>
    <w:p w:rsidR="00975A77" w:rsidRDefault="00C10BD3" w:rsidP="001F1040">
      <w:pPr>
        <w:rPr>
          <w:lang w:val="es-ES"/>
        </w:rPr>
      </w:pPr>
      <w:r>
        <w:rPr>
          <w:noProof/>
        </w:rPr>
        <w:drawing>
          <wp:inline distT="0" distB="0" distL="0" distR="0" wp14:anchorId="0F80F696" wp14:editId="021E64D5">
            <wp:extent cx="6031230" cy="32670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36" w:rsidRDefault="00150536" w:rsidP="00150536">
      <w:pPr>
        <w:pStyle w:val="Figure"/>
        <w:rPr>
          <w:lang w:val="es-ES"/>
        </w:rPr>
      </w:pPr>
      <w:r>
        <w:rPr>
          <w:lang w:val="es-ES"/>
        </w:rPr>
        <w:t>Pantalla de Resultados</w:t>
      </w:r>
    </w:p>
    <w:p w:rsidR="00D81CC2" w:rsidRPr="00316FFB" w:rsidRDefault="00D81CC2" w:rsidP="00316FFB">
      <w:pPr>
        <w:pStyle w:val="Prrafodelista"/>
        <w:numPr>
          <w:ilvl w:val="0"/>
          <w:numId w:val="48"/>
        </w:numPr>
        <w:rPr>
          <w:lang w:val="es-ES"/>
        </w:rPr>
      </w:pPr>
      <w:r w:rsidRPr="00316FFB">
        <w:rPr>
          <w:lang w:val="es-ES"/>
        </w:rPr>
        <w:lastRenderedPageBreak/>
        <w:t>La pantalla muestra la posición obtenida por cada patinador, así como la puntuación obtenida (para cálculo del ranking). Para las modalidades Speed y Salto, también es mostrada la “Mejor Marca” conseguida en dicha competición.</w:t>
      </w:r>
    </w:p>
    <w:p w:rsidR="001F1040" w:rsidRDefault="00316FFB" w:rsidP="00316FFB">
      <w:pPr>
        <w:pStyle w:val="Prrafodelista"/>
        <w:numPr>
          <w:ilvl w:val="0"/>
          <w:numId w:val="48"/>
        </w:numPr>
        <w:rPr>
          <w:lang w:val="es-ES"/>
        </w:rPr>
      </w:pPr>
      <w:r>
        <w:rPr>
          <w:lang w:val="es-ES"/>
        </w:rPr>
        <w:t xml:space="preserve">5. </w:t>
      </w:r>
      <w:r w:rsidR="001F1040" w:rsidRPr="006D5DED">
        <w:rPr>
          <w:lang w:val="es-ES"/>
        </w:rPr>
        <w:t xml:space="preserve">Desde esta pantalla </w:t>
      </w:r>
      <w:r w:rsidR="001F1040">
        <w:rPr>
          <w:lang w:val="es-ES"/>
        </w:rPr>
        <w:t xml:space="preserve">(botón “Acta”) </w:t>
      </w:r>
      <w:r w:rsidR="001F1040" w:rsidRPr="006D5DED">
        <w:rPr>
          <w:lang w:val="es-ES"/>
        </w:rPr>
        <w:t>el usuario puede además exportar los datos de una competición</w:t>
      </w:r>
      <w:r w:rsidR="001F1040">
        <w:rPr>
          <w:lang w:val="es-ES"/>
        </w:rPr>
        <w:t xml:space="preserve"> </w:t>
      </w:r>
      <w:r w:rsidR="001F1040" w:rsidRPr="006D5DED">
        <w:rPr>
          <w:lang w:val="es-ES"/>
        </w:rPr>
        <w:t>a formato Excel (XLSX).</w:t>
      </w:r>
    </w:p>
    <w:p w:rsidR="00E50DB0" w:rsidRDefault="00E50DB0" w:rsidP="00EB1253">
      <w:pPr>
        <w:rPr>
          <w:lang w:val="es-ES"/>
        </w:rPr>
      </w:pPr>
    </w:p>
    <w:p w:rsidR="00E50DB0" w:rsidRDefault="00E50DB0" w:rsidP="00E50DB0">
      <w:pPr>
        <w:pStyle w:val="Ttulo2"/>
        <w:rPr>
          <w:lang w:val="es-ES"/>
        </w:rPr>
      </w:pPr>
      <w:bookmarkStart w:id="48" w:name="_Ref5893456"/>
      <w:bookmarkStart w:id="49" w:name="_Toc5965089"/>
      <w:r>
        <w:rPr>
          <w:lang w:val="es-ES"/>
        </w:rPr>
        <w:t>Visualización del Ranking</w:t>
      </w:r>
      <w:r w:rsidR="00AA6961">
        <w:rPr>
          <w:lang w:val="es-ES"/>
        </w:rPr>
        <w:t xml:space="preserve"> del Circuito</w:t>
      </w:r>
      <w:bookmarkEnd w:id="48"/>
      <w:bookmarkEnd w:id="49"/>
    </w:p>
    <w:p w:rsidR="00C10BD3" w:rsidRDefault="00C10BD3" w:rsidP="00C10BD3">
      <w:pPr>
        <w:rPr>
          <w:lang w:val="es-ES"/>
        </w:rPr>
      </w:pPr>
      <w:r>
        <w:rPr>
          <w:lang w:val="es-ES"/>
        </w:rPr>
        <w:t>Al hacer clic sobre esta opción, se nos conducirá a la pantalla de Selección de Circuito y Modalidad:</w:t>
      </w:r>
    </w:p>
    <w:p w:rsidR="00C10BD3" w:rsidRDefault="00C10BD3" w:rsidP="00C10BD3">
      <w:pPr>
        <w:pStyle w:val="Prrafodelista"/>
        <w:numPr>
          <w:ilvl w:val="0"/>
          <w:numId w:val="49"/>
        </w:numPr>
        <w:rPr>
          <w:lang w:val="es-ES"/>
        </w:rPr>
      </w:pPr>
      <w:r w:rsidRPr="00FC15BA">
        <w:rPr>
          <w:lang w:val="es-ES"/>
        </w:rPr>
        <w:t xml:space="preserve">En esta pantalla podemos cambiar el Circuito/Año de trabajo, con lo cual </w:t>
      </w:r>
      <w:r>
        <w:rPr>
          <w:lang w:val="es-ES"/>
        </w:rPr>
        <w:t>ser</w:t>
      </w:r>
      <w:r w:rsidRPr="00FC15BA">
        <w:rPr>
          <w:lang w:val="es-ES"/>
        </w:rPr>
        <w:t xml:space="preserve">án </w:t>
      </w:r>
      <w:r>
        <w:rPr>
          <w:lang w:val="es-ES"/>
        </w:rPr>
        <w:t xml:space="preserve">mostradas </w:t>
      </w:r>
      <w:r w:rsidRPr="00FC15BA">
        <w:rPr>
          <w:lang w:val="es-ES"/>
        </w:rPr>
        <w:t xml:space="preserve">las </w:t>
      </w:r>
      <w:r>
        <w:rPr>
          <w:lang w:val="es-ES"/>
        </w:rPr>
        <w:t>modalidades</w:t>
      </w:r>
      <w:r w:rsidRPr="00FC15BA">
        <w:rPr>
          <w:lang w:val="es-ES"/>
        </w:rPr>
        <w:t xml:space="preserve"> que podemos seleccionar.</w:t>
      </w:r>
    </w:p>
    <w:p w:rsidR="00C10BD3" w:rsidRDefault="00C10BD3" w:rsidP="00C10BD3">
      <w:pPr>
        <w:pStyle w:val="Prrafodelista"/>
        <w:numPr>
          <w:ilvl w:val="0"/>
          <w:numId w:val="49"/>
        </w:numPr>
        <w:rPr>
          <w:lang w:val="es-ES"/>
        </w:rPr>
      </w:pPr>
      <w:r>
        <w:rPr>
          <w:lang w:val="es-ES"/>
        </w:rPr>
        <w:t>Seleccionaremos entonces una modalidad, lo cual aparecerán las categorías disponibles para dicho circuito y modalidad.</w:t>
      </w:r>
    </w:p>
    <w:p w:rsidR="00C10BD3" w:rsidRPr="007C5847" w:rsidRDefault="00C10BD3" w:rsidP="00C10BD3">
      <w:pPr>
        <w:pStyle w:val="Prrafodelista"/>
        <w:numPr>
          <w:ilvl w:val="0"/>
          <w:numId w:val="49"/>
        </w:numPr>
        <w:rPr>
          <w:lang w:val="es-ES"/>
        </w:rPr>
      </w:pPr>
      <w:r>
        <w:rPr>
          <w:lang w:val="es-ES"/>
        </w:rPr>
        <w:t>A continuación, haremos clic sobre la categoría deseada tras lo cual parecerá la pantalla de resultados</w:t>
      </w:r>
      <w:r w:rsidR="00C11506">
        <w:rPr>
          <w:lang w:val="es-ES"/>
        </w:rPr>
        <w:t xml:space="preserve"> del Ranking del Circuito</w:t>
      </w:r>
      <w:r>
        <w:rPr>
          <w:lang w:val="es-ES"/>
        </w:rPr>
        <w:t>.</w:t>
      </w:r>
    </w:p>
    <w:p w:rsidR="00C10BD3" w:rsidRDefault="00C10BD3" w:rsidP="00C10BD3">
      <w:pPr>
        <w:rPr>
          <w:lang w:val="es-ES"/>
        </w:rPr>
      </w:pPr>
      <w:r>
        <w:rPr>
          <w:noProof/>
        </w:rPr>
        <w:drawing>
          <wp:inline distT="0" distB="0" distL="0" distR="0" wp14:anchorId="56CFA393" wp14:editId="76C3354F">
            <wp:extent cx="6031230" cy="3267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D3" w:rsidRDefault="00C10BD3" w:rsidP="00C10BD3">
      <w:pPr>
        <w:pStyle w:val="Figure"/>
        <w:rPr>
          <w:lang w:val="es-ES"/>
        </w:rPr>
      </w:pPr>
      <w:r>
        <w:rPr>
          <w:lang w:val="es-ES"/>
        </w:rPr>
        <w:t xml:space="preserve">Pantalla de </w:t>
      </w:r>
      <w:r w:rsidR="00C11506">
        <w:rPr>
          <w:lang w:val="es-ES"/>
        </w:rPr>
        <w:t>Ranking del Circuito</w:t>
      </w:r>
    </w:p>
    <w:p w:rsidR="000709CC" w:rsidRDefault="000709CC" w:rsidP="00316FFB">
      <w:pPr>
        <w:pStyle w:val="Prrafodelista"/>
        <w:numPr>
          <w:ilvl w:val="0"/>
          <w:numId w:val="49"/>
        </w:numPr>
        <w:rPr>
          <w:lang w:val="es-ES"/>
        </w:rPr>
      </w:pPr>
      <w:r w:rsidRPr="00316FFB">
        <w:rPr>
          <w:lang w:val="es-ES"/>
        </w:rPr>
        <w:t xml:space="preserve">La pantalla muestra la posición obtenida por cada patinador, así como la puntuación obtenida </w:t>
      </w:r>
      <w:r w:rsidRPr="00316FFB">
        <w:rPr>
          <w:lang w:val="es-ES"/>
        </w:rPr>
        <w:t xml:space="preserve">al agregar los resultados de las últimas competiciones (tres </w:t>
      </w:r>
      <w:r w:rsidRPr="00316FFB">
        <w:rPr>
          <w:lang w:val="es-ES"/>
        </w:rPr>
        <w:lastRenderedPageBreak/>
        <w:t>mejores puntuaciones de las últimas cuatro competiciones</w:t>
      </w:r>
      <w:r w:rsidR="00885088" w:rsidRPr="00316FFB">
        <w:rPr>
          <w:lang w:val="es-ES"/>
        </w:rPr>
        <w:t xml:space="preserve"> del circuito seleccionado</w:t>
      </w:r>
      <w:r w:rsidRPr="00316FFB">
        <w:rPr>
          <w:lang w:val="es-ES"/>
        </w:rPr>
        <w:t>)</w:t>
      </w:r>
      <w:r w:rsidRPr="00316FFB">
        <w:rPr>
          <w:lang w:val="es-ES"/>
        </w:rPr>
        <w:t>.</w:t>
      </w:r>
    </w:p>
    <w:p w:rsidR="00316FFB" w:rsidRDefault="00316FFB" w:rsidP="00316FFB">
      <w:pPr>
        <w:pStyle w:val="Prrafodelista"/>
        <w:numPr>
          <w:ilvl w:val="0"/>
          <w:numId w:val="49"/>
        </w:numPr>
        <w:rPr>
          <w:lang w:val="es-ES"/>
        </w:rPr>
      </w:pPr>
      <w:r>
        <w:rPr>
          <w:lang w:val="es-ES"/>
        </w:rPr>
        <w:t>Asimismo, es mostrada la puntuación obtenida para cada una de las competiciones consideradas en el cálculo del ranking del circuito.</w:t>
      </w:r>
    </w:p>
    <w:p w:rsidR="00316FFB" w:rsidRPr="00316FFB" w:rsidRDefault="00316FFB" w:rsidP="00316FFB">
      <w:pPr>
        <w:pStyle w:val="Prrafodelista"/>
        <w:numPr>
          <w:ilvl w:val="0"/>
          <w:numId w:val="49"/>
        </w:numPr>
        <w:rPr>
          <w:lang w:val="es-ES"/>
        </w:rPr>
      </w:pPr>
      <w:r w:rsidRPr="00316FFB">
        <w:rPr>
          <w:lang w:val="es-ES"/>
        </w:rPr>
        <w:t xml:space="preserve">Desde esta pantalla (botón “Acta”) el usuario puede además exportar los datos </w:t>
      </w:r>
      <w:r w:rsidR="000C7DB6">
        <w:rPr>
          <w:lang w:val="es-ES"/>
        </w:rPr>
        <w:t>obtenidos</w:t>
      </w:r>
      <w:r w:rsidRPr="00316FFB">
        <w:rPr>
          <w:lang w:val="es-ES"/>
        </w:rPr>
        <w:t xml:space="preserve"> a formato Excel (XLSX).</w:t>
      </w:r>
    </w:p>
    <w:p w:rsidR="00E50DB0" w:rsidRDefault="00E50DB0" w:rsidP="00EB1253">
      <w:pPr>
        <w:rPr>
          <w:lang w:val="es-ES"/>
        </w:rPr>
      </w:pPr>
    </w:p>
    <w:p w:rsidR="00E50DB0" w:rsidRDefault="00E50DB0" w:rsidP="00E50DB0">
      <w:pPr>
        <w:pStyle w:val="Ttulo2"/>
        <w:rPr>
          <w:lang w:val="es-ES"/>
        </w:rPr>
      </w:pPr>
      <w:bookmarkStart w:id="50" w:name="_Toc5965090"/>
      <w:r>
        <w:rPr>
          <w:lang w:val="es-ES"/>
        </w:rPr>
        <w:t>Visualización del Palmarés de un patinador</w:t>
      </w:r>
      <w:bookmarkEnd w:id="50"/>
    </w:p>
    <w:p w:rsidR="00E50DB0" w:rsidRDefault="00CF1730" w:rsidP="00EB1253">
      <w:pPr>
        <w:rPr>
          <w:lang w:val="es-ES"/>
        </w:rPr>
      </w:pPr>
      <w:r>
        <w:rPr>
          <w:lang w:val="es-ES"/>
        </w:rPr>
        <w:t>La opción “palmarés” permite obtener la historia completa de resultados y marcas para un patinador concreto.</w:t>
      </w:r>
    </w:p>
    <w:p w:rsidR="00CF1730" w:rsidRDefault="00CF1730" w:rsidP="00CF1730">
      <w:pPr>
        <w:pStyle w:val="Prrafodelista"/>
        <w:numPr>
          <w:ilvl w:val="0"/>
          <w:numId w:val="51"/>
        </w:numPr>
        <w:rPr>
          <w:lang w:val="es-ES"/>
        </w:rPr>
      </w:pPr>
      <w:r>
        <w:rPr>
          <w:lang w:val="es-ES"/>
        </w:rPr>
        <w:t>Primero pulsaremos el botón “Patinador”, lo cual mostrará la siguiente pantalla emergente con el listado de todos los patinadores activos.</w:t>
      </w:r>
    </w:p>
    <w:p w:rsidR="00CF1730" w:rsidRDefault="00CF1730" w:rsidP="00CF1730">
      <w:pPr>
        <w:pStyle w:val="Prrafodelista"/>
        <w:numPr>
          <w:ilvl w:val="0"/>
          <w:numId w:val="51"/>
        </w:numPr>
        <w:rPr>
          <w:lang w:val="es-ES"/>
        </w:rPr>
      </w:pPr>
      <w:r>
        <w:rPr>
          <w:lang w:val="es-ES"/>
        </w:rPr>
        <w:t>En dicha pantalla podremos filtrar los patinadores mostrados mediante la caja de texto situada en la parte superior.</w:t>
      </w:r>
    </w:p>
    <w:p w:rsidR="00CF1730" w:rsidRDefault="00CF1730" w:rsidP="00CF1730">
      <w:pPr>
        <w:pStyle w:val="Prrafodelista"/>
        <w:ind w:left="0" w:firstLine="0"/>
        <w:rPr>
          <w:lang w:val="es-ES"/>
        </w:rPr>
      </w:pPr>
      <w:r>
        <w:rPr>
          <w:noProof/>
        </w:rPr>
        <w:drawing>
          <wp:inline distT="0" distB="0" distL="0" distR="0" wp14:anchorId="3E48DF6E" wp14:editId="0CB062D8">
            <wp:extent cx="6031230" cy="32670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730" w:rsidRDefault="00CF1730" w:rsidP="00CF1730">
      <w:pPr>
        <w:pStyle w:val="Figure"/>
        <w:rPr>
          <w:lang w:val="es-ES"/>
        </w:rPr>
      </w:pPr>
      <w:r>
        <w:rPr>
          <w:lang w:val="es-ES"/>
        </w:rPr>
        <w:t xml:space="preserve">Pantalla de </w:t>
      </w:r>
      <w:r>
        <w:rPr>
          <w:lang w:val="es-ES"/>
        </w:rPr>
        <w:t>selección de Patinador</w:t>
      </w:r>
    </w:p>
    <w:p w:rsidR="00CF1730" w:rsidRPr="00CF1730" w:rsidRDefault="00CF1730" w:rsidP="00CF1730">
      <w:pPr>
        <w:pStyle w:val="Prrafodelista"/>
        <w:numPr>
          <w:ilvl w:val="0"/>
          <w:numId w:val="51"/>
        </w:numPr>
        <w:rPr>
          <w:lang w:val="es-ES"/>
        </w:rPr>
      </w:pPr>
      <w:r>
        <w:rPr>
          <w:lang w:val="es-ES"/>
        </w:rPr>
        <w:t>Haremos clic sobre la fila del patinador deseado, y pulsaremos el botón “OK”</w:t>
      </w:r>
      <w:r w:rsidR="00A42696">
        <w:rPr>
          <w:lang w:val="es-ES"/>
        </w:rPr>
        <w:t xml:space="preserve"> tras lo cual la información solicitada nos será mostrada.</w:t>
      </w:r>
    </w:p>
    <w:p w:rsidR="00CF1730" w:rsidRDefault="00A42696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58EACB2" wp14:editId="30642A26">
            <wp:extent cx="6031230" cy="3267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96" w:rsidRDefault="00A42696" w:rsidP="00A42696">
      <w:pPr>
        <w:pStyle w:val="Figure"/>
        <w:rPr>
          <w:lang w:val="es-ES"/>
        </w:rPr>
      </w:pPr>
      <w:r>
        <w:rPr>
          <w:lang w:val="es-ES"/>
        </w:rPr>
        <w:t>Historial y resultados de un Patinador</w:t>
      </w:r>
    </w:p>
    <w:p w:rsidR="00762A40" w:rsidRPr="00A42696" w:rsidRDefault="00762A40" w:rsidP="00A42696">
      <w:pPr>
        <w:pStyle w:val="Prrafodelista"/>
        <w:numPr>
          <w:ilvl w:val="0"/>
          <w:numId w:val="51"/>
        </w:numPr>
        <w:rPr>
          <w:lang w:val="es-ES"/>
        </w:rPr>
      </w:pPr>
      <w:r w:rsidRPr="00A42696">
        <w:rPr>
          <w:lang w:val="es-ES"/>
        </w:rPr>
        <w:t xml:space="preserve">Desde esta pantalla (botón “Acta”) el usuario puede además exportar los datos </w:t>
      </w:r>
      <w:r w:rsidR="00A42696">
        <w:rPr>
          <w:lang w:val="es-ES"/>
        </w:rPr>
        <w:t>obtenidos</w:t>
      </w:r>
      <w:r w:rsidRPr="00A42696">
        <w:rPr>
          <w:lang w:val="es-ES"/>
        </w:rPr>
        <w:t xml:space="preserve"> a formato Excel (XLSX).</w:t>
      </w:r>
    </w:p>
    <w:p w:rsidR="00E50DB0" w:rsidRDefault="00E50DB0" w:rsidP="00EB1253">
      <w:pPr>
        <w:rPr>
          <w:lang w:val="es-ES"/>
        </w:rPr>
      </w:pPr>
    </w:p>
    <w:p w:rsidR="00AA6961" w:rsidRDefault="00AA6961" w:rsidP="00AA6961">
      <w:pPr>
        <w:pStyle w:val="Ttulo2"/>
        <w:rPr>
          <w:lang w:val="es-ES"/>
        </w:rPr>
      </w:pPr>
      <w:bookmarkStart w:id="51" w:name="_Toc5965091"/>
      <w:r>
        <w:rPr>
          <w:lang w:val="es-ES"/>
        </w:rPr>
        <w:t>Visualización de las Mejores Marcas</w:t>
      </w:r>
      <w:bookmarkEnd w:id="51"/>
    </w:p>
    <w:p w:rsidR="00E50DB0" w:rsidRDefault="00454522" w:rsidP="00EB1253">
      <w:pPr>
        <w:rPr>
          <w:lang w:val="es-ES"/>
        </w:rPr>
      </w:pPr>
      <w:r>
        <w:rPr>
          <w:lang w:val="es-ES"/>
        </w:rPr>
        <w:t xml:space="preserve">La opción “Mejores Marcas” permite visualizar las mejores marcas obtenidas en el conjunto de todas las competiciones </w:t>
      </w:r>
      <w:r w:rsidR="00492ABE">
        <w:rPr>
          <w:lang w:val="es-ES"/>
        </w:rPr>
        <w:t>celebradas, para las modalidades de Speed y Salto.</w:t>
      </w:r>
    </w:p>
    <w:p w:rsidR="00492ABE" w:rsidRDefault="00492ABE" w:rsidP="00EB1253">
      <w:pPr>
        <w:rPr>
          <w:lang w:val="es-ES"/>
        </w:rPr>
      </w:pPr>
      <w:r>
        <w:rPr>
          <w:lang w:val="es-ES"/>
        </w:rPr>
        <w:t xml:space="preserve">La información mostrada en la pantalla puede ser filtrada mediante el campo de texto situado en la parte superior de la pantalla. </w:t>
      </w:r>
    </w:p>
    <w:p w:rsidR="00492ABE" w:rsidRDefault="00492ABE" w:rsidP="00EB1253">
      <w:pPr>
        <w:rPr>
          <w:lang w:val="es-ES"/>
        </w:rPr>
      </w:pPr>
      <w:r>
        <w:rPr>
          <w:lang w:val="es-ES"/>
        </w:rPr>
        <w:t>Para alternar entre resultados de Speed y Salto, utilizaremos el combo-box situado a su izquierda.</w:t>
      </w:r>
    </w:p>
    <w:p w:rsidR="00D60B68" w:rsidRDefault="00D60B68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44C6632" wp14:editId="14C9B2B2">
            <wp:extent cx="6031230" cy="32670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68" w:rsidRDefault="00D60B68" w:rsidP="00D60B68">
      <w:pPr>
        <w:pStyle w:val="Figure"/>
        <w:rPr>
          <w:lang w:val="es-ES"/>
        </w:rPr>
      </w:pPr>
      <w:r>
        <w:rPr>
          <w:lang w:val="es-ES"/>
        </w:rPr>
        <w:t>Pantalla de</w:t>
      </w:r>
      <w:r>
        <w:rPr>
          <w:lang w:val="es-ES"/>
        </w:rPr>
        <w:t xml:space="preserve"> Mejores Marcas</w:t>
      </w:r>
    </w:p>
    <w:p w:rsidR="00762A40" w:rsidRDefault="00762A40" w:rsidP="00762A40">
      <w:pPr>
        <w:rPr>
          <w:lang w:val="es-ES"/>
        </w:rPr>
      </w:pPr>
      <w:r w:rsidRPr="006D5DED">
        <w:rPr>
          <w:lang w:val="es-ES"/>
        </w:rPr>
        <w:t xml:space="preserve">Desde esta pantalla </w:t>
      </w:r>
      <w:r>
        <w:rPr>
          <w:lang w:val="es-ES"/>
        </w:rPr>
        <w:t xml:space="preserve">(botón “Acta”) </w:t>
      </w:r>
      <w:r w:rsidRPr="006D5DED">
        <w:rPr>
          <w:lang w:val="es-ES"/>
        </w:rPr>
        <w:t xml:space="preserve">el usuario puede además exportar los datos </w:t>
      </w:r>
      <w:r w:rsidR="00D715F2">
        <w:rPr>
          <w:lang w:val="es-ES"/>
        </w:rPr>
        <w:t>obtenidos</w:t>
      </w:r>
      <w:r>
        <w:rPr>
          <w:lang w:val="es-ES"/>
        </w:rPr>
        <w:t xml:space="preserve"> </w:t>
      </w:r>
      <w:r w:rsidRPr="006D5DED">
        <w:rPr>
          <w:lang w:val="es-ES"/>
        </w:rPr>
        <w:t>a formato Excel (XLSX).</w:t>
      </w:r>
    </w:p>
    <w:p w:rsidR="00AA6961" w:rsidRDefault="00AA6961" w:rsidP="00EB1253">
      <w:pPr>
        <w:rPr>
          <w:lang w:val="es-ES"/>
        </w:rPr>
      </w:pPr>
    </w:p>
    <w:p w:rsidR="00AA6961" w:rsidRDefault="00AA6961" w:rsidP="00AA6961">
      <w:pPr>
        <w:pStyle w:val="Ttulo2"/>
        <w:rPr>
          <w:lang w:val="es-ES"/>
        </w:rPr>
      </w:pPr>
      <w:bookmarkStart w:id="52" w:name="_Toc5965092"/>
      <w:r>
        <w:rPr>
          <w:lang w:val="es-ES"/>
        </w:rPr>
        <w:t>Visualización del Ranking Acumulado</w:t>
      </w:r>
      <w:bookmarkEnd w:id="52"/>
    </w:p>
    <w:p w:rsidR="00885088" w:rsidRDefault="00885088" w:rsidP="00885088">
      <w:pPr>
        <w:rPr>
          <w:lang w:val="es-ES"/>
        </w:rPr>
      </w:pPr>
      <w:r>
        <w:rPr>
          <w:lang w:val="es-ES"/>
        </w:rPr>
        <w:t>Al hacer clic sobre esta opción, se nos conducirá a la pantalla de Selección de Modalidad:</w:t>
      </w:r>
    </w:p>
    <w:p w:rsidR="00885088" w:rsidRPr="00885088" w:rsidRDefault="00885088" w:rsidP="00995919">
      <w:pPr>
        <w:pStyle w:val="Prrafodelista"/>
        <w:numPr>
          <w:ilvl w:val="0"/>
          <w:numId w:val="50"/>
        </w:numPr>
        <w:rPr>
          <w:lang w:val="es-ES"/>
        </w:rPr>
      </w:pPr>
      <w:r w:rsidRPr="00885088">
        <w:rPr>
          <w:lang w:val="es-ES"/>
        </w:rPr>
        <w:t xml:space="preserve">Seleccionaremos entonces una modalidad, tras lo cual parecerá la pantalla de resultados del Ranking </w:t>
      </w:r>
      <w:r>
        <w:rPr>
          <w:lang w:val="es-ES"/>
        </w:rPr>
        <w:t>Absoluto (o Acumulado)</w:t>
      </w:r>
      <w:r w:rsidRPr="00885088">
        <w:rPr>
          <w:lang w:val="es-ES"/>
        </w:rPr>
        <w:t>.</w:t>
      </w:r>
    </w:p>
    <w:p w:rsidR="00885088" w:rsidRDefault="006C3B35" w:rsidP="0088508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9173F2" wp14:editId="146A46C9">
            <wp:extent cx="6031230" cy="326707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88" w:rsidRDefault="00885088" w:rsidP="00885088">
      <w:pPr>
        <w:pStyle w:val="Figure"/>
        <w:rPr>
          <w:lang w:val="es-ES"/>
        </w:rPr>
      </w:pPr>
      <w:r>
        <w:rPr>
          <w:lang w:val="es-ES"/>
        </w:rPr>
        <w:t xml:space="preserve">Pantalla de Ranking </w:t>
      </w:r>
      <w:r>
        <w:rPr>
          <w:lang w:val="es-ES"/>
        </w:rPr>
        <w:t>Acumulado</w:t>
      </w:r>
    </w:p>
    <w:p w:rsidR="00885088" w:rsidRDefault="00885088" w:rsidP="006C3B35">
      <w:pPr>
        <w:pStyle w:val="Prrafodelista"/>
        <w:numPr>
          <w:ilvl w:val="0"/>
          <w:numId w:val="50"/>
        </w:numPr>
        <w:rPr>
          <w:lang w:val="es-ES"/>
        </w:rPr>
      </w:pPr>
      <w:r w:rsidRPr="006C3B35">
        <w:rPr>
          <w:lang w:val="es-ES"/>
        </w:rPr>
        <w:t>La pantalla muestra la posición obtenida por cada patinador, así como la puntuación obtenida al agregar los resultados de las últimas competiciones (tres mejores puntuaciones de las últimas cuatro competiciones).</w:t>
      </w:r>
    </w:p>
    <w:p w:rsidR="00885088" w:rsidRDefault="00885088" w:rsidP="006C3B35">
      <w:pPr>
        <w:pStyle w:val="Prrafodelista"/>
        <w:ind w:left="720" w:firstLine="0"/>
        <w:rPr>
          <w:lang w:val="es-ES"/>
        </w:rPr>
      </w:pPr>
      <w:r w:rsidRPr="006C3B35">
        <w:rPr>
          <w:lang w:val="es-ES"/>
        </w:rPr>
        <w:t xml:space="preserve">Asimismo, es mostrada la puntuación obtenida para cada una de las competiciones consideradas en el cálculo del ranking del </w:t>
      </w:r>
      <w:r w:rsidR="006C3B35" w:rsidRPr="006C3B35">
        <w:rPr>
          <w:lang w:val="es-ES"/>
        </w:rPr>
        <w:t>acumulado</w:t>
      </w:r>
      <w:r w:rsidRPr="006C3B35">
        <w:rPr>
          <w:lang w:val="es-ES"/>
        </w:rPr>
        <w:t>.</w:t>
      </w:r>
    </w:p>
    <w:p w:rsidR="006C3B35" w:rsidRDefault="006C3B35" w:rsidP="006C3B35">
      <w:pPr>
        <w:pStyle w:val="Prrafodelista"/>
        <w:numPr>
          <w:ilvl w:val="0"/>
          <w:numId w:val="50"/>
        </w:numPr>
        <w:rPr>
          <w:lang w:val="es-ES"/>
        </w:rPr>
      </w:pPr>
      <w:r>
        <w:rPr>
          <w:lang w:val="es-ES"/>
        </w:rPr>
        <w:t>El usuario puede filtrar la información mostrada mediante el campo de texto situado en la parte superior de la ventana.</w:t>
      </w:r>
    </w:p>
    <w:p w:rsidR="00885088" w:rsidRPr="006C3B35" w:rsidRDefault="00885088" w:rsidP="00885088">
      <w:pPr>
        <w:pStyle w:val="Prrafodelista"/>
        <w:numPr>
          <w:ilvl w:val="0"/>
          <w:numId w:val="50"/>
        </w:numPr>
        <w:rPr>
          <w:lang w:val="es-ES"/>
        </w:rPr>
      </w:pPr>
      <w:r w:rsidRPr="006C3B35">
        <w:rPr>
          <w:lang w:val="es-ES"/>
        </w:rPr>
        <w:t>Desde esta pantalla (botón “Acta”) el usuario puede además exportar los datos de una competición a formato Excel (XLSX).</w:t>
      </w:r>
    </w:p>
    <w:p w:rsidR="00AA6961" w:rsidRDefault="00AA6961" w:rsidP="00EB1253">
      <w:pPr>
        <w:rPr>
          <w:lang w:val="es-ES"/>
        </w:rPr>
      </w:pPr>
    </w:p>
    <w:p w:rsidR="00E50DB0" w:rsidRDefault="00E50DB0" w:rsidP="00EB1253">
      <w:pPr>
        <w:rPr>
          <w:lang w:val="es-ES"/>
        </w:rPr>
      </w:pPr>
    </w:p>
    <w:p w:rsidR="001177A8" w:rsidRPr="001177A8" w:rsidRDefault="001177A8" w:rsidP="001177A8">
      <w:pPr>
        <w:pStyle w:val="Ttulo1"/>
        <w:rPr>
          <w:lang w:val="en-CA"/>
        </w:rPr>
      </w:pPr>
      <w:bookmarkStart w:id="53" w:name="_Ref1687256"/>
      <w:bookmarkStart w:id="54" w:name="_Toc5965093"/>
      <w:r w:rsidRPr="001177A8">
        <w:rPr>
          <w:lang w:val="en-CA"/>
        </w:rPr>
        <w:lastRenderedPageBreak/>
        <w:t>Acceso P</w:t>
      </w:r>
      <w:r>
        <w:rPr>
          <w:lang w:val="en-CA"/>
        </w:rPr>
        <w:t>úblico</w:t>
      </w:r>
      <w:bookmarkEnd w:id="53"/>
      <w:bookmarkEnd w:id="54"/>
    </w:p>
    <w:p w:rsidR="00F86875" w:rsidRDefault="00F86875" w:rsidP="00F86875">
      <w:pPr>
        <w:rPr>
          <w:lang w:val="es-ES"/>
        </w:rPr>
      </w:pPr>
      <w:r>
        <w:rPr>
          <w:lang w:val="es-ES"/>
        </w:rPr>
        <w:t>Appweb</w:t>
      </w:r>
      <w:r w:rsidRPr="007C7D72">
        <w:rPr>
          <w:b/>
          <w:lang w:val="es-ES"/>
        </w:rPr>
        <w:t>FAP</w:t>
      </w:r>
      <w:r w:rsidRPr="00402337">
        <w:rPr>
          <w:lang w:val="es-ES"/>
        </w:rPr>
        <w:t xml:space="preserve"> </w:t>
      </w:r>
      <w:r>
        <w:rPr>
          <w:lang w:val="es-ES"/>
        </w:rPr>
        <w:t>proporciona acceso a los resultados de las competiciones al público general, sin necesidad de un usuario de la aplicación específico.</w:t>
      </w:r>
    </w:p>
    <w:p w:rsidR="00F86875" w:rsidRDefault="00F86875" w:rsidP="00F86875">
      <w:pPr>
        <w:rPr>
          <w:lang w:val="es-ES"/>
        </w:rPr>
      </w:pPr>
      <w:r>
        <w:rPr>
          <w:lang w:val="es-ES"/>
        </w:rPr>
        <w:t>Existen dos maneras de acceder a la aplicación para el público general:</w:t>
      </w:r>
    </w:p>
    <w:p w:rsidR="00F86875" w:rsidRPr="00DB1264" w:rsidRDefault="00F86875" w:rsidP="0047594C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 xml:space="preserve">Desde la página web de la Federación Andaluza de Patinaje, FAP, en el menú Patinaje Freestyle –Competiciones </w:t>
      </w:r>
      <w:r w:rsidR="008249BB">
        <w:rPr>
          <w:lang w:val="es-ES"/>
        </w:rPr>
        <w:t>F</w:t>
      </w:r>
      <w:r>
        <w:rPr>
          <w:lang w:val="es-ES"/>
        </w:rPr>
        <w:t>reestyle.</w:t>
      </w:r>
    </w:p>
    <w:p w:rsidR="00F86875" w:rsidRDefault="008249BB" w:rsidP="00F86875">
      <w:pPr>
        <w:rPr>
          <w:lang w:val="es-ES"/>
        </w:rPr>
      </w:pPr>
      <w:r>
        <w:rPr>
          <w:noProof/>
        </w:rPr>
        <w:drawing>
          <wp:inline distT="0" distB="0" distL="0" distR="0" wp14:anchorId="2C9D4BBF" wp14:editId="6A43ECC0">
            <wp:extent cx="6031230" cy="32670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75" w:rsidRDefault="00F86875" w:rsidP="00F86875">
      <w:pPr>
        <w:pStyle w:val="Figure"/>
        <w:rPr>
          <w:lang w:val="es-ES"/>
        </w:rPr>
      </w:pPr>
      <w:r w:rsidRPr="00540DB2">
        <w:rPr>
          <w:lang w:val="es-ES"/>
        </w:rPr>
        <w:t xml:space="preserve">Acceso a </w:t>
      </w:r>
      <w:r>
        <w:rPr>
          <w:lang w:val="es-ES"/>
        </w:rPr>
        <w:t>AppwebFAP desde la web de FAP</w:t>
      </w:r>
    </w:p>
    <w:p w:rsidR="00F86875" w:rsidRPr="00FB2F7E" w:rsidRDefault="00F86875" w:rsidP="0047594C">
      <w:pPr>
        <w:pStyle w:val="Prrafodelista"/>
        <w:numPr>
          <w:ilvl w:val="0"/>
          <w:numId w:val="45"/>
        </w:numPr>
        <w:rPr>
          <w:lang w:val="es-ES"/>
        </w:rPr>
      </w:pPr>
      <w:r>
        <w:rPr>
          <w:lang w:val="es-ES"/>
        </w:rPr>
        <w:t xml:space="preserve">Directamente </w:t>
      </w:r>
      <w:r w:rsidRPr="00FB2F7E">
        <w:rPr>
          <w:lang w:val="es-ES"/>
        </w:rPr>
        <w:t>mediante el siguiente enlace:</w:t>
      </w:r>
    </w:p>
    <w:p w:rsidR="00F86875" w:rsidRPr="007D2D9C" w:rsidRDefault="00F86875" w:rsidP="00F86875">
      <w:pPr>
        <w:jc w:val="center"/>
        <w:rPr>
          <w:color w:val="00B0F0"/>
          <w:lang w:val="es-ES"/>
        </w:rPr>
      </w:pPr>
      <w:r w:rsidRPr="007D2D9C">
        <w:rPr>
          <w:color w:val="00B0F0"/>
          <w:lang w:val="es-ES"/>
        </w:rPr>
        <w:t>http://137.74.195.144</w:t>
      </w:r>
      <w:r>
        <w:rPr>
          <w:color w:val="00B0F0"/>
          <w:lang w:val="es-ES"/>
        </w:rPr>
        <w:t>:8895/resultados</w:t>
      </w:r>
    </w:p>
    <w:p w:rsidR="003848A7" w:rsidRDefault="003848A7" w:rsidP="00481BA9">
      <w:pPr>
        <w:rPr>
          <w:lang w:val="es-ES"/>
        </w:rPr>
      </w:pPr>
    </w:p>
    <w:p w:rsidR="00481BA9" w:rsidRDefault="00481BA9" w:rsidP="00481BA9">
      <w:pPr>
        <w:rPr>
          <w:lang w:val="es-ES"/>
        </w:rPr>
      </w:pPr>
      <w:r>
        <w:rPr>
          <w:lang w:val="es-ES"/>
        </w:rPr>
        <w:t>Ambas opciones nos llevarán la siguiente ventana:</w:t>
      </w:r>
    </w:p>
    <w:p w:rsidR="0002035D" w:rsidRDefault="003252C4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7D1418" wp14:editId="2C471E63">
            <wp:extent cx="6031230" cy="32670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C4" w:rsidRDefault="003252C4" w:rsidP="003252C4">
      <w:pPr>
        <w:pStyle w:val="Figure"/>
        <w:rPr>
          <w:lang w:val="es-ES"/>
        </w:rPr>
      </w:pPr>
      <w:r>
        <w:rPr>
          <w:lang w:val="es-ES"/>
        </w:rPr>
        <w:t>Selección de Competición y Modalidad</w:t>
      </w:r>
    </w:p>
    <w:p w:rsidR="003848A7" w:rsidRDefault="00602BB6" w:rsidP="00EB1253">
      <w:pPr>
        <w:rPr>
          <w:lang w:val="es-ES"/>
        </w:rPr>
      </w:pPr>
      <w:r w:rsidRPr="00602BB6">
        <w:rPr>
          <w:lang w:val="es-ES"/>
        </w:rPr>
        <w:t>En la parte superior t</w:t>
      </w:r>
      <w:r>
        <w:rPr>
          <w:lang w:val="es-ES"/>
        </w:rPr>
        <w:t>enemos un combo-box para seleccionar una competición concreta. Por defecto aparece seleccionada la competición actualmente en curso, o la última competición cerrada.</w:t>
      </w:r>
    </w:p>
    <w:p w:rsidR="00602BB6" w:rsidRDefault="00F0594A" w:rsidP="00EB1253">
      <w:pPr>
        <w:rPr>
          <w:lang w:val="es-ES"/>
        </w:rPr>
      </w:pPr>
      <w:r>
        <w:rPr>
          <w:lang w:val="es-ES"/>
        </w:rPr>
        <w:t>A continuación</w:t>
      </w:r>
      <w:r w:rsidR="002407E9">
        <w:rPr>
          <w:lang w:val="es-ES"/>
        </w:rPr>
        <w:t xml:space="preserve"> de dicho combo-box</w:t>
      </w:r>
      <w:r>
        <w:rPr>
          <w:lang w:val="es-ES"/>
        </w:rPr>
        <w:t xml:space="preserve"> aparecen una serie de iconos para cada una de las modalidades de Patinaje </w:t>
      </w:r>
      <w:proofErr w:type="spellStart"/>
      <w:r>
        <w:rPr>
          <w:lang w:val="es-ES"/>
        </w:rPr>
        <w:t>Inline</w:t>
      </w:r>
      <w:proofErr w:type="spellEnd"/>
      <w:r>
        <w:rPr>
          <w:lang w:val="es-ES"/>
        </w:rPr>
        <w:t xml:space="preserve"> Freestyle. Haremos clic sobre la modalidad que queremos visualizar, apareciendo a continuación</w:t>
      </w:r>
      <w:r w:rsidR="00BB7DBC">
        <w:rPr>
          <w:lang w:val="es-ES"/>
        </w:rPr>
        <w:t xml:space="preserve"> los listados de patinadores inscritos en cada categoría, así como el resultado </w:t>
      </w:r>
      <w:r w:rsidR="006D7F71">
        <w:rPr>
          <w:lang w:val="es-ES"/>
        </w:rPr>
        <w:t xml:space="preserve">(posición) </w:t>
      </w:r>
      <w:r w:rsidR="00BB7DBC">
        <w:rPr>
          <w:lang w:val="es-ES"/>
        </w:rPr>
        <w:t>obtenido por cada patinador.</w:t>
      </w:r>
    </w:p>
    <w:p w:rsidR="007C1B60" w:rsidRPr="00602BB6" w:rsidRDefault="007C1B60" w:rsidP="007C1B60">
      <w:pPr>
        <w:rPr>
          <w:lang w:val="es-ES"/>
        </w:rPr>
      </w:pPr>
      <w:r>
        <w:rPr>
          <w:lang w:val="es-ES"/>
        </w:rPr>
        <w:t>Nótese que, si una categoría aún no ha competido, todos los patinadores de dicha categoría aparecerán con resultado “999”.</w:t>
      </w:r>
    </w:p>
    <w:p w:rsidR="00BB7DBC" w:rsidRPr="00602BB6" w:rsidRDefault="00BB7DBC" w:rsidP="00EB1253">
      <w:pPr>
        <w:rPr>
          <w:lang w:val="es-ES"/>
        </w:rPr>
      </w:pPr>
    </w:p>
    <w:p w:rsidR="0002035D" w:rsidRDefault="002407E9" w:rsidP="00EB12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9AABF9" wp14:editId="52753ABF">
            <wp:extent cx="6031230" cy="32670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71" w:rsidRDefault="006D7F71" w:rsidP="006D7F71">
      <w:pPr>
        <w:pStyle w:val="Figure"/>
        <w:rPr>
          <w:lang w:val="es-ES"/>
        </w:rPr>
      </w:pPr>
      <w:r>
        <w:rPr>
          <w:lang w:val="es-ES"/>
        </w:rPr>
        <w:t>Visualización de Resultados por Modalidad</w:t>
      </w:r>
    </w:p>
    <w:p w:rsidR="002D5F0A" w:rsidRDefault="002D5F0A" w:rsidP="00EB1253">
      <w:pPr>
        <w:rPr>
          <w:lang w:val="es-ES"/>
        </w:rPr>
      </w:pPr>
      <w:r w:rsidRPr="002D5F0A">
        <w:rPr>
          <w:lang w:val="es-ES"/>
        </w:rPr>
        <w:t>El acceso público a l</w:t>
      </w:r>
      <w:r>
        <w:rPr>
          <w:lang w:val="es-ES"/>
        </w:rPr>
        <w:t>os resultados de las competiciones ha sido adaptado para su visualización en pantallas de dispositivos móviles, tales como tabletas y teléfonos móviles.</w:t>
      </w:r>
    </w:p>
    <w:p w:rsidR="002D5F0A" w:rsidRDefault="00B96462" w:rsidP="007475E8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A7A8AD7" wp14:editId="70DB975B">
            <wp:extent cx="1537851" cy="323637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51303" cy="326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DA" w:rsidRPr="00E709AC">
        <w:rPr>
          <w:noProof/>
          <w:lang w:val="es-ES"/>
        </w:rPr>
        <w:t xml:space="preserve">                 </w:t>
      </w:r>
      <w:r>
        <w:rPr>
          <w:noProof/>
        </w:rPr>
        <w:drawing>
          <wp:inline distT="0" distB="0" distL="0" distR="0" wp14:anchorId="7DB37E30" wp14:editId="631D5548">
            <wp:extent cx="1466735" cy="323490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8573" cy="32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E8" w:rsidRDefault="007475E8" w:rsidP="007475E8">
      <w:pPr>
        <w:pStyle w:val="Figure"/>
        <w:rPr>
          <w:lang w:val="es-ES"/>
        </w:rPr>
      </w:pPr>
      <w:r>
        <w:rPr>
          <w:lang w:val="es-ES"/>
        </w:rPr>
        <w:t>Visualización de Resultados en dispositivos Móviles</w:t>
      </w:r>
    </w:p>
    <w:p w:rsidR="002D5F0A" w:rsidRDefault="002D5F0A" w:rsidP="00EB1253">
      <w:pPr>
        <w:rPr>
          <w:lang w:val="es-ES"/>
        </w:rPr>
      </w:pPr>
    </w:p>
    <w:p w:rsidR="004F06C8" w:rsidRPr="002D5F0A" w:rsidRDefault="004F06C8" w:rsidP="00EB1253">
      <w:pPr>
        <w:rPr>
          <w:lang w:val="es-ES"/>
        </w:rPr>
      </w:pPr>
    </w:p>
    <w:p w:rsidR="009633B7" w:rsidRPr="002D5F0A" w:rsidRDefault="009633B7" w:rsidP="00EB1253">
      <w:pPr>
        <w:rPr>
          <w:lang w:val="es-ES"/>
        </w:rPr>
      </w:pPr>
    </w:p>
    <w:p w:rsidR="009633B7" w:rsidRPr="001177A8" w:rsidRDefault="00D65F39" w:rsidP="00EB1253">
      <w:pPr>
        <w:rPr>
          <w:b/>
          <w:lang w:val="en-CA"/>
        </w:rPr>
      </w:pPr>
      <w:r w:rsidRPr="001177A8">
        <w:rPr>
          <w:b/>
          <w:lang w:val="en-CA"/>
        </w:rPr>
        <w:t>End of Document.</w:t>
      </w:r>
    </w:p>
    <w:p w:rsidR="00C564C4" w:rsidRPr="001177A8" w:rsidRDefault="00C564C4">
      <w:pPr>
        <w:rPr>
          <w:b/>
          <w:lang w:val="en-CA"/>
        </w:rPr>
      </w:pPr>
    </w:p>
    <w:sectPr w:rsidR="00C564C4" w:rsidRPr="001177A8" w:rsidSect="00E0641D">
      <w:headerReference w:type="default" r:id="rId53"/>
      <w:footerReference w:type="default" r:id="rId54"/>
      <w:pgSz w:w="11907" w:h="16839" w:code="9"/>
      <w:pgMar w:top="1530" w:right="991" w:bottom="1134" w:left="1418" w:header="992" w:footer="973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5B50" w:rsidRDefault="00405B50" w:rsidP="0036135B">
      <w:pPr>
        <w:spacing w:after="0" w:line="240" w:lineRule="auto"/>
      </w:pPr>
      <w:r>
        <w:separator/>
      </w:r>
    </w:p>
  </w:endnote>
  <w:endnote w:type="continuationSeparator" w:id="0">
    <w:p w:rsidR="00405B50" w:rsidRDefault="00405B50" w:rsidP="00361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utiger-Bold">
    <w:altName w:val="Times New Roman"/>
    <w:charset w:val="00"/>
    <w:family w:val="auto"/>
    <w:pitch w:val="variable"/>
    <w:sig w:usb0="800000A3" w:usb1="00000000" w:usb2="00000000" w:usb3="00000000" w:csb0="00000009" w:csb1="00000000"/>
  </w:font>
  <w:font w:name="Frutiger-Roman">
    <w:altName w:val="Times New Roman"/>
    <w:charset w:val="00"/>
    <w:family w:val="auto"/>
    <w:pitch w:val="variable"/>
    <w:sig w:usb0="800000A3" w:usb1="00000000" w:usb2="00000000" w:usb3="00000000" w:csb0="00000009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Bold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utiger-Light">
    <w:altName w:val="Times New Roman"/>
    <w:charset w:val="00"/>
    <w:family w:val="auto"/>
    <w:pitch w:val="variable"/>
    <w:sig w:usb0="800000A3" w:usb1="00000000" w:usb2="00000000" w:usb3="00000000" w:csb0="00000009" w:csb1="00000000"/>
  </w:font>
  <w:font w:name="Swiss">
    <w:altName w:val="Times New Roman"/>
    <w:charset w:val="00"/>
    <w:family w:val="auto"/>
    <w:pitch w:val="variable"/>
  </w:font>
  <w:font w:name="Helvetica Bold">
    <w:altName w:val="Times New Roman"/>
    <w:charset w:val="00"/>
    <w:family w:val="swiss"/>
    <w:pitch w:val="default"/>
  </w:font>
  <w:font w:name="Univers Medium">
    <w:altName w:val="Arial"/>
    <w:charset w:val="00"/>
    <w:family w:val="swiss"/>
    <w:pitch w:val="variable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11E3" w:rsidRPr="00A53F01" w:rsidRDefault="00C311E3" w:rsidP="00F06C1F">
    <w:pPr>
      <w:pStyle w:val="Piedepgina"/>
      <w:pBdr>
        <w:bottom w:val="single" w:sz="4" w:space="1" w:color="auto"/>
      </w:pBdr>
      <w:spacing w:before="120" w:after="120" w:line="312" w:lineRule="auto"/>
      <w:rPr>
        <w:rFonts w:cs="Arial"/>
      </w:rPr>
    </w:pPr>
    <w:r w:rsidRPr="00D74ABB">
      <w:rPr>
        <w:noProof/>
        <w:lang w:val="es-ES" w:eastAsia="es-ES"/>
      </w:rPr>
      <w:drawing>
        <wp:anchor distT="0" distB="0" distL="114300" distR="114300" simplePos="0" relativeHeight="251658240" behindDoc="0" locked="0" layoutInCell="1" allowOverlap="1" wp14:anchorId="75286613" wp14:editId="29E0DB91">
          <wp:simplePos x="0" y="0"/>
          <wp:positionH relativeFrom="column">
            <wp:posOffset>0</wp:posOffset>
          </wp:positionH>
          <wp:positionV relativeFrom="paragraph">
            <wp:posOffset>297815</wp:posOffset>
          </wp:positionV>
          <wp:extent cx="1652270" cy="622300"/>
          <wp:effectExtent l="0" t="0" r="0" b="0"/>
          <wp:wrapNone/>
          <wp:docPr id="96" name="Imagen 96" descr="C:\Users\ueben\Documents\Proyectos\ingrid.adms.nextgen\images\freewill-logo-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eben\Documents\Proyectos\ingrid.adms.nextgen\images\freewill-logo-smal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2270" cy="622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C311E3" w:rsidRPr="00B52101" w:rsidRDefault="00C311E3" w:rsidP="009525A3">
    <w:pPr>
      <w:pStyle w:val="Piedepgina"/>
      <w:tabs>
        <w:tab w:val="clear" w:pos="9360"/>
        <w:tab w:val="right" w:pos="9498"/>
      </w:tabs>
      <w:spacing w:after="120" w:line="312" w:lineRule="auto"/>
      <w:ind w:firstLine="4820"/>
      <w:jc w:val="right"/>
      <w:rPr>
        <w:lang w:val="es-ES"/>
      </w:rPr>
    </w:pPr>
    <w:r>
      <w:fldChar w:fldCharType="begin"/>
    </w:r>
    <w:r w:rsidRPr="00B52101">
      <w:rPr>
        <w:lang w:val="es-ES"/>
      </w:rPr>
      <w:instrText xml:space="preserve"> PAGE  \* ROMAN  \* MERGEFORMAT </w:instrText>
    </w:r>
    <w:r>
      <w:fldChar w:fldCharType="separate"/>
    </w:r>
    <w:r>
      <w:rPr>
        <w:noProof/>
        <w:lang w:val="es-ES"/>
      </w:rPr>
      <w:t>VIII</w:t>
    </w:r>
    <w:r>
      <w:fldChar w:fldCharType="end"/>
    </w:r>
    <w:r w:rsidRPr="00B52101">
      <w:rPr>
        <w:noProof/>
        <w:color w:val="A6A6A6"/>
        <w:szCs w:val="20"/>
        <w:lang w:val="es-ES"/>
      </w:rPr>
      <w:tab/>
    </w:r>
    <w:r>
      <w:fldChar w:fldCharType="begin"/>
    </w:r>
    <w:r w:rsidRPr="00014165">
      <w:rPr>
        <w:lang w:val="es-ES"/>
      </w:rPr>
      <w:instrText xml:space="preserve"> DOCPROPERTY  Category  \* MERGEFORMAT </w:instrText>
    </w:r>
    <w:r>
      <w:fldChar w:fldCharType="separate"/>
    </w:r>
    <w:proofErr w:type="spellStart"/>
    <w:r>
      <w:rPr>
        <w:lang w:val="es-ES"/>
      </w:rPr>
      <w:t>FreeWill</w:t>
    </w:r>
    <w:proofErr w:type="spellEnd"/>
    <w:r>
      <w:rPr>
        <w:lang w:val="es-ES"/>
      </w:rPr>
      <w:t xml:space="preserve"> Technologies</w:t>
    </w:r>
    <w:r>
      <w:rPr>
        <w:lang w:val="es-ES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11E3" w:rsidRPr="00A53F01" w:rsidRDefault="00C311E3" w:rsidP="00F06C1F">
    <w:pPr>
      <w:pStyle w:val="Piedepgina"/>
      <w:pBdr>
        <w:bottom w:val="single" w:sz="4" w:space="1" w:color="auto"/>
      </w:pBdr>
      <w:spacing w:before="120" w:after="120" w:line="312" w:lineRule="auto"/>
      <w:rPr>
        <w:rFonts w:cs="Arial"/>
      </w:rPr>
    </w:pPr>
    <w:r w:rsidRPr="00D74ABB">
      <w:rPr>
        <w:noProof/>
        <w:lang w:val="es-ES"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-5080</wp:posOffset>
          </wp:positionH>
          <wp:positionV relativeFrom="paragraph">
            <wp:posOffset>299085</wp:posOffset>
          </wp:positionV>
          <wp:extent cx="1652400" cy="622800"/>
          <wp:effectExtent l="0" t="0" r="0" b="0"/>
          <wp:wrapNone/>
          <wp:docPr id="41" name="Imagen 41" descr="C:\Users\ueben\Documents\Proyectos\ingrid.adms.nextgen\images\freewill-logo-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eben\Documents\Proyectos\ingrid.adms.nextgen\images\freewill-logo-smal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2400" cy="622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C311E3" w:rsidRPr="00CE67CE" w:rsidRDefault="00C311E3" w:rsidP="009525A3">
    <w:pPr>
      <w:pStyle w:val="Piedepgina"/>
      <w:tabs>
        <w:tab w:val="clear" w:pos="9360"/>
        <w:tab w:val="right" w:pos="9498"/>
      </w:tabs>
      <w:spacing w:after="120" w:line="312" w:lineRule="auto"/>
      <w:ind w:firstLine="4820"/>
      <w:jc w:val="right"/>
      <w:rPr>
        <w:lang w:val="es-ES"/>
      </w:rPr>
    </w:pPr>
    <w:r>
      <w:fldChar w:fldCharType="begin"/>
    </w:r>
    <w:r w:rsidRPr="00CE67CE">
      <w:rPr>
        <w:lang w:val="es-ES"/>
      </w:rPr>
      <w:instrText xml:space="preserve"> PAGE   \* MERGEFORMAT </w:instrText>
    </w:r>
    <w:r>
      <w:fldChar w:fldCharType="separate"/>
    </w:r>
    <w:r>
      <w:rPr>
        <w:noProof/>
        <w:lang w:val="es-ES"/>
      </w:rPr>
      <w:t>37</w:t>
    </w:r>
    <w:r>
      <w:fldChar w:fldCharType="end"/>
    </w:r>
    <w:r w:rsidRPr="00CE67CE">
      <w:rPr>
        <w:noProof/>
        <w:color w:val="A6A6A6"/>
        <w:szCs w:val="20"/>
        <w:lang w:val="es-ES"/>
      </w:rPr>
      <w:tab/>
    </w:r>
    <w:r>
      <w:fldChar w:fldCharType="begin"/>
    </w:r>
    <w:r w:rsidRPr="00014165">
      <w:rPr>
        <w:lang w:val="es-ES"/>
      </w:rPr>
      <w:instrText xml:space="preserve"> DOCPROPERTY  Category  \* MERGEFORMAT </w:instrText>
    </w:r>
    <w:r>
      <w:fldChar w:fldCharType="separate"/>
    </w:r>
    <w:proofErr w:type="spellStart"/>
    <w:r>
      <w:rPr>
        <w:lang w:val="es-ES"/>
      </w:rPr>
      <w:t>FreeWill</w:t>
    </w:r>
    <w:proofErr w:type="spellEnd"/>
    <w:r>
      <w:rPr>
        <w:lang w:val="es-ES"/>
      </w:rPr>
      <w:t xml:space="preserve"> Technologies</w:t>
    </w:r>
    <w:r>
      <w:rPr>
        <w:lang w:val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5B50" w:rsidRDefault="00405B50" w:rsidP="0036135B">
      <w:pPr>
        <w:spacing w:after="0" w:line="240" w:lineRule="auto"/>
      </w:pPr>
      <w:r>
        <w:separator/>
      </w:r>
    </w:p>
  </w:footnote>
  <w:footnote w:type="continuationSeparator" w:id="0">
    <w:p w:rsidR="00405B50" w:rsidRDefault="00405B50" w:rsidP="003613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11E3" w:rsidRDefault="00C311E3" w:rsidP="00014165">
    <w:pPr>
      <w:pStyle w:val="Encabezado"/>
      <w:jc w:val="right"/>
    </w:pPr>
    <w:r w:rsidRPr="00D74ABB">
      <w:rPr>
        <w:noProof/>
        <w:lang w:val="es-ES" w:eastAsia="es-ES"/>
      </w:rPr>
      <w:drawing>
        <wp:inline distT="0" distB="0" distL="0" distR="0" wp14:anchorId="72DEFE16" wp14:editId="6FC6812F">
          <wp:extent cx="2577582" cy="971550"/>
          <wp:effectExtent l="0" t="0" r="0" b="0"/>
          <wp:docPr id="95" name="Imagen 95" descr="C:\Users\ueben\Documents\Proyectos\ingrid.adms.nextgen\images\freewill-logo-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eben\Documents\Proyectos\ingrid.adms.nextgen\images\freewill-logo-smal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9856" cy="97240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732" w:type="dxa"/>
      <w:tblInd w:w="87" w:type="dxa"/>
      <w:tblBorders>
        <w:bottom w:val="single" w:sz="4" w:space="0" w:color="auto"/>
      </w:tblBorders>
      <w:tblLook w:val="0000" w:firstRow="0" w:lastRow="0" w:firstColumn="0" w:lastColumn="0" w:noHBand="0" w:noVBand="0"/>
    </w:tblPr>
    <w:tblGrid>
      <w:gridCol w:w="3990"/>
      <w:gridCol w:w="5742"/>
    </w:tblGrid>
    <w:tr w:rsidR="00C311E3" w:rsidRPr="00F359F7" w:rsidTr="00473790">
      <w:trPr>
        <w:trHeight w:val="420"/>
      </w:trPr>
      <w:tc>
        <w:tcPr>
          <w:tcW w:w="3990" w:type="dxa"/>
        </w:tcPr>
        <w:p w:rsidR="00C311E3" w:rsidRPr="006941FF" w:rsidRDefault="00C311E3" w:rsidP="00962693">
          <w:pPr>
            <w:pStyle w:val="Encabezado"/>
            <w:tabs>
              <w:tab w:val="left" w:pos="2127"/>
            </w:tabs>
            <w:ind w:left="-87"/>
            <w:jc w:val="left"/>
            <w:rPr>
              <w:lang w:val="es-ES"/>
            </w:rPr>
          </w:pPr>
          <w:r>
            <w:rPr>
              <w:lang w:val="es-ES"/>
            </w:rPr>
            <w:fldChar w:fldCharType="begin"/>
          </w:r>
          <w:r>
            <w:rPr>
              <w:lang w:val="es-ES"/>
            </w:rPr>
            <w:instrText xml:space="preserve"> TITLE   \* MERGEFORMAT </w:instrText>
          </w:r>
          <w:r>
            <w:rPr>
              <w:lang w:val="es-ES"/>
            </w:rPr>
            <w:fldChar w:fldCharType="separate"/>
          </w:r>
          <w:r w:rsidRPr="000F0838">
            <w:rPr>
              <w:lang w:val="es-ES"/>
            </w:rPr>
            <w:t>AppwebFAP</w:t>
          </w:r>
          <w:r>
            <w:rPr>
              <w:lang w:val="es-ES"/>
            </w:rPr>
            <w:fldChar w:fldCharType="end"/>
          </w:r>
        </w:p>
      </w:tc>
      <w:tc>
        <w:tcPr>
          <w:tcW w:w="5742" w:type="dxa"/>
        </w:tcPr>
        <w:p w:rsidR="00C311E3" w:rsidRPr="006941FF" w:rsidRDefault="00C311E3" w:rsidP="00473790">
          <w:pPr>
            <w:pStyle w:val="Encabezado"/>
            <w:tabs>
              <w:tab w:val="left" w:pos="2127"/>
            </w:tabs>
            <w:jc w:val="right"/>
            <w:rPr>
              <w:lang w:val="es-ES"/>
            </w:rPr>
          </w:pPr>
          <w:r>
            <w:fldChar w:fldCharType="begin"/>
          </w:r>
          <w:r>
            <w:instrText xml:space="preserve"> DOCPROPERTY  Subject  \* MERGEFORMAT </w:instrText>
          </w:r>
          <w:r>
            <w:fldChar w:fldCharType="separate"/>
          </w:r>
          <w:r>
            <w:t xml:space="preserve">Manual del </w:t>
          </w:r>
          <w:proofErr w:type="spellStart"/>
          <w:r>
            <w:t>Usuario</w:t>
          </w:r>
          <w:proofErr w:type="spellEnd"/>
          <w:r>
            <w:fldChar w:fldCharType="end"/>
          </w:r>
        </w:p>
      </w:tc>
    </w:tr>
  </w:tbl>
  <w:p w:rsidR="00C311E3" w:rsidRPr="006941FF" w:rsidRDefault="00C311E3" w:rsidP="002865CC">
    <w:pPr>
      <w:pStyle w:val="Encabezado"/>
      <w:tabs>
        <w:tab w:val="clear" w:pos="1701"/>
        <w:tab w:val="clear" w:pos="2552"/>
        <w:tab w:val="clear" w:pos="4680"/>
        <w:tab w:val="clear" w:pos="9360"/>
        <w:tab w:val="left" w:pos="6630"/>
      </w:tabs>
      <w:jc w:val="left"/>
      <w:rPr>
        <w:lang w:val="es-E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448" w:type="dxa"/>
      <w:tblInd w:w="87" w:type="dxa"/>
      <w:tblBorders>
        <w:bottom w:val="single" w:sz="4" w:space="0" w:color="auto"/>
      </w:tblBorders>
      <w:tblLook w:val="0000" w:firstRow="0" w:lastRow="0" w:firstColumn="0" w:lastColumn="0" w:noHBand="0" w:noVBand="0"/>
    </w:tblPr>
    <w:tblGrid>
      <w:gridCol w:w="3565"/>
      <w:gridCol w:w="5883"/>
    </w:tblGrid>
    <w:tr w:rsidR="00C311E3" w:rsidTr="008313D7">
      <w:trPr>
        <w:trHeight w:val="420"/>
      </w:trPr>
      <w:tc>
        <w:tcPr>
          <w:tcW w:w="3565" w:type="dxa"/>
        </w:tcPr>
        <w:p w:rsidR="00C311E3" w:rsidRPr="00BE49CF" w:rsidRDefault="00C311E3" w:rsidP="00962693">
          <w:pPr>
            <w:pStyle w:val="Encabezado"/>
            <w:tabs>
              <w:tab w:val="left" w:pos="2127"/>
            </w:tabs>
            <w:ind w:left="-87"/>
            <w:jc w:val="left"/>
            <w:rPr>
              <w:lang w:val="es-ES"/>
            </w:rPr>
          </w:pPr>
          <w:r>
            <w:rPr>
              <w:lang w:val="es-ES"/>
            </w:rPr>
            <w:fldChar w:fldCharType="begin"/>
          </w:r>
          <w:r>
            <w:rPr>
              <w:lang w:val="es-ES"/>
            </w:rPr>
            <w:instrText xml:space="preserve"> TITLE   \* MERGEFORMAT </w:instrText>
          </w:r>
          <w:r>
            <w:rPr>
              <w:lang w:val="es-ES"/>
            </w:rPr>
            <w:fldChar w:fldCharType="separate"/>
          </w:r>
          <w:r w:rsidRPr="00E60EF9">
            <w:rPr>
              <w:lang w:val="es-ES"/>
            </w:rPr>
            <w:t>AppwebFAP</w:t>
          </w:r>
          <w:r>
            <w:rPr>
              <w:lang w:val="es-ES"/>
            </w:rPr>
            <w:fldChar w:fldCharType="end"/>
          </w:r>
        </w:p>
      </w:tc>
      <w:tc>
        <w:tcPr>
          <w:tcW w:w="5883" w:type="dxa"/>
        </w:tcPr>
        <w:p w:rsidR="00C311E3" w:rsidRDefault="00C311E3" w:rsidP="0020160B">
          <w:pPr>
            <w:pStyle w:val="Encabezado"/>
            <w:tabs>
              <w:tab w:val="left" w:pos="2127"/>
            </w:tabs>
            <w:jc w:val="right"/>
          </w:pPr>
          <w:r>
            <w:fldChar w:fldCharType="begin"/>
          </w:r>
          <w:r>
            <w:instrText xml:space="preserve"> DOCPROPERTY  Subject  \* MERGEFORMAT </w:instrText>
          </w:r>
          <w:r>
            <w:fldChar w:fldCharType="separate"/>
          </w:r>
          <w:r>
            <w:t xml:space="preserve">Manual del </w:t>
          </w:r>
          <w:proofErr w:type="spellStart"/>
          <w:r>
            <w:t>Usuario</w:t>
          </w:r>
          <w:proofErr w:type="spellEnd"/>
          <w:r>
            <w:fldChar w:fldCharType="end"/>
          </w:r>
        </w:p>
      </w:tc>
    </w:tr>
  </w:tbl>
  <w:p w:rsidR="00C311E3" w:rsidRPr="0008101A" w:rsidRDefault="00C311E3" w:rsidP="0020160B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57A33"/>
    <w:multiLevelType w:val="multilevel"/>
    <w:tmpl w:val="7F926852"/>
    <w:lvl w:ilvl="0">
      <w:start w:val="1"/>
      <w:numFmt w:val="none"/>
      <w:pStyle w:val="Note"/>
      <w:lvlText w:val="NOTE: "/>
      <w:lvlJc w:val="left"/>
      <w:pPr>
        <w:ind w:left="907" w:hanging="907"/>
      </w:pPr>
      <w:rPr>
        <w:rFonts w:hint="default"/>
        <w:b/>
        <w:i/>
      </w:rPr>
    </w:lvl>
    <w:lvl w:ilvl="1">
      <w:start w:val="1"/>
      <w:numFmt w:val="none"/>
      <w:pStyle w:val="ListNote2"/>
      <w:lvlText w:val="NOTE:"/>
      <w:lvlJc w:val="left"/>
      <w:pPr>
        <w:ind w:left="1474" w:hanging="907"/>
      </w:pPr>
      <w:rPr>
        <w:rFonts w:hint="default"/>
        <w:b/>
        <w:i/>
      </w:rPr>
    </w:lvl>
    <w:lvl w:ilvl="2">
      <w:start w:val="1"/>
      <w:numFmt w:val="none"/>
      <w:pStyle w:val="ListNote3"/>
      <w:lvlText w:val="NOTE:"/>
      <w:lvlJc w:val="left"/>
      <w:pPr>
        <w:ind w:left="2041" w:hanging="907"/>
      </w:pPr>
      <w:rPr>
        <w:rFonts w:hint="default"/>
        <w:b/>
        <w:i/>
      </w:rPr>
    </w:lvl>
    <w:lvl w:ilvl="3">
      <w:start w:val="1"/>
      <w:numFmt w:val="none"/>
      <w:pStyle w:val="ListNote4"/>
      <w:lvlText w:val="NOTE:"/>
      <w:lvlJc w:val="left"/>
      <w:pPr>
        <w:ind w:left="2608" w:hanging="907"/>
      </w:pPr>
      <w:rPr>
        <w:rFonts w:hint="default"/>
        <w:b/>
        <w:i/>
      </w:rPr>
    </w:lvl>
    <w:lvl w:ilvl="4">
      <w:start w:val="1"/>
      <w:numFmt w:val="none"/>
      <w:pStyle w:val="ListNote5"/>
      <w:lvlText w:val="NOTE:"/>
      <w:lvlJc w:val="left"/>
      <w:pPr>
        <w:ind w:left="3175" w:hanging="907"/>
      </w:pPr>
      <w:rPr>
        <w:rFonts w:hint="default"/>
        <w:b/>
        <w:i/>
      </w:rPr>
    </w:lvl>
    <w:lvl w:ilvl="5">
      <w:start w:val="1"/>
      <w:numFmt w:val="none"/>
      <w:pStyle w:val="ListNote6"/>
      <w:lvlText w:val="NOTE:"/>
      <w:lvlJc w:val="left"/>
      <w:pPr>
        <w:ind w:left="3742" w:hanging="907"/>
      </w:pPr>
      <w:rPr>
        <w:rFonts w:hint="default"/>
        <w:b/>
        <w:i/>
      </w:rPr>
    </w:lvl>
    <w:lvl w:ilvl="6">
      <w:start w:val="1"/>
      <w:numFmt w:val="none"/>
      <w:pStyle w:val="ListNote7"/>
      <w:lvlText w:val="NOTE:"/>
      <w:lvlJc w:val="left"/>
      <w:pPr>
        <w:ind w:left="4309" w:hanging="907"/>
      </w:pPr>
      <w:rPr>
        <w:rFonts w:hint="default"/>
        <w:b/>
        <w:i/>
      </w:rPr>
    </w:lvl>
    <w:lvl w:ilvl="7">
      <w:start w:val="1"/>
      <w:numFmt w:val="none"/>
      <w:pStyle w:val="ListNote8"/>
      <w:lvlText w:val="NOTE:"/>
      <w:lvlJc w:val="left"/>
      <w:pPr>
        <w:ind w:left="4876" w:hanging="907"/>
      </w:pPr>
      <w:rPr>
        <w:rFonts w:hint="default"/>
        <w:b/>
        <w:i/>
      </w:rPr>
    </w:lvl>
    <w:lvl w:ilvl="8">
      <w:start w:val="1"/>
      <w:numFmt w:val="none"/>
      <w:pStyle w:val="ListNote9"/>
      <w:lvlText w:val="NOTE:"/>
      <w:lvlJc w:val="left"/>
      <w:pPr>
        <w:ind w:left="5443" w:hanging="907"/>
      </w:pPr>
      <w:rPr>
        <w:rFonts w:hint="default"/>
        <w:b/>
        <w:i/>
      </w:rPr>
    </w:lvl>
  </w:abstractNum>
  <w:abstractNum w:abstractNumId="1" w15:restartNumberingAfterBreak="0">
    <w:nsid w:val="040018C3"/>
    <w:multiLevelType w:val="hybridMultilevel"/>
    <w:tmpl w:val="5E1EFD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5306A"/>
    <w:multiLevelType w:val="multilevel"/>
    <w:tmpl w:val="756C510A"/>
    <w:lvl w:ilvl="0">
      <w:start w:val="1"/>
      <w:numFmt w:val="bullet"/>
      <w:pStyle w:val="tire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pStyle w:val="tire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092D2DB3"/>
    <w:multiLevelType w:val="multilevel"/>
    <w:tmpl w:val="85BC14CC"/>
    <w:lvl w:ilvl="0">
      <w:start w:val="1"/>
      <w:numFmt w:val="decimalZero"/>
      <w:pStyle w:val="Reqt"/>
      <w:lvlText w:val="Reqt. %1 "/>
      <w:lvlJc w:val="left"/>
      <w:pPr>
        <w:tabs>
          <w:tab w:val="num" w:pos="1134"/>
        </w:tabs>
        <w:ind w:left="1134" w:hanging="1134"/>
      </w:pPr>
      <w:rPr>
        <w:rFonts w:hint="default"/>
        <w:b w:val="0"/>
        <w:i w:val="0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32238CD"/>
    <w:multiLevelType w:val="multilevel"/>
    <w:tmpl w:val="CC86D080"/>
    <w:styleLink w:val="MultiVinyetaTT"/>
    <w:lvl w:ilvl="0">
      <w:start w:val="1"/>
      <w:numFmt w:val="bullet"/>
      <w:lvlText w:val=""/>
      <w:lvlJc w:val="left"/>
      <w:pPr>
        <w:tabs>
          <w:tab w:val="num" w:pos="737"/>
        </w:tabs>
        <w:ind w:left="737" w:hanging="397"/>
      </w:pPr>
      <w:rPr>
        <w:rFonts w:ascii="Symbol" w:hAnsi="Symbol" w:hint="default"/>
        <w:color w:val="FF5B11"/>
      </w:rPr>
    </w:lvl>
    <w:lvl w:ilvl="1">
      <w:start w:val="1"/>
      <w:numFmt w:val="bullet"/>
      <w:lvlText w:val=""/>
      <w:lvlJc w:val="left"/>
      <w:pPr>
        <w:tabs>
          <w:tab w:val="num" w:pos="1134"/>
        </w:tabs>
        <w:ind w:left="1134" w:hanging="397"/>
      </w:pPr>
      <w:rPr>
        <w:rFonts w:ascii="Symbol" w:hAnsi="Symbol" w:hint="default"/>
        <w:color w:val="FF5B11"/>
        <w:sz w:val="16"/>
      </w:rPr>
    </w:lvl>
    <w:lvl w:ilvl="2">
      <w:start w:val="1"/>
      <w:numFmt w:val="bullet"/>
      <w:lvlText w:val=""/>
      <w:lvlJc w:val="left"/>
      <w:pPr>
        <w:tabs>
          <w:tab w:val="num" w:pos="1531"/>
        </w:tabs>
        <w:ind w:left="1531" w:hanging="397"/>
      </w:pPr>
      <w:rPr>
        <w:rFonts w:ascii="Symbol" w:hAnsi="Symbol" w:hint="default"/>
        <w:color w:val="FF5B11"/>
      </w:rPr>
    </w:lvl>
    <w:lvl w:ilvl="3">
      <w:start w:val="1"/>
      <w:numFmt w:val="bullet"/>
      <w:lvlText w:val=""/>
      <w:lvlJc w:val="left"/>
      <w:pPr>
        <w:tabs>
          <w:tab w:val="num" w:pos="1928"/>
        </w:tabs>
        <w:ind w:left="1928" w:hanging="397"/>
      </w:pPr>
      <w:rPr>
        <w:rFonts w:ascii="Symbol" w:hAnsi="Symbol" w:hint="default"/>
        <w:color w:val="FF5B11"/>
        <w:sz w:val="14"/>
      </w:rPr>
    </w:lvl>
    <w:lvl w:ilvl="4">
      <w:start w:val="1"/>
      <w:numFmt w:val="none"/>
      <w:lvlText w:val="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%7"/>
      <w:lvlJc w:val="left"/>
      <w:pPr>
        <w:ind w:left="252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Restart w:val="4"/>
      <w:lvlText w:val="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68644BB"/>
    <w:multiLevelType w:val="hybridMultilevel"/>
    <w:tmpl w:val="0E868290"/>
    <w:lvl w:ilvl="0" w:tplc="EF60FBDE">
      <w:start w:val="1"/>
      <w:numFmt w:val="decimal"/>
      <w:pStyle w:val="template"/>
      <w:lvlText w:val="%1."/>
      <w:lvlJc w:val="left"/>
      <w:pPr>
        <w:tabs>
          <w:tab w:val="num" w:pos="360"/>
        </w:tabs>
        <w:ind w:left="360" w:hanging="360"/>
      </w:p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6AB4ACF"/>
    <w:multiLevelType w:val="multilevel"/>
    <w:tmpl w:val="74C8B30C"/>
    <w:styleLink w:val="NumberedList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34" w:hanging="567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701" w:hanging="567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268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835" w:hanging="56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402" w:hanging="567"/>
      </w:pPr>
      <w:rPr>
        <w:rFonts w:hint="default"/>
      </w:rPr>
    </w:lvl>
    <w:lvl w:ilvl="6">
      <w:start w:val="1"/>
      <w:numFmt w:val="decimal"/>
      <w:lvlText w:val="(%7)"/>
      <w:lvlJc w:val="left"/>
      <w:pPr>
        <w:ind w:left="3969" w:hanging="567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4536" w:hanging="567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103" w:hanging="567"/>
      </w:pPr>
      <w:rPr>
        <w:rFonts w:hint="default"/>
      </w:rPr>
    </w:lvl>
  </w:abstractNum>
  <w:abstractNum w:abstractNumId="7" w15:restartNumberingAfterBreak="0">
    <w:nsid w:val="1A171270"/>
    <w:multiLevelType w:val="hybridMultilevel"/>
    <w:tmpl w:val="AC1415D8"/>
    <w:lvl w:ilvl="0" w:tplc="0409000F">
      <w:start w:val="1"/>
      <w:numFmt w:val="decimal"/>
      <w:pStyle w:val="Numbered"/>
      <w:lvlText w:val="%1."/>
      <w:lvlJc w:val="left"/>
      <w:pPr>
        <w:tabs>
          <w:tab w:val="num" w:pos="720"/>
        </w:tabs>
        <w:ind w:left="720" w:hanging="360"/>
      </w:pPr>
    </w:lvl>
    <w:lvl w:ilvl="1" w:tplc="EF60FBD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A49180E"/>
    <w:multiLevelType w:val="hybridMultilevel"/>
    <w:tmpl w:val="023AC1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FF64BE"/>
    <w:multiLevelType w:val="hybridMultilevel"/>
    <w:tmpl w:val="972E452A"/>
    <w:lvl w:ilvl="0" w:tplc="D3AAB496">
      <w:start w:val="1"/>
      <w:numFmt w:val="decimalZero"/>
      <w:pStyle w:val="Feature"/>
      <w:lvlText w:val="Feat. 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B0123"/>
    <w:multiLevelType w:val="hybridMultilevel"/>
    <w:tmpl w:val="496872A4"/>
    <w:lvl w:ilvl="0" w:tplc="6D0A9F08">
      <w:start w:val="1"/>
      <w:numFmt w:val="bullet"/>
      <w:pStyle w:val="NormalVietas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30FC6E">
      <w:start w:val="1"/>
      <w:numFmt w:val="bullet"/>
      <w:pStyle w:val="NormalVietas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C84A41"/>
    <w:multiLevelType w:val="hybridMultilevel"/>
    <w:tmpl w:val="2B5CF1C6"/>
    <w:lvl w:ilvl="0" w:tplc="081A0001">
      <w:start w:val="1"/>
      <w:numFmt w:val="bullet"/>
      <w:pStyle w:val="ListS"/>
      <w:lvlText w:val=""/>
      <w:lvlJc w:val="left"/>
      <w:pPr>
        <w:tabs>
          <w:tab w:val="num" w:pos="720"/>
        </w:tabs>
        <w:ind w:left="720" w:hanging="363"/>
      </w:pPr>
      <w:rPr>
        <w:rFonts w:ascii="Wingdings" w:hAnsi="Wingdings" w:hint="default"/>
        <w:sz w:val="20"/>
      </w:rPr>
    </w:lvl>
    <w:lvl w:ilvl="1" w:tplc="081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1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1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1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E235861"/>
    <w:multiLevelType w:val="multilevel"/>
    <w:tmpl w:val="670CBF6E"/>
    <w:lvl w:ilvl="0">
      <w:start w:val="1"/>
      <w:numFmt w:val="upperLetter"/>
      <w:pStyle w:val="Appendix1"/>
      <w:lvlText w:val="Appendix %1"/>
      <w:lvlJc w:val="left"/>
      <w:pPr>
        <w:ind w:left="2268" w:hanging="2268"/>
      </w:pPr>
      <w:rPr>
        <w:rFonts w:ascii="Calibri" w:hAnsi="Calibri" w:hint="default"/>
        <w:b/>
        <w:i w:val="0"/>
        <w:kern w:val="32"/>
        <w:sz w:val="36"/>
      </w:rPr>
    </w:lvl>
    <w:lvl w:ilvl="1">
      <w:start w:val="1"/>
      <w:numFmt w:val="decimal"/>
      <w:pStyle w:val="Appendix2"/>
      <w:lvlText w:val="Appendix %1.%2"/>
      <w:lvlJc w:val="left"/>
      <w:pPr>
        <w:ind w:left="2268" w:hanging="2268"/>
      </w:pPr>
      <w:rPr>
        <w:rFonts w:ascii="Calibri" w:hAnsi="Calibri" w:hint="default"/>
        <w:b/>
        <w:i w:val="0"/>
        <w:kern w:val="28"/>
        <w:sz w:val="32"/>
      </w:rPr>
    </w:lvl>
    <w:lvl w:ilvl="2">
      <w:start w:val="1"/>
      <w:numFmt w:val="decimal"/>
      <w:pStyle w:val="Appendix3"/>
      <w:lvlText w:val="Appendix %1.%2.%3"/>
      <w:lvlJc w:val="left"/>
      <w:pPr>
        <w:ind w:left="2268" w:hanging="2268"/>
      </w:pPr>
      <w:rPr>
        <w:rFonts w:ascii="Calibri" w:hAnsi="Calibri" w:hint="default"/>
        <w:b/>
        <w:i w:val="0"/>
        <w:sz w:val="28"/>
      </w:rPr>
    </w:lvl>
    <w:lvl w:ilvl="3">
      <w:start w:val="1"/>
      <w:numFmt w:val="decimal"/>
      <w:lvlText w:val="%1.%2.%3.%4"/>
      <w:lvlJc w:val="left"/>
      <w:pPr>
        <w:ind w:left="3402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02" w:hanging="113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52" w:hanging="1584"/>
      </w:pPr>
      <w:rPr>
        <w:rFonts w:hint="default"/>
      </w:rPr>
    </w:lvl>
  </w:abstractNum>
  <w:abstractNum w:abstractNumId="13" w15:restartNumberingAfterBreak="0">
    <w:nsid w:val="1F220CE8"/>
    <w:multiLevelType w:val="singleLevel"/>
    <w:tmpl w:val="8C7C005E"/>
    <w:lvl w:ilvl="0">
      <w:start w:val="1"/>
      <w:numFmt w:val="decimal"/>
      <w:pStyle w:val="ls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21AF78FB"/>
    <w:multiLevelType w:val="multilevel"/>
    <w:tmpl w:val="B4906AD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b w:val="0"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i w:val="0"/>
        <w:sz w:val="24"/>
        <w:szCs w:val="24"/>
        <w:lang w:val="es-ES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5E166E1"/>
    <w:multiLevelType w:val="hybridMultilevel"/>
    <w:tmpl w:val="FFAE40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653168"/>
    <w:multiLevelType w:val="singleLevel"/>
    <w:tmpl w:val="8AA2FDC0"/>
    <w:lvl w:ilvl="0">
      <w:start w:val="1"/>
      <w:numFmt w:val="bullet"/>
      <w:pStyle w:val="Vieta"/>
      <w:lvlText w:val="●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7" w15:restartNumberingAfterBreak="0">
    <w:nsid w:val="284A534F"/>
    <w:multiLevelType w:val="multilevel"/>
    <w:tmpl w:val="155EFEB4"/>
    <w:styleLink w:val="StyleBulletedSymbolsymbolLeft063cmHanging063cm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333333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color w:val="333333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  <w:color w:val="333333"/>
      </w:rPr>
    </w:lvl>
    <w:lvl w:ilvl="3">
      <w:start w:val="1"/>
      <w:numFmt w:val="bullet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420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1704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272" w:hanging="284"/>
      </w:pPr>
      <w:rPr>
        <w:rFonts w:ascii="Symbol" w:hAnsi="Symbol" w:hint="default"/>
        <w:color w:val="333333"/>
      </w:rPr>
    </w:lvl>
    <w:lvl w:ilvl="8">
      <w:start w:val="1"/>
      <w:numFmt w:val="bullet"/>
      <w:lvlText w:val=""/>
      <w:lvlJc w:val="left"/>
      <w:pPr>
        <w:ind w:left="2556" w:hanging="284"/>
      </w:pPr>
      <w:rPr>
        <w:rFonts w:ascii="Symbol" w:hAnsi="Symbol" w:hint="default"/>
      </w:rPr>
    </w:lvl>
  </w:abstractNum>
  <w:abstractNum w:abstractNumId="18" w15:restartNumberingAfterBreak="0">
    <w:nsid w:val="2BA1030C"/>
    <w:multiLevelType w:val="multilevel"/>
    <w:tmpl w:val="1CD46F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StyleHeading2h2Arial11ptNotItalicBlackLeft0cm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" w15:restartNumberingAfterBreak="0">
    <w:nsid w:val="317C2259"/>
    <w:multiLevelType w:val="hybridMultilevel"/>
    <w:tmpl w:val="E422AB14"/>
    <w:lvl w:ilvl="0" w:tplc="E5CE967A">
      <w:start w:val="1"/>
      <w:numFmt w:val="bullet"/>
      <w:pStyle w:val="NormalvietasCar"/>
      <w:lvlText w:val=""/>
      <w:lvlJc w:val="left"/>
      <w:pPr>
        <w:tabs>
          <w:tab w:val="num" w:pos="1071"/>
        </w:tabs>
        <w:ind w:left="107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C542F7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317DF7"/>
    <w:multiLevelType w:val="hybridMultilevel"/>
    <w:tmpl w:val="BB6E1CB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B540DD"/>
    <w:multiLevelType w:val="hybridMultilevel"/>
    <w:tmpl w:val="600E96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1610D0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B71AE7"/>
    <w:multiLevelType w:val="multilevel"/>
    <w:tmpl w:val="79FC273C"/>
    <w:styleLink w:val="BulletedList"/>
    <w:lvl w:ilvl="0">
      <w:start w:val="1"/>
      <w:numFmt w:val="bullet"/>
      <w:lvlText w:val=""/>
      <w:lvlJc w:val="left"/>
      <w:pPr>
        <w:ind w:left="567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134" w:hanging="567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1701" w:hanging="56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268" w:hanging="56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835" w:hanging="567"/>
      </w:pPr>
      <w:rPr>
        <w:rFonts w:ascii="Courier New" w:hAnsi="Courier New" w:hint="default"/>
        <w:sz w:val="20"/>
      </w:rPr>
    </w:lvl>
    <w:lvl w:ilvl="5">
      <w:start w:val="1"/>
      <w:numFmt w:val="bullet"/>
      <w:lvlText w:val=""/>
      <w:lvlJc w:val="left"/>
      <w:pPr>
        <w:ind w:left="3402" w:hanging="56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536" w:hanging="567"/>
      </w:pPr>
      <w:rPr>
        <w:rFonts w:ascii="Courier New" w:hAnsi="Courier New" w:hint="default"/>
        <w:sz w:val="20"/>
      </w:rPr>
    </w:lvl>
    <w:lvl w:ilvl="8">
      <w:start w:val="1"/>
      <w:numFmt w:val="bullet"/>
      <w:lvlText w:val=""/>
      <w:lvlJc w:val="left"/>
      <w:pPr>
        <w:ind w:left="5103" w:hanging="567"/>
      </w:pPr>
      <w:rPr>
        <w:rFonts w:ascii="Wingdings" w:hAnsi="Wingdings" w:hint="default"/>
      </w:rPr>
    </w:lvl>
  </w:abstractNum>
  <w:abstractNum w:abstractNumId="25" w15:restartNumberingAfterBreak="0">
    <w:nsid w:val="39E00CE2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874099"/>
    <w:multiLevelType w:val="hybridMultilevel"/>
    <w:tmpl w:val="7ADA81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D96A71"/>
    <w:multiLevelType w:val="hybridMultilevel"/>
    <w:tmpl w:val="AFD8863E"/>
    <w:lvl w:ilvl="0" w:tplc="9C10AADA">
      <w:start w:val="1"/>
      <w:numFmt w:val="decimal"/>
      <w:pStyle w:val="Style7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E0E4F76"/>
    <w:multiLevelType w:val="hybridMultilevel"/>
    <w:tmpl w:val="59AA2B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E7B3C5E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007147"/>
    <w:multiLevelType w:val="hybridMultilevel"/>
    <w:tmpl w:val="7ADA81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515660"/>
    <w:multiLevelType w:val="hybridMultilevel"/>
    <w:tmpl w:val="DE02B2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E16B27"/>
    <w:multiLevelType w:val="multilevel"/>
    <w:tmpl w:val="12DCEACE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Ttulo5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pStyle w:val="Ttulo6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33" w15:restartNumberingAfterBreak="0">
    <w:nsid w:val="43BE0EA4"/>
    <w:multiLevelType w:val="multilevel"/>
    <w:tmpl w:val="AB6275E0"/>
    <w:name w:val="WW8Num117"/>
    <w:lvl w:ilvl="0">
      <w:start w:val="1"/>
      <w:numFmt w:val="decimal"/>
      <w:pStyle w:val="Style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5796FC9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74727C4"/>
    <w:multiLevelType w:val="hybridMultilevel"/>
    <w:tmpl w:val="88827F88"/>
    <w:lvl w:ilvl="0" w:tplc="2A72E3BC">
      <w:start w:val="1"/>
      <w:numFmt w:val="bullet"/>
      <w:pStyle w:val="Style5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86634FE"/>
    <w:multiLevelType w:val="singleLevel"/>
    <w:tmpl w:val="5B1EF2BC"/>
    <w:lvl w:ilvl="0">
      <w:start w:val="1"/>
      <w:numFmt w:val="bullet"/>
      <w:pStyle w:val="ls2"/>
      <w:lvlText w:val="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</w:abstractNum>
  <w:abstractNum w:abstractNumId="37" w15:restartNumberingAfterBreak="0">
    <w:nsid w:val="4B1225CB"/>
    <w:multiLevelType w:val="hybridMultilevel"/>
    <w:tmpl w:val="6DCED7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A5451B"/>
    <w:multiLevelType w:val="hybridMultilevel"/>
    <w:tmpl w:val="795887EA"/>
    <w:lvl w:ilvl="0" w:tplc="C6AC6B90">
      <w:start w:val="1"/>
      <w:numFmt w:val="bullet"/>
      <w:pStyle w:val="ListBox"/>
      <w:lvlText w:val=""/>
      <w:lvlJc w:val="left"/>
      <w:pPr>
        <w:tabs>
          <w:tab w:val="num" w:pos="1443"/>
        </w:tabs>
        <w:ind w:left="1443" w:hanging="360"/>
      </w:pPr>
      <w:rPr>
        <w:rFonts w:ascii="Wingdings" w:hAnsi="Wingdings" w:hint="default"/>
        <w:color w:val="auto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0911F92"/>
    <w:multiLevelType w:val="hybridMultilevel"/>
    <w:tmpl w:val="91B429F8"/>
    <w:lvl w:ilvl="0" w:tplc="9D1A8A2E">
      <w:start w:val="1"/>
      <w:numFmt w:val="decimal"/>
      <w:pStyle w:val="Style1"/>
      <w:lvlText w:val="%1."/>
      <w:lvlJc w:val="left"/>
      <w:pPr>
        <w:ind w:left="720" w:hanging="360"/>
      </w:pPr>
      <w:rPr>
        <w:rFonts w:ascii="Century Gothic" w:hAnsi="Century Gothic" w:hint="default"/>
        <w:b/>
        <w:i w:val="0"/>
        <w:sz w:val="24"/>
      </w:rPr>
    </w:lvl>
    <w:lvl w:ilvl="1" w:tplc="0C090019" w:tentative="1">
      <w:start w:val="1"/>
      <w:numFmt w:val="lowerLetter"/>
      <w:pStyle w:val="Heading2Custno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pStyle w:val="Heading3Custno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pStyle w:val="Heading4Custno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pStyle w:val="Heading5Custno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2B2EF3"/>
    <w:multiLevelType w:val="hybridMultilevel"/>
    <w:tmpl w:val="D29E8238"/>
    <w:lvl w:ilvl="0" w:tplc="826CDF8C">
      <w:start w:val="1"/>
      <w:numFmt w:val="bullet"/>
      <w:pStyle w:val="bullet02"/>
      <w:lvlText w:val="o"/>
      <w:lvlJc w:val="left"/>
      <w:pPr>
        <w:tabs>
          <w:tab w:val="num" w:pos="1134"/>
        </w:tabs>
        <w:ind w:left="1134" w:hanging="567"/>
      </w:pPr>
      <w:rPr>
        <w:rFonts w:hAnsi="Courier New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963878"/>
    <w:multiLevelType w:val="singleLevel"/>
    <w:tmpl w:val="5D5878DA"/>
    <w:lvl w:ilvl="0">
      <w:start w:val="1"/>
      <w:numFmt w:val="bullet"/>
      <w:pStyle w:val="Risposta1"/>
      <w:lvlText w:val="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2" w15:restartNumberingAfterBreak="0">
    <w:nsid w:val="67C66617"/>
    <w:multiLevelType w:val="hybridMultilevel"/>
    <w:tmpl w:val="42AE65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FA13BF"/>
    <w:multiLevelType w:val="hybridMultilevel"/>
    <w:tmpl w:val="53848AB6"/>
    <w:lvl w:ilvl="0" w:tplc="DE1EB982">
      <w:start w:val="1"/>
      <w:numFmt w:val="bullet"/>
      <w:pStyle w:val="table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47F87B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1A4EB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DCB52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66A599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70C1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5495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40E9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B3AC3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FA27E0"/>
    <w:multiLevelType w:val="multilevel"/>
    <w:tmpl w:val="38CEB874"/>
    <w:styleLink w:val="HeadingStyl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45" w15:restartNumberingAfterBreak="0">
    <w:nsid w:val="6CC34180"/>
    <w:multiLevelType w:val="hybridMultilevel"/>
    <w:tmpl w:val="D5F6B4CE"/>
    <w:lvl w:ilvl="0" w:tplc="A994FF92">
      <w:start w:val="1"/>
      <w:numFmt w:val="decimal"/>
      <w:pStyle w:val="Steps"/>
      <w:lvlText w:val="%1"/>
      <w:lvlJc w:val="left"/>
      <w:pPr>
        <w:tabs>
          <w:tab w:val="num" w:pos="720"/>
        </w:tabs>
        <w:ind w:left="720" w:hanging="360"/>
      </w:pPr>
      <w:rPr>
        <w:rFonts w:ascii="Verdana" w:hAnsi="Verdana" w:cs="Times New Roman" w:hint="default"/>
        <w:b w:val="0"/>
        <w:i w:val="0"/>
        <w:color w:val="000000"/>
        <w:sz w:val="24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28819AB"/>
    <w:multiLevelType w:val="hybridMultilevel"/>
    <w:tmpl w:val="CE7053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3A595E"/>
    <w:multiLevelType w:val="hybridMultilevel"/>
    <w:tmpl w:val="21180B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46B73DD"/>
    <w:multiLevelType w:val="hybridMultilevel"/>
    <w:tmpl w:val="26620946"/>
    <w:lvl w:ilvl="0" w:tplc="068209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5477EDB"/>
    <w:multiLevelType w:val="multilevel"/>
    <w:tmpl w:val="EA267C90"/>
    <w:lvl w:ilvl="0">
      <w:start w:val="1"/>
      <w:numFmt w:val="none"/>
      <w:pStyle w:val="Warning"/>
      <w:lvlText w:val="WARNING: "/>
      <w:lvlJc w:val="left"/>
      <w:pPr>
        <w:ind w:left="1418" w:hanging="1418"/>
      </w:pPr>
      <w:rPr>
        <w:rFonts w:hint="default"/>
        <w:b/>
        <w:i/>
        <w:color w:val="943634"/>
      </w:rPr>
    </w:lvl>
    <w:lvl w:ilvl="1">
      <w:start w:val="1"/>
      <w:numFmt w:val="none"/>
      <w:pStyle w:val="ListWarning2"/>
      <w:lvlText w:val="WARNING:"/>
      <w:lvlJc w:val="left"/>
      <w:pPr>
        <w:ind w:left="1985" w:hanging="1418"/>
      </w:pPr>
      <w:rPr>
        <w:rFonts w:hint="default"/>
        <w:b/>
        <w:i/>
        <w:color w:val="943634"/>
      </w:rPr>
    </w:lvl>
    <w:lvl w:ilvl="2">
      <w:start w:val="1"/>
      <w:numFmt w:val="none"/>
      <w:pStyle w:val="ListWarning3"/>
      <w:lvlText w:val="WARNING:"/>
      <w:lvlJc w:val="left"/>
      <w:pPr>
        <w:ind w:left="2552" w:hanging="1418"/>
      </w:pPr>
      <w:rPr>
        <w:rFonts w:hint="default"/>
        <w:b/>
        <w:i/>
        <w:color w:val="943634"/>
      </w:rPr>
    </w:lvl>
    <w:lvl w:ilvl="3">
      <w:start w:val="1"/>
      <w:numFmt w:val="none"/>
      <w:pStyle w:val="ListWarning4"/>
      <w:lvlText w:val="WARNING:"/>
      <w:lvlJc w:val="left"/>
      <w:pPr>
        <w:ind w:left="3119" w:hanging="1418"/>
      </w:pPr>
      <w:rPr>
        <w:rFonts w:hint="default"/>
        <w:b/>
        <w:i/>
        <w:color w:val="943634"/>
      </w:rPr>
    </w:lvl>
    <w:lvl w:ilvl="4">
      <w:start w:val="1"/>
      <w:numFmt w:val="none"/>
      <w:pStyle w:val="ListWarning5"/>
      <w:lvlText w:val="WARNING:"/>
      <w:lvlJc w:val="left"/>
      <w:pPr>
        <w:ind w:left="3686" w:hanging="1418"/>
      </w:pPr>
      <w:rPr>
        <w:rFonts w:hint="default"/>
        <w:b/>
        <w:i/>
        <w:color w:val="943634"/>
      </w:rPr>
    </w:lvl>
    <w:lvl w:ilvl="5">
      <w:start w:val="1"/>
      <w:numFmt w:val="none"/>
      <w:pStyle w:val="ListWarning6"/>
      <w:lvlText w:val="WARNING:"/>
      <w:lvlJc w:val="left"/>
      <w:pPr>
        <w:ind w:left="4253" w:hanging="1418"/>
      </w:pPr>
      <w:rPr>
        <w:rFonts w:hint="default"/>
        <w:b/>
        <w:i/>
        <w:color w:val="943634"/>
      </w:rPr>
    </w:lvl>
    <w:lvl w:ilvl="6">
      <w:start w:val="1"/>
      <w:numFmt w:val="none"/>
      <w:pStyle w:val="ListWarning7"/>
      <w:lvlText w:val="WARNING:"/>
      <w:lvlJc w:val="left"/>
      <w:pPr>
        <w:ind w:left="4820" w:hanging="1418"/>
      </w:pPr>
      <w:rPr>
        <w:rFonts w:hint="default"/>
        <w:b/>
        <w:i/>
        <w:color w:val="943634"/>
      </w:rPr>
    </w:lvl>
    <w:lvl w:ilvl="7">
      <w:start w:val="1"/>
      <w:numFmt w:val="none"/>
      <w:pStyle w:val="ListWarning8"/>
      <w:lvlText w:val="WARNING:"/>
      <w:lvlJc w:val="left"/>
      <w:pPr>
        <w:ind w:left="5387" w:hanging="1418"/>
      </w:pPr>
      <w:rPr>
        <w:rFonts w:hint="default"/>
        <w:b/>
        <w:i/>
        <w:color w:val="943634"/>
      </w:rPr>
    </w:lvl>
    <w:lvl w:ilvl="8">
      <w:start w:val="1"/>
      <w:numFmt w:val="none"/>
      <w:pStyle w:val="ListWarning9"/>
      <w:lvlText w:val="WARNING:"/>
      <w:lvlJc w:val="left"/>
      <w:pPr>
        <w:ind w:left="5954" w:hanging="1418"/>
      </w:pPr>
      <w:rPr>
        <w:rFonts w:hint="default"/>
        <w:b/>
        <w:i/>
        <w:color w:val="943634"/>
      </w:rPr>
    </w:lvl>
  </w:abstractNum>
  <w:abstractNum w:abstractNumId="50" w15:restartNumberingAfterBreak="0">
    <w:nsid w:val="7F1D4517"/>
    <w:multiLevelType w:val="hybridMultilevel"/>
    <w:tmpl w:val="99FE1830"/>
    <w:lvl w:ilvl="0" w:tplc="C486E6FE">
      <w:start w:val="1"/>
      <w:numFmt w:val="bullet"/>
      <w:pStyle w:val="Preformatted"/>
      <w:lvlText w:val=""/>
      <w:lvlJc w:val="left"/>
      <w:pPr>
        <w:tabs>
          <w:tab w:val="num" w:pos="360"/>
        </w:tabs>
        <w:ind w:left="170" w:hanging="17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2"/>
  </w:num>
  <w:num w:numId="3">
    <w:abstractNumId w:val="14"/>
  </w:num>
  <w:num w:numId="4">
    <w:abstractNumId w:val="44"/>
  </w:num>
  <w:num w:numId="5">
    <w:abstractNumId w:val="0"/>
  </w:num>
  <w:num w:numId="6">
    <w:abstractNumId w:val="49"/>
  </w:num>
  <w:num w:numId="7">
    <w:abstractNumId w:val="6"/>
  </w:num>
  <w:num w:numId="8">
    <w:abstractNumId w:val="43"/>
  </w:num>
  <w:num w:numId="9">
    <w:abstractNumId w:val="40"/>
  </w:num>
  <w:num w:numId="10">
    <w:abstractNumId w:val="3"/>
  </w:num>
  <w:num w:numId="11">
    <w:abstractNumId w:val="9"/>
  </w:num>
  <w:num w:numId="12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7"/>
  </w:num>
  <w:num w:numId="15">
    <w:abstractNumId w:val="39"/>
  </w:num>
  <w:num w:numId="16">
    <w:abstractNumId w:val="38"/>
  </w:num>
  <w:num w:numId="17">
    <w:abstractNumId w:val="7"/>
  </w:num>
  <w:num w:numId="18">
    <w:abstractNumId w:val="16"/>
  </w:num>
  <w:num w:numId="19">
    <w:abstractNumId w:val="50"/>
  </w:num>
  <w:num w:numId="20">
    <w:abstractNumId w:val="5"/>
  </w:num>
  <w:num w:numId="21">
    <w:abstractNumId w:val="2"/>
  </w:num>
  <w:num w:numId="22">
    <w:abstractNumId w:val="11"/>
  </w:num>
  <w:num w:numId="23">
    <w:abstractNumId w:val="33"/>
  </w:num>
  <w:num w:numId="24">
    <w:abstractNumId w:val="36"/>
  </w:num>
  <w:num w:numId="25">
    <w:abstractNumId w:val="18"/>
  </w:num>
  <w:num w:numId="26">
    <w:abstractNumId w:val="13"/>
  </w:num>
  <w:num w:numId="27">
    <w:abstractNumId w:val="41"/>
  </w:num>
  <w:num w:numId="28">
    <w:abstractNumId w:val="35"/>
  </w:num>
  <w:num w:numId="29">
    <w:abstractNumId w:val="27"/>
  </w:num>
  <w:num w:numId="30">
    <w:abstractNumId w:val="10"/>
  </w:num>
  <w:num w:numId="31">
    <w:abstractNumId w:val="19"/>
  </w:num>
  <w:num w:numId="32">
    <w:abstractNumId w:val="4"/>
  </w:num>
  <w:num w:numId="33">
    <w:abstractNumId w:val="22"/>
  </w:num>
  <w:num w:numId="34">
    <w:abstractNumId w:val="1"/>
  </w:num>
  <w:num w:numId="35">
    <w:abstractNumId w:val="26"/>
  </w:num>
  <w:num w:numId="36">
    <w:abstractNumId w:val="15"/>
  </w:num>
  <w:num w:numId="37">
    <w:abstractNumId w:val="28"/>
  </w:num>
  <w:num w:numId="38">
    <w:abstractNumId w:val="46"/>
  </w:num>
  <w:num w:numId="39">
    <w:abstractNumId w:val="31"/>
  </w:num>
  <w:num w:numId="40">
    <w:abstractNumId w:val="29"/>
  </w:num>
  <w:num w:numId="41">
    <w:abstractNumId w:val="47"/>
  </w:num>
  <w:num w:numId="42">
    <w:abstractNumId w:val="37"/>
  </w:num>
  <w:num w:numId="43">
    <w:abstractNumId w:val="21"/>
  </w:num>
  <w:num w:numId="44">
    <w:abstractNumId w:val="8"/>
  </w:num>
  <w:num w:numId="45">
    <w:abstractNumId w:val="30"/>
  </w:num>
  <w:num w:numId="46">
    <w:abstractNumId w:val="23"/>
  </w:num>
  <w:num w:numId="47">
    <w:abstractNumId w:val="48"/>
  </w:num>
  <w:num w:numId="48">
    <w:abstractNumId w:val="34"/>
  </w:num>
  <w:num w:numId="49">
    <w:abstractNumId w:val="25"/>
  </w:num>
  <w:num w:numId="50">
    <w:abstractNumId w:val="20"/>
  </w:num>
  <w:num w:numId="51">
    <w:abstractNumId w:val="4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autoHyphenation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6CAC"/>
    <w:rsid w:val="00001EA4"/>
    <w:rsid w:val="00002978"/>
    <w:rsid w:val="0000340A"/>
    <w:rsid w:val="00004530"/>
    <w:rsid w:val="0000555C"/>
    <w:rsid w:val="00006258"/>
    <w:rsid w:val="00006A83"/>
    <w:rsid w:val="000106DF"/>
    <w:rsid w:val="000107DE"/>
    <w:rsid w:val="00010D03"/>
    <w:rsid w:val="00011034"/>
    <w:rsid w:val="00011FC0"/>
    <w:rsid w:val="00012A72"/>
    <w:rsid w:val="00013254"/>
    <w:rsid w:val="000138B6"/>
    <w:rsid w:val="00013D26"/>
    <w:rsid w:val="00014165"/>
    <w:rsid w:val="00014666"/>
    <w:rsid w:val="00014798"/>
    <w:rsid w:val="00014FFC"/>
    <w:rsid w:val="000159FF"/>
    <w:rsid w:val="00016139"/>
    <w:rsid w:val="00016290"/>
    <w:rsid w:val="000164E7"/>
    <w:rsid w:val="000166AD"/>
    <w:rsid w:val="00016A7D"/>
    <w:rsid w:val="000202CD"/>
    <w:rsid w:val="0002035D"/>
    <w:rsid w:val="000214BB"/>
    <w:rsid w:val="00022C95"/>
    <w:rsid w:val="00023177"/>
    <w:rsid w:val="00024684"/>
    <w:rsid w:val="000262EF"/>
    <w:rsid w:val="0002683A"/>
    <w:rsid w:val="000268C6"/>
    <w:rsid w:val="00026D8D"/>
    <w:rsid w:val="00026E6C"/>
    <w:rsid w:val="00027621"/>
    <w:rsid w:val="00030AE0"/>
    <w:rsid w:val="00030B95"/>
    <w:rsid w:val="00030C41"/>
    <w:rsid w:val="00031057"/>
    <w:rsid w:val="000318EE"/>
    <w:rsid w:val="00032CFA"/>
    <w:rsid w:val="00032D4B"/>
    <w:rsid w:val="000335C0"/>
    <w:rsid w:val="000337DF"/>
    <w:rsid w:val="00034479"/>
    <w:rsid w:val="00034568"/>
    <w:rsid w:val="00034EE7"/>
    <w:rsid w:val="00035339"/>
    <w:rsid w:val="0004123D"/>
    <w:rsid w:val="000429AB"/>
    <w:rsid w:val="00042DC3"/>
    <w:rsid w:val="0004350A"/>
    <w:rsid w:val="00043694"/>
    <w:rsid w:val="00044836"/>
    <w:rsid w:val="00044CA7"/>
    <w:rsid w:val="000458A4"/>
    <w:rsid w:val="00045FE7"/>
    <w:rsid w:val="000472DD"/>
    <w:rsid w:val="000479D8"/>
    <w:rsid w:val="00050066"/>
    <w:rsid w:val="000509AB"/>
    <w:rsid w:val="0005173C"/>
    <w:rsid w:val="000519D6"/>
    <w:rsid w:val="00052965"/>
    <w:rsid w:val="0005297C"/>
    <w:rsid w:val="00052AAF"/>
    <w:rsid w:val="00053C46"/>
    <w:rsid w:val="000544D4"/>
    <w:rsid w:val="00054DE4"/>
    <w:rsid w:val="000574FD"/>
    <w:rsid w:val="0006008D"/>
    <w:rsid w:val="00060214"/>
    <w:rsid w:val="00060707"/>
    <w:rsid w:val="0006071F"/>
    <w:rsid w:val="00060D27"/>
    <w:rsid w:val="00060D70"/>
    <w:rsid w:val="00061143"/>
    <w:rsid w:val="000621D8"/>
    <w:rsid w:val="000632E7"/>
    <w:rsid w:val="000651BB"/>
    <w:rsid w:val="0006524E"/>
    <w:rsid w:val="00065BDD"/>
    <w:rsid w:val="0006675A"/>
    <w:rsid w:val="000677AB"/>
    <w:rsid w:val="00070152"/>
    <w:rsid w:val="000709CC"/>
    <w:rsid w:val="00070A05"/>
    <w:rsid w:val="00073A9E"/>
    <w:rsid w:val="000741E8"/>
    <w:rsid w:val="00074F82"/>
    <w:rsid w:val="00075AE2"/>
    <w:rsid w:val="00076975"/>
    <w:rsid w:val="00077B47"/>
    <w:rsid w:val="000805D2"/>
    <w:rsid w:val="00080890"/>
    <w:rsid w:val="00080940"/>
    <w:rsid w:val="0008101A"/>
    <w:rsid w:val="00081D19"/>
    <w:rsid w:val="00081D28"/>
    <w:rsid w:val="00082E0A"/>
    <w:rsid w:val="00082F12"/>
    <w:rsid w:val="000833D4"/>
    <w:rsid w:val="00084DF0"/>
    <w:rsid w:val="00086C87"/>
    <w:rsid w:val="00087413"/>
    <w:rsid w:val="00090578"/>
    <w:rsid w:val="000907F2"/>
    <w:rsid w:val="00090A75"/>
    <w:rsid w:val="000910BA"/>
    <w:rsid w:val="00091DB4"/>
    <w:rsid w:val="000932BA"/>
    <w:rsid w:val="00093599"/>
    <w:rsid w:val="00093BE0"/>
    <w:rsid w:val="0009412E"/>
    <w:rsid w:val="000947A8"/>
    <w:rsid w:val="00094814"/>
    <w:rsid w:val="00094BC0"/>
    <w:rsid w:val="00095163"/>
    <w:rsid w:val="00095E9B"/>
    <w:rsid w:val="0009701C"/>
    <w:rsid w:val="000A0CDD"/>
    <w:rsid w:val="000A195C"/>
    <w:rsid w:val="000A20B1"/>
    <w:rsid w:val="000A288B"/>
    <w:rsid w:val="000A3BE0"/>
    <w:rsid w:val="000A3E29"/>
    <w:rsid w:val="000A4FFA"/>
    <w:rsid w:val="000A537E"/>
    <w:rsid w:val="000A6154"/>
    <w:rsid w:val="000A6C19"/>
    <w:rsid w:val="000A7AA0"/>
    <w:rsid w:val="000B0E42"/>
    <w:rsid w:val="000B145A"/>
    <w:rsid w:val="000B15BB"/>
    <w:rsid w:val="000B178C"/>
    <w:rsid w:val="000B2769"/>
    <w:rsid w:val="000B33C5"/>
    <w:rsid w:val="000B3750"/>
    <w:rsid w:val="000B38F3"/>
    <w:rsid w:val="000B44E2"/>
    <w:rsid w:val="000B4D2E"/>
    <w:rsid w:val="000B5095"/>
    <w:rsid w:val="000B67A0"/>
    <w:rsid w:val="000B683C"/>
    <w:rsid w:val="000B6C95"/>
    <w:rsid w:val="000B6EC4"/>
    <w:rsid w:val="000B711C"/>
    <w:rsid w:val="000B7BCA"/>
    <w:rsid w:val="000C02C4"/>
    <w:rsid w:val="000C0B16"/>
    <w:rsid w:val="000C0B96"/>
    <w:rsid w:val="000C0E8A"/>
    <w:rsid w:val="000C1FFA"/>
    <w:rsid w:val="000C201F"/>
    <w:rsid w:val="000C3EBF"/>
    <w:rsid w:val="000C3F17"/>
    <w:rsid w:val="000C45CE"/>
    <w:rsid w:val="000C5474"/>
    <w:rsid w:val="000C66D9"/>
    <w:rsid w:val="000C7A9E"/>
    <w:rsid w:val="000C7DB6"/>
    <w:rsid w:val="000C7FC2"/>
    <w:rsid w:val="000D0239"/>
    <w:rsid w:val="000D19F3"/>
    <w:rsid w:val="000D1EA8"/>
    <w:rsid w:val="000D23E6"/>
    <w:rsid w:val="000D36C8"/>
    <w:rsid w:val="000D3FBD"/>
    <w:rsid w:val="000D40B0"/>
    <w:rsid w:val="000D4D64"/>
    <w:rsid w:val="000D5068"/>
    <w:rsid w:val="000D52B6"/>
    <w:rsid w:val="000D593E"/>
    <w:rsid w:val="000D6352"/>
    <w:rsid w:val="000D6642"/>
    <w:rsid w:val="000D6645"/>
    <w:rsid w:val="000D6DD2"/>
    <w:rsid w:val="000D74BD"/>
    <w:rsid w:val="000D767C"/>
    <w:rsid w:val="000E0028"/>
    <w:rsid w:val="000E0972"/>
    <w:rsid w:val="000E17D2"/>
    <w:rsid w:val="000E227E"/>
    <w:rsid w:val="000E22D1"/>
    <w:rsid w:val="000E2647"/>
    <w:rsid w:val="000E2938"/>
    <w:rsid w:val="000E2C3F"/>
    <w:rsid w:val="000E44D1"/>
    <w:rsid w:val="000E4732"/>
    <w:rsid w:val="000E5203"/>
    <w:rsid w:val="000E52C0"/>
    <w:rsid w:val="000E5302"/>
    <w:rsid w:val="000E5691"/>
    <w:rsid w:val="000E5D8C"/>
    <w:rsid w:val="000E5FB2"/>
    <w:rsid w:val="000F0838"/>
    <w:rsid w:val="000F277C"/>
    <w:rsid w:val="000F2B63"/>
    <w:rsid w:val="000F2B75"/>
    <w:rsid w:val="000F3085"/>
    <w:rsid w:val="000F327D"/>
    <w:rsid w:val="000F33E3"/>
    <w:rsid w:val="000F43B4"/>
    <w:rsid w:val="000F4414"/>
    <w:rsid w:val="000F445C"/>
    <w:rsid w:val="000F621D"/>
    <w:rsid w:val="000F6A0F"/>
    <w:rsid w:val="000F6B32"/>
    <w:rsid w:val="001003B6"/>
    <w:rsid w:val="00100560"/>
    <w:rsid w:val="001026F4"/>
    <w:rsid w:val="00102EC1"/>
    <w:rsid w:val="001033C2"/>
    <w:rsid w:val="00104C24"/>
    <w:rsid w:val="00104CD5"/>
    <w:rsid w:val="001059D5"/>
    <w:rsid w:val="001072B6"/>
    <w:rsid w:val="0010792B"/>
    <w:rsid w:val="00110EAA"/>
    <w:rsid w:val="0011127C"/>
    <w:rsid w:val="00113259"/>
    <w:rsid w:val="00113E03"/>
    <w:rsid w:val="001153D3"/>
    <w:rsid w:val="0011604F"/>
    <w:rsid w:val="00116F35"/>
    <w:rsid w:val="001177A8"/>
    <w:rsid w:val="0012026F"/>
    <w:rsid w:val="00120C0D"/>
    <w:rsid w:val="001211C4"/>
    <w:rsid w:val="001215A9"/>
    <w:rsid w:val="0012340B"/>
    <w:rsid w:val="00123741"/>
    <w:rsid w:val="00124182"/>
    <w:rsid w:val="00124E24"/>
    <w:rsid w:val="001251A3"/>
    <w:rsid w:val="00125680"/>
    <w:rsid w:val="00125F6C"/>
    <w:rsid w:val="0012608A"/>
    <w:rsid w:val="00126E04"/>
    <w:rsid w:val="00126EA2"/>
    <w:rsid w:val="0013075F"/>
    <w:rsid w:val="001311AF"/>
    <w:rsid w:val="00131B74"/>
    <w:rsid w:val="001321D0"/>
    <w:rsid w:val="0013307F"/>
    <w:rsid w:val="0013325E"/>
    <w:rsid w:val="00133286"/>
    <w:rsid w:val="00133477"/>
    <w:rsid w:val="00133FC6"/>
    <w:rsid w:val="00134052"/>
    <w:rsid w:val="00134DE7"/>
    <w:rsid w:val="00135012"/>
    <w:rsid w:val="001410E1"/>
    <w:rsid w:val="001418A4"/>
    <w:rsid w:val="00141F07"/>
    <w:rsid w:val="0014276B"/>
    <w:rsid w:val="00142824"/>
    <w:rsid w:val="0014457E"/>
    <w:rsid w:val="00144694"/>
    <w:rsid w:val="00145B65"/>
    <w:rsid w:val="00146206"/>
    <w:rsid w:val="00146772"/>
    <w:rsid w:val="00146B75"/>
    <w:rsid w:val="00146B90"/>
    <w:rsid w:val="001472F2"/>
    <w:rsid w:val="00150536"/>
    <w:rsid w:val="00151C7D"/>
    <w:rsid w:val="00151FD8"/>
    <w:rsid w:val="001526D4"/>
    <w:rsid w:val="00154043"/>
    <w:rsid w:val="00155878"/>
    <w:rsid w:val="00155B88"/>
    <w:rsid w:val="00156E10"/>
    <w:rsid w:val="0016105D"/>
    <w:rsid w:val="0016133B"/>
    <w:rsid w:val="00161DD5"/>
    <w:rsid w:val="0016350A"/>
    <w:rsid w:val="001646DA"/>
    <w:rsid w:val="001646DE"/>
    <w:rsid w:val="001655C8"/>
    <w:rsid w:val="001658CD"/>
    <w:rsid w:val="00165D5B"/>
    <w:rsid w:val="00165F8D"/>
    <w:rsid w:val="00166112"/>
    <w:rsid w:val="00166DD2"/>
    <w:rsid w:val="00166EF8"/>
    <w:rsid w:val="00167B90"/>
    <w:rsid w:val="001701EC"/>
    <w:rsid w:val="0017055B"/>
    <w:rsid w:val="00171349"/>
    <w:rsid w:val="001716F2"/>
    <w:rsid w:val="001719CA"/>
    <w:rsid w:val="001731DE"/>
    <w:rsid w:val="00173772"/>
    <w:rsid w:val="00173885"/>
    <w:rsid w:val="0017425E"/>
    <w:rsid w:val="0017452F"/>
    <w:rsid w:val="00175CE6"/>
    <w:rsid w:val="00176EF1"/>
    <w:rsid w:val="001774BD"/>
    <w:rsid w:val="001821D4"/>
    <w:rsid w:val="00182417"/>
    <w:rsid w:val="0018266A"/>
    <w:rsid w:val="00183A96"/>
    <w:rsid w:val="00184772"/>
    <w:rsid w:val="00185445"/>
    <w:rsid w:val="001857B0"/>
    <w:rsid w:val="00185B2C"/>
    <w:rsid w:val="00185D30"/>
    <w:rsid w:val="00185D9B"/>
    <w:rsid w:val="00185FD1"/>
    <w:rsid w:val="00186573"/>
    <w:rsid w:val="001879B9"/>
    <w:rsid w:val="001901A8"/>
    <w:rsid w:val="001904D5"/>
    <w:rsid w:val="0019050E"/>
    <w:rsid w:val="00190CC4"/>
    <w:rsid w:val="00191267"/>
    <w:rsid w:val="001912C6"/>
    <w:rsid w:val="00191494"/>
    <w:rsid w:val="001924B9"/>
    <w:rsid w:val="00192AF5"/>
    <w:rsid w:val="0019303B"/>
    <w:rsid w:val="001931B3"/>
    <w:rsid w:val="00193B60"/>
    <w:rsid w:val="001945A1"/>
    <w:rsid w:val="001955FD"/>
    <w:rsid w:val="001964D8"/>
    <w:rsid w:val="001969B5"/>
    <w:rsid w:val="00196BDD"/>
    <w:rsid w:val="001A1360"/>
    <w:rsid w:val="001A2036"/>
    <w:rsid w:val="001A268F"/>
    <w:rsid w:val="001A27EA"/>
    <w:rsid w:val="001A2B9B"/>
    <w:rsid w:val="001A2ED7"/>
    <w:rsid w:val="001A31D2"/>
    <w:rsid w:val="001A3F9C"/>
    <w:rsid w:val="001A4BA6"/>
    <w:rsid w:val="001A5BEE"/>
    <w:rsid w:val="001A5C1E"/>
    <w:rsid w:val="001A6CCF"/>
    <w:rsid w:val="001A75D0"/>
    <w:rsid w:val="001B06E8"/>
    <w:rsid w:val="001B07E4"/>
    <w:rsid w:val="001B1005"/>
    <w:rsid w:val="001B189C"/>
    <w:rsid w:val="001B224B"/>
    <w:rsid w:val="001B3E7C"/>
    <w:rsid w:val="001B3EE9"/>
    <w:rsid w:val="001B3FEE"/>
    <w:rsid w:val="001B53F4"/>
    <w:rsid w:val="001B6C24"/>
    <w:rsid w:val="001B7B14"/>
    <w:rsid w:val="001C0699"/>
    <w:rsid w:val="001C06E7"/>
    <w:rsid w:val="001C0BA9"/>
    <w:rsid w:val="001C1CF6"/>
    <w:rsid w:val="001C20BE"/>
    <w:rsid w:val="001C274E"/>
    <w:rsid w:val="001C2CA2"/>
    <w:rsid w:val="001C2D40"/>
    <w:rsid w:val="001C2D74"/>
    <w:rsid w:val="001C322F"/>
    <w:rsid w:val="001C3666"/>
    <w:rsid w:val="001C46FC"/>
    <w:rsid w:val="001C5F21"/>
    <w:rsid w:val="001C6BA2"/>
    <w:rsid w:val="001C7BAC"/>
    <w:rsid w:val="001D0203"/>
    <w:rsid w:val="001D11E4"/>
    <w:rsid w:val="001D182B"/>
    <w:rsid w:val="001D209F"/>
    <w:rsid w:val="001D215D"/>
    <w:rsid w:val="001D4ECF"/>
    <w:rsid w:val="001D52B7"/>
    <w:rsid w:val="001D547C"/>
    <w:rsid w:val="001D5693"/>
    <w:rsid w:val="001D5B16"/>
    <w:rsid w:val="001D78BC"/>
    <w:rsid w:val="001E04CC"/>
    <w:rsid w:val="001E0B28"/>
    <w:rsid w:val="001E103B"/>
    <w:rsid w:val="001E2C20"/>
    <w:rsid w:val="001E37F9"/>
    <w:rsid w:val="001E4581"/>
    <w:rsid w:val="001E4655"/>
    <w:rsid w:val="001E584E"/>
    <w:rsid w:val="001E60A4"/>
    <w:rsid w:val="001E6939"/>
    <w:rsid w:val="001E774B"/>
    <w:rsid w:val="001F09AB"/>
    <w:rsid w:val="001F1040"/>
    <w:rsid w:val="001F13B1"/>
    <w:rsid w:val="001F2C09"/>
    <w:rsid w:val="001F2E29"/>
    <w:rsid w:val="001F3486"/>
    <w:rsid w:val="001F3B53"/>
    <w:rsid w:val="001F3E20"/>
    <w:rsid w:val="001F61E7"/>
    <w:rsid w:val="001F66DD"/>
    <w:rsid w:val="001F723E"/>
    <w:rsid w:val="001F7F39"/>
    <w:rsid w:val="0020021A"/>
    <w:rsid w:val="00200B04"/>
    <w:rsid w:val="00200E22"/>
    <w:rsid w:val="0020160B"/>
    <w:rsid w:val="00201E8F"/>
    <w:rsid w:val="002032A8"/>
    <w:rsid w:val="00203482"/>
    <w:rsid w:val="00203818"/>
    <w:rsid w:val="00203D25"/>
    <w:rsid w:val="00204591"/>
    <w:rsid w:val="00204954"/>
    <w:rsid w:val="002049E0"/>
    <w:rsid w:val="00204A2F"/>
    <w:rsid w:val="00205C1F"/>
    <w:rsid w:val="00205FDE"/>
    <w:rsid w:val="00206DE3"/>
    <w:rsid w:val="00206FB7"/>
    <w:rsid w:val="002107E2"/>
    <w:rsid w:val="00210BFF"/>
    <w:rsid w:val="00210D42"/>
    <w:rsid w:val="002117F4"/>
    <w:rsid w:val="00214F47"/>
    <w:rsid w:val="00215624"/>
    <w:rsid w:val="00215888"/>
    <w:rsid w:val="002169AB"/>
    <w:rsid w:val="002169B1"/>
    <w:rsid w:val="00216D5D"/>
    <w:rsid w:val="00217715"/>
    <w:rsid w:val="00217A33"/>
    <w:rsid w:val="00217AD3"/>
    <w:rsid w:val="00217E8A"/>
    <w:rsid w:val="00220430"/>
    <w:rsid w:val="00220712"/>
    <w:rsid w:val="002207B8"/>
    <w:rsid w:val="00220C60"/>
    <w:rsid w:val="002214A7"/>
    <w:rsid w:val="00221C77"/>
    <w:rsid w:val="00222693"/>
    <w:rsid w:val="0022294B"/>
    <w:rsid w:val="00223644"/>
    <w:rsid w:val="00223B79"/>
    <w:rsid w:val="00224E88"/>
    <w:rsid w:val="00225A16"/>
    <w:rsid w:val="00227153"/>
    <w:rsid w:val="00227262"/>
    <w:rsid w:val="00227FF9"/>
    <w:rsid w:val="0023023F"/>
    <w:rsid w:val="002303FB"/>
    <w:rsid w:val="002316EB"/>
    <w:rsid w:val="00231C31"/>
    <w:rsid w:val="00231CE9"/>
    <w:rsid w:val="00232B2E"/>
    <w:rsid w:val="00234B3E"/>
    <w:rsid w:val="00234EDF"/>
    <w:rsid w:val="00235321"/>
    <w:rsid w:val="0023685D"/>
    <w:rsid w:val="00236B96"/>
    <w:rsid w:val="0023735E"/>
    <w:rsid w:val="00237AF4"/>
    <w:rsid w:val="00237D52"/>
    <w:rsid w:val="002407E9"/>
    <w:rsid w:val="002408C0"/>
    <w:rsid w:val="00240CC9"/>
    <w:rsid w:val="00243B4C"/>
    <w:rsid w:val="00244A43"/>
    <w:rsid w:val="00244A6D"/>
    <w:rsid w:val="00245E32"/>
    <w:rsid w:val="002464C8"/>
    <w:rsid w:val="00246BA1"/>
    <w:rsid w:val="00246E93"/>
    <w:rsid w:val="00247348"/>
    <w:rsid w:val="002476EE"/>
    <w:rsid w:val="00250B19"/>
    <w:rsid w:val="00250D29"/>
    <w:rsid w:val="00251268"/>
    <w:rsid w:val="00251DF6"/>
    <w:rsid w:val="00252016"/>
    <w:rsid w:val="002530CA"/>
    <w:rsid w:val="002530E8"/>
    <w:rsid w:val="002540C1"/>
    <w:rsid w:val="00254CC0"/>
    <w:rsid w:val="002554B9"/>
    <w:rsid w:val="00256B57"/>
    <w:rsid w:val="00256D2D"/>
    <w:rsid w:val="00256F59"/>
    <w:rsid w:val="00257CF4"/>
    <w:rsid w:val="00260340"/>
    <w:rsid w:val="002603FD"/>
    <w:rsid w:val="00260B3E"/>
    <w:rsid w:val="00261492"/>
    <w:rsid w:val="0026192D"/>
    <w:rsid w:val="00261F84"/>
    <w:rsid w:val="00263EA7"/>
    <w:rsid w:val="002640DE"/>
    <w:rsid w:val="0026460C"/>
    <w:rsid w:val="0026496F"/>
    <w:rsid w:val="00264DCC"/>
    <w:rsid w:val="00264E85"/>
    <w:rsid w:val="00264EE6"/>
    <w:rsid w:val="00265213"/>
    <w:rsid w:val="00265FDF"/>
    <w:rsid w:val="00266C59"/>
    <w:rsid w:val="002703FF"/>
    <w:rsid w:val="00271AC9"/>
    <w:rsid w:val="002725B7"/>
    <w:rsid w:val="002729EF"/>
    <w:rsid w:val="0027320A"/>
    <w:rsid w:val="0027389B"/>
    <w:rsid w:val="0027590D"/>
    <w:rsid w:val="00276BB0"/>
    <w:rsid w:val="002801C8"/>
    <w:rsid w:val="002803F5"/>
    <w:rsid w:val="00281B0A"/>
    <w:rsid w:val="00283ABD"/>
    <w:rsid w:val="00283CDD"/>
    <w:rsid w:val="00283F94"/>
    <w:rsid w:val="00284726"/>
    <w:rsid w:val="00285208"/>
    <w:rsid w:val="00285C48"/>
    <w:rsid w:val="002865CC"/>
    <w:rsid w:val="0028745E"/>
    <w:rsid w:val="00287BB2"/>
    <w:rsid w:val="0029192B"/>
    <w:rsid w:val="00291BB4"/>
    <w:rsid w:val="00291DE5"/>
    <w:rsid w:val="00292A44"/>
    <w:rsid w:val="00293483"/>
    <w:rsid w:val="00293C0D"/>
    <w:rsid w:val="00293CC1"/>
    <w:rsid w:val="00293D5C"/>
    <w:rsid w:val="00293DB8"/>
    <w:rsid w:val="002946DD"/>
    <w:rsid w:val="002957CB"/>
    <w:rsid w:val="00296306"/>
    <w:rsid w:val="00296766"/>
    <w:rsid w:val="0029676F"/>
    <w:rsid w:val="002976AC"/>
    <w:rsid w:val="00297758"/>
    <w:rsid w:val="00297CAD"/>
    <w:rsid w:val="002A02CB"/>
    <w:rsid w:val="002A0C01"/>
    <w:rsid w:val="002A1907"/>
    <w:rsid w:val="002A20A4"/>
    <w:rsid w:val="002A27B1"/>
    <w:rsid w:val="002A46DA"/>
    <w:rsid w:val="002A4A3D"/>
    <w:rsid w:val="002A4F26"/>
    <w:rsid w:val="002A519F"/>
    <w:rsid w:val="002A5203"/>
    <w:rsid w:val="002A6B70"/>
    <w:rsid w:val="002A788A"/>
    <w:rsid w:val="002A7D52"/>
    <w:rsid w:val="002B0379"/>
    <w:rsid w:val="002B0E56"/>
    <w:rsid w:val="002B18FA"/>
    <w:rsid w:val="002B2BB6"/>
    <w:rsid w:val="002B3628"/>
    <w:rsid w:val="002B38E1"/>
    <w:rsid w:val="002B4FA2"/>
    <w:rsid w:val="002B54FD"/>
    <w:rsid w:val="002B5CBB"/>
    <w:rsid w:val="002B7F93"/>
    <w:rsid w:val="002C05C4"/>
    <w:rsid w:val="002C091B"/>
    <w:rsid w:val="002C12ED"/>
    <w:rsid w:val="002C2924"/>
    <w:rsid w:val="002C3136"/>
    <w:rsid w:val="002C50FD"/>
    <w:rsid w:val="002C5720"/>
    <w:rsid w:val="002C5B49"/>
    <w:rsid w:val="002C6111"/>
    <w:rsid w:val="002C6673"/>
    <w:rsid w:val="002C6BF3"/>
    <w:rsid w:val="002C784B"/>
    <w:rsid w:val="002D0A14"/>
    <w:rsid w:val="002D20C6"/>
    <w:rsid w:val="002D2427"/>
    <w:rsid w:val="002D2935"/>
    <w:rsid w:val="002D2C59"/>
    <w:rsid w:val="002D34E7"/>
    <w:rsid w:val="002D3A1F"/>
    <w:rsid w:val="002D3C4C"/>
    <w:rsid w:val="002D3D8B"/>
    <w:rsid w:val="002D4A1D"/>
    <w:rsid w:val="002D555C"/>
    <w:rsid w:val="002D5F0A"/>
    <w:rsid w:val="002D676D"/>
    <w:rsid w:val="002D68D6"/>
    <w:rsid w:val="002D70A8"/>
    <w:rsid w:val="002D728E"/>
    <w:rsid w:val="002E0C87"/>
    <w:rsid w:val="002E1487"/>
    <w:rsid w:val="002E237F"/>
    <w:rsid w:val="002E3200"/>
    <w:rsid w:val="002E3F68"/>
    <w:rsid w:val="002E46B1"/>
    <w:rsid w:val="002E4A04"/>
    <w:rsid w:val="002E59DF"/>
    <w:rsid w:val="002E6F17"/>
    <w:rsid w:val="002F01CB"/>
    <w:rsid w:val="002F02FE"/>
    <w:rsid w:val="002F078C"/>
    <w:rsid w:val="002F24E4"/>
    <w:rsid w:val="002F2770"/>
    <w:rsid w:val="002F3C22"/>
    <w:rsid w:val="002F4AB4"/>
    <w:rsid w:val="002F4DDB"/>
    <w:rsid w:val="002F5008"/>
    <w:rsid w:val="002F6744"/>
    <w:rsid w:val="002F7439"/>
    <w:rsid w:val="002F76F3"/>
    <w:rsid w:val="00301ECA"/>
    <w:rsid w:val="003021C0"/>
    <w:rsid w:val="003024E5"/>
    <w:rsid w:val="00302DD3"/>
    <w:rsid w:val="00304B81"/>
    <w:rsid w:val="00304F43"/>
    <w:rsid w:val="00304FE6"/>
    <w:rsid w:val="003054C3"/>
    <w:rsid w:val="00305F45"/>
    <w:rsid w:val="003061EC"/>
    <w:rsid w:val="003115D3"/>
    <w:rsid w:val="00311BF6"/>
    <w:rsid w:val="003121E4"/>
    <w:rsid w:val="00313950"/>
    <w:rsid w:val="003142F8"/>
    <w:rsid w:val="00314363"/>
    <w:rsid w:val="00315354"/>
    <w:rsid w:val="003156E0"/>
    <w:rsid w:val="0031657F"/>
    <w:rsid w:val="00316FFB"/>
    <w:rsid w:val="00320F84"/>
    <w:rsid w:val="00322703"/>
    <w:rsid w:val="00322D7E"/>
    <w:rsid w:val="00322ED2"/>
    <w:rsid w:val="00323438"/>
    <w:rsid w:val="00323E5A"/>
    <w:rsid w:val="003252C4"/>
    <w:rsid w:val="0032711C"/>
    <w:rsid w:val="00327809"/>
    <w:rsid w:val="00332014"/>
    <w:rsid w:val="003321E7"/>
    <w:rsid w:val="0033409D"/>
    <w:rsid w:val="003343EC"/>
    <w:rsid w:val="00334CF5"/>
    <w:rsid w:val="003351B1"/>
    <w:rsid w:val="0033651B"/>
    <w:rsid w:val="003365CB"/>
    <w:rsid w:val="00336991"/>
    <w:rsid w:val="0033773B"/>
    <w:rsid w:val="0034024C"/>
    <w:rsid w:val="0034025A"/>
    <w:rsid w:val="00340893"/>
    <w:rsid w:val="0034103C"/>
    <w:rsid w:val="0034147A"/>
    <w:rsid w:val="00341B6E"/>
    <w:rsid w:val="00341CBB"/>
    <w:rsid w:val="003420B7"/>
    <w:rsid w:val="00342230"/>
    <w:rsid w:val="0034321B"/>
    <w:rsid w:val="003441B5"/>
    <w:rsid w:val="003441B8"/>
    <w:rsid w:val="00344AFB"/>
    <w:rsid w:val="00346760"/>
    <w:rsid w:val="00350870"/>
    <w:rsid w:val="00352A64"/>
    <w:rsid w:val="00352DC6"/>
    <w:rsid w:val="0035490F"/>
    <w:rsid w:val="00355ADE"/>
    <w:rsid w:val="00356898"/>
    <w:rsid w:val="003600D2"/>
    <w:rsid w:val="0036135B"/>
    <w:rsid w:val="0036152B"/>
    <w:rsid w:val="003616F3"/>
    <w:rsid w:val="003625DF"/>
    <w:rsid w:val="00363AB9"/>
    <w:rsid w:val="00364EE7"/>
    <w:rsid w:val="00364F09"/>
    <w:rsid w:val="003661EE"/>
    <w:rsid w:val="00366BB8"/>
    <w:rsid w:val="00366EE4"/>
    <w:rsid w:val="00366F00"/>
    <w:rsid w:val="00366FDB"/>
    <w:rsid w:val="00367BA6"/>
    <w:rsid w:val="00367D71"/>
    <w:rsid w:val="00370376"/>
    <w:rsid w:val="00370B0B"/>
    <w:rsid w:val="003717DE"/>
    <w:rsid w:val="00371A23"/>
    <w:rsid w:val="003720F5"/>
    <w:rsid w:val="00372CBA"/>
    <w:rsid w:val="00373136"/>
    <w:rsid w:val="003739C4"/>
    <w:rsid w:val="003754B3"/>
    <w:rsid w:val="0037682D"/>
    <w:rsid w:val="00377915"/>
    <w:rsid w:val="00380223"/>
    <w:rsid w:val="00380C2E"/>
    <w:rsid w:val="0038136E"/>
    <w:rsid w:val="003817A0"/>
    <w:rsid w:val="0038240A"/>
    <w:rsid w:val="003848A7"/>
    <w:rsid w:val="00386131"/>
    <w:rsid w:val="003870B8"/>
    <w:rsid w:val="003901CE"/>
    <w:rsid w:val="00390AA9"/>
    <w:rsid w:val="003911B3"/>
    <w:rsid w:val="00391646"/>
    <w:rsid w:val="00392B20"/>
    <w:rsid w:val="00393682"/>
    <w:rsid w:val="00393C2B"/>
    <w:rsid w:val="0039448C"/>
    <w:rsid w:val="00394AEC"/>
    <w:rsid w:val="003951A8"/>
    <w:rsid w:val="0039613D"/>
    <w:rsid w:val="00397472"/>
    <w:rsid w:val="00397BF9"/>
    <w:rsid w:val="003A0F7A"/>
    <w:rsid w:val="003A14A6"/>
    <w:rsid w:val="003A1652"/>
    <w:rsid w:val="003A1A76"/>
    <w:rsid w:val="003A1E52"/>
    <w:rsid w:val="003A25BD"/>
    <w:rsid w:val="003A36F5"/>
    <w:rsid w:val="003A38FA"/>
    <w:rsid w:val="003A58C2"/>
    <w:rsid w:val="003A5D74"/>
    <w:rsid w:val="003A6E22"/>
    <w:rsid w:val="003A7200"/>
    <w:rsid w:val="003A793F"/>
    <w:rsid w:val="003A7A7B"/>
    <w:rsid w:val="003B04E3"/>
    <w:rsid w:val="003B09B5"/>
    <w:rsid w:val="003B0A5A"/>
    <w:rsid w:val="003B155C"/>
    <w:rsid w:val="003B3CB8"/>
    <w:rsid w:val="003B54BE"/>
    <w:rsid w:val="003B5E61"/>
    <w:rsid w:val="003B6C98"/>
    <w:rsid w:val="003B7FF4"/>
    <w:rsid w:val="003C0862"/>
    <w:rsid w:val="003C105D"/>
    <w:rsid w:val="003C140E"/>
    <w:rsid w:val="003C19E8"/>
    <w:rsid w:val="003C1AC8"/>
    <w:rsid w:val="003C3E7B"/>
    <w:rsid w:val="003C4AE9"/>
    <w:rsid w:val="003C72C3"/>
    <w:rsid w:val="003C75F9"/>
    <w:rsid w:val="003D11FC"/>
    <w:rsid w:val="003D14DA"/>
    <w:rsid w:val="003D14FC"/>
    <w:rsid w:val="003D1C6F"/>
    <w:rsid w:val="003D3010"/>
    <w:rsid w:val="003D6506"/>
    <w:rsid w:val="003D6A87"/>
    <w:rsid w:val="003D74E7"/>
    <w:rsid w:val="003D7B1D"/>
    <w:rsid w:val="003E231C"/>
    <w:rsid w:val="003E2A46"/>
    <w:rsid w:val="003E3E40"/>
    <w:rsid w:val="003E4C10"/>
    <w:rsid w:val="003E5585"/>
    <w:rsid w:val="003E56D0"/>
    <w:rsid w:val="003F0567"/>
    <w:rsid w:val="003F0688"/>
    <w:rsid w:val="003F207E"/>
    <w:rsid w:val="003F253F"/>
    <w:rsid w:val="003F3312"/>
    <w:rsid w:val="003F4401"/>
    <w:rsid w:val="003F4495"/>
    <w:rsid w:val="003F7750"/>
    <w:rsid w:val="00400A42"/>
    <w:rsid w:val="00400AB2"/>
    <w:rsid w:val="00400E25"/>
    <w:rsid w:val="00400F69"/>
    <w:rsid w:val="00401480"/>
    <w:rsid w:val="004015DD"/>
    <w:rsid w:val="004015E1"/>
    <w:rsid w:val="0040206E"/>
    <w:rsid w:val="00402337"/>
    <w:rsid w:val="004026C9"/>
    <w:rsid w:val="00402995"/>
    <w:rsid w:val="004031D2"/>
    <w:rsid w:val="0040354A"/>
    <w:rsid w:val="0040368B"/>
    <w:rsid w:val="00403BEE"/>
    <w:rsid w:val="00405B50"/>
    <w:rsid w:val="0040693A"/>
    <w:rsid w:val="0040696C"/>
    <w:rsid w:val="00406F06"/>
    <w:rsid w:val="00410049"/>
    <w:rsid w:val="00412F67"/>
    <w:rsid w:val="00413FE2"/>
    <w:rsid w:val="00414985"/>
    <w:rsid w:val="00414F01"/>
    <w:rsid w:val="00415942"/>
    <w:rsid w:val="0041620E"/>
    <w:rsid w:val="00416844"/>
    <w:rsid w:val="00417804"/>
    <w:rsid w:val="004201E5"/>
    <w:rsid w:val="004208A8"/>
    <w:rsid w:val="00420B77"/>
    <w:rsid w:val="004214C1"/>
    <w:rsid w:val="0042260F"/>
    <w:rsid w:val="004237B1"/>
    <w:rsid w:val="00424C42"/>
    <w:rsid w:val="00424EBB"/>
    <w:rsid w:val="00426349"/>
    <w:rsid w:val="0042687C"/>
    <w:rsid w:val="00426AFB"/>
    <w:rsid w:val="00426C14"/>
    <w:rsid w:val="0042745E"/>
    <w:rsid w:val="004277A2"/>
    <w:rsid w:val="00427995"/>
    <w:rsid w:val="0043010A"/>
    <w:rsid w:val="004305A4"/>
    <w:rsid w:val="004314CA"/>
    <w:rsid w:val="00431DC3"/>
    <w:rsid w:val="004321E5"/>
    <w:rsid w:val="004332C0"/>
    <w:rsid w:val="004335BB"/>
    <w:rsid w:val="004341C0"/>
    <w:rsid w:val="004342E8"/>
    <w:rsid w:val="00434C7B"/>
    <w:rsid w:val="004357B2"/>
    <w:rsid w:val="00437B6F"/>
    <w:rsid w:val="00437C20"/>
    <w:rsid w:val="00441584"/>
    <w:rsid w:val="00441CAE"/>
    <w:rsid w:val="00441E7B"/>
    <w:rsid w:val="0044234A"/>
    <w:rsid w:val="004430B1"/>
    <w:rsid w:val="00443295"/>
    <w:rsid w:val="00443BD0"/>
    <w:rsid w:val="004445ED"/>
    <w:rsid w:val="00446A7C"/>
    <w:rsid w:val="00450232"/>
    <w:rsid w:val="00450B8C"/>
    <w:rsid w:val="00451147"/>
    <w:rsid w:val="004543D9"/>
    <w:rsid w:val="00454522"/>
    <w:rsid w:val="00454F3E"/>
    <w:rsid w:val="004560AC"/>
    <w:rsid w:val="00456124"/>
    <w:rsid w:val="00456D0F"/>
    <w:rsid w:val="00457203"/>
    <w:rsid w:val="00461001"/>
    <w:rsid w:val="004637D8"/>
    <w:rsid w:val="00463BC9"/>
    <w:rsid w:val="00463D74"/>
    <w:rsid w:val="00464A6B"/>
    <w:rsid w:val="00465B46"/>
    <w:rsid w:val="00470003"/>
    <w:rsid w:val="00470065"/>
    <w:rsid w:val="0047034F"/>
    <w:rsid w:val="00470466"/>
    <w:rsid w:val="00471529"/>
    <w:rsid w:val="004719DB"/>
    <w:rsid w:val="00472001"/>
    <w:rsid w:val="004726A6"/>
    <w:rsid w:val="00472D19"/>
    <w:rsid w:val="004732BD"/>
    <w:rsid w:val="004732DC"/>
    <w:rsid w:val="00473790"/>
    <w:rsid w:val="0047407C"/>
    <w:rsid w:val="0047490B"/>
    <w:rsid w:val="0047594C"/>
    <w:rsid w:val="004766ED"/>
    <w:rsid w:val="004769A5"/>
    <w:rsid w:val="0047723D"/>
    <w:rsid w:val="00477FE3"/>
    <w:rsid w:val="00480251"/>
    <w:rsid w:val="00480D97"/>
    <w:rsid w:val="00481BA9"/>
    <w:rsid w:val="00481F3C"/>
    <w:rsid w:val="00482E4E"/>
    <w:rsid w:val="00484B06"/>
    <w:rsid w:val="00485367"/>
    <w:rsid w:val="004853E8"/>
    <w:rsid w:val="004854B0"/>
    <w:rsid w:val="00485F94"/>
    <w:rsid w:val="00486342"/>
    <w:rsid w:val="004870A5"/>
    <w:rsid w:val="00487C25"/>
    <w:rsid w:val="00490B45"/>
    <w:rsid w:val="004910BC"/>
    <w:rsid w:val="00491B9C"/>
    <w:rsid w:val="00492306"/>
    <w:rsid w:val="0049260B"/>
    <w:rsid w:val="0049268E"/>
    <w:rsid w:val="00492ABE"/>
    <w:rsid w:val="004941B4"/>
    <w:rsid w:val="00494248"/>
    <w:rsid w:val="004944F3"/>
    <w:rsid w:val="00495D22"/>
    <w:rsid w:val="0049713E"/>
    <w:rsid w:val="00497766"/>
    <w:rsid w:val="004A0347"/>
    <w:rsid w:val="004A0647"/>
    <w:rsid w:val="004A0A70"/>
    <w:rsid w:val="004A19CC"/>
    <w:rsid w:val="004A2704"/>
    <w:rsid w:val="004A2961"/>
    <w:rsid w:val="004A2987"/>
    <w:rsid w:val="004A355A"/>
    <w:rsid w:val="004A4921"/>
    <w:rsid w:val="004A4C30"/>
    <w:rsid w:val="004A4E46"/>
    <w:rsid w:val="004A5CA4"/>
    <w:rsid w:val="004A64DD"/>
    <w:rsid w:val="004A6729"/>
    <w:rsid w:val="004A7E77"/>
    <w:rsid w:val="004B0742"/>
    <w:rsid w:val="004B0A6B"/>
    <w:rsid w:val="004B2341"/>
    <w:rsid w:val="004B27D2"/>
    <w:rsid w:val="004B297C"/>
    <w:rsid w:val="004B2E6C"/>
    <w:rsid w:val="004B35C1"/>
    <w:rsid w:val="004B38F4"/>
    <w:rsid w:val="004B39F5"/>
    <w:rsid w:val="004B49E9"/>
    <w:rsid w:val="004B5672"/>
    <w:rsid w:val="004B5FA0"/>
    <w:rsid w:val="004B75EC"/>
    <w:rsid w:val="004C0473"/>
    <w:rsid w:val="004C10B1"/>
    <w:rsid w:val="004C2D3F"/>
    <w:rsid w:val="004C3302"/>
    <w:rsid w:val="004C48BE"/>
    <w:rsid w:val="004C615F"/>
    <w:rsid w:val="004C6C07"/>
    <w:rsid w:val="004C7681"/>
    <w:rsid w:val="004D15F2"/>
    <w:rsid w:val="004D186C"/>
    <w:rsid w:val="004D3614"/>
    <w:rsid w:val="004D3725"/>
    <w:rsid w:val="004D3DF2"/>
    <w:rsid w:val="004D44D8"/>
    <w:rsid w:val="004D506F"/>
    <w:rsid w:val="004D57CD"/>
    <w:rsid w:val="004D6912"/>
    <w:rsid w:val="004D6AD0"/>
    <w:rsid w:val="004D6E9D"/>
    <w:rsid w:val="004D7362"/>
    <w:rsid w:val="004D7E2B"/>
    <w:rsid w:val="004E0048"/>
    <w:rsid w:val="004E221C"/>
    <w:rsid w:val="004E2C3F"/>
    <w:rsid w:val="004E3E03"/>
    <w:rsid w:val="004E40F3"/>
    <w:rsid w:val="004E48BB"/>
    <w:rsid w:val="004E52CB"/>
    <w:rsid w:val="004E6216"/>
    <w:rsid w:val="004F0220"/>
    <w:rsid w:val="004F06C8"/>
    <w:rsid w:val="004F06EB"/>
    <w:rsid w:val="004F1264"/>
    <w:rsid w:val="004F18E9"/>
    <w:rsid w:val="004F2134"/>
    <w:rsid w:val="004F249D"/>
    <w:rsid w:val="004F25B1"/>
    <w:rsid w:val="004F3773"/>
    <w:rsid w:val="004F3E40"/>
    <w:rsid w:val="004F4179"/>
    <w:rsid w:val="004F44D5"/>
    <w:rsid w:val="004F4CB9"/>
    <w:rsid w:val="004F50F4"/>
    <w:rsid w:val="004F5225"/>
    <w:rsid w:val="004F5324"/>
    <w:rsid w:val="004F5538"/>
    <w:rsid w:val="004F5618"/>
    <w:rsid w:val="004F5BF7"/>
    <w:rsid w:val="004F5D21"/>
    <w:rsid w:val="004F7FDA"/>
    <w:rsid w:val="00500237"/>
    <w:rsid w:val="00501033"/>
    <w:rsid w:val="005016C9"/>
    <w:rsid w:val="005016F8"/>
    <w:rsid w:val="0050272F"/>
    <w:rsid w:val="005029F6"/>
    <w:rsid w:val="0050306A"/>
    <w:rsid w:val="005031A5"/>
    <w:rsid w:val="005032A2"/>
    <w:rsid w:val="00503AEF"/>
    <w:rsid w:val="00504531"/>
    <w:rsid w:val="00504786"/>
    <w:rsid w:val="005049BE"/>
    <w:rsid w:val="00504A56"/>
    <w:rsid w:val="00504CA4"/>
    <w:rsid w:val="005053ED"/>
    <w:rsid w:val="00505B15"/>
    <w:rsid w:val="00506A7A"/>
    <w:rsid w:val="00506C3A"/>
    <w:rsid w:val="00507119"/>
    <w:rsid w:val="005071B5"/>
    <w:rsid w:val="005078D1"/>
    <w:rsid w:val="00507E6A"/>
    <w:rsid w:val="00510C0B"/>
    <w:rsid w:val="005114B0"/>
    <w:rsid w:val="0051199B"/>
    <w:rsid w:val="00511B2A"/>
    <w:rsid w:val="00512999"/>
    <w:rsid w:val="00512E6F"/>
    <w:rsid w:val="00513B91"/>
    <w:rsid w:val="00513F66"/>
    <w:rsid w:val="00514A7A"/>
    <w:rsid w:val="00514CCF"/>
    <w:rsid w:val="0051505A"/>
    <w:rsid w:val="00516646"/>
    <w:rsid w:val="00516D08"/>
    <w:rsid w:val="00517611"/>
    <w:rsid w:val="00517CAC"/>
    <w:rsid w:val="00520644"/>
    <w:rsid w:val="0052149C"/>
    <w:rsid w:val="00522970"/>
    <w:rsid w:val="0052434A"/>
    <w:rsid w:val="00525B65"/>
    <w:rsid w:val="005261A6"/>
    <w:rsid w:val="00526891"/>
    <w:rsid w:val="005269A8"/>
    <w:rsid w:val="005271DC"/>
    <w:rsid w:val="005275FB"/>
    <w:rsid w:val="00527D6F"/>
    <w:rsid w:val="00527FE3"/>
    <w:rsid w:val="00527FF3"/>
    <w:rsid w:val="005315D0"/>
    <w:rsid w:val="005318D4"/>
    <w:rsid w:val="0053201B"/>
    <w:rsid w:val="00532BEC"/>
    <w:rsid w:val="00533264"/>
    <w:rsid w:val="005339A4"/>
    <w:rsid w:val="00535A5C"/>
    <w:rsid w:val="00535B21"/>
    <w:rsid w:val="00535EAF"/>
    <w:rsid w:val="005361A5"/>
    <w:rsid w:val="00536D3D"/>
    <w:rsid w:val="0053780A"/>
    <w:rsid w:val="00540A79"/>
    <w:rsid w:val="00540B70"/>
    <w:rsid w:val="00540DB2"/>
    <w:rsid w:val="00541312"/>
    <w:rsid w:val="005418F4"/>
    <w:rsid w:val="0054195A"/>
    <w:rsid w:val="0054196E"/>
    <w:rsid w:val="00541F1D"/>
    <w:rsid w:val="00542662"/>
    <w:rsid w:val="005427AF"/>
    <w:rsid w:val="00542A58"/>
    <w:rsid w:val="005442B4"/>
    <w:rsid w:val="00544D01"/>
    <w:rsid w:val="00544D67"/>
    <w:rsid w:val="00545101"/>
    <w:rsid w:val="00545423"/>
    <w:rsid w:val="005460E7"/>
    <w:rsid w:val="00546253"/>
    <w:rsid w:val="0054686C"/>
    <w:rsid w:val="00546C36"/>
    <w:rsid w:val="0054799E"/>
    <w:rsid w:val="00547D53"/>
    <w:rsid w:val="00551918"/>
    <w:rsid w:val="00552192"/>
    <w:rsid w:val="0055222E"/>
    <w:rsid w:val="00552838"/>
    <w:rsid w:val="00552B09"/>
    <w:rsid w:val="00552DD6"/>
    <w:rsid w:val="005530E1"/>
    <w:rsid w:val="00554F9E"/>
    <w:rsid w:val="00554FB9"/>
    <w:rsid w:val="00554FD5"/>
    <w:rsid w:val="00555067"/>
    <w:rsid w:val="005550B4"/>
    <w:rsid w:val="00555403"/>
    <w:rsid w:val="0055542F"/>
    <w:rsid w:val="0055557F"/>
    <w:rsid w:val="00557283"/>
    <w:rsid w:val="00557E62"/>
    <w:rsid w:val="00561D38"/>
    <w:rsid w:val="00562528"/>
    <w:rsid w:val="00563193"/>
    <w:rsid w:val="00563D96"/>
    <w:rsid w:val="00564527"/>
    <w:rsid w:val="00564668"/>
    <w:rsid w:val="00564A12"/>
    <w:rsid w:val="005653C5"/>
    <w:rsid w:val="005662DB"/>
    <w:rsid w:val="00567022"/>
    <w:rsid w:val="00567045"/>
    <w:rsid w:val="00567C91"/>
    <w:rsid w:val="005700D5"/>
    <w:rsid w:val="005716C8"/>
    <w:rsid w:val="00573514"/>
    <w:rsid w:val="00575985"/>
    <w:rsid w:val="0057649F"/>
    <w:rsid w:val="005764F5"/>
    <w:rsid w:val="00576A2D"/>
    <w:rsid w:val="00576BEA"/>
    <w:rsid w:val="0057706B"/>
    <w:rsid w:val="00584AFA"/>
    <w:rsid w:val="00584EBF"/>
    <w:rsid w:val="00585411"/>
    <w:rsid w:val="005907E9"/>
    <w:rsid w:val="00590F30"/>
    <w:rsid w:val="00591D2A"/>
    <w:rsid w:val="00591DAB"/>
    <w:rsid w:val="005930CA"/>
    <w:rsid w:val="00593D96"/>
    <w:rsid w:val="00594148"/>
    <w:rsid w:val="00594A7C"/>
    <w:rsid w:val="005953B2"/>
    <w:rsid w:val="00595A54"/>
    <w:rsid w:val="00595FE3"/>
    <w:rsid w:val="00596CB8"/>
    <w:rsid w:val="00597341"/>
    <w:rsid w:val="00597D18"/>
    <w:rsid w:val="00597D43"/>
    <w:rsid w:val="005A04A6"/>
    <w:rsid w:val="005A0C2F"/>
    <w:rsid w:val="005A1040"/>
    <w:rsid w:val="005A114E"/>
    <w:rsid w:val="005A2B7F"/>
    <w:rsid w:val="005A3126"/>
    <w:rsid w:val="005A3AF4"/>
    <w:rsid w:val="005A4711"/>
    <w:rsid w:val="005A49C9"/>
    <w:rsid w:val="005A4A88"/>
    <w:rsid w:val="005A6F10"/>
    <w:rsid w:val="005A7944"/>
    <w:rsid w:val="005A79F9"/>
    <w:rsid w:val="005A7D24"/>
    <w:rsid w:val="005A7DDC"/>
    <w:rsid w:val="005A7E21"/>
    <w:rsid w:val="005A7E7E"/>
    <w:rsid w:val="005A7F8D"/>
    <w:rsid w:val="005B0E8F"/>
    <w:rsid w:val="005B1B45"/>
    <w:rsid w:val="005B236B"/>
    <w:rsid w:val="005B2A40"/>
    <w:rsid w:val="005B2A50"/>
    <w:rsid w:val="005B30BA"/>
    <w:rsid w:val="005B427A"/>
    <w:rsid w:val="005B50B2"/>
    <w:rsid w:val="005B536E"/>
    <w:rsid w:val="005B5C71"/>
    <w:rsid w:val="005B6C92"/>
    <w:rsid w:val="005B7218"/>
    <w:rsid w:val="005B7B61"/>
    <w:rsid w:val="005B7E81"/>
    <w:rsid w:val="005C23C2"/>
    <w:rsid w:val="005C5AF8"/>
    <w:rsid w:val="005C6051"/>
    <w:rsid w:val="005C6773"/>
    <w:rsid w:val="005C6C81"/>
    <w:rsid w:val="005C7898"/>
    <w:rsid w:val="005C7E38"/>
    <w:rsid w:val="005D1C4C"/>
    <w:rsid w:val="005D2ED0"/>
    <w:rsid w:val="005D330D"/>
    <w:rsid w:val="005D3427"/>
    <w:rsid w:val="005D49D6"/>
    <w:rsid w:val="005D4C6B"/>
    <w:rsid w:val="005D4EA2"/>
    <w:rsid w:val="005D694F"/>
    <w:rsid w:val="005D7319"/>
    <w:rsid w:val="005D7B4E"/>
    <w:rsid w:val="005E0393"/>
    <w:rsid w:val="005E17D9"/>
    <w:rsid w:val="005E1A36"/>
    <w:rsid w:val="005E1C7C"/>
    <w:rsid w:val="005E1E77"/>
    <w:rsid w:val="005E289A"/>
    <w:rsid w:val="005E4668"/>
    <w:rsid w:val="005E6147"/>
    <w:rsid w:val="005E787F"/>
    <w:rsid w:val="005F02E4"/>
    <w:rsid w:val="005F1ADE"/>
    <w:rsid w:val="005F265E"/>
    <w:rsid w:val="005F276E"/>
    <w:rsid w:val="005F3108"/>
    <w:rsid w:val="005F34FE"/>
    <w:rsid w:val="005F3C8D"/>
    <w:rsid w:val="005F4EF5"/>
    <w:rsid w:val="005F5532"/>
    <w:rsid w:val="005F7DF8"/>
    <w:rsid w:val="0060151C"/>
    <w:rsid w:val="00602BB6"/>
    <w:rsid w:val="00603CAC"/>
    <w:rsid w:val="006076CE"/>
    <w:rsid w:val="00607B88"/>
    <w:rsid w:val="00611129"/>
    <w:rsid w:val="00611152"/>
    <w:rsid w:val="00611570"/>
    <w:rsid w:val="00612804"/>
    <w:rsid w:val="0061332D"/>
    <w:rsid w:val="00614CE9"/>
    <w:rsid w:val="00616504"/>
    <w:rsid w:val="00617475"/>
    <w:rsid w:val="00617F3A"/>
    <w:rsid w:val="006201CD"/>
    <w:rsid w:val="00620A4F"/>
    <w:rsid w:val="00620AF6"/>
    <w:rsid w:val="00621555"/>
    <w:rsid w:val="00621A0C"/>
    <w:rsid w:val="00622023"/>
    <w:rsid w:val="00622093"/>
    <w:rsid w:val="00623A29"/>
    <w:rsid w:val="00624AB5"/>
    <w:rsid w:val="006252E6"/>
    <w:rsid w:val="00625A4F"/>
    <w:rsid w:val="00626349"/>
    <w:rsid w:val="00627509"/>
    <w:rsid w:val="00627FD3"/>
    <w:rsid w:val="006300DB"/>
    <w:rsid w:val="006308C3"/>
    <w:rsid w:val="00630977"/>
    <w:rsid w:val="00631554"/>
    <w:rsid w:val="00632DAC"/>
    <w:rsid w:val="00633014"/>
    <w:rsid w:val="00633929"/>
    <w:rsid w:val="00633C58"/>
    <w:rsid w:val="00633E37"/>
    <w:rsid w:val="006347C0"/>
    <w:rsid w:val="00635384"/>
    <w:rsid w:val="006363DD"/>
    <w:rsid w:val="00636490"/>
    <w:rsid w:val="0063654D"/>
    <w:rsid w:val="006368E2"/>
    <w:rsid w:val="00636C4A"/>
    <w:rsid w:val="00636DDF"/>
    <w:rsid w:val="00636FBB"/>
    <w:rsid w:val="0063706F"/>
    <w:rsid w:val="006374C4"/>
    <w:rsid w:val="006408EF"/>
    <w:rsid w:val="00641111"/>
    <w:rsid w:val="00641482"/>
    <w:rsid w:val="006418DD"/>
    <w:rsid w:val="00642017"/>
    <w:rsid w:val="00643B65"/>
    <w:rsid w:val="0064445C"/>
    <w:rsid w:val="00644710"/>
    <w:rsid w:val="00644A36"/>
    <w:rsid w:val="00644C4B"/>
    <w:rsid w:val="00645720"/>
    <w:rsid w:val="006458F6"/>
    <w:rsid w:val="0064617E"/>
    <w:rsid w:val="00651286"/>
    <w:rsid w:val="0065192D"/>
    <w:rsid w:val="006519BA"/>
    <w:rsid w:val="006529A1"/>
    <w:rsid w:val="00652C8D"/>
    <w:rsid w:val="00654509"/>
    <w:rsid w:val="0065560E"/>
    <w:rsid w:val="00657B41"/>
    <w:rsid w:val="00657C8A"/>
    <w:rsid w:val="00660C09"/>
    <w:rsid w:val="00661484"/>
    <w:rsid w:val="00661680"/>
    <w:rsid w:val="00661D42"/>
    <w:rsid w:val="00661DAF"/>
    <w:rsid w:val="00661E8E"/>
    <w:rsid w:val="0066234C"/>
    <w:rsid w:val="00662992"/>
    <w:rsid w:val="00662EE3"/>
    <w:rsid w:val="0066318A"/>
    <w:rsid w:val="00663B9A"/>
    <w:rsid w:val="00663DAC"/>
    <w:rsid w:val="006648C8"/>
    <w:rsid w:val="006651FC"/>
    <w:rsid w:val="00665BDD"/>
    <w:rsid w:val="00666387"/>
    <w:rsid w:val="006668C7"/>
    <w:rsid w:val="006678B2"/>
    <w:rsid w:val="0067015C"/>
    <w:rsid w:val="00671C3C"/>
    <w:rsid w:val="0067207C"/>
    <w:rsid w:val="00673786"/>
    <w:rsid w:val="00673E6D"/>
    <w:rsid w:val="00674C72"/>
    <w:rsid w:val="00674CBC"/>
    <w:rsid w:val="00674F3E"/>
    <w:rsid w:val="006753C2"/>
    <w:rsid w:val="006753D0"/>
    <w:rsid w:val="0067627D"/>
    <w:rsid w:val="00677B10"/>
    <w:rsid w:val="00677DE3"/>
    <w:rsid w:val="00680568"/>
    <w:rsid w:val="00681CFF"/>
    <w:rsid w:val="006821B5"/>
    <w:rsid w:val="00683142"/>
    <w:rsid w:val="006835BC"/>
    <w:rsid w:val="00683EAF"/>
    <w:rsid w:val="00684F29"/>
    <w:rsid w:val="0068522B"/>
    <w:rsid w:val="00685D1E"/>
    <w:rsid w:val="006869C1"/>
    <w:rsid w:val="00686A92"/>
    <w:rsid w:val="00686B32"/>
    <w:rsid w:val="006901F0"/>
    <w:rsid w:val="006906E9"/>
    <w:rsid w:val="00691D1C"/>
    <w:rsid w:val="0069202D"/>
    <w:rsid w:val="0069245C"/>
    <w:rsid w:val="006932A3"/>
    <w:rsid w:val="00693E6B"/>
    <w:rsid w:val="006941FF"/>
    <w:rsid w:val="00694AB6"/>
    <w:rsid w:val="00695935"/>
    <w:rsid w:val="00696256"/>
    <w:rsid w:val="00696503"/>
    <w:rsid w:val="00696DF7"/>
    <w:rsid w:val="00697156"/>
    <w:rsid w:val="00697959"/>
    <w:rsid w:val="00697ADC"/>
    <w:rsid w:val="00697D07"/>
    <w:rsid w:val="006A05AC"/>
    <w:rsid w:val="006A09E0"/>
    <w:rsid w:val="006A18DF"/>
    <w:rsid w:val="006A2BDD"/>
    <w:rsid w:val="006A2EFE"/>
    <w:rsid w:val="006A320A"/>
    <w:rsid w:val="006A4C80"/>
    <w:rsid w:val="006A5A8C"/>
    <w:rsid w:val="006A5AAD"/>
    <w:rsid w:val="006A5AC4"/>
    <w:rsid w:val="006A75D8"/>
    <w:rsid w:val="006B0D39"/>
    <w:rsid w:val="006B15C5"/>
    <w:rsid w:val="006B1847"/>
    <w:rsid w:val="006B2604"/>
    <w:rsid w:val="006B29A1"/>
    <w:rsid w:val="006B3009"/>
    <w:rsid w:val="006B3060"/>
    <w:rsid w:val="006B4376"/>
    <w:rsid w:val="006B5487"/>
    <w:rsid w:val="006B5BD5"/>
    <w:rsid w:val="006B607C"/>
    <w:rsid w:val="006B6111"/>
    <w:rsid w:val="006B617F"/>
    <w:rsid w:val="006B6E76"/>
    <w:rsid w:val="006B6E9B"/>
    <w:rsid w:val="006B7577"/>
    <w:rsid w:val="006B77D3"/>
    <w:rsid w:val="006B7FDE"/>
    <w:rsid w:val="006C0174"/>
    <w:rsid w:val="006C3312"/>
    <w:rsid w:val="006C37AB"/>
    <w:rsid w:val="006C3B35"/>
    <w:rsid w:val="006C447F"/>
    <w:rsid w:val="006C4F63"/>
    <w:rsid w:val="006C547B"/>
    <w:rsid w:val="006C5F00"/>
    <w:rsid w:val="006C6177"/>
    <w:rsid w:val="006C7B21"/>
    <w:rsid w:val="006D0B52"/>
    <w:rsid w:val="006D0D07"/>
    <w:rsid w:val="006D3285"/>
    <w:rsid w:val="006D36AB"/>
    <w:rsid w:val="006D4575"/>
    <w:rsid w:val="006D49B4"/>
    <w:rsid w:val="006D4B3E"/>
    <w:rsid w:val="006D547F"/>
    <w:rsid w:val="006D5566"/>
    <w:rsid w:val="006D5876"/>
    <w:rsid w:val="006D5DED"/>
    <w:rsid w:val="006D63A0"/>
    <w:rsid w:val="006D6E77"/>
    <w:rsid w:val="006D7E33"/>
    <w:rsid w:val="006D7F71"/>
    <w:rsid w:val="006E08A3"/>
    <w:rsid w:val="006E20FF"/>
    <w:rsid w:val="006E2186"/>
    <w:rsid w:val="006E3E58"/>
    <w:rsid w:val="006E475E"/>
    <w:rsid w:val="006E48BF"/>
    <w:rsid w:val="006E5184"/>
    <w:rsid w:val="006E60CC"/>
    <w:rsid w:val="006E654B"/>
    <w:rsid w:val="006E7DA3"/>
    <w:rsid w:val="006F0E19"/>
    <w:rsid w:val="006F149F"/>
    <w:rsid w:val="006F14C3"/>
    <w:rsid w:val="006F1AD2"/>
    <w:rsid w:val="006F2ADC"/>
    <w:rsid w:val="006F2E81"/>
    <w:rsid w:val="006F4084"/>
    <w:rsid w:val="006F49A4"/>
    <w:rsid w:val="006F5AFB"/>
    <w:rsid w:val="006F5BA8"/>
    <w:rsid w:val="006F5FF7"/>
    <w:rsid w:val="006F626C"/>
    <w:rsid w:val="006F670C"/>
    <w:rsid w:val="006F696E"/>
    <w:rsid w:val="007007DE"/>
    <w:rsid w:val="00700BE2"/>
    <w:rsid w:val="00702305"/>
    <w:rsid w:val="007025D3"/>
    <w:rsid w:val="00702D05"/>
    <w:rsid w:val="00702F28"/>
    <w:rsid w:val="00703C84"/>
    <w:rsid w:val="00703D40"/>
    <w:rsid w:val="0070423C"/>
    <w:rsid w:val="00705A39"/>
    <w:rsid w:val="007060DC"/>
    <w:rsid w:val="00706B9E"/>
    <w:rsid w:val="007079D8"/>
    <w:rsid w:val="0071141E"/>
    <w:rsid w:val="0071162F"/>
    <w:rsid w:val="0071168B"/>
    <w:rsid w:val="0071188E"/>
    <w:rsid w:val="0071206F"/>
    <w:rsid w:val="00712419"/>
    <w:rsid w:val="0071363F"/>
    <w:rsid w:val="00713EC9"/>
    <w:rsid w:val="00715440"/>
    <w:rsid w:val="0071547B"/>
    <w:rsid w:val="00717ED9"/>
    <w:rsid w:val="00720317"/>
    <w:rsid w:val="0072087D"/>
    <w:rsid w:val="00722074"/>
    <w:rsid w:val="00723C25"/>
    <w:rsid w:val="00723CE4"/>
    <w:rsid w:val="00724259"/>
    <w:rsid w:val="0072454A"/>
    <w:rsid w:val="00724A1E"/>
    <w:rsid w:val="0072564F"/>
    <w:rsid w:val="00725A51"/>
    <w:rsid w:val="00726A02"/>
    <w:rsid w:val="0072709D"/>
    <w:rsid w:val="00730466"/>
    <w:rsid w:val="0073081D"/>
    <w:rsid w:val="00730FE4"/>
    <w:rsid w:val="0073158B"/>
    <w:rsid w:val="00731FF5"/>
    <w:rsid w:val="00732B7E"/>
    <w:rsid w:val="00732C9D"/>
    <w:rsid w:val="00735737"/>
    <w:rsid w:val="007358FC"/>
    <w:rsid w:val="00736425"/>
    <w:rsid w:val="00736949"/>
    <w:rsid w:val="00737B96"/>
    <w:rsid w:val="007401C3"/>
    <w:rsid w:val="00741317"/>
    <w:rsid w:val="00741B2B"/>
    <w:rsid w:val="007423C3"/>
    <w:rsid w:val="00744431"/>
    <w:rsid w:val="00744B1E"/>
    <w:rsid w:val="007469BA"/>
    <w:rsid w:val="00746E39"/>
    <w:rsid w:val="007475E4"/>
    <w:rsid w:val="007475E8"/>
    <w:rsid w:val="00747AE5"/>
    <w:rsid w:val="007505E7"/>
    <w:rsid w:val="00750722"/>
    <w:rsid w:val="00750A02"/>
    <w:rsid w:val="00750CF1"/>
    <w:rsid w:val="007511F5"/>
    <w:rsid w:val="007512CB"/>
    <w:rsid w:val="00751EAE"/>
    <w:rsid w:val="00752785"/>
    <w:rsid w:val="00753474"/>
    <w:rsid w:val="00753FB7"/>
    <w:rsid w:val="00754C4E"/>
    <w:rsid w:val="00754DBD"/>
    <w:rsid w:val="007550ED"/>
    <w:rsid w:val="0075541E"/>
    <w:rsid w:val="00756A59"/>
    <w:rsid w:val="00757A97"/>
    <w:rsid w:val="00757B5B"/>
    <w:rsid w:val="00757C9D"/>
    <w:rsid w:val="00760BA7"/>
    <w:rsid w:val="00762A40"/>
    <w:rsid w:val="00763577"/>
    <w:rsid w:val="0076474A"/>
    <w:rsid w:val="00765407"/>
    <w:rsid w:val="007654F5"/>
    <w:rsid w:val="00766E68"/>
    <w:rsid w:val="0077008B"/>
    <w:rsid w:val="007706EE"/>
    <w:rsid w:val="007718F6"/>
    <w:rsid w:val="0077405A"/>
    <w:rsid w:val="00774F87"/>
    <w:rsid w:val="007752C0"/>
    <w:rsid w:val="00780072"/>
    <w:rsid w:val="0078117E"/>
    <w:rsid w:val="00781553"/>
    <w:rsid w:val="00781ADA"/>
    <w:rsid w:val="00781B3D"/>
    <w:rsid w:val="00782331"/>
    <w:rsid w:val="0078286D"/>
    <w:rsid w:val="007833EA"/>
    <w:rsid w:val="00785034"/>
    <w:rsid w:val="00785198"/>
    <w:rsid w:val="00786630"/>
    <w:rsid w:val="007873D7"/>
    <w:rsid w:val="00792AE9"/>
    <w:rsid w:val="007930F1"/>
    <w:rsid w:val="007931CD"/>
    <w:rsid w:val="00794E53"/>
    <w:rsid w:val="0079540F"/>
    <w:rsid w:val="00795AE7"/>
    <w:rsid w:val="007963DB"/>
    <w:rsid w:val="00796A23"/>
    <w:rsid w:val="0079726B"/>
    <w:rsid w:val="00797812"/>
    <w:rsid w:val="00797D0B"/>
    <w:rsid w:val="00797D63"/>
    <w:rsid w:val="007A0A3B"/>
    <w:rsid w:val="007A24F1"/>
    <w:rsid w:val="007A27E1"/>
    <w:rsid w:val="007A38D8"/>
    <w:rsid w:val="007A5051"/>
    <w:rsid w:val="007A6314"/>
    <w:rsid w:val="007A66B3"/>
    <w:rsid w:val="007A66E0"/>
    <w:rsid w:val="007A7618"/>
    <w:rsid w:val="007A7819"/>
    <w:rsid w:val="007A789D"/>
    <w:rsid w:val="007A7F1F"/>
    <w:rsid w:val="007B027E"/>
    <w:rsid w:val="007B059A"/>
    <w:rsid w:val="007B0830"/>
    <w:rsid w:val="007B2090"/>
    <w:rsid w:val="007B210F"/>
    <w:rsid w:val="007B2927"/>
    <w:rsid w:val="007B2BAA"/>
    <w:rsid w:val="007B2FE9"/>
    <w:rsid w:val="007B4726"/>
    <w:rsid w:val="007B486A"/>
    <w:rsid w:val="007B48FC"/>
    <w:rsid w:val="007B4C44"/>
    <w:rsid w:val="007B4DC8"/>
    <w:rsid w:val="007B54F3"/>
    <w:rsid w:val="007B553A"/>
    <w:rsid w:val="007B6455"/>
    <w:rsid w:val="007B6D6D"/>
    <w:rsid w:val="007B7825"/>
    <w:rsid w:val="007B7947"/>
    <w:rsid w:val="007B7E57"/>
    <w:rsid w:val="007C0272"/>
    <w:rsid w:val="007C0340"/>
    <w:rsid w:val="007C1B60"/>
    <w:rsid w:val="007C27C9"/>
    <w:rsid w:val="007C2C5B"/>
    <w:rsid w:val="007C32CF"/>
    <w:rsid w:val="007C4EFC"/>
    <w:rsid w:val="007C5600"/>
    <w:rsid w:val="007C5847"/>
    <w:rsid w:val="007C6287"/>
    <w:rsid w:val="007C68CC"/>
    <w:rsid w:val="007C738A"/>
    <w:rsid w:val="007C7BC3"/>
    <w:rsid w:val="007C7D72"/>
    <w:rsid w:val="007C7E21"/>
    <w:rsid w:val="007D08BE"/>
    <w:rsid w:val="007D1F54"/>
    <w:rsid w:val="007D270C"/>
    <w:rsid w:val="007D2D9C"/>
    <w:rsid w:val="007D3531"/>
    <w:rsid w:val="007D38AD"/>
    <w:rsid w:val="007D3B29"/>
    <w:rsid w:val="007D4DD4"/>
    <w:rsid w:val="007D572A"/>
    <w:rsid w:val="007D596C"/>
    <w:rsid w:val="007D6E82"/>
    <w:rsid w:val="007D6F68"/>
    <w:rsid w:val="007D775F"/>
    <w:rsid w:val="007E2528"/>
    <w:rsid w:val="007E5850"/>
    <w:rsid w:val="007E5A80"/>
    <w:rsid w:val="007E5C86"/>
    <w:rsid w:val="007E65F2"/>
    <w:rsid w:val="007E6D21"/>
    <w:rsid w:val="007F15A3"/>
    <w:rsid w:val="007F2F07"/>
    <w:rsid w:val="007F3415"/>
    <w:rsid w:val="007F403D"/>
    <w:rsid w:val="007F4531"/>
    <w:rsid w:val="007F4C14"/>
    <w:rsid w:val="007F4FEE"/>
    <w:rsid w:val="007F52EC"/>
    <w:rsid w:val="007F577B"/>
    <w:rsid w:val="007F74B6"/>
    <w:rsid w:val="00800038"/>
    <w:rsid w:val="008002CC"/>
    <w:rsid w:val="00800F1A"/>
    <w:rsid w:val="00801098"/>
    <w:rsid w:val="008015EE"/>
    <w:rsid w:val="008016DD"/>
    <w:rsid w:val="008017C8"/>
    <w:rsid w:val="0080343E"/>
    <w:rsid w:val="008039E9"/>
    <w:rsid w:val="00803A32"/>
    <w:rsid w:val="00803B28"/>
    <w:rsid w:val="008065D9"/>
    <w:rsid w:val="00811196"/>
    <w:rsid w:val="008115C0"/>
    <w:rsid w:val="008122F1"/>
    <w:rsid w:val="008123EB"/>
    <w:rsid w:val="0081245E"/>
    <w:rsid w:val="0081499F"/>
    <w:rsid w:val="00814BF0"/>
    <w:rsid w:val="00815311"/>
    <w:rsid w:val="0081634F"/>
    <w:rsid w:val="0081639F"/>
    <w:rsid w:val="00816F88"/>
    <w:rsid w:val="0081723E"/>
    <w:rsid w:val="00817BFC"/>
    <w:rsid w:val="00820132"/>
    <w:rsid w:val="008232E0"/>
    <w:rsid w:val="008249BB"/>
    <w:rsid w:val="00824C11"/>
    <w:rsid w:val="00824C7A"/>
    <w:rsid w:val="0082685D"/>
    <w:rsid w:val="00826F40"/>
    <w:rsid w:val="0083058A"/>
    <w:rsid w:val="00830F95"/>
    <w:rsid w:val="008313D7"/>
    <w:rsid w:val="0083140C"/>
    <w:rsid w:val="00831849"/>
    <w:rsid w:val="0083192A"/>
    <w:rsid w:val="00831D60"/>
    <w:rsid w:val="00834F1E"/>
    <w:rsid w:val="0083581A"/>
    <w:rsid w:val="00835AF5"/>
    <w:rsid w:val="0083636B"/>
    <w:rsid w:val="00836C2E"/>
    <w:rsid w:val="00836EC1"/>
    <w:rsid w:val="00840E72"/>
    <w:rsid w:val="008420E5"/>
    <w:rsid w:val="00843037"/>
    <w:rsid w:val="00843785"/>
    <w:rsid w:val="00843814"/>
    <w:rsid w:val="00843F23"/>
    <w:rsid w:val="00844591"/>
    <w:rsid w:val="00844EF7"/>
    <w:rsid w:val="00845570"/>
    <w:rsid w:val="0084642D"/>
    <w:rsid w:val="00851C41"/>
    <w:rsid w:val="00852402"/>
    <w:rsid w:val="008538C2"/>
    <w:rsid w:val="00853AA4"/>
    <w:rsid w:val="00854F72"/>
    <w:rsid w:val="008551BB"/>
    <w:rsid w:val="00856CF1"/>
    <w:rsid w:val="00857F57"/>
    <w:rsid w:val="00861D78"/>
    <w:rsid w:val="0086213E"/>
    <w:rsid w:val="00862628"/>
    <w:rsid w:val="00862C1A"/>
    <w:rsid w:val="00862DEC"/>
    <w:rsid w:val="00863527"/>
    <w:rsid w:val="00863C4D"/>
    <w:rsid w:val="00863E80"/>
    <w:rsid w:val="0086473A"/>
    <w:rsid w:val="00864D06"/>
    <w:rsid w:val="00864DBD"/>
    <w:rsid w:val="00866F18"/>
    <w:rsid w:val="00866F2E"/>
    <w:rsid w:val="0086741A"/>
    <w:rsid w:val="00867A3D"/>
    <w:rsid w:val="00870415"/>
    <w:rsid w:val="00870CB7"/>
    <w:rsid w:val="008712DB"/>
    <w:rsid w:val="008722EE"/>
    <w:rsid w:val="00872B92"/>
    <w:rsid w:val="00872CF1"/>
    <w:rsid w:val="00873B48"/>
    <w:rsid w:val="00873B7C"/>
    <w:rsid w:val="00875556"/>
    <w:rsid w:val="008759F6"/>
    <w:rsid w:val="0087617B"/>
    <w:rsid w:val="00876CBF"/>
    <w:rsid w:val="00880628"/>
    <w:rsid w:val="008817CF"/>
    <w:rsid w:val="00882069"/>
    <w:rsid w:val="008823BC"/>
    <w:rsid w:val="0088271A"/>
    <w:rsid w:val="00882939"/>
    <w:rsid w:val="0088387A"/>
    <w:rsid w:val="00885088"/>
    <w:rsid w:val="008853FA"/>
    <w:rsid w:val="00885BD0"/>
    <w:rsid w:val="0088648C"/>
    <w:rsid w:val="00886DD8"/>
    <w:rsid w:val="00890011"/>
    <w:rsid w:val="00890587"/>
    <w:rsid w:val="008909D7"/>
    <w:rsid w:val="008910DD"/>
    <w:rsid w:val="00892643"/>
    <w:rsid w:val="00893128"/>
    <w:rsid w:val="00893C3C"/>
    <w:rsid w:val="00894513"/>
    <w:rsid w:val="00894EA1"/>
    <w:rsid w:val="00894FB9"/>
    <w:rsid w:val="008956BB"/>
    <w:rsid w:val="008963D9"/>
    <w:rsid w:val="0089681F"/>
    <w:rsid w:val="00896919"/>
    <w:rsid w:val="0089798F"/>
    <w:rsid w:val="008979E0"/>
    <w:rsid w:val="008A0C2E"/>
    <w:rsid w:val="008A1182"/>
    <w:rsid w:val="008A230E"/>
    <w:rsid w:val="008A3511"/>
    <w:rsid w:val="008A35A7"/>
    <w:rsid w:val="008A5CBC"/>
    <w:rsid w:val="008A6E3A"/>
    <w:rsid w:val="008A7DC5"/>
    <w:rsid w:val="008B0E95"/>
    <w:rsid w:val="008B1378"/>
    <w:rsid w:val="008B153E"/>
    <w:rsid w:val="008B1939"/>
    <w:rsid w:val="008B1C99"/>
    <w:rsid w:val="008B239B"/>
    <w:rsid w:val="008B3129"/>
    <w:rsid w:val="008B591F"/>
    <w:rsid w:val="008B5A7E"/>
    <w:rsid w:val="008B62F8"/>
    <w:rsid w:val="008B682F"/>
    <w:rsid w:val="008B7D62"/>
    <w:rsid w:val="008C1806"/>
    <w:rsid w:val="008C2617"/>
    <w:rsid w:val="008C2B21"/>
    <w:rsid w:val="008C377A"/>
    <w:rsid w:val="008C5CD4"/>
    <w:rsid w:val="008C5D9B"/>
    <w:rsid w:val="008C6E3E"/>
    <w:rsid w:val="008C73B1"/>
    <w:rsid w:val="008C7FC8"/>
    <w:rsid w:val="008D0746"/>
    <w:rsid w:val="008D0CBD"/>
    <w:rsid w:val="008D18DC"/>
    <w:rsid w:val="008D22EB"/>
    <w:rsid w:val="008D332C"/>
    <w:rsid w:val="008D3415"/>
    <w:rsid w:val="008D3AE6"/>
    <w:rsid w:val="008D3D76"/>
    <w:rsid w:val="008D47F7"/>
    <w:rsid w:val="008D74A3"/>
    <w:rsid w:val="008D7EF8"/>
    <w:rsid w:val="008D7F5B"/>
    <w:rsid w:val="008E044C"/>
    <w:rsid w:val="008E0EE3"/>
    <w:rsid w:val="008E1804"/>
    <w:rsid w:val="008E1AEC"/>
    <w:rsid w:val="008E1E7D"/>
    <w:rsid w:val="008E1EDF"/>
    <w:rsid w:val="008E2761"/>
    <w:rsid w:val="008E2770"/>
    <w:rsid w:val="008E304E"/>
    <w:rsid w:val="008E3146"/>
    <w:rsid w:val="008E36A1"/>
    <w:rsid w:val="008E3CC4"/>
    <w:rsid w:val="008E5992"/>
    <w:rsid w:val="008E6780"/>
    <w:rsid w:val="008E6E5E"/>
    <w:rsid w:val="008F05F3"/>
    <w:rsid w:val="008F0D0F"/>
    <w:rsid w:val="008F0FAF"/>
    <w:rsid w:val="008F1F1C"/>
    <w:rsid w:val="008F20A1"/>
    <w:rsid w:val="008F2482"/>
    <w:rsid w:val="008F2680"/>
    <w:rsid w:val="008F34D1"/>
    <w:rsid w:val="008F3C9B"/>
    <w:rsid w:val="008F417A"/>
    <w:rsid w:val="008F476E"/>
    <w:rsid w:val="008F5834"/>
    <w:rsid w:val="008F5F93"/>
    <w:rsid w:val="008F7025"/>
    <w:rsid w:val="008F70E0"/>
    <w:rsid w:val="008F712E"/>
    <w:rsid w:val="008F71E0"/>
    <w:rsid w:val="009018CC"/>
    <w:rsid w:val="0090192E"/>
    <w:rsid w:val="00901F4B"/>
    <w:rsid w:val="009030FA"/>
    <w:rsid w:val="0090520E"/>
    <w:rsid w:val="00905315"/>
    <w:rsid w:val="00905393"/>
    <w:rsid w:val="009053D5"/>
    <w:rsid w:val="009073C0"/>
    <w:rsid w:val="009078AD"/>
    <w:rsid w:val="0091084E"/>
    <w:rsid w:val="00910FBA"/>
    <w:rsid w:val="00912F75"/>
    <w:rsid w:val="0091345B"/>
    <w:rsid w:val="00913547"/>
    <w:rsid w:val="0091360C"/>
    <w:rsid w:val="00913F64"/>
    <w:rsid w:val="009149DB"/>
    <w:rsid w:val="00914B20"/>
    <w:rsid w:val="00915262"/>
    <w:rsid w:val="00915320"/>
    <w:rsid w:val="0091532C"/>
    <w:rsid w:val="00917C78"/>
    <w:rsid w:val="00920A10"/>
    <w:rsid w:val="00921018"/>
    <w:rsid w:val="00921D8B"/>
    <w:rsid w:val="009257FC"/>
    <w:rsid w:val="009259EE"/>
    <w:rsid w:val="00926C08"/>
    <w:rsid w:val="00927492"/>
    <w:rsid w:val="009275F7"/>
    <w:rsid w:val="009302AF"/>
    <w:rsid w:val="0093051A"/>
    <w:rsid w:val="00930607"/>
    <w:rsid w:val="00931152"/>
    <w:rsid w:val="0093121F"/>
    <w:rsid w:val="00931AB3"/>
    <w:rsid w:val="00931E05"/>
    <w:rsid w:val="00932043"/>
    <w:rsid w:val="00932881"/>
    <w:rsid w:val="00934E5E"/>
    <w:rsid w:val="009352C7"/>
    <w:rsid w:val="00935443"/>
    <w:rsid w:val="009360E5"/>
    <w:rsid w:val="00936C4B"/>
    <w:rsid w:val="00936E1E"/>
    <w:rsid w:val="00937979"/>
    <w:rsid w:val="00940932"/>
    <w:rsid w:val="00941142"/>
    <w:rsid w:val="00941246"/>
    <w:rsid w:val="0094219B"/>
    <w:rsid w:val="00942AF8"/>
    <w:rsid w:val="00942C89"/>
    <w:rsid w:val="009437CA"/>
    <w:rsid w:val="00943EAC"/>
    <w:rsid w:val="00944042"/>
    <w:rsid w:val="009441AF"/>
    <w:rsid w:val="00944D39"/>
    <w:rsid w:val="0094501C"/>
    <w:rsid w:val="00945057"/>
    <w:rsid w:val="00945F64"/>
    <w:rsid w:val="00950DDE"/>
    <w:rsid w:val="0095168E"/>
    <w:rsid w:val="009521D8"/>
    <w:rsid w:val="009525A3"/>
    <w:rsid w:val="00952A29"/>
    <w:rsid w:val="00953207"/>
    <w:rsid w:val="009536C4"/>
    <w:rsid w:val="00953C51"/>
    <w:rsid w:val="00953F33"/>
    <w:rsid w:val="0095444E"/>
    <w:rsid w:val="009545D6"/>
    <w:rsid w:val="00955FDE"/>
    <w:rsid w:val="00960757"/>
    <w:rsid w:val="00960889"/>
    <w:rsid w:val="00960946"/>
    <w:rsid w:val="00961ADA"/>
    <w:rsid w:val="0096218E"/>
    <w:rsid w:val="00962583"/>
    <w:rsid w:val="00962693"/>
    <w:rsid w:val="00962777"/>
    <w:rsid w:val="00962821"/>
    <w:rsid w:val="00962AC6"/>
    <w:rsid w:val="009633B7"/>
    <w:rsid w:val="0096413A"/>
    <w:rsid w:val="00964D51"/>
    <w:rsid w:val="00964F51"/>
    <w:rsid w:val="00965643"/>
    <w:rsid w:val="00965BA0"/>
    <w:rsid w:val="00966759"/>
    <w:rsid w:val="00966772"/>
    <w:rsid w:val="00967653"/>
    <w:rsid w:val="009703A7"/>
    <w:rsid w:val="00971080"/>
    <w:rsid w:val="0097116F"/>
    <w:rsid w:val="00971F1D"/>
    <w:rsid w:val="009723F5"/>
    <w:rsid w:val="009725F4"/>
    <w:rsid w:val="0097263F"/>
    <w:rsid w:val="00972C22"/>
    <w:rsid w:val="00975369"/>
    <w:rsid w:val="009756EC"/>
    <w:rsid w:val="0097590C"/>
    <w:rsid w:val="00975A77"/>
    <w:rsid w:val="0097620E"/>
    <w:rsid w:val="0097747E"/>
    <w:rsid w:val="00980356"/>
    <w:rsid w:val="0098131F"/>
    <w:rsid w:val="009825F0"/>
    <w:rsid w:val="00983308"/>
    <w:rsid w:val="00983840"/>
    <w:rsid w:val="00983BB4"/>
    <w:rsid w:val="00984494"/>
    <w:rsid w:val="009844BF"/>
    <w:rsid w:val="00984E10"/>
    <w:rsid w:val="0098601A"/>
    <w:rsid w:val="0098621E"/>
    <w:rsid w:val="00986456"/>
    <w:rsid w:val="00986604"/>
    <w:rsid w:val="00986D8F"/>
    <w:rsid w:val="00990A74"/>
    <w:rsid w:val="0099137F"/>
    <w:rsid w:val="0099224E"/>
    <w:rsid w:val="009933DE"/>
    <w:rsid w:val="00993D27"/>
    <w:rsid w:val="00994479"/>
    <w:rsid w:val="00995AEB"/>
    <w:rsid w:val="00996274"/>
    <w:rsid w:val="00996850"/>
    <w:rsid w:val="009A08DE"/>
    <w:rsid w:val="009A0B80"/>
    <w:rsid w:val="009A164C"/>
    <w:rsid w:val="009A1880"/>
    <w:rsid w:val="009A1A50"/>
    <w:rsid w:val="009A258C"/>
    <w:rsid w:val="009A2C67"/>
    <w:rsid w:val="009A30F9"/>
    <w:rsid w:val="009A4427"/>
    <w:rsid w:val="009A44AE"/>
    <w:rsid w:val="009A4517"/>
    <w:rsid w:val="009A4B95"/>
    <w:rsid w:val="009A5667"/>
    <w:rsid w:val="009A5C9D"/>
    <w:rsid w:val="009A68BC"/>
    <w:rsid w:val="009A6A2D"/>
    <w:rsid w:val="009A7D38"/>
    <w:rsid w:val="009B0534"/>
    <w:rsid w:val="009B05B7"/>
    <w:rsid w:val="009B0959"/>
    <w:rsid w:val="009B14C1"/>
    <w:rsid w:val="009B1C8C"/>
    <w:rsid w:val="009B2429"/>
    <w:rsid w:val="009B36D5"/>
    <w:rsid w:val="009B4A4E"/>
    <w:rsid w:val="009B4D17"/>
    <w:rsid w:val="009B560D"/>
    <w:rsid w:val="009B5D00"/>
    <w:rsid w:val="009B611D"/>
    <w:rsid w:val="009B6923"/>
    <w:rsid w:val="009C06EB"/>
    <w:rsid w:val="009C15EC"/>
    <w:rsid w:val="009C2035"/>
    <w:rsid w:val="009C219E"/>
    <w:rsid w:val="009C22B2"/>
    <w:rsid w:val="009C2473"/>
    <w:rsid w:val="009C26A1"/>
    <w:rsid w:val="009C27C2"/>
    <w:rsid w:val="009C3792"/>
    <w:rsid w:val="009C3CB8"/>
    <w:rsid w:val="009C4007"/>
    <w:rsid w:val="009C5713"/>
    <w:rsid w:val="009C7C88"/>
    <w:rsid w:val="009D07C6"/>
    <w:rsid w:val="009D125F"/>
    <w:rsid w:val="009D1B30"/>
    <w:rsid w:val="009D1E24"/>
    <w:rsid w:val="009D22F5"/>
    <w:rsid w:val="009D4202"/>
    <w:rsid w:val="009D6E08"/>
    <w:rsid w:val="009E096C"/>
    <w:rsid w:val="009E0C90"/>
    <w:rsid w:val="009E21C5"/>
    <w:rsid w:val="009E29E9"/>
    <w:rsid w:val="009E37A3"/>
    <w:rsid w:val="009E3A8B"/>
    <w:rsid w:val="009E50AC"/>
    <w:rsid w:val="009E550E"/>
    <w:rsid w:val="009E5808"/>
    <w:rsid w:val="009E5CCD"/>
    <w:rsid w:val="009E63C2"/>
    <w:rsid w:val="009E6597"/>
    <w:rsid w:val="009E6B74"/>
    <w:rsid w:val="009E7359"/>
    <w:rsid w:val="009E75D7"/>
    <w:rsid w:val="009F1DFD"/>
    <w:rsid w:val="009F3185"/>
    <w:rsid w:val="009F3778"/>
    <w:rsid w:val="009F48D1"/>
    <w:rsid w:val="009F5187"/>
    <w:rsid w:val="009F7D9E"/>
    <w:rsid w:val="00A000C3"/>
    <w:rsid w:val="00A01B0C"/>
    <w:rsid w:val="00A01E39"/>
    <w:rsid w:val="00A0263E"/>
    <w:rsid w:val="00A03F94"/>
    <w:rsid w:val="00A05FDD"/>
    <w:rsid w:val="00A06091"/>
    <w:rsid w:val="00A06CCB"/>
    <w:rsid w:val="00A07908"/>
    <w:rsid w:val="00A11440"/>
    <w:rsid w:val="00A114AD"/>
    <w:rsid w:val="00A11CCE"/>
    <w:rsid w:val="00A12D8A"/>
    <w:rsid w:val="00A16131"/>
    <w:rsid w:val="00A164AA"/>
    <w:rsid w:val="00A16CEF"/>
    <w:rsid w:val="00A17517"/>
    <w:rsid w:val="00A17659"/>
    <w:rsid w:val="00A228C4"/>
    <w:rsid w:val="00A229B8"/>
    <w:rsid w:val="00A22AD6"/>
    <w:rsid w:val="00A23DDC"/>
    <w:rsid w:val="00A24753"/>
    <w:rsid w:val="00A247C6"/>
    <w:rsid w:val="00A25783"/>
    <w:rsid w:val="00A25D44"/>
    <w:rsid w:val="00A2695D"/>
    <w:rsid w:val="00A26CB6"/>
    <w:rsid w:val="00A271D6"/>
    <w:rsid w:val="00A27E68"/>
    <w:rsid w:val="00A301E6"/>
    <w:rsid w:val="00A31EC4"/>
    <w:rsid w:val="00A32163"/>
    <w:rsid w:val="00A3243A"/>
    <w:rsid w:val="00A32FA9"/>
    <w:rsid w:val="00A33CD1"/>
    <w:rsid w:val="00A343D3"/>
    <w:rsid w:val="00A3453E"/>
    <w:rsid w:val="00A353A2"/>
    <w:rsid w:val="00A36C5A"/>
    <w:rsid w:val="00A3794A"/>
    <w:rsid w:val="00A40B93"/>
    <w:rsid w:val="00A41501"/>
    <w:rsid w:val="00A416BE"/>
    <w:rsid w:val="00A41885"/>
    <w:rsid w:val="00A41A76"/>
    <w:rsid w:val="00A421E9"/>
    <w:rsid w:val="00A42696"/>
    <w:rsid w:val="00A43603"/>
    <w:rsid w:val="00A44293"/>
    <w:rsid w:val="00A45227"/>
    <w:rsid w:val="00A45255"/>
    <w:rsid w:val="00A45534"/>
    <w:rsid w:val="00A46513"/>
    <w:rsid w:val="00A46603"/>
    <w:rsid w:val="00A46B84"/>
    <w:rsid w:val="00A46FFE"/>
    <w:rsid w:val="00A478F2"/>
    <w:rsid w:val="00A47BAE"/>
    <w:rsid w:val="00A51231"/>
    <w:rsid w:val="00A5248A"/>
    <w:rsid w:val="00A529AB"/>
    <w:rsid w:val="00A53F01"/>
    <w:rsid w:val="00A54C76"/>
    <w:rsid w:val="00A54D3A"/>
    <w:rsid w:val="00A54F28"/>
    <w:rsid w:val="00A556C5"/>
    <w:rsid w:val="00A55D91"/>
    <w:rsid w:val="00A562FE"/>
    <w:rsid w:val="00A57342"/>
    <w:rsid w:val="00A573E8"/>
    <w:rsid w:val="00A57EC7"/>
    <w:rsid w:val="00A57FF0"/>
    <w:rsid w:val="00A6063F"/>
    <w:rsid w:val="00A61255"/>
    <w:rsid w:val="00A62251"/>
    <w:rsid w:val="00A622A5"/>
    <w:rsid w:val="00A6279C"/>
    <w:rsid w:val="00A63274"/>
    <w:rsid w:val="00A6467E"/>
    <w:rsid w:val="00A64684"/>
    <w:rsid w:val="00A64CD8"/>
    <w:rsid w:val="00A64DC2"/>
    <w:rsid w:val="00A65152"/>
    <w:rsid w:val="00A65FD7"/>
    <w:rsid w:val="00A661BB"/>
    <w:rsid w:val="00A666E0"/>
    <w:rsid w:val="00A667C1"/>
    <w:rsid w:val="00A6773A"/>
    <w:rsid w:val="00A70504"/>
    <w:rsid w:val="00A73058"/>
    <w:rsid w:val="00A7407F"/>
    <w:rsid w:val="00A74258"/>
    <w:rsid w:val="00A749FC"/>
    <w:rsid w:val="00A75624"/>
    <w:rsid w:val="00A765B9"/>
    <w:rsid w:val="00A80AC7"/>
    <w:rsid w:val="00A8143F"/>
    <w:rsid w:val="00A81463"/>
    <w:rsid w:val="00A8164E"/>
    <w:rsid w:val="00A81C86"/>
    <w:rsid w:val="00A8239F"/>
    <w:rsid w:val="00A831D3"/>
    <w:rsid w:val="00A83AEF"/>
    <w:rsid w:val="00A83B2D"/>
    <w:rsid w:val="00A84CFF"/>
    <w:rsid w:val="00A85211"/>
    <w:rsid w:val="00A852A4"/>
    <w:rsid w:val="00A86114"/>
    <w:rsid w:val="00A8683E"/>
    <w:rsid w:val="00A932A8"/>
    <w:rsid w:val="00A939F5"/>
    <w:rsid w:val="00A93C42"/>
    <w:rsid w:val="00A944B6"/>
    <w:rsid w:val="00A94F6C"/>
    <w:rsid w:val="00A96603"/>
    <w:rsid w:val="00A96843"/>
    <w:rsid w:val="00A97309"/>
    <w:rsid w:val="00AA008E"/>
    <w:rsid w:val="00AA0EC7"/>
    <w:rsid w:val="00AA0FA6"/>
    <w:rsid w:val="00AA1EC9"/>
    <w:rsid w:val="00AA32D5"/>
    <w:rsid w:val="00AA3AB4"/>
    <w:rsid w:val="00AA3C7B"/>
    <w:rsid w:val="00AA4124"/>
    <w:rsid w:val="00AA4465"/>
    <w:rsid w:val="00AA4F80"/>
    <w:rsid w:val="00AA5679"/>
    <w:rsid w:val="00AA60FC"/>
    <w:rsid w:val="00AA6961"/>
    <w:rsid w:val="00AB0B90"/>
    <w:rsid w:val="00AB1200"/>
    <w:rsid w:val="00AB1EF3"/>
    <w:rsid w:val="00AB32F2"/>
    <w:rsid w:val="00AB33F7"/>
    <w:rsid w:val="00AB3563"/>
    <w:rsid w:val="00AB4D5C"/>
    <w:rsid w:val="00AB4FEE"/>
    <w:rsid w:val="00AB5EC6"/>
    <w:rsid w:val="00AB65A2"/>
    <w:rsid w:val="00AC216A"/>
    <w:rsid w:val="00AC2635"/>
    <w:rsid w:val="00AC2A83"/>
    <w:rsid w:val="00AC2B47"/>
    <w:rsid w:val="00AC372A"/>
    <w:rsid w:val="00AC3E6D"/>
    <w:rsid w:val="00AC4437"/>
    <w:rsid w:val="00AC5DF3"/>
    <w:rsid w:val="00AC666D"/>
    <w:rsid w:val="00AC7358"/>
    <w:rsid w:val="00AC73D5"/>
    <w:rsid w:val="00AD0802"/>
    <w:rsid w:val="00AD173D"/>
    <w:rsid w:val="00AD2780"/>
    <w:rsid w:val="00AD3516"/>
    <w:rsid w:val="00AD39E1"/>
    <w:rsid w:val="00AD5036"/>
    <w:rsid w:val="00AD69AD"/>
    <w:rsid w:val="00AD6E3A"/>
    <w:rsid w:val="00AD7445"/>
    <w:rsid w:val="00AD7482"/>
    <w:rsid w:val="00AD7AAB"/>
    <w:rsid w:val="00AE0B0B"/>
    <w:rsid w:val="00AE1E23"/>
    <w:rsid w:val="00AE2643"/>
    <w:rsid w:val="00AE268F"/>
    <w:rsid w:val="00AE2866"/>
    <w:rsid w:val="00AE28F6"/>
    <w:rsid w:val="00AE336B"/>
    <w:rsid w:val="00AE588B"/>
    <w:rsid w:val="00AE5CDA"/>
    <w:rsid w:val="00AE7148"/>
    <w:rsid w:val="00AE7D03"/>
    <w:rsid w:val="00AF198E"/>
    <w:rsid w:val="00AF24F8"/>
    <w:rsid w:val="00AF26AE"/>
    <w:rsid w:val="00AF37B6"/>
    <w:rsid w:val="00AF3817"/>
    <w:rsid w:val="00AF39E0"/>
    <w:rsid w:val="00AF4249"/>
    <w:rsid w:val="00AF4405"/>
    <w:rsid w:val="00AF440D"/>
    <w:rsid w:val="00AF6807"/>
    <w:rsid w:val="00AF7546"/>
    <w:rsid w:val="00AF775F"/>
    <w:rsid w:val="00AF79C8"/>
    <w:rsid w:val="00AF7A8E"/>
    <w:rsid w:val="00AF7F7C"/>
    <w:rsid w:val="00B00240"/>
    <w:rsid w:val="00B0196D"/>
    <w:rsid w:val="00B01F40"/>
    <w:rsid w:val="00B028AE"/>
    <w:rsid w:val="00B0386E"/>
    <w:rsid w:val="00B045D1"/>
    <w:rsid w:val="00B052A8"/>
    <w:rsid w:val="00B05402"/>
    <w:rsid w:val="00B07BCD"/>
    <w:rsid w:val="00B10AE0"/>
    <w:rsid w:val="00B10F82"/>
    <w:rsid w:val="00B11974"/>
    <w:rsid w:val="00B11C54"/>
    <w:rsid w:val="00B13174"/>
    <w:rsid w:val="00B13954"/>
    <w:rsid w:val="00B13EA2"/>
    <w:rsid w:val="00B15499"/>
    <w:rsid w:val="00B162A3"/>
    <w:rsid w:val="00B171EB"/>
    <w:rsid w:val="00B17365"/>
    <w:rsid w:val="00B203D3"/>
    <w:rsid w:val="00B206C6"/>
    <w:rsid w:val="00B20EA1"/>
    <w:rsid w:val="00B21CA5"/>
    <w:rsid w:val="00B21F8E"/>
    <w:rsid w:val="00B234E5"/>
    <w:rsid w:val="00B23854"/>
    <w:rsid w:val="00B23B0A"/>
    <w:rsid w:val="00B23E03"/>
    <w:rsid w:val="00B2409F"/>
    <w:rsid w:val="00B24C89"/>
    <w:rsid w:val="00B24CA8"/>
    <w:rsid w:val="00B25B7B"/>
    <w:rsid w:val="00B26AB8"/>
    <w:rsid w:val="00B26B68"/>
    <w:rsid w:val="00B274C6"/>
    <w:rsid w:val="00B27B20"/>
    <w:rsid w:val="00B300A4"/>
    <w:rsid w:val="00B3016C"/>
    <w:rsid w:val="00B30968"/>
    <w:rsid w:val="00B31CC3"/>
    <w:rsid w:val="00B31D91"/>
    <w:rsid w:val="00B32D70"/>
    <w:rsid w:val="00B32DAC"/>
    <w:rsid w:val="00B33DBD"/>
    <w:rsid w:val="00B33E3A"/>
    <w:rsid w:val="00B37892"/>
    <w:rsid w:val="00B44441"/>
    <w:rsid w:val="00B44D59"/>
    <w:rsid w:val="00B452E9"/>
    <w:rsid w:val="00B467D1"/>
    <w:rsid w:val="00B46A10"/>
    <w:rsid w:val="00B46C7A"/>
    <w:rsid w:val="00B51144"/>
    <w:rsid w:val="00B512BA"/>
    <w:rsid w:val="00B51321"/>
    <w:rsid w:val="00B513DE"/>
    <w:rsid w:val="00B52101"/>
    <w:rsid w:val="00B523BC"/>
    <w:rsid w:val="00B5349C"/>
    <w:rsid w:val="00B53A68"/>
    <w:rsid w:val="00B53AB3"/>
    <w:rsid w:val="00B543F8"/>
    <w:rsid w:val="00B5448E"/>
    <w:rsid w:val="00B548DF"/>
    <w:rsid w:val="00B557BB"/>
    <w:rsid w:val="00B559EE"/>
    <w:rsid w:val="00B55C85"/>
    <w:rsid w:val="00B56734"/>
    <w:rsid w:val="00B56916"/>
    <w:rsid w:val="00B60A10"/>
    <w:rsid w:val="00B60E83"/>
    <w:rsid w:val="00B61E9C"/>
    <w:rsid w:val="00B637FF"/>
    <w:rsid w:val="00B6481D"/>
    <w:rsid w:val="00B65420"/>
    <w:rsid w:val="00B66BF6"/>
    <w:rsid w:val="00B67646"/>
    <w:rsid w:val="00B6791B"/>
    <w:rsid w:val="00B67DA6"/>
    <w:rsid w:val="00B70A8A"/>
    <w:rsid w:val="00B712D4"/>
    <w:rsid w:val="00B720BD"/>
    <w:rsid w:val="00B72157"/>
    <w:rsid w:val="00B73716"/>
    <w:rsid w:val="00B739FE"/>
    <w:rsid w:val="00B74753"/>
    <w:rsid w:val="00B74A14"/>
    <w:rsid w:val="00B75362"/>
    <w:rsid w:val="00B75678"/>
    <w:rsid w:val="00B75922"/>
    <w:rsid w:val="00B766A3"/>
    <w:rsid w:val="00B76877"/>
    <w:rsid w:val="00B772DF"/>
    <w:rsid w:val="00B81A8D"/>
    <w:rsid w:val="00B81ACE"/>
    <w:rsid w:val="00B821AC"/>
    <w:rsid w:val="00B82779"/>
    <w:rsid w:val="00B83251"/>
    <w:rsid w:val="00B83351"/>
    <w:rsid w:val="00B83A5F"/>
    <w:rsid w:val="00B83B69"/>
    <w:rsid w:val="00B83DE2"/>
    <w:rsid w:val="00B83FCF"/>
    <w:rsid w:val="00B8415F"/>
    <w:rsid w:val="00B84C49"/>
    <w:rsid w:val="00B87827"/>
    <w:rsid w:val="00B87FD8"/>
    <w:rsid w:val="00B919DE"/>
    <w:rsid w:val="00B91A4C"/>
    <w:rsid w:val="00B93E51"/>
    <w:rsid w:val="00B944E1"/>
    <w:rsid w:val="00B94EF5"/>
    <w:rsid w:val="00B94EFD"/>
    <w:rsid w:val="00B950C0"/>
    <w:rsid w:val="00B95D1E"/>
    <w:rsid w:val="00B96462"/>
    <w:rsid w:val="00B96D6A"/>
    <w:rsid w:val="00B976F7"/>
    <w:rsid w:val="00BA1AE7"/>
    <w:rsid w:val="00BA364E"/>
    <w:rsid w:val="00BA4096"/>
    <w:rsid w:val="00BA4999"/>
    <w:rsid w:val="00BA5C83"/>
    <w:rsid w:val="00BA6185"/>
    <w:rsid w:val="00BA6439"/>
    <w:rsid w:val="00BA65EB"/>
    <w:rsid w:val="00BB096E"/>
    <w:rsid w:val="00BB1133"/>
    <w:rsid w:val="00BB14C4"/>
    <w:rsid w:val="00BB1C8D"/>
    <w:rsid w:val="00BB22D1"/>
    <w:rsid w:val="00BB27BC"/>
    <w:rsid w:val="00BB2880"/>
    <w:rsid w:val="00BB28D5"/>
    <w:rsid w:val="00BB299D"/>
    <w:rsid w:val="00BB440B"/>
    <w:rsid w:val="00BB461B"/>
    <w:rsid w:val="00BB537F"/>
    <w:rsid w:val="00BB5488"/>
    <w:rsid w:val="00BB638A"/>
    <w:rsid w:val="00BB6698"/>
    <w:rsid w:val="00BB6834"/>
    <w:rsid w:val="00BB6CFE"/>
    <w:rsid w:val="00BB7DBC"/>
    <w:rsid w:val="00BC0756"/>
    <w:rsid w:val="00BC0A54"/>
    <w:rsid w:val="00BC1BE7"/>
    <w:rsid w:val="00BC1DD0"/>
    <w:rsid w:val="00BC1EA6"/>
    <w:rsid w:val="00BC25E0"/>
    <w:rsid w:val="00BC2ABA"/>
    <w:rsid w:val="00BC3390"/>
    <w:rsid w:val="00BC3B1C"/>
    <w:rsid w:val="00BC4FB8"/>
    <w:rsid w:val="00BC5B4C"/>
    <w:rsid w:val="00BC6868"/>
    <w:rsid w:val="00BC6AAD"/>
    <w:rsid w:val="00BC71B4"/>
    <w:rsid w:val="00BC7EB1"/>
    <w:rsid w:val="00BC7F69"/>
    <w:rsid w:val="00BD0282"/>
    <w:rsid w:val="00BD0979"/>
    <w:rsid w:val="00BD0FA9"/>
    <w:rsid w:val="00BD2F60"/>
    <w:rsid w:val="00BD3713"/>
    <w:rsid w:val="00BD3E32"/>
    <w:rsid w:val="00BD3EC5"/>
    <w:rsid w:val="00BD4D56"/>
    <w:rsid w:val="00BD5B26"/>
    <w:rsid w:val="00BD69FE"/>
    <w:rsid w:val="00BD6DBC"/>
    <w:rsid w:val="00BD72A6"/>
    <w:rsid w:val="00BD7833"/>
    <w:rsid w:val="00BD78BE"/>
    <w:rsid w:val="00BE0633"/>
    <w:rsid w:val="00BE0B48"/>
    <w:rsid w:val="00BE0E18"/>
    <w:rsid w:val="00BE1E3F"/>
    <w:rsid w:val="00BE2138"/>
    <w:rsid w:val="00BE3DB0"/>
    <w:rsid w:val="00BE3FB0"/>
    <w:rsid w:val="00BE4646"/>
    <w:rsid w:val="00BE49CF"/>
    <w:rsid w:val="00BE4A6C"/>
    <w:rsid w:val="00BE7633"/>
    <w:rsid w:val="00BE775C"/>
    <w:rsid w:val="00BE7969"/>
    <w:rsid w:val="00BF0579"/>
    <w:rsid w:val="00BF0AAF"/>
    <w:rsid w:val="00BF0E7A"/>
    <w:rsid w:val="00BF16E4"/>
    <w:rsid w:val="00BF29ED"/>
    <w:rsid w:val="00BF2A7E"/>
    <w:rsid w:val="00BF2C00"/>
    <w:rsid w:val="00BF2C64"/>
    <w:rsid w:val="00BF3DA4"/>
    <w:rsid w:val="00BF54B2"/>
    <w:rsid w:val="00C0045E"/>
    <w:rsid w:val="00C00EF6"/>
    <w:rsid w:val="00C017C5"/>
    <w:rsid w:val="00C01887"/>
    <w:rsid w:val="00C0296D"/>
    <w:rsid w:val="00C03B56"/>
    <w:rsid w:val="00C03CB9"/>
    <w:rsid w:val="00C04DCC"/>
    <w:rsid w:val="00C05F6F"/>
    <w:rsid w:val="00C063FD"/>
    <w:rsid w:val="00C070A1"/>
    <w:rsid w:val="00C07C7B"/>
    <w:rsid w:val="00C103FE"/>
    <w:rsid w:val="00C108CF"/>
    <w:rsid w:val="00C10BD3"/>
    <w:rsid w:val="00C11506"/>
    <w:rsid w:val="00C11879"/>
    <w:rsid w:val="00C13F7B"/>
    <w:rsid w:val="00C1407D"/>
    <w:rsid w:val="00C154FF"/>
    <w:rsid w:val="00C1776F"/>
    <w:rsid w:val="00C209C0"/>
    <w:rsid w:val="00C20C07"/>
    <w:rsid w:val="00C21C67"/>
    <w:rsid w:val="00C21F45"/>
    <w:rsid w:val="00C22CC7"/>
    <w:rsid w:val="00C22F6B"/>
    <w:rsid w:val="00C2491E"/>
    <w:rsid w:val="00C267D9"/>
    <w:rsid w:val="00C2691F"/>
    <w:rsid w:val="00C26E2A"/>
    <w:rsid w:val="00C26EB6"/>
    <w:rsid w:val="00C279A3"/>
    <w:rsid w:val="00C305A5"/>
    <w:rsid w:val="00C311E3"/>
    <w:rsid w:val="00C3194D"/>
    <w:rsid w:val="00C32798"/>
    <w:rsid w:val="00C335CD"/>
    <w:rsid w:val="00C33707"/>
    <w:rsid w:val="00C34131"/>
    <w:rsid w:val="00C342F6"/>
    <w:rsid w:val="00C351D1"/>
    <w:rsid w:val="00C377EE"/>
    <w:rsid w:val="00C40317"/>
    <w:rsid w:val="00C40AD3"/>
    <w:rsid w:val="00C415A7"/>
    <w:rsid w:val="00C43A07"/>
    <w:rsid w:val="00C4512E"/>
    <w:rsid w:val="00C46435"/>
    <w:rsid w:val="00C46F82"/>
    <w:rsid w:val="00C47214"/>
    <w:rsid w:val="00C47422"/>
    <w:rsid w:val="00C47952"/>
    <w:rsid w:val="00C52FB6"/>
    <w:rsid w:val="00C534E1"/>
    <w:rsid w:val="00C5433E"/>
    <w:rsid w:val="00C54359"/>
    <w:rsid w:val="00C5542D"/>
    <w:rsid w:val="00C561BF"/>
    <w:rsid w:val="00C564C4"/>
    <w:rsid w:val="00C565BD"/>
    <w:rsid w:val="00C5726B"/>
    <w:rsid w:val="00C61225"/>
    <w:rsid w:val="00C61A96"/>
    <w:rsid w:val="00C61F7B"/>
    <w:rsid w:val="00C62F28"/>
    <w:rsid w:val="00C63291"/>
    <w:rsid w:val="00C635E7"/>
    <w:rsid w:val="00C6420B"/>
    <w:rsid w:val="00C65B5A"/>
    <w:rsid w:val="00C660DA"/>
    <w:rsid w:val="00C66C9E"/>
    <w:rsid w:val="00C66F5A"/>
    <w:rsid w:val="00C67073"/>
    <w:rsid w:val="00C67A67"/>
    <w:rsid w:val="00C70337"/>
    <w:rsid w:val="00C7090E"/>
    <w:rsid w:val="00C70C7D"/>
    <w:rsid w:val="00C715CA"/>
    <w:rsid w:val="00C71BAE"/>
    <w:rsid w:val="00C73BC8"/>
    <w:rsid w:val="00C73FF9"/>
    <w:rsid w:val="00C74719"/>
    <w:rsid w:val="00C74C6B"/>
    <w:rsid w:val="00C755B8"/>
    <w:rsid w:val="00C762C6"/>
    <w:rsid w:val="00C77A57"/>
    <w:rsid w:val="00C8135D"/>
    <w:rsid w:val="00C816EC"/>
    <w:rsid w:val="00C81BE0"/>
    <w:rsid w:val="00C82333"/>
    <w:rsid w:val="00C8234E"/>
    <w:rsid w:val="00C82DAB"/>
    <w:rsid w:val="00C84ED8"/>
    <w:rsid w:val="00C86168"/>
    <w:rsid w:val="00C86538"/>
    <w:rsid w:val="00C875D9"/>
    <w:rsid w:val="00C90131"/>
    <w:rsid w:val="00C90761"/>
    <w:rsid w:val="00C9169B"/>
    <w:rsid w:val="00C91943"/>
    <w:rsid w:val="00C92B95"/>
    <w:rsid w:val="00C92DD0"/>
    <w:rsid w:val="00C93975"/>
    <w:rsid w:val="00C943DF"/>
    <w:rsid w:val="00C945D9"/>
    <w:rsid w:val="00C956D0"/>
    <w:rsid w:val="00C95AB4"/>
    <w:rsid w:val="00C963AF"/>
    <w:rsid w:val="00C963FF"/>
    <w:rsid w:val="00C965D7"/>
    <w:rsid w:val="00C96C21"/>
    <w:rsid w:val="00C9702B"/>
    <w:rsid w:val="00CA08B6"/>
    <w:rsid w:val="00CA1161"/>
    <w:rsid w:val="00CA1691"/>
    <w:rsid w:val="00CA1870"/>
    <w:rsid w:val="00CA27AE"/>
    <w:rsid w:val="00CA3A12"/>
    <w:rsid w:val="00CA3AC8"/>
    <w:rsid w:val="00CA4B35"/>
    <w:rsid w:val="00CA57A4"/>
    <w:rsid w:val="00CA5982"/>
    <w:rsid w:val="00CB191E"/>
    <w:rsid w:val="00CB1988"/>
    <w:rsid w:val="00CB2ACC"/>
    <w:rsid w:val="00CB5132"/>
    <w:rsid w:val="00CB5A98"/>
    <w:rsid w:val="00CB60C8"/>
    <w:rsid w:val="00CB6573"/>
    <w:rsid w:val="00CB7356"/>
    <w:rsid w:val="00CB76BD"/>
    <w:rsid w:val="00CB78F3"/>
    <w:rsid w:val="00CC028B"/>
    <w:rsid w:val="00CC0ED5"/>
    <w:rsid w:val="00CC1926"/>
    <w:rsid w:val="00CC201E"/>
    <w:rsid w:val="00CC2471"/>
    <w:rsid w:val="00CC33D8"/>
    <w:rsid w:val="00CC3406"/>
    <w:rsid w:val="00CC483B"/>
    <w:rsid w:val="00CC4969"/>
    <w:rsid w:val="00CC53C4"/>
    <w:rsid w:val="00CC6261"/>
    <w:rsid w:val="00CC64A5"/>
    <w:rsid w:val="00CC6D05"/>
    <w:rsid w:val="00CC6D0B"/>
    <w:rsid w:val="00CC7019"/>
    <w:rsid w:val="00CC7C9E"/>
    <w:rsid w:val="00CD0051"/>
    <w:rsid w:val="00CD009E"/>
    <w:rsid w:val="00CD1194"/>
    <w:rsid w:val="00CD1678"/>
    <w:rsid w:val="00CD286B"/>
    <w:rsid w:val="00CD2E21"/>
    <w:rsid w:val="00CD30FF"/>
    <w:rsid w:val="00CD373D"/>
    <w:rsid w:val="00CD595F"/>
    <w:rsid w:val="00CD601B"/>
    <w:rsid w:val="00CD7A6A"/>
    <w:rsid w:val="00CD7EC6"/>
    <w:rsid w:val="00CE0BDD"/>
    <w:rsid w:val="00CE165C"/>
    <w:rsid w:val="00CE18AF"/>
    <w:rsid w:val="00CE1926"/>
    <w:rsid w:val="00CE193E"/>
    <w:rsid w:val="00CE2EE3"/>
    <w:rsid w:val="00CE3B56"/>
    <w:rsid w:val="00CE4681"/>
    <w:rsid w:val="00CE48AB"/>
    <w:rsid w:val="00CE4978"/>
    <w:rsid w:val="00CE5567"/>
    <w:rsid w:val="00CE5BD4"/>
    <w:rsid w:val="00CE67CE"/>
    <w:rsid w:val="00CE6E49"/>
    <w:rsid w:val="00CE71E4"/>
    <w:rsid w:val="00CF03A3"/>
    <w:rsid w:val="00CF1730"/>
    <w:rsid w:val="00CF18CA"/>
    <w:rsid w:val="00CF24C6"/>
    <w:rsid w:val="00CF37E3"/>
    <w:rsid w:val="00CF398A"/>
    <w:rsid w:val="00CF3B29"/>
    <w:rsid w:val="00CF3CCD"/>
    <w:rsid w:val="00CF49F8"/>
    <w:rsid w:val="00CF5A20"/>
    <w:rsid w:val="00D00268"/>
    <w:rsid w:val="00D00CB1"/>
    <w:rsid w:val="00D019E7"/>
    <w:rsid w:val="00D01F9B"/>
    <w:rsid w:val="00D037F0"/>
    <w:rsid w:val="00D03A48"/>
    <w:rsid w:val="00D04AFB"/>
    <w:rsid w:val="00D04BC1"/>
    <w:rsid w:val="00D052B3"/>
    <w:rsid w:val="00D05345"/>
    <w:rsid w:val="00D05740"/>
    <w:rsid w:val="00D060C9"/>
    <w:rsid w:val="00D06615"/>
    <w:rsid w:val="00D06AAA"/>
    <w:rsid w:val="00D07418"/>
    <w:rsid w:val="00D07762"/>
    <w:rsid w:val="00D07946"/>
    <w:rsid w:val="00D10741"/>
    <w:rsid w:val="00D10F15"/>
    <w:rsid w:val="00D10F9B"/>
    <w:rsid w:val="00D11948"/>
    <w:rsid w:val="00D12AD5"/>
    <w:rsid w:val="00D13C60"/>
    <w:rsid w:val="00D13C82"/>
    <w:rsid w:val="00D14764"/>
    <w:rsid w:val="00D151F7"/>
    <w:rsid w:val="00D16512"/>
    <w:rsid w:val="00D165CE"/>
    <w:rsid w:val="00D170A0"/>
    <w:rsid w:val="00D207C6"/>
    <w:rsid w:val="00D20AB4"/>
    <w:rsid w:val="00D211AC"/>
    <w:rsid w:val="00D21564"/>
    <w:rsid w:val="00D21CB1"/>
    <w:rsid w:val="00D23740"/>
    <w:rsid w:val="00D23DB8"/>
    <w:rsid w:val="00D244E2"/>
    <w:rsid w:val="00D25759"/>
    <w:rsid w:val="00D25F37"/>
    <w:rsid w:val="00D260C0"/>
    <w:rsid w:val="00D2632A"/>
    <w:rsid w:val="00D26504"/>
    <w:rsid w:val="00D2683A"/>
    <w:rsid w:val="00D26C22"/>
    <w:rsid w:val="00D26CE6"/>
    <w:rsid w:val="00D2708B"/>
    <w:rsid w:val="00D27419"/>
    <w:rsid w:val="00D27C44"/>
    <w:rsid w:val="00D27D85"/>
    <w:rsid w:val="00D303FE"/>
    <w:rsid w:val="00D306B7"/>
    <w:rsid w:val="00D307FC"/>
    <w:rsid w:val="00D31876"/>
    <w:rsid w:val="00D31D55"/>
    <w:rsid w:val="00D3345B"/>
    <w:rsid w:val="00D3428E"/>
    <w:rsid w:val="00D343C8"/>
    <w:rsid w:val="00D3491B"/>
    <w:rsid w:val="00D3646D"/>
    <w:rsid w:val="00D36AF5"/>
    <w:rsid w:val="00D37395"/>
    <w:rsid w:val="00D37A2D"/>
    <w:rsid w:val="00D37E70"/>
    <w:rsid w:val="00D40503"/>
    <w:rsid w:val="00D40D2C"/>
    <w:rsid w:val="00D40EA0"/>
    <w:rsid w:val="00D40EDD"/>
    <w:rsid w:val="00D4156A"/>
    <w:rsid w:val="00D4157A"/>
    <w:rsid w:val="00D42155"/>
    <w:rsid w:val="00D42AF6"/>
    <w:rsid w:val="00D42CAD"/>
    <w:rsid w:val="00D43E2C"/>
    <w:rsid w:val="00D4485B"/>
    <w:rsid w:val="00D44DB7"/>
    <w:rsid w:val="00D44EDD"/>
    <w:rsid w:val="00D44F46"/>
    <w:rsid w:val="00D455B4"/>
    <w:rsid w:val="00D45F7E"/>
    <w:rsid w:val="00D50088"/>
    <w:rsid w:val="00D50F07"/>
    <w:rsid w:val="00D526C7"/>
    <w:rsid w:val="00D537EB"/>
    <w:rsid w:val="00D538C0"/>
    <w:rsid w:val="00D543B3"/>
    <w:rsid w:val="00D546FB"/>
    <w:rsid w:val="00D5517F"/>
    <w:rsid w:val="00D555BD"/>
    <w:rsid w:val="00D55998"/>
    <w:rsid w:val="00D55C14"/>
    <w:rsid w:val="00D5607C"/>
    <w:rsid w:val="00D56C22"/>
    <w:rsid w:val="00D5713C"/>
    <w:rsid w:val="00D57E51"/>
    <w:rsid w:val="00D6085E"/>
    <w:rsid w:val="00D60B68"/>
    <w:rsid w:val="00D61112"/>
    <w:rsid w:val="00D618FE"/>
    <w:rsid w:val="00D6245E"/>
    <w:rsid w:val="00D624E8"/>
    <w:rsid w:val="00D62932"/>
    <w:rsid w:val="00D63529"/>
    <w:rsid w:val="00D6367C"/>
    <w:rsid w:val="00D63C30"/>
    <w:rsid w:val="00D64DAD"/>
    <w:rsid w:val="00D65D01"/>
    <w:rsid w:val="00D65DF5"/>
    <w:rsid w:val="00D65F39"/>
    <w:rsid w:val="00D66153"/>
    <w:rsid w:val="00D67677"/>
    <w:rsid w:val="00D71327"/>
    <w:rsid w:val="00D715F2"/>
    <w:rsid w:val="00D72B67"/>
    <w:rsid w:val="00D72D04"/>
    <w:rsid w:val="00D72E34"/>
    <w:rsid w:val="00D74AED"/>
    <w:rsid w:val="00D75ACB"/>
    <w:rsid w:val="00D75BC9"/>
    <w:rsid w:val="00D75CF9"/>
    <w:rsid w:val="00D75E29"/>
    <w:rsid w:val="00D769D9"/>
    <w:rsid w:val="00D76E6F"/>
    <w:rsid w:val="00D80791"/>
    <w:rsid w:val="00D80870"/>
    <w:rsid w:val="00D8109E"/>
    <w:rsid w:val="00D81246"/>
    <w:rsid w:val="00D81CC2"/>
    <w:rsid w:val="00D8203B"/>
    <w:rsid w:val="00D82239"/>
    <w:rsid w:val="00D83F92"/>
    <w:rsid w:val="00D8479D"/>
    <w:rsid w:val="00D851C3"/>
    <w:rsid w:val="00D8521C"/>
    <w:rsid w:val="00D85457"/>
    <w:rsid w:val="00D85F40"/>
    <w:rsid w:val="00D877E9"/>
    <w:rsid w:val="00D87E18"/>
    <w:rsid w:val="00D9062A"/>
    <w:rsid w:val="00D90AA5"/>
    <w:rsid w:val="00D90C18"/>
    <w:rsid w:val="00D916B7"/>
    <w:rsid w:val="00D918BD"/>
    <w:rsid w:val="00D92D48"/>
    <w:rsid w:val="00D93087"/>
    <w:rsid w:val="00D94ECA"/>
    <w:rsid w:val="00D95584"/>
    <w:rsid w:val="00D96304"/>
    <w:rsid w:val="00D96CAC"/>
    <w:rsid w:val="00D97BD7"/>
    <w:rsid w:val="00DA019B"/>
    <w:rsid w:val="00DA031F"/>
    <w:rsid w:val="00DA1036"/>
    <w:rsid w:val="00DA17CD"/>
    <w:rsid w:val="00DA2026"/>
    <w:rsid w:val="00DA2271"/>
    <w:rsid w:val="00DA2344"/>
    <w:rsid w:val="00DA25F6"/>
    <w:rsid w:val="00DA29B5"/>
    <w:rsid w:val="00DA2F37"/>
    <w:rsid w:val="00DA3C47"/>
    <w:rsid w:val="00DA3CD6"/>
    <w:rsid w:val="00DA5487"/>
    <w:rsid w:val="00DA76A4"/>
    <w:rsid w:val="00DB04E1"/>
    <w:rsid w:val="00DB0C46"/>
    <w:rsid w:val="00DB0C8B"/>
    <w:rsid w:val="00DB0DB5"/>
    <w:rsid w:val="00DB1264"/>
    <w:rsid w:val="00DB1445"/>
    <w:rsid w:val="00DB1839"/>
    <w:rsid w:val="00DB19A9"/>
    <w:rsid w:val="00DB2BDF"/>
    <w:rsid w:val="00DB2CEF"/>
    <w:rsid w:val="00DB2D55"/>
    <w:rsid w:val="00DB3DB0"/>
    <w:rsid w:val="00DB4323"/>
    <w:rsid w:val="00DB4DA9"/>
    <w:rsid w:val="00DB5A97"/>
    <w:rsid w:val="00DB64E4"/>
    <w:rsid w:val="00DC027B"/>
    <w:rsid w:val="00DC0E63"/>
    <w:rsid w:val="00DC0F73"/>
    <w:rsid w:val="00DC175C"/>
    <w:rsid w:val="00DC1A8D"/>
    <w:rsid w:val="00DC277A"/>
    <w:rsid w:val="00DC46E4"/>
    <w:rsid w:val="00DC4FC2"/>
    <w:rsid w:val="00DC5054"/>
    <w:rsid w:val="00DC59A6"/>
    <w:rsid w:val="00DC6628"/>
    <w:rsid w:val="00DC7032"/>
    <w:rsid w:val="00DC7D1B"/>
    <w:rsid w:val="00DD1FA2"/>
    <w:rsid w:val="00DD221C"/>
    <w:rsid w:val="00DD2316"/>
    <w:rsid w:val="00DD25D2"/>
    <w:rsid w:val="00DD3283"/>
    <w:rsid w:val="00DD3F29"/>
    <w:rsid w:val="00DD5C8A"/>
    <w:rsid w:val="00DD63EB"/>
    <w:rsid w:val="00DD6650"/>
    <w:rsid w:val="00DD6679"/>
    <w:rsid w:val="00DD6E6A"/>
    <w:rsid w:val="00DD712B"/>
    <w:rsid w:val="00DD7475"/>
    <w:rsid w:val="00DE05E5"/>
    <w:rsid w:val="00DE1BD9"/>
    <w:rsid w:val="00DE1CCF"/>
    <w:rsid w:val="00DE1EB9"/>
    <w:rsid w:val="00DE2148"/>
    <w:rsid w:val="00DE2CD8"/>
    <w:rsid w:val="00DE3B42"/>
    <w:rsid w:val="00DE4A32"/>
    <w:rsid w:val="00DE6292"/>
    <w:rsid w:val="00DE6AAF"/>
    <w:rsid w:val="00DE7A2A"/>
    <w:rsid w:val="00DF164D"/>
    <w:rsid w:val="00DF171F"/>
    <w:rsid w:val="00DF24CF"/>
    <w:rsid w:val="00DF38F0"/>
    <w:rsid w:val="00DF4C26"/>
    <w:rsid w:val="00DF4FF0"/>
    <w:rsid w:val="00DF6093"/>
    <w:rsid w:val="00DF66B7"/>
    <w:rsid w:val="00DF7A15"/>
    <w:rsid w:val="00E0000F"/>
    <w:rsid w:val="00E00FD4"/>
    <w:rsid w:val="00E013A4"/>
    <w:rsid w:val="00E015D8"/>
    <w:rsid w:val="00E01881"/>
    <w:rsid w:val="00E01941"/>
    <w:rsid w:val="00E01AC7"/>
    <w:rsid w:val="00E02B94"/>
    <w:rsid w:val="00E02E1C"/>
    <w:rsid w:val="00E038E1"/>
    <w:rsid w:val="00E03B9D"/>
    <w:rsid w:val="00E042BF"/>
    <w:rsid w:val="00E051A0"/>
    <w:rsid w:val="00E05843"/>
    <w:rsid w:val="00E06165"/>
    <w:rsid w:val="00E0641D"/>
    <w:rsid w:val="00E0690C"/>
    <w:rsid w:val="00E06F35"/>
    <w:rsid w:val="00E078E2"/>
    <w:rsid w:val="00E10F7C"/>
    <w:rsid w:val="00E118B1"/>
    <w:rsid w:val="00E11C0C"/>
    <w:rsid w:val="00E1217E"/>
    <w:rsid w:val="00E125C6"/>
    <w:rsid w:val="00E13323"/>
    <w:rsid w:val="00E133A2"/>
    <w:rsid w:val="00E14727"/>
    <w:rsid w:val="00E14D05"/>
    <w:rsid w:val="00E14DDA"/>
    <w:rsid w:val="00E15AB6"/>
    <w:rsid w:val="00E15F57"/>
    <w:rsid w:val="00E16CA7"/>
    <w:rsid w:val="00E17259"/>
    <w:rsid w:val="00E1753E"/>
    <w:rsid w:val="00E17AC5"/>
    <w:rsid w:val="00E17AE1"/>
    <w:rsid w:val="00E17E11"/>
    <w:rsid w:val="00E20578"/>
    <w:rsid w:val="00E2059A"/>
    <w:rsid w:val="00E20B9E"/>
    <w:rsid w:val="00E2306E"/>
    <w:rsid w:val="00E2391B"/>
    <w:rsid w:val="00E244AF"/>
    <w:rsid w:val="00E25115"/>
    <w:rsid w:val="00E25649"/>
    <w:rsid w:val="00E25A03"/>
    <w:rsid w:val="00E25B3F"/>
    <w:rsid w:val="00E25C5E"/>
    <w:rsid w:val="00E26962"/>
    <w:rsid w:val="00E27951"/>
    <w:rsid w:val="00E27FB1"/>
    <w:rsid w:val="00E30259"/>
    <w:rsid w:val="00E30387"/>
    <w:rsid w:val="00E31FC9"/>
    <w:rsid w:val="00E3207A"/>
    <w:rsid w:val="00E32881"/>
    <w:rsid w:val="00E32BF0"/>
    <w:rsid w:val="00E33802"/>
    <w:rsid w:val="00E346E0"/>
    <w:rsid w:val="00E35146"/>
    <w:rsid w:val="00E357AA"/>
    <w:rsid w:val="00E35C30"/>
    <w:rsid w:val="00E3625A"/>
    <w:rsid w:val="00E36CB1"/>
    <w:rsid w:val="00E374B3"/>
    <w:rsid w:val="00E375EC"/>
    <w:rsid w:val="00E37674"/>
    <w:rsid w:val="00E37A10"/>
    <w:rsid w:val="00E37B1A"/>
    <w:rsid w:val="00E37DC2"/>
    <w:rsid w:val="00E4271C"/>
    <w:rsid w:val="00E42930"/>
    <w:rsid w:val="00E43254"/>
    <w:rsid w:val="00E43C7E"/>
    <w:rsid w:val="00E442FD"/>
    <w:rsid w:val="00E44908"/>
    <w:rsid w:val="00E4503D"/>
    <w:rsid w:val="00E451AE"/>
    <w:rsid w:val="00E45BBE"/>
    <w:rsid w:val="00E47E67"/>
    <w:rsid w:val="00E47F18"/>
    <w:rsid w:val="00E5097B"/>
    <w:rsid w:val="00E50DB0"/>
    <w:rsid w:val="00E5161D"/>
    <w:rsid w:val="00E51AC0"/>
    <w:rsid w:val="00E53259"/>
    <w:rsid w:val="00E53976"/>
    <w:rsid w:val="00E542DD"/>
    <w:rsid w:val="00E556D0"/>
    <w:rsid w:val="00E563CE"/>
    <w:rsid w:val="00E5726F"/>
    <w:rsid w:val="00E60481"/>
    <w:rsid w:val="00E60A2F"/>
    <w:rsid w:val="00E60A4E"/>
    <w:rsid w:val="00E60EF9"/>
    <w:rsid w:val="00E61797"/>
    <w:rsid w:val="00E61CDE"/>
    <w:rsid w:val="00E6213D"/>
    <w:rsid w:val="00E62308"/>
    <w:rsid w:val="00E62FA5"/>
    <w:rsid w:val="00E6312C"/>
    <w:rsid w:val="00E633BF"/>
    <w:rsid w:val="00E6400B"/>
    <w:rsid w:val="00E654FD"/>
    <w:rsid w:val="00E6555F"/>
    <w:rsid w:val="00E65EBF"/>
    <w:rsid w:val="00E6621C"/>
    <w:rsid w:val="00E66E17"/>
    <w:rsid w:val="00E70261"/>
    <w:rsid w:val="00E7030E"/>
    <w:rsid w:val="00E7043D"/>
    <w:rsid w:val="00E709AC"/>
    <w:rsid w:val="00E71B50"/>
    <w:rsid w:val="00E722E9"/>
    <w:rsid w:val="00E723A3"/>
    <w:rsid w:val="00E72DF9"/>
    <w:rsid w:val="00E73012"/>
    <w:rsid w:val="00E7471A"/>
    <w:rsid w:val="00E74F68"/>
    <w:rsid w:val="00E75B34"/>
    <w:rsid w:val="00E77D93"/>
    <w:rsid w:val="00E80593"/>
    <w:rsid w:val="00E80972"/>
    <w:rsid w:val="00E80DDF"/>
    <w:rsid w:val="00E8146F"/>
    <w:rsid w:val="00E825B2"/>
    <w:rsid w:val="00E83701"/>
    <w:rsid w:val="00E8370C"/>
    <w:rsid w:val="00E84065"/>
    <w:rsid w:val="00E86392"/>
    <w:rsid w:val="00E86A33"/>
    <w:rsid w:val="00E86EBD"/>
    <w:rsid w:val="00E907D8"/>
    <w:rsid w:val="00E90AC9"/>
    <w:rsid w:val="00E91851"/>
    <w:rsid w:val="00E91D2A"/>
    <w:rsid w:val="00E93607"/>
    <w:rsid w:val="00E93AC2"/>
    <w:rsid w:val="00E94095"/>
    <w:rsid w:val="00E9726F"/>
    <w:rsid w:val="00EA1964"/>
    <w:rsid w:val="00EA250B"/>
    <w:rsid w:val="00EA2C55"/>
    <w:rsid w:val="00EA6964"/>
    <w:rsid w:val="00EA6A4B"/>
    <w:rsid w:val="00EA7116"/>
    <w:rsid w:val="00EA7BAB"/>
    <w:rsid w:val="00EB0E51"/>
    <w:rsid w:val="00EB0EEF"/>
    <w:rsid w:val="00EB1253"/>
    <w:rsid w:val="00EB1785"/>
    <w:rsid w:val="00EB1E22"/>
    <w:rsid w:val="00EB1E2E"/>
    <w:rsid w:val="00EB27E7"/>
    <w:rsid w:val="00EB37D1"/>
    <w:rsid w:val="00EB3FCA"/>
    <w:rsid w:val="00EB5B2E"/>
    <w:rsid w:val="00EB5F84"/>
    <w:rsid w:val="00EB61AE"/>
    <w:rsid w:val="00EB79BE"/>
    <w:rsid w:val="00EB7EF1"/>
    <w:rsid w:val="00EC1819"/>
    <w:rsid w:val="00EC193C"/>
    <w:rsid w:val="00EC4837"/>
    <w:rsid w:val="00EC4953"/>
    <w:rsid w:val="00EC516E"/>
    <w:rsid w:val="00EC57AD"/>
    <w:rsid w:val="00EC5BEC"/>
    <w:rsid w:val="00EC629C"/>
    <w:rsid w:val="00EC6D56"/>
    <w:rsid w:val="00EC7BFB"/>
    <w:rsid w:val="00EC7CC6"/>
    <w:rsid w:val="00ED0824"/>
    <w:rsid w:val="00ED090B"/>
    <w:rsid w:val="00ED0D76"/>
    <w:rsid w:val="00ED2546"/>
    <w:rsid w:val="00ED33D7"/>
    <w:rsid w:val="00ED3CEA"/>
    <w:rsid w:val="00ED40B5"/>
    <w:rsid w:val="00ED4CB2"/>
    <w:rsid w:val="00ED55E1"/>
    <w:rsid w:val="00ED61BA"/>
    <w:rsid w:val="00ED6B1B"/>
    <w:rsid w:val="00ED72C0"/>
    <w:rsid w:val="00ED74F6"/>
    <w:rsid w:val="00ED7F87"/>
    <w:rsid w:val="00EE0642"/>
    <w:rsid w:val="00EE0ABF"/>
    <w:rsid w:val="00EE0DBD"/>
    <w:rsid w:val="00EE0EF9"/>
    <w:rsid w:val="00EE21BF"/>
    <w:rsid w:val="00EE2A2F"/>
    <w:rsid w:val="00EE2ED3"/>
    <w:rsid w:val="00EE48EF"/>
    <w:rsid w:val="00EE493E"/>
    <w:rsid w:val="00EE4E96"/>
    <w:rsid w:val="00EE5A61"/>
    <w:rsid w:val="00EE5FAD"/>
    <w:rsid w:val="00EE6111"/>
    <w:rsid w:val="00EE616D"/>
    <w:rsid w:val="00EE7159"/>
    <w:rsid w:val="00EE7B6E"/>
    <w:rsid w:val="00EF039A"/>
    <w:rsid w:val="00EF175B"/>
    <w:rsid w:val="00EF1899"/>
    <w:rsid w:val="00EF2FDA"/>
    <w:rsid w:val="00EF4ADF"/>
    <w:rsid w:val="00EF529D"/>
    <w:rsid w:val="00EF5A3F"/>
    <w:rsid w:val="00EF5FDB"/>
    <w:rsid w:val="00EF74AB"/>
    <w:rsid w:val="00EF75BE"/>
    <w:rsid w:val="00EF7DBF"/>
    <w:rsid w:val="00F00202"/>
    <w:rsid w:val="00F01BAA"/>
    <w:rsid w:val="00F01E11"/>
    <w:rsid w:val="00F021E3"/>
    <w:rsid w:val="00F02B0B"/>
    <w:rsid w:val="00F02DBB"/>
    <w:rsid w:val="00F0324F"/>
    <w:rsid w:val="00F03263"/>
    <w:rsid w:val="00F04EEA"/>
    <w:rsid w:val="00F05711"/>
    <w:rsid w:val="00F0594A"/>
    <w:rsid w:val="00F0651B"/>
    <w:rsid w:val="00F0697F"/>
    <w:rsid w:val="00F06C1F"/>
    <w:rsid w:val="00F07A08"/>
    <w:rsid w:val="00F07C68"/>
    <w:rsid w:val="00F1091E"/>
    <w:rsid w:val="00F12575"/>
    <w:rsid w:val="00F147F6"/>
    <w:rsid w:val="00F14AC1"/>
    <w:rsid w:val="00F16E33"/>
    <w:rsid w:val="00F171FF"/>
    <w:rsid w:val="00F17C2B"/>
    <w:rsid w:val="00F17EE1"/>
    <w:rsid w:val="00F20128"/>
    <w:rsid w:val="00F21B7F"/>
    <w:rsid w:val="00F21C90"/>
    <w:rsid w:val="00F2287C"/>
    <w:rsid w:val="00F23C8F"/>
    <w:rsid w:val="00F23E2D"/>
    <w:rsid w:val="00F23F00"/>
    <w:rsid w:val="00F25A57"/>
    <w:rsid w:val="00F26BA1"/>
    <w:rsid w:val="00F30AA1"/>
    <w:rsid w:val="00F30C06"/>
    <w:rsid w:val="00F314B0"/>
    <w:rsid w:val="00F3471C"/>
    <w:rsid w:val="00F348CB"/>
    <w:rsid w:val="00F348EC"/>
    <w:rsid w:val="00F34ABA"/>
    <w:rsid w:val="00F35939"/>
    <w:rsid w:val="00F359F7"/>
    <w:rsid w:val="00F3685D"/>
    <w:rsid w:val="00F37639"/>
    <w:rsid w:val="00F407A9"/>
    <w:rsid w:val="00F40F4E"/>
    <w:rsid w:val="00F41ED2"/>
    <w:rsid w:val="00F42219"/>
    <w:rsid w:val="00F42694"/>
    <w:rsid w:val="00F433A6"/>
    <w:rsid w:val="00F4350A"/>
    <w:rsid w:val="00F441C7"/>
    <w:rsid w:val="00F4459A"/>
    <w:rsid w:val="00F452C7"/>
    <w:rsid w:val="00F45F67"/>
    <w:rsid w:val="00F4624B"/>
    <w:rsid w:val="00F51B9A"/>
    <w:rsid w:val="00F52E0A"/>
    <w:rsid w:val="00F538B9"/>
    <w:rsid w:val="00F5585D"/>
    <w:rsid w:val="00F56295"/>
    <w:rsid w:val="00F562EA"/>
    <w:rsid w:val="00F56A11"/>
    <w:rsid w:val="00F57812"/>
    <w:rsid w:val="00F578D4"/>
    <w:rsid w:val="00F578FF"/>
    <w:rsid w:val="00F6033B"/>
    <w:rsid w:val="00F61555"/>
    <w:rsid w:val="00F623CB"/>
    <w:rsid w:val="00F62606"/>
    <w:rsid w:val="00F632D7"/>
    <w:rsid w:val="00F651DA"/>
    <w:rsid w:val="00F6536D"/>
    <w:rsid w:val="00F66343"/>
    <w:rsid w:val="00F67015"/>
    <w:rsid w:val="00F678D3"/>
    <w:rsid w:val="00F67BF4"/>
    <w:rsid w:val="00F71F42"/>
    <w:rsid w:val="00F723DF"/>
    <w:rsid w:val="00F72F38"/>
    <w:rsid w:val="00F72F57"/>
    <w:rsid w:val="00F7370A"/>
    <w:rsid w:val="00F7438B"/>
    <w:rsid w:val="00F74A02"/>
    <w:rsid w:val="00F7586D"/>
    <w:rsid w:val="00F76557"/>
    <w:rsid w:val="00F80988"/>
    <w:rsid w:val="00F81182"/>
    <w:rsid w:val="00F81368"/>
    <w:rsid w:val="00F81455"/>
    <w:rsid w:val="00F816C2"/>
    <w:rsid w:val="00F81A30"/>
    <w:rsid w:val="00F8230E"/>
    <w:rsid w:val="00F8275F"/>
    <w:rsid w:val="00F8384B"/>
    <w:rsid w:val="00F8466E"/>
    <w:rsid w:val="00F84F1C"/>
    <w:rsid w:val="00F84FE1"/>
    <w:rsid w:val="00F853C5"/>
    <w:rsid w:val="00F85FEA"/>
    <w:rsid w:val="00F86875"/>
    <w:rsid w:val="00F872A6"/>
    <w:rsid w:val="00F8743D"/>
    <w:rsid w:val="00F87982"/>
    <w:rsid w:val="00F87B20"/>
    <w:rsid w:val="00F87D1D"/>
    <w:rsid w:val="00F9083E"/>
    <w:rsid w:val="00F90A38"/>
    <w:rsid w:val="00F9319B"/>
    <w:rsid w:val="00F93918"/>
    <w:rsid w:val="00F93DCA"/>
    <w:rsid w:val="00F93E88"/>
    <w:rsid w:val="00F94173"/>
    <w:rsid w:val="00F94714"/>
    <w:rsid w:val="00F953D3"/>
    <w:rsid w:val="00F95D65"/>
    <w:rsid w:val="00F96472"/>
    <w:rsid w:val="00F97388"/>
    <w:rsid w:val="00FA0CC8"/>
    <w:rsid w:val="00FA0CF0"/>
    <w:rsid w:val="00FA1BE1"/>
    <w:rsid w:val="00FA24B6"/>
    <w:rsid w:val="00FA2643"/>
    <w:rsid w:val="00FA28DE"/>
    <w:rsid w:val="00FA2930"/>
    <w:rsid w:val="00FA3A53"/>
    <w:rsid w:val="00FA3AAF"/>
    <w:rsid w:val="00FA3C6C"/>
    <w:rsid w:val="00FA6E3F"/>
    <w:rsid w:val="00FA74A7"/>
    <w:rsid w:val="00FB023B"/>
    <w:rsid w:val="00FB23E5"/>
    <w:rsid w:val="00FB266E"/>
    <w:rsid w:val="00FB2B6A"/>
    <w:rsid w:val="00FB2F7E"/>
    <w:rsid w:val="00FB32E3"/>
    <w:rsid w:val="00FB32FC"/>
    <w:rsid w:val="00FB37E3"/>
    <w:rsid w:val="00FB4A12"/>
    <w:rsid w:val="00FB4E0D"/>
    <w:rsid w:val="00FB5CFC"/>
    <w:rsid w:val="00FB6349"/>
    <w:rsid w:val="00FB73E5"/>
    <w:rsid w:val="00FB73EE"/>
    <w:rsid w:val="00FB7886"/>
    <w:rsid w:val="00FC1375"/>
    <w:rsid w:val="00FC15BA"/>
    <w:rsid w:val="00FC1C01"/>
    <w:rsid w:val="00FC1D4E"/>
    <w:rsid w:val="00FC375E"/>
    <w:rsid w:val="00FC3CCB"/>
    <w:rsid w:val="00FD0303"/>
    <w:rsid w:val="00FD1457"/>
    <w:rsid w:val="00FD2696"/>
    <w:rsid w:val="00FD26DF"/>
    <w:rsid w:val="00FD2D04"/>
    <w:rsid w:val="00FD333F"/>
    <w:rsid w:val="00FD39CE"/>
    <w:rsid w:val="00FD3F79"/>
    <w:rsid w:val="00FD43EA"/>
    <w:rsid w:val="00FD56DD"/>
    <w:rsid w:val="00FD5E81"/>
    <w:rsid w:val="00FD6172"/>
    <w:rsid w:val="00FD6621"/>
    <w:rsid w:val="00FD6B61"/>
    <w:rsid w:val="00FD7537"/>
    <w:rsid w:val="00FD7880"/>
    <w:rsid w:val="00FD7EBC"/>
    <w:rsid w:val="00FE0BAB"/>
    <w:rsid w:val="00FE0CEE"/>
    <w:rsid w:val="00FE17F0"/>
    <w:rsid w:val="00FE1C15"/>
    <w:rsid w:val="00FE2C30"/>
    <w:rsid w:val="00FE3135"/>
    <w:rsid w:val="00FE58E2"/>
    <w:rsid w:val="00FE5A48"/>
    <w:rsid w:val="00FE79CB"/>
    <w:rsid w:val="00FF02BA"/>
    <w:rsid w:val="00FF105B"/>
    <w:rsid w:val="00FF19E2"/>
    <w:rsid w:val="00FF1FEC"/>
    <w:rsid w:val="00FF20A5"/>
    <w:rsid w:val="00FF36C9"/>
    <w:rsid w:val="00FF3F6D"/>
    <w:rsid w:val="00FF477C"/>
    <w:rsid w:val="00FF4B23"/>
    <w:rsid w:val="00FF4E82"/>
    <w:rsid w:val="00FF4FE7"/>
    <w:rsid w:val="00FF56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4DC8D"/>
  <w15:docId w15:val="{A85247C9-342C-433F-9542-46E193116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iPriority="0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4DE7"/>
    <w:pPr>
      <w:tabs>
        <w:tab w:val="left" w:pos="851"/>
        <w:tab w:val="left" w:pos="1701"/>
        <w:tab w:val="left" w:pos="2552"/>
        <w:tab w:val="left" w:pos="7088"/>
        <w:tab w:val="right" w:pos="9356"/>
      </w:tabs>
      <w:suppressAutoHyphens/>
      <w:spacing w:after="120" w:line="312" w:lineRule="auto"/>
      <w:jc w:val="both"/>
    </w:pPr>
    <w:rPr>
      <w:sz w:val="24"/>
      <w:szCs w:val="22"/>
      <w:lang w:val="en-GB" w:eastAsia="en-US"/>
    </w:rPr>
  </w:style>
  <w:style w:type="paragraph" w:styleId="Ttulo1">
    <w:name w:val="heading 1"/>
    <w:aliases w:val="h1,h1 Char Char Char Char,h1 Char Char Char,h1 Char Char Char Char Char,Portadilla,hd1,heading 1,Heading 1 - Do not use,Heading 1numbered,Level 1,Head1,Head,nu,Level 1 Head,Section Heading,level 1,1 ghost,g,H1,Header 1,Heading A,l1,1 Heading 1"/>
    <w:basedOn w:val="Normal"/>
    <w:next w:val="Normal"/>
    <w:link w:val="Ttulo1Car"/>
    <w:qFormat/>
    <w:rsid w:val="00660C09"/>
    <w:pPr>
      <w:keepNext/>
      <w:pageBreakBefore/>
      <w:numPr>
        <w:numId w:val="2"/>
      </w:numPr>
      <w:tabs>
        <w:tab w:val="clear" w:pos="851"/>
        <w:tab w:val="clear" w:pos="1701"/>
        <w:tab w:val="clear" w:pos="2552"/>
        <w:tab w:val="clear" w:pos="9356"/>
        <w:tab w:val="left" w:pos="567"/>
      </w:tabs>
      <w:spacing w:before="240" w:after="240"/>
      <w:outlineLvl w:val="0"/>
    </w:pPr>
    <w:rPr>
      <w:rFonts w:eastAsia="Times New Roman"/>
      <w:b/>
      <w:bCs/>
      <w:caps/>
      <w:sz w:val="28"/>
      <w:szCs w:val="28"/>
    </w:rPr>
  </w:style>
  <w:style w:type="paragraph" w:styleId="Ttulo2">
    <w:name w:val="heading 2"/>
    <w:aliases w:val="h2,Level 2 Topic Heading,H2,Portadilla 2,título 2,heading 2,Heading 2 Hidden,heading 21,Heading 2 Hidden1,T2,2,t2.T2,Titre 21,(Alt+2),Contrat 2,Ctt,Arial 12 Fett Kursiv,Abschnitt,H21,H22,H23,H211,H221,H24,H212,H222,H231,H2111,H2211,Subhead A,L"/>
    <w:basedOn w:val="Ttulo1"/>
    <w:next w:val="Normal"/>
    <w:link w:val="Ttulo2Car"/>
    <w:unhideWhenUsed/>
    <w:qFormat/>
    <w:rsid w:val="00660C09"/>
    <w:pPr>
      <w:pageBreakBefore w:val="0"/>
      <w:numPr>
        <w:ilvl w:val="1"/>
      </w:numPr>
      <w:tabs>
        <w:tab w:val="clear" w:pos="567"/>
        <w:tab w:val="left" w:pos="709"/>
      </w:tabs>
      <w:outlineLvl w:val="1"/>
    </w:pPr>
    <w:rPr>
      <w:bCs w:val="0"/>
      <w:caps w:val="0"/>
      <w:szCs w:val="26"/>
    </w:rPr>
  </w:style>
  <w:style w:type="paragraph" w:styleId="Ttulo3">
    <w:name w:val="heading 3"/>
    <w:aliases w:val="h3,h3 + (Complex) Arial,Before:  0&quot;,First line:  0&quot;,After:  0.02&quot;,+  12pt,Head 3,(Appendix Nbr),Topic Sub Heading,3"/>
    <w:basedOn w:val="Ttulo2"/>
    <w:next w:val="Normal"/>
    <w:link w:val="Ttulo3Car"/>
    <w:unhideWhenUsed/>
    <w:qFormat/>
    <w:rsid w:val="00660C09"/>
    <w:pPr>
      <w:keepLines/>
      <w:numPr>
        <w:ilvl w:val="2"/>
      </w:numPr>
      <w:tabs>
        <w:tab w:val="clear" w:pos="709"/>
        <w:tab w:val="left" w:pos="936"/>
      </w:tabs>
      <w:spacing w:after="120"/>
      <w:outlineLvl w:val="2"/>
    </w:pPr>
    <w:rPr>
      <w:bCs/>
      <w:sz w:val="24"/>
    </w:rPr>
  </w:style>
  <w:style w:type="paragraph" w:styleId="Ttulo4">
    <w:name w:val="heading 4"/>
    <w:aliases w:val="h4,GE Heading Level 4,H4,bl,bb,4,h41,h42,h43,h411,h44,h412,h45,h413,h46,h414,h47,h48,h415,h49,h410,h416,h417,h418,h419,h420,h4110,h421,heading 4,Heading4,H4-Heading 4,a.,l4,4heading,ITT t4,PA Micro Section,TE Heading 4,Level 2 - a,4 dash,d,H41"/>
    <w:basedOn w:val="Ttulo3"/>
    <w:next w:val="Normal"/>
    <w:link w:val="Ttulo4Car"/>
    <w:unhideWhenUsed/>
    <w:qFormat/>
    <w:rsid w:val="00660C09"/>
    <w:pPr>
      <w:numPr>
        <w:ilvl w:val="3"/>
      </w:numPr>
      <w:tabs>
        <w:tab w:val="clear" w:pos="936"/>
        <w:tab w:val="left" w:pos="1134"/>
      </w:tabs>
      <w:outlineLvl w:val="3"/>
    </w:pPr>
    <w:rPr>
      <w:bCs w:val="0"/>
      <w:i/>
      <w:iCs/>
    </w:rPr>
  </w:style>
  <w:style w:type="paragraph" w:styleId="Ttulo5">
    <w:name w:val="heading 5"/>
    <w:aliases w:val="hti5,H5,h5,H51,H52,H53,H54,H55,H56,H57,H58,H59,H510,H511,H512,H513,H514,H515,H516,H517,H518,H519,H520,H521,H522,H523,H524,H525,H526,H527,H528,H529,H530,H531,H532,H533,H534,H535,H536,H537,H538,H539,H540,H541,H542,H543,H544,H545,H546,H547,H548,5"/>
    <w:basedOn w:val="Ttulo4"/>
    <w:next w:val="Normal"/>
    <w:link w:val="Ttulo5Car"/>
    <w:unhideWhenUsed/>
    <w:qFormat/>
    <w:rsid w:val="00660C09"/>
    <w:pPr>
      <w:numPr>
        <w:ilvl w:val="4"/>
      </w:numPr>
      <w:tabs>
        <w:tab w:val="clear" w:pos="1134"/>
        <w:tab w:val="left" w:pos="1361"/>
      </w:tabs>
      <w:outlineLvl w:val="4"/>
    </w:pPr>
  </w:style>
  <w:style w:type="paragraph" w:styleId="Ttulo6">
    <w:name w:val="heading 6"/>
    <w:aliases w:val="h6,Paragraph 1,H61,H62,H63,H64,H65,H66,H67,H68,H69,H610,H611,H612,H613,H614,H615,H616,H617,H618,H619,H621,H631,H641,H651,H661,H671,H681,H691,H6101,H6111,H6121,H6131,H6141,H6151,H6161,H6171,H6181,H620,H622,H623,H624,H625,H626,H627,H628,H629,(A)"/>
    <w:basedOn w:val="Ttulo5"/>
    <w:next w:val="Normal"/>
    <w:link w:val="Ttulo6Car"/>
    <w:unhideWhenUsed/>
    <w:qFormat/>
    <w:rsid w:val="00660C09"/>
    <w:pPr>
      <w:numPr>
        <w:ilvl w:val="5"/>
      </w:numPr>
      <w:tabs>
        <w:tab w:val="clear" w:pos="1361"/>
        <w:tab w:val="left" w:pos="1588"/>
      </w:tabs>
      <w:outlineLvl w:val="5"/>
    </w:pPr>
    <w:rPr>
      <w:iCs w:val="0"/>
    </w:rPr>
  </w:style>
  <w:style w:type="paragraph" w:styleId="Ttulo7">
    <w:name w:val="heading 7"/>
    <w:aliases w:val="hd7,cnc,Caption number (column-wide),Appendix Heading,Appendix Heading1,Appendix Heading2,Appendix Heading11,Appendix Heading3,Appendix Heading12,Appendix Heading4,Appendix Heading13,Appendix Heading5,Appendix Heading14,Appendix Heading6,L7"/>
    <w:basedOn w:val="Normal"/>
    <w:next w:val="Normal"/>
    <w:link w:val="Ttulo7Car"/>
    <w:unhideWhenUsed/>
    <w:qFormat/>
    <w:rsid w:val="00660C09"/>
    <w:pPr>
      <w:keepNext/>
      <w:keepLines/>
      <w:numPr>
        <w:ilvl w:val="6"/>
        <w:numId w:val="3"/>
      </w:numPr>
      <w:spacing w:before="200" w:after="0"/>
      <w:outlineLvl w:val="6"/>
    </w:pPr>
    <w:rPr>
      <w:rFonts w:eastAsia="Times New Roman"/>
      <w:i/>
      <w:iCs/>
      <w:color w:val="404040"/>
    </w:rPr>
  </w:style>
  <w:style w:type="paragraph" w:styleId="Ttulo8">
    <w:name w:val="heading 8"/>
    <w:aliases w:val="(table no.),Appendix Subheading,Appendix Subheading1,Appendix Subheading2,Appendix Subheading3,Appendix Subheading4,Appendix Subheading5,Appendix Subheading6,Appendix Subheading7,Appendix Subheading8,Appendix Subheading9,Appendix Subheading10"/>
    <w:basedOn w:val="Normal"/>
    <w:next w:val="Normal"/>
    <w:link w:val="Ttulo8Car"/>
    <w:unhideWhenUsed/>
    <w:qFormat/>
    <w:rsid w:val="00660C09"/>
    <w:pPr>
      <w:keepNext/>
      <w:keepLines/>
      <w:numPr>
        <w:ilvl w:val="7"/>
        <w:numId w:val="3"/>
      </w:numPr>
      <w:spacing w:before="200" w:after="0"/>
      <w:outlineLvl w:val="7"/>
    </w:pPr>
    <w:rPr>
      <w:rFonts w:eastAsia="Times New Roman"/>
      <w:color w:val="404040"/>
      <w:szCs w:val="20"/>
    </w:rPr>
  </w:style>
  <w:style w:type="paragraph" w:styleId="Ttulo9">
    <w:name w:val="heading 9"/>
    <w:aliases w:val="Legal Level 1.1.1.1.,Legal Level 1.1.1.1.1,AL Título 9,Título 9 AL,Anexo, no se utiliza8,App Lvl 3"/>
    <w:basedOn w:val="Normal"/>
    <w:next w:val="Normal"/>
    <w:link w:val="Ttulo9Car"/>
    <w:unhideWhenUsed/>
    <w:qFormat/>
    <w:rsid w:val="00660C09"/>
    <w:pPr>
      <w:keepNext/>
      <w:keepLines/>
      <w:numPr>
        <w:ilvl w:val="8"/>
        <w:numId w:val="3"/>
      </w:numPr>
      <w:spacing w:before="200" w:after="0"/>
      <w:outlineLvl w:val="8"/>
    </w:pPr>
    <w:rPr>
      <w:rFonts w:eastAsia="Times New Roman"/>
      <w:i/>
      <w:iCs/>
      <w:color w:val="40404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1A2ED7"/>
    <w:pPr>
      <w:tabs>
        <w:tab w:val="clear" w:pos="7088"/>
        <w:tab w:val="clear" w:pos="9356"/>
        <w:tab w:val="center" w:pos="4680"/>
        <w:tab w:val="right" w:pos="9360"/>
      </w:tabs>
      <w:spacing w:before="120" w:line="240" w:lineRule="auto"/>
    </w:pPr>
    <w:rPr>
      <w:sz w:val="20"/>
      <w:szCs w:val="20"/>
    </w:rPr>
  </w:style>
  <w:style w:type="character" w:customStyle="1" w:styleId="EncabezadoCar">
    <w:name w:val="Encabezado Car"/>
    <w:link w:val="Encabezado"/>
    <w:rsid w:val="001A2ED7"/>
    <w:rPr>
      <w:rFonts w:ascii="Arial" w:hAnsi="Arial" w:cs="Times New Roman"/>
      <w:sz w:val="20"/>
      <w:szCs w:val="20"/>
    </w:rPr>
  </w:style>
  <w:style w:type="paragraph" w:styleId="Piedepgina">
    <w:name w:val="footer"/>
    <w:basedOn w:val="Normal"/>
    <w:link w:val="PiedepginaCar"/>
    <w:unhideWhenUsed/>
    <w:rsid w:val="00660C09"/>
    <w:pPr>
      <w:tabs>
        <w:tab w:val="clear" w:pos="9356"/>
        <w:tab w:val="center" w:pos="4680"/>
        <w:tab w:val="right" w:pos="9360"/>
      </w:tabs>
      <w:spacing w:after="0" w:line="240" w:lineRule="auto"/>
    </w:pPr>
    <w:rPr>
      <w:sz w:val="20"/>
    </w:rPr>
  </w:style>
  <w:style w:type="character" w:customStyle="1" w:styleId="PiedepginaCar">
    <w:name w:val="Pie de página Car"/>
    <w:link w:val="Piedepgina"/>
    <w:rsid w:val="00660C09"/>
    <w:rPr>
      <w:rFonts w:ascii="Arial" w:hAnsi="Arial"/>
      <w:sz w:val="20"/>
    </w:rPr>
  </w:style>
  <w:style w:type="character" w:styleId="Textodelmarcadordeposicin">
    <w:name w:val="Placeholder Text"/>
    <w:uiPriority w:val="99"/>
    <w:semiHidden/>
    <w:rsid w:val="00660C09"/>
    <w:rPr>
      <w:color w:val="808080"/>
    </w:rPr>
  </w:style>
  <w:style w:type="paragraph" w:styleId="Textodeglobo">
    <w:name w:val="Balloon Text"/>
    <w:basedOn w:val="Normal"/>
    <w:link w:val="TextodegloboCar"/>
    <w:unhideWhenUsed/>
    <w:rsid w:val="00660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rsid w:val="00660C09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660C09"/>
    <w:pPr>
      <w:spacing w:before="120" w:line="360" w:lineRule="auto"/>
      <w:jc w:val="center"/>
    </w:pPr>
    <w:rPr>
      <w:rFonts w:eastAsia="Times New Roman"/>
      <w:b/>
      <w:sz w:val="52"/>
      <w:szCs w:val="48"/>
      <w:lang w:eastAsia="es-ES"/>
    </w:rPr>
  </w:style>
  <w:style w:type="character" w:customStyle="1" w:styleId="TtuloCar">
    <w:name w:val="Título Car"/>
    <w:link w:val="Ttulo"/>
    <w:rsid w:val="00660C09"/>
    <w:rPr>
      <w:rFonts w:ascii="Arial" w:eastAsia="Times New Roman" w:hAnsi="Arial" w:cs="Times New Roman"/>
      <w:b/>
      <w:sz w:val="52"/>
      <w:szCs w:val="48"/>
      <w:lang w:eastAsia="es-ES"/>
    </w:rPr>
  </w:style>
  <w:style w:type="character" w:customStyle="1" w:styleId="Ttulo1Car">
    <w:name w:val="Título 1 Car"/>
    <w:aliases w:val="h1 Car,h1 Char Char Char Char Car,h1 Char Char Char Car,h1 Char Char Char Char Char Car,Portadilla Car,hd1 Car,heading 1 Car,Heading 1 - Do not use Car,Heading 1numbered Car,Level 1 Car,Head1 Car,Head Car,nu Car,Level 1 Head Car,level 1 Car"/>
    <w:link w:val="Ttulo1"/>
    <w:rsid w:val="00660C09"/>
    <w:rPr>
      <w:rFonts w:eastAsia="Times New Roman"/>
      <w:b/>
      <w:bCs/>
      <w:caps/>
      <w:sz w:val="28"/>
      <w:szCs w:val="28"/>
      <w:lang w:val="en-GB" w:eastAsia="en-US"/>
    </w:rPr>
  </w:style>
  <w:style w:type="paragraph" w:styleId="Textocomentario">
    <w:name w:val="annotation text"/>
    <w:basedOn w:val="Normal"/>
    <w:link w:val="TextocomentarioCar"/>
    <w:unhideWhenUsed/>
    <w:rsid w:val="00660C09"/>
    <w:pPr>
      <w:spacing w:line="240" w:lineRule="auto"/>
    </w:pPr>
    <w:rPr>
      <w:szCs w:val="20"/>
    </w:rPr>
  </w:style>
  <w:style w:type="character" w:customStyle="1" w:styleId="TextocomentarioCar">
    <w:name w:val="Texto comentario Car"/>
    <w:link w:val="Textocomentario"/>
    <w:rsid w:val="00660C09"/>
    <w:rPr>
      <w:rFonts w:ascii="Arial" w:hAnsi="Arial"/>
      <w:sz w:val="24"/>
      <w:szCs w:val="20"/>
    </w:rPr>
  </w:style>
  <w:style w:type="character" w:styleId="Refdecomentario">
    <w:name w:val="annotation reference"/>
    <w:unhideWhenUsed/>
    <w:rsid w:val="00660C09"/>
    <w:rPr>
      <w:sz w:val="16"/>
      <w:szCs w:val="16"/>
    </w:rPr>
  </w:style>
  <w:style w:type="paragraph" w:styleId="TtuloTDC">
    <w:name w:val="TOC Heading"/>
    <w:basedOn w:val="Ttulo1"/>
    <w:next w:val="Normal"/>
    <w:uiPriority w:val="39"/>
    <w:unhideWhenUsed/>
    <w:qFormat/>
    <w:rsid w:val="00660C09"/>
    <w:pPr>
      <w:keepLines/>
      <w:pageBreakBefore w:val="0"/>
      <w:numPr>
        <w:numId w:val="0"/>
      </w:numPr>
      <w:suppressAutoHyphens w:val="0"/>
      <w:spacing w:before="480" w:after="0" w:line="276" w:lineRule="auto"/>
      <w:outlineLvl w:val="9"/>
    </w:pPr>
    <w:rPr>
      <w:b w:val="0"/>
      <w:caps w:val="0"/>
      <w:color w:val="365F91"/>
      <w:lang w:eastAsia="ja-JP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60C09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567"/>
        <w:tab w:val="right" w:leader="dot" w:pos="9459"/>
      </w:tabs>
      <w:spacing w:before="120"/>
      <w:ind w:left="425" w:right="1134" w:hanging="425"/>
      <w:jc w:val="left"/>
    </w:pPr>
    <w:rPr>
      <w:b/>
      <w:bCs/>
      <w:caps/>
      <w:noProof/>
      <w:szCs w:val="24"/>
    </w:rPr>
  </w:style>
  <w:style w:type="character" w:styleId="Hipervnculo">
    <w:name w:val="Hyperlink"/>
    <w:uiPriority w:val="99"/>
    <w:unhideWhenUsed/>
    <w:rsid w:val="00660C09"/>
    <w:rPr>
      <w:color w:val="0000FF"/>
      <w:u w:val="single"/>
    </w:rPr>
  </w:style>
  <w:style w:type="paragraph" w:styleId="Sinespaciado">
    <w:name w:val="No Spacing"/>
    <w:link w:val="SinespaciadoCar"/>
    <w:uiPriority w:val="1"/>
    <w:qFormat/>
    <w:rsid w:val="00660C09"/>
    <w:pPr>
      <w:suppressAutoHyphens/>
      <w:jc w:val="both"/>
    </w:pPr>
    <w:rPr>
      <w:sz w:val="24"/>
      <w:szCs w:val="22"/>
      <w:lang w:val="en-US" w:eastAsia="en-US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936E1E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1134"/>
        <w:tab w:val="right" w:leader="dot" w:pos="9458"/>
      </w:tabs>
      <w:spacing w:before="120"/>
      <w:ind w:left="992" w:hanging="561"/>
      <w:jc w:val="left"/>
    </w:pPr>
    <w:rPr>
      <w:rFonts w:cs="Arial"/>
      <w:b/>
      <w:bCs/>
      <w:noProof/>
      <w:szCs w:val="20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660C09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2013"/>
        <w:tab w:val="right" w:leader="dot" w:pos="9458"/>
      </w:tabs>
      <w:spacing w:line="240" w:lineRule="auto"/>
      <w:ind w:left="1843" w:hanging="851"/>
      <w:jc w:val="left"/>
    </w:pPr>
    <w:rPr>
      <w:rFonts w:cs="Arial"/>
      <w:noProof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2948"/>
        <w:tab w:val="right" w:leader="dot" w:pos="9458"/>
      </w:tabs>
      <w:spacing w:line="240" w:lineRule="auto"/>
      <w:ind w:left="2835" w:hanging="992"/>
      <w:jc w:val="left"/>
    </w:pPr>
    <w:rPr>
      <w:rFonts w:cs="Arial"/>
      <w:noProof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4281"/>
        <w:tab w:val="right" w:leader="dot" w:pos="9458"/>
      </w:tabs>
      <w:spacing w:line="240" w:lineRule="auto"/>
      <w:ind w:left="4111" w:hanging="1276"/>
      <w:jc w:val="left"/>
    </w:pPr>
    <w:rPr>
      <w:rFonts w:cs="Arial"/>
      <w:noProof/>
      <w:szCs w:val="20"/>
    </w:rPr>
  </w:style>
  <w:style w:type="paragraph" w:styleId="Textoindependiente">
    <w:name w:val="Body Text"/>
    <w:basedOn w:val="Normal"/>
    <w:link w:val="TextoindependienteCar"/>
    <w:unhideWhenUsed/>
    <w:qFormat/>
    <w:rsid w:val="00660C09"/>
  </w:style>
  <w:style w:type="character" w:customStyle="1" w:styleId="TextoindependienteCar">
    <w:name w:val="Texto independiente Car"/>
    <w:link w:val="Textoindependiente"/>
    <w:rsid w:val="00660C09"/>
    <w:rPr>
      <w:rFonts w:ascii="Arial" w:hAnsi="Arial"/>
      <w:sz w:val="24"/>
    </w:rPr>
  </w:style>
  <w:style w:type="paragraph" w:styleId="Prrafodelista">
    <w:name w:val="List Paragraph"/>
    <w:aliases w:val="Normal bold"/>
    <w:basedOn w:val="Normal"/>
    <w:link w:val="PrrafodelistaCar"/>
    <w:uiPriority w:val="34"/>
    <w:qFormat/>
    <w:rsid w:val="00660C09"/>
    <w:pPr>
      <w:tabs>
        <w:tab w:val="clear" w:pos="851"/>
        <w:tab w:val="clear" w:pos="1701"/>
        <w:tab w:val="clear" w:pos="2552"/>
        <w:tab w:val="clear" w:pos="9356"/>
      </w:tabs>
      <w:spacing w:before="120"/>
      <w:ind w:left="1440" w:hanging="720"/>
      <w:contextualSpacing/>
    </w:pPr>
  </w:style>
  <w:style w:type="character" w:customStyle="1" w:styleId="SourceCode">
    <w:name w:val="Source Code"/>
    <w:uiPriority w:val="1"/>
    <w:qFormat/>
    <w:rsid w:val="00660C09"/>
    <w:rPr>
      <w:rFonts w:ascii="Courier New" w:hAnsi="Courier New" w:cs="Courier New"/>
      <w:sz w:val="20"/>
      <w:szCs w:val="20"/>
    </w:rPr>
  </w:style>
  <w:style w:type="paragraph" w:styleId="Descripcin">
    <w:name w:val="caption"/>
    <w:basedOn w:val="Normal"/>
    <w:next w:val="Normal"/>
    <w:link w:val="DescripcinCar"/>
    <w:unhideWhenUsed/>
    <w:qFormat/>
    <w:rsid w:val="00660C09"/>
    <w:pPr>
      <w:keepLines/>
      <w:jc w:val="center"/>
    </w:pPr>
    <w:rPr>
      <w:bCs/>
      <w:i/>
      <w:sz w:val="20"/>
      <w:szCs w:val="18"/>
    </w:rPr>
  </w:style>
  <w:style w:type="paragraph" w:styleId="Listaconvietas">
    <w:name w:val="List Bullet"/>
    <w:basedOn w:val="Normal"/>
    <w:unhideWhenUsed/>
    <w:qFormat/>
    <w:rsid w:val="00660C09"/>
    <w:pPr>
      <w:contextualSpacing/>
    </w:pPr>
  </w:style>
  <w:style w:type="paragraph" w:styleId="Listaconvietas2">
    <w:name w:val="List Bullet 2"/>
    <w:basedOn w:val="Normal"/>
    <w:link w:val="Listaconvietas2Car"/>
    <w:unhideWhenUsed/>
    <w:rsid w:val="00660C09"/>
    <w:pPr>
      <w:tabs>
        <w:tab w:val="clear" w:pos="851"/>
        <w:tab w:val="clear" w:pos="1701"/>
        <w:tab w:val="clear" w:pos="2552"/>
        <w:tab w:val="clear" w:pos="9356"/>
        <w:tab w:val="left" w:pos="1134"/>
      </w:tabs>
      <w:contextualSpacing/>
    </w:pPr>
  </w:style>
  <w:style w:type="paragraph" w:styleId="Listaconvietas3">
    <w:name w:val="List Bullet 3"/>
    <w:basedOn w:val="Normal"/>
    <w:uiPriority w:val="99"/>
    <w:unhideWhenUsed/>
    <w:rsid w:val="00660C09"/>
    <w:pPr>
      <w:tabs>
        <w:tab w:val="clear" w:pos="851"/>
        <w:tab w:val="clear" w:pos="2552"/>
        <w:tab w:val="clear" w:pos="9356"/>
      </w:tabs>
      <w:contextualSpacing/>
    </w:pPr>
  </w:style>
  <w:style w:type="paragraph" w:styleId="Listaconvietas4">
    <w:name w:val="List Bullet 4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  <w:tab w:val="left" w:pos="2268"/>
      </w:tabs>
      <w:contextualSpacing/>
    </w:pPr>
  </w:style>
  <w:style w:type="paragraph" w:styleId="Listaconvietas5">
    <w:name w:val="List Bullet 5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  <w:tab w:val="left" w:pos="2835"/>
      </w:tabs>
      <w:contextualSpacing/>
    </w:pPr>
  </w:style>
  <w:style w:type="paragraph" w:styleId="Lista">
    <w:name w:val="List"/>
    <w:basedOn w:val="Normal"/>
    <w:unhideWhenUsed/>
    <w:rsid w:val="00660C09"/>
    <w:pPr>
      <w:ind w:left="283" w:hanging="283"/>
      <w:contextualSpacing/>
    </w:pPr>
  </w:style>
  <w:style w:type="paragraph" w:styleId="Lista2">
    <w:name w:val="List 2"/>
    <w:basedOn w:val="Normal"/>
    <w:unhideWhenUsed/>
    <w:rsid w:val="00660C09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660C09"/>
    <w:pPr>
      <w:ind w:left="849" w:hanging="283"/>
      <w:contextualSpacing/>
    </w:pPr>
  </w:style>
  <w:style w:type="paragraph" w:styleId="Lista5">
    <w:name w:val="List 5"/>
    <w:basedOn w:val="Normal"/>
    <w:uiPriority w:val="99"/>
    <w:unhideWhenUsed/>
    <w:rsid w:val="00660C09"/>
    <w:pPr>
      <w:ind w:left="1415" w:hanging="283"/>
      <w:contextualSpacing/>
    </w:pPr>
  </w:style>
  <w:style w:type="character" w:customStyle="1" w:styleId="Ttulo2Car">
    <w:name w:val="Título 2 Car"/>
    <w:aliases w:val="h2 Car,Level 2 Topic Heading Car,H2 Car,Portadilla 2 Car,título 2 Car,heading 2 Car,Heading 2 Hidden Car,heading 21 Car,Heading 2 Hidden1 Car,T2 Car,2 Car,t2.T2 Car,Titre 21 Car,(Alt+2) Car,Contrat 2 Car,Ctt Car,Arial 12 Fett Kursiv Car"/>
    <w:link w:val="Ttulo2"/>
    <w:rsid w:val="00660C09"/>
    <w:rPr>
      <w:rFonts w:eastAsia="Times New Roman"/>
      <w:b/>
      <w:sz w:val="28"/>
      <w:szCs w:val="26"/>
      <w:lang w:val="en-GB" w:eastAsia="en-US"/>
    </w:rPr>
  </w:style>
  <w:style w:type="character" w:customStyle="1" w:styleId="Ttulo3Car">
    <w:name w:val="Título 3 Car"/>
    <w:aliases w:val="h3 Car,h3 + (Complex) Arial Car,Before:  0&quot; Car,First line:  0&quot; Car,After:  0.02&quot; Car,+  12pt Car,Head 3 Car,(Appendix Nbr) Car,Topic Sub Heading Car,3 Car"/>
    <w:link w:val="Ttulo3"/>
    <w:rsid w:val="00660C09"/>
    <w:rPr>
      <w:rFonts w:eastAsia="Times New Roman"/>
      <w:b/>
      <w:bCs/>
      <w:sz w:val="24"/>
      <w:szCs w:val="26"/>
      <w:lang w:val="en-GB" w:eastAsia="en-US"/>
    </w:rPr>
  </w:style>
  <w:style w:type="character" w:customStyle="1" w:styleId="Ttulo4Car">
    <w:name w:val="Título 4 Car"/>
    <w:aliases w:val="h4 Car,GE Heading Level 4 Car,H4 Car,bl Car,bb Car,4 Car,h41 Car,h42 Car,h43 Car,h411 Car,h44 Car,h412 Car,h45 Car,h413 Car,h46 Car,h414 Car,h47 Car,h48 Car,h415 Car,h49 Car,h410 Car,h416 Car,h417 Car,h418 Car,h419 Car,h420 Car,h4110 Car"/>
    <w:link w:val="Ttulo4"/>
    <w:rsid w:val="00660C09"/>
    <w:rPr>
      <w:rFonts w:eastAsia="Times New Roman"/>
      <w:b/>
      <w:i/>
      <w:iCs/>
      <w:sz w:val="24"/>
      <w:szCs w:val="26"/>
      <w:lang w:val="en-GB" w:eastAsia="en-US"/>
    </w:rPr>
  </w:style>
  <w:style w:type="character" w:customStyle="1" w:styleId="Ttulo5Car">
    <w:name w:val="Título 5 Car"/>
    <w:aliases w:val="hti5 Car,H5 Car,h5 Car,H51 Car,H52 Car,H53 Car,H54 Car,H55 Car,H56 Car,H57 Car,H58 Car,H59 Car,H510 Car,H511 Car,H512 Car,H513 Car,H514 Car,H515 Car,H516 Car,H517 Car,H518 Car,H519 Car,H520 Car,H521 Car,H522 Car,H523 Car,H524 Car,H525 Car"/>
    <w:link w:val="Ttulo5"/>
    <w:rsid w:val="00660C09"/>
    <w:rPr>
      <w:rFonts w:eastAsia="Times New Roman"/>
      <w:b/>
      <w:i/>
      <w:iCs/>
      <w:sz w:val="24"/>
      <w:szCs w:val="26"/>
      <w:lang w:val="en-GB" w:eastAsia="en-US"/>
    </w:rPr>
  </w:style>
  <w:style w:type="character" w:customStyle="1" w:styleId="Ttulo6Car">
    <w:name w:val="Título 6 Car"/>
    <w:aliases w:val="h6 Car,Paragraph 1 Car,H61 Car,H62 Car,H63 Car,H64 Car,H65 Car,H66 Car,H67 Car,H68 Car,H69 Car,H610 Car,H611 Car,H612 Car,H613 Car,H614 Car,H615 Car,H616 Car,H617 Car,H618 Car,H619 Car,H621 Car,H631 Car,H641 Car,H651 Car,H661 Car,H671 Car"/>
    <w:link w:val="Ttulo6"/>
    <w:rsid w:val="00660C09"/>
    <w:rPr>
      <w:rFonts w:eastAsia="Times New Roman"/>
      <w:b/>
      <w:i/>
      <w:sz w:val="24"/>
      <w:szCs w:val="26"/>
      <w:lang w:val="en-GB" w:eastAsia="en-US"/>
    </w:rPr>
  </w:style>
  <w:style w:type="character" w:customStyle="1" w:styleId="Ttulo7Car">
    <w:name w:val="Título 7 Car"/>
    <w:aliases w:val="hd7 Car,cnc Car,Caption number (column-wide) Car,Appendix Heading Car,Appendix Heading1 Car,Appendix Heading2 Car,Appendix Heading11 Car,Appendix Heading3 Car,Appendix Heading12 Car,Appendix Heading4 Car,Appendix Heading13 Car,L7 Car"/>
    <w:link w:val="Ttulo7"/>
    <w:rsid w:val="00660C09"/>
    <w:rPr>
      <w:rFonts w:eastAsia="Times New Roman"/>
      <w:i/>
      <w:iCs/>
      <w:color w:val="404040"/>
      <w:sz w:val="24"/>
      <w:szCs w:val="22"/>
      <w:lang w:val="en-GB" w:eastAsia="en-US"/>
    </w:rPr>
  </w:style>
  <w:style w:type="character" w:customStyle="1" w:styleId="Ttulo8Car">
    <w:name w:val="Título 8 Car"/>
    <w:aliases w:val="(table no.) Car,Appendix Subheading Car,Appendix Subheading1 Car,Appendix Subheading2 Car,Appendix Subheading3 Car,Appendix Subheading4 Car,Appendix Subheading5 Car,Appendix Subheading6 Car,Appendix Subheading7 Car,Appendix Subheading8 Car"/>
    <w:link w:val="Ttulo8"/>
    <w:rsid w:val="00660C09"/>
    <w:rPr>
      <w:rFonts w:eastAsia="Times New Roman"/>
      <w:color w:val="404040"/>
      <w:sz w:val="24"/>
      <w:lang w:val="en-GB" w:eastAsia="en-US"/>
    </w:rPr>
  </w:style>
  <w:style w:type="character" w:customStyle="1" w:styleId="Ttulo9Car">
    <w:name w:val="Título 9 Car"/>
    <w:aliases w:val="Legal Level 1.1.1.1. Car,Legal Level 1.1.1.1.1 Car,AL Título 9 Car,Título 9 AL Car,Anexo Car, no se utiliza8 Car,App Lvl 3 Car"/>
    <w:link w:val="Ttulo9"/>
    <w:rsid w:val="00660C09"/>
    <w:rPr>
      <w:rFonts w:eastAsia="Times New Roman"/>
      <w:i/>
      <w:iCs/>
      <w:color w:val="404040"/>
      <w:sz w:val="24"/>
      <w:lang w:val="en-GB" w:eastAsia="en-US"/>
    </w:rPr>
  </w:style>
  <w:style w:type="numbering" w:customStyle="1" w:styleId="HeadingStyle">
    <w:name w:val="Heading Style"/>
    <w:uiPriority w:val="99"/>
    <w:rsid w:val="00660C09"/>
    <w:pPr>
      <w:numPr>
        <w:numId w:val="4"/>
      </w:numPr>
    </w:pPr>
  </w:style>
  <w:style w:type="paragraph" w:styleId="TDC6">
    <w:name w:val="toc 6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5528"/>
        <w:tab w:val="right" w:leader="dot" w:pos="9458"/>
      </w:tabs>
      <w:spacing w:line="240" w:lineRule="auto"/>
      <w:ind w:left="5387" w:hanging="1276"/>
      <w:jc w:val="left"/>
    </w:pPr>
    <w:rPr>
      <w:rFonts w:cs="Arial"/>
      <w:noProof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spacing w:after="0"/>
      <w:ind w:left="1200"/>
      <w:jc w:val="left"/>
    </w:pPr>
    <w:rPr>
      <w:rFonts w:cs="Arial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spacing w:after="0"/>
      <w:ind w:left="1440"/>
      <w:jc w:val="left"/>
    </w:pPr>
    <w:rPr>
      <w:rFonts w:cs="Arial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spacing w:after="0"/>
      <w:ind w:left="1680"/>
      <w:jc w:val="left"/>
    </w:pPr>
    <w:rPr>
      <w:rFonts w:cs="Arial"/>
      <w:szCs w:val="20"/>
    </w:rPr>
  </w:style>
  <w:style w:type="table" w:styleId="Tablaconcuadrcula">
    <w:name w:val="Table Grid"/>
    <w:basedOn w:val="Tablanormal"/>
    <w:rsid w:val="00660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anormal"/>
    <w:uiPriority w:val="60"/>
    <w:rsid w:val="00660C09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ombreadoclaro-nfasis2">
    <w:name w:val="Light Shading Accent 2"/>
    <w:basedOn w:val="Tablanormal"/>
    <w:uiPriority w:val="60"/>
    <w:rsid w:val="00660C09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paragraph" w:customStyle="1" w:styleId="Picture">
    <w:name w:val="Picture"/>
    <w:basedOn w:val="Descripcin"/>
    <w:qFormat/>
    <w:rsid w:val="00660C09"/>
    <w:pPr>
      <w:framePr w:wrap="notBeside" w:vAnchor="text" w:hAnchor="margin" w:xAlign="center" w:y="1"/>
    </w:pPr>
  </w:style>
  <w:style w:type="table" w:styleId="Tablaconcuadrcula1">
    <w:name w:val="Table Grid 1"/>
    <w:basedOn w:val="Tablanormal"/>
    <w:uiPriority w:val="99"/>
    <w:unhideWhenUsed/>
    <w:rsid w:val="00660C09"/>
    <w:pPr>
      <w:tabs>
        <w:tab w:val="left" w:pos="851"/>
        <w:tab w:val="left" w:pos="1701"/>
        <w:tab w:val="left" w:pos="2552"/>
        <w:tab w:val="right" w:pos="9356"/>
      </w:tabs>
      <w:suppressAutoHyphens/>
      <w:spacing w:after="120" w:line="312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connmeros">
    <w:name w:val="List Number"/>
    <w:basedOn w:val="Normal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contextualSpacing/>
    </w:pPr>
  </w:style>
  <w:style w:type="paragraph" w:styleId="Listaconnmeros2">
    <w:name w:val="List Number 2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contextualSpacing/>
    </w:pPr>
  </w:style>
  <w:style w:type="paragraph" w:styleId="Listaconnmeros3">
    <w:name w:val="List Number 3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contextualSpacing/>
    </w:pPr>
  </w:style>
  <w:style w:type="paragraph" w:styleId="Listaconnmeros4">
    <w:name w:val="List Number 4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contextualSpacing/>
    </w:pPr>
  </w:style>
  <w:style w:type="paragraph" w:styleId="Listaconnmeros5">
    <w:name w:val="List Number 5"/>
    <w:basedOn w:val="Normal"/>
    <w:uiPriority w:val="99"/>
    <w:unhideWhenUsed/>
    <w:rsid w:val="00660C09"/>
    <w:pPr>
      <w:tabs>
        <w:tab w:val="clear" w:pos="851"/>
        <w:tab w:val="clear" w:pos="1701"/>
        <w:tab w:val="clear" w:pos="2552"/>
        <w:tab w:val="clear" w:pos="9356"/>
      </w:tabs>
      <w:contextualSpacing/>
    </w:pPr>
  </w:style>
  <w:style w:type="paragraph" w:customStyle="1" w:styleId="Note">
    <w:name w:val="Note"/>
    <w:basedOn w:val="Normal"/>
    <w:link w:val="NoteChar"/>
    <w:qFormat/>
    <w:rsid w:val="00660C09"/>
    <w:pPr>
      <w:numPr>
        <w:numId w:val="5"/>
      </w:numPr>
      <w:tabs>
        <w:tab w:val="clear" w:pos="851"/>
        <w:tab w:val="clear" w:pos="2552"/>
        <w:tab w:val="clear" w:pos="9356"/>
        <w:tab w:val="left" w:pos="567"/>
        <w:tab w:val="left" w:pos="1134"/>
        <w:tab w:val="left" w:pos="2268"/>
        <w:tab w:val="left" w:pos="2835"/>
        <w:tab w:val="left" w:pos="3402"/>
        <w:tab w:val="left" w:pos="3969"/>
        <w:tab w:val="left" w:pos="4536"/>
      </w:tabs>
    </w:pPr>
  </w:style>
  <w:style w:type="paragraph" w:customStyle="1" w:styleId="Warning">
    <w:name w:val="Warning"/>
    <w:basedOn w:val="Normal"/>
    <w:link w:val="WarningChar"/>
    <w:qFormat/>
    <w:rsid w:val="00660C09"/>
    <w:pPr>
      <w:numPr>
        <w:numId w:val="6"/>
      </w:numPr>
      <w:tabs>
        <w:tab w:val="clear" w:pos="851"/>
        <w:tab w:val="clear" w:pos="2552"/>
        <w:tab w:val="clear" w:pos="9356"/>
        <w:tab w:val="left" w:pos="567"/>
        <w:tab w:val="left" w:pos="1134"/>
        <w:tab w:val="left" w:pos="2268"/>
        <w:tab w:val="left" w:pos="2835"/>
        <w:tab w:val="left" w:pos="3402"/>
        <w:tab w:val="left" w:pos="3969"/>
        <w:tab w:val="left" w:pos="4536"/>
      </w:tabs>
    </w:pPr>
  </w:style>
  <w:style w:type="numbering" w:customStyle="1" w:styleId="NumberedList">
    <w:name w:val="Numbered List"/>
    <w:uiPriority w:val="99"/>
    <w:rsid w:val="00660C09"/>
    <w:pPr>
      <w:numPr>
        <w:numId w:val="7"/>
      </w:numPr>
    </w:pPr>
  </w:style>
  <w:style w:type="numbering" w:customStyle="1" w:styleId="BulletedList">
    <w:name w:val="Bulleted List"/>
    <w:uiPriority w:val="99"/>
    <w:rsid w:val="00660C09"/>
    <w:pPr>
      <w:numPr>
        <w:numId w:val="1"/>
      </w:numPr>
    </w:pPr>
  </w:style>
  <w:style w:type="character" w:customStyle="1" w:styleId="PrrafodelistaCar">
    <w:name w:val="Párrafo de lista Car"/>
    <w:aliases w:val="Normal bold Car"/>
    <w:link w:val="Prrafodelista"/>
    <w:uiPriority w:val="34"/>
    <w:rsid w:val="00660C09"/>
    <w:rPr>
      <w:rFonts w:ascii="Arial" w:hAnsi="Arial"/>
      <w:sz w:val="24"/>
    </w:rPr>
  </w:style>
  <w:style w:type="paragraph" w:customStyle="1" w:styleId="ListNote2">
    <w:name w:val="List Note 2"/>
    <w:basedOn w:val="Note"/>
    <w:link w:val="ListNote2Char"/>
    <w:rsid w:val="00660C09"/>
    <w:pPr>
      <w:numPr>
        <w:ilvl w:val="1"/>
      </w:numPr>
    </w:pPr>
  </w:style>
  <w:style w:type="character" w:customStyle="1" w:styleId="ListNote2Char">
    <w:name w:val="List Note 2 Char"/>
    <w:link w:val="ListNote2"/>
    <w:rsid w:val="00660C09"/>
    <w:rPr>
      <w:sz w:val="24"/>
      <w:szCs w:val="22"/>
      <w:lang w:val="en-GB" w:eastAsia="en-US"/>
    </w:rPr>
  </w:style>
  <w:style w:type="paragraph" w:customStyle="1" w:styleId="ListNote3">
    <w:name w:val="List Note 3"/>
    <w:basedOn w:val="ListNote2"/>
    <w:link w:val="ListNote3Char"/>
    <w:rsid w:val="00660C09"/>
    <w:pPr>
      <w:numPr>
        <w:ilvl w:val="2"/>
      </w:numPr>
    </w:pPr>
  </w:style>
  <w:style w:type="character" w:customStyle="1" w:styleId="ListNote3Char">
    <w:name w:val="List Note 3 Char"/>
    <w:link w:val="ListNote3"/>
    <w:rsid w:val="00660C09"/>
    <w:rPr>
      <w:sz w:val="24"/>
      <w:szCs w:val="22"/>
      <w:lang w:val="en-GB" w:eastAsia="en-US"/>
    </w:rPr>
  </w:style>
  <w:style w:type="paragraph" w:customStyle="1" w:styleId="ListNote4">
    <w:name w:val="List Note 4"/>
    <w:basedOn w:val="ListNote3"/>
    <w:link w:val="ListNote4Char"/>
    <w:rsid w:val="00660C09"/>
    <w:pPr>
      <w:numPr>
        <w:ilvl w:val="3"/>
      </w:numPr>
    </w:pPr>
  </w:style>
  <w:style w:type="character" w:customStyle="1" w:styleId="ListNote4Char">
    <w:name w:val="List Note 4 Char"/>
    <w:link w:val="ListNote4"/>
    <w:rsid w:val="00660C09"/>
    <w:rPr>
      <w:sz w:val="24"/>
      <w:szCs w:val="22"/>
      <w:lang w:val="en-GB" w:eastAsia="en-US"/>
    </w:rPr>
  </w:style>
  <w:style w:type="paragraph" w:customStyle="1" w:styleId="ListNote5">
    <w:name w:val="List Note 5"/>
    <w:basedOn w:val="ListNote4"/>
    <w:link w:val="ListNote5Char"/>
    <w:rsid w:val="00660C09"/>
    <w:pPr>
      <w:numPr>
        <w:ilvl w:val="4"/>
      </w:numPr>
    </w:pPr>
  </w:style>
  <w:style w:type="character" w:customStyle="1" w:styleId="ListNote5Char">
    <w:name w:val="List Note 5 Char"/>
    <w:link w:val="ListNote5"/>
    <w:rsid w:val="00660C09"/>
    <w:rPr>
      <w:sz w:val="24"/>
      <w:szCs w:val="22"/>
      <w:lang w:val="en-GB" w:eastAsia="en-US"/>
    </w:rPr>
  </w:style>
  <w:style w:type="paragraph" w:customStyle="1" w:styleId="ListNote6">
    <w:name w:val="List Note 6"/>
    <w:basedOn w:val="ListNote5"/>
    <w:link w:val="ListNote6Char"/>
    <w:rsid w:val="00660C09"/>
    <w:pPr>
      <w:numPr>
        <w:ilvl w:val="5"/>
      </w:numPr>
    </w:pPr>
  </w:style>
  <w:style w:type="character" w:customStyle="1" w:styleId="ListNote6Char">
    <w:name w:val="List Note 6 Char"/>
    <w:link w:val="ListNote6"/>
    <w:rsid w:val="00660C09"/>
    <w:rPr>
      <w:sz w:val="24"/>
      <w:szCs w:val="22"/>
      <w:lang w:val="en-GB" w:eastAsia="en-US"/>
    </w:rPr>
  </w:style>
  <w:style w:type="paragraph" w:customStyle="1" w:styleId="ListNote7">
    <w:name w:val="List Note 7"/>
    <w:basedOn w:val="ListNote6"/>
    <w:link w:val="ListNote7Char"/>
    <w:rsid w:val="00660C09"/>
    <w:pPr>
      <w:numPr>
        <w:ilvl w:val="6"/>
      </w:numPr>
    </w:pPr>
  </w:style>
  <w:style w:type="character" w:customStyle="1" w:styleId="ListNote7Char">
    <w:name w:val="List Note 7 Char"/>
    <w:link w:val="ListNote7"/>
    <w:rsid w:val="00660C09"/>
    <w:rPr>
      <w:sz w:val="24"/>
      <w:szCs w:val="22"/>
      <w:lang w:val="en-GB" w:eastAsia="en-US"/>
    </w:rPr>
  </w:style>
  <w:style w:type="paragraph" w:customStyle="1" w:styleId="ListNote8">
    <w:name w:val="List Note 8"/>
    <w:basedOn w:val="ListNote7"/>
    <w:link w:val="ListNote8Char"/>
    <w:rsid w:val="00660C09"/>
    <w:pPr>
      <w:numPr>
        <w:ilvl w:val="7"/>
      </w:numPr>
    </w:pPr>
  </w:style>
  <w:style w:type="character" w:customStyle="1" w:styleId="ListNote8Char">
    <w:name w:val="List Note 8 Char"/>
    <w:link w:val="ListNote8"/>
    <w:rsid w:val="00660C09"/>
    <w:rPr>
      <w:sz w:val="24"/>
      <w:szCs w:val="22"/>
      <w:lang w:val="en-GB" w:eastAsia="en-US"/>
    </w:rPr>
  </w:style>
  <w:style w:type="paragraph" w:customStyle="1" w:styleId="ListNote9">
    <w:name w:val="List Note 9"/>
    <w:basedOn w:val="ListNote8"/>
    <w:link w:val="ListNote9Char"/>
    <w:rsid w:val="00660C09"/>
    <w:pPr>
      <w:numPr>
        <w:ilvl w:val="8"/>
      </w:numPr>
    </w:pPr>
  </w:style>
  <w:style w:type="character" w:customStyle="1" w:styleId="ListNote9Char">
    <w:name w:val="List Note 9 Char"/>
    <w:link w:val="ListNote9"/>
    <w:rsid w:val="00660C09"/>
    <w:rPr>
      <w:sz w:val="24"/>
      <w:szCs w:val="22"/>
      <w:lang w:val="en-GB" w:eastAsia="en-US"/>
    </w:rPr>
  </w:style>
  <w:style w:type="paragraph" w:customStyle="1" w:styleId="ListWarning2">
    <w:name w:val="List Warning 2"/>
    <w:basedOn w:val="Warning"/>
    <w:link w:val="ListWarning2Char"/>
    <w:rsid w:val="00660C09"/>
    <w:pPr>
      <w:numPr>
        <w:ilvl w:val="1"/>
      </w:numPr>
    </w:pPr>
  </w:style>
  <w:style w:type="character" w:customStyle="1" w:styleId="ListWarning2Char">
    <w:name w:val="List Warning 2 Char"/>
    <w:link w:val="ListWarning2"/>
    <w:rsid w:val="00660C09"/>
    <w:rPr>
      <w:sz w:val="24"/>
      <w:szCs w:val="22"/>
      <w:lang w:val="en-GB" w:eastAsia="en-US"/>
    </w:rPr>
  </w:style>
  <w:style w:type="paragraph" w:customStyle="1" w:styleId="ListWarning3">
    <w:name w:val="List Warning 3"/>
    <w:basedOn w:val="Warning"/>
    <w:link w:val="ListWarning3Char"/>
    <w:rsid w:val="00660C09"/>
    <w:pPr>
      <w:numPr>
        <w:ilvl w:val="2"/>
      </w:numPr>
    </w:pPr>
  </w:style>
  <w:style w:type="character" w:customStyle="1" w:styleId="ListWarning3Char">
    <w:name w:val="List Warning 3 Char"/>
    <w:link w:val="ListWarning3"/>
    <w:rsid w:val="00660C09"/>
    <w:rPr>
      <w:sz w:val="24"/>
      <w:szCs w:val="22"/>
      <w:lang w:val="en-GB" w:eastAsia="en-US"/>
    </w:rPr>
  </w:style>
  <w:style w:type="paragraph" w:customStyle="1" w:styleId="ListWarning4">
    <w:name w:val="List Warning 4"/>
    <w:basedOn w:val="ListWarning2"/>
    <w:link w:val="ListWarning4Char"/>
    <w:rsid w:val="00660C09"/>
    <w:pPr>
      <w:numPr>
        <w:ilvl w:val="3"/>
      </w:numPr>
    </w:pPr>
  </w:style>
  <w:style w:type="character" w:customStyle="1" w:styleId="ListWarning4Char">
    <w:name w:val="List Warning 4 Char"/>
    <w:link w:val="ListWarning4"/>
    <w:rsid w:val="00660C09"/>
    <w:rPr>
      <w:sz w:val="24"/>
      <w:szCs w:val="22"/>
      <w:lang w:val="en-GB" w:eastAsia="en-US"/>
    </w:rPr>
  </w:style>
  <w:style w:type="paragraph" w:customStyle="1" w:styleId="ListWarning5">
    <w:name w:val="List Warning 5"/>
    <w:basedOn w:val="ListWarning4"/>
    <w:link w:val="ListWarning5Char"/>
    <w:rsid w:val="00660C09"/>
    <w:pPr>
      <w:numPr>
        <w:ilvl w:val="4"/>
      </w:numPr>
    </w:pPr>
  </w:style>
  <w:style w:type="character" w:customStyle="1" w:styleId="ListWarning5Char">
    <w:name w:val="List Warning 5 Char"/>
    <w:link w:val="ListWarning5"/>
    <w:rsid w:val="00660C09"/>
    <w:rPr>
      <w:sz w:val="24"/>
      <w:szCs w:val="22"/>
      <w:lang w:val="en-GB" w:eastAsia="en-US"/>
    </w:rPr>
  </w:style>
  <w:style w:type="paragraph" w:customStyle="1" w:styleId="ListWarning6">
    <w:name w:val="List Warning 6"/>
    <w:basedOn w:val="ListWarning5"/>
    <w:link w:val="ListWarning6Char"/>
    <w:rsid w:val="00660C09"/>
    <w:pPr>
      <w:numPr>
        <w:ilvl w:val="5"/>
      </w:numPr>
    </w:pPr>
  </w:style>
  <w:style w:type="character" w:customStyle="1" w:styleId="ListWarning6Char">
    <w:name w:val="List Warning 6 Char"/>
    <w:link w:val="ListWarning6"/>
    <w:rsid w:val="00660C09"/>
    <w:rPr>
      <w:sz w:val="24"/>
      <w:szCs w:val="22"/>
      <w:lang w:val="en-GB" w:eastAsia="en-US"/>
    </w:rPr>
  </w:style>
  <w:style w:type="paragraph" w:customStyle="1" w:styleId="ListWarning7">
    <w:name w:val="List Warning 7"/>
    <w:basedOn w:val="ListWarning6"/>
    <w:link w:val="ListWarning7Char"/>
    <w:rsid w:val="00660C09"/>
    <w:pPr>
      <w:numPr>
        <w:ilvl w:val="6"/>
      </w:numPr>
    </w:pPr>
  </w:style>
  <w:style w:type="character" w:customStyle="1" w:styleId="ListWarning7Char">
    <w:name w:val="List Warning 7 Char"/>
    <w:link w:val="ListWarning7"/>
    <w:rsid w:val="00660C09"/>
    <w:rPr>
      <w:sz w:val="24"/>
      <w:szCs w:val="22"/>
      <w:lang w:val="en-GB" w:eastAsia="en-US"/>
    </w:rPr>
  </w:style>
  <w:style w:type="paragraph" w:customStyle="1" w:styleId="ListWarning8">
    <w:name w:val="List Warning 8"/>
    <w:basedOn w:val="ListWarning7"/>
    <w:link w:val="ListWarning8Char"/>
    <w:rsid w:val="00660C09"/>
    <w:pPr>
      <w:numPr>
        <w:ilvl w:val="7"/>
      </w:numPr>
    </w:pPr>
  </w:style>
  <w:style w:type="character" w:customStyle="1" w:styleId="ListWarning8Char">
    <w:name w:val="List Warning 8 Char"/>
    <w:link w:val="ListWarning8"/>
    <w:rsid w:val="00660C09"/>
    <w:rPr>
      <w:sz w:val="24"/>
      <w:szCs w:val="22"/>
      <w:lang w:val="en-GB" w:eastAsia="en-US"/>
    </w:rPr>
  </w:style>
  <w:style w:type="paragraph" w:customStyle="1" w:styleId="ListWarning9">
    <w:name w:val="List Warning 9"/>
    <w:basedOn w:val="ListWarning8"/>
    <w:link w:val="ListWarning9Char"/>
    <w:rsid w:val="00660C09"/>
    <w:pPr>
      <w:numPr>
        <w:ilvl w:val="8"/>
      </w:numPr>
    </w:pPr>
  </w:style>
  <w:style w:type="character" w:customStyle="1" w:styleId="ListWarning9Char">
    <w:name w:val="List Warning 9 Char"/>
    <w:link w:val="ListWarning9"/>
    <w:rsid w:val="00660C09"/>
    <w:rPr>
      <w:sz w:val="24"/>
      <w:szCs w:val="22"/>
      <w:lang w:val="en-GB" w:eastAsia="en-US"/>
    </w:rPr>
  </w:style>
  <w:style w:type="character" w:customStyle="1" w:styleId="NoteChar">
    <w:name w:val="Note Char"/>
    <w:link w:val="Note"/>
    <w:rsid w:val="00660C09"/>
    <w:rPr>
      <w:sz w:val="24"/>
      <w:szCs w:val="22"/>
      <w:lang w:val="en-GB" w:eastAsia="en-US"/>
    </w:rPr>
  </w:style>
  <w:style w:type="character" w:customStyle="1" w:styleId="WarningChar">
    <w:name w:val="Warning Char"/>
    <w:link w:val="Warning"/>
    <w:rsid w:val="00660C09"/>
    <w:rPr>
      <w:sz w:val="24"/>
      <w:szCs w:val="22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nhideWhenUsed/>
    <w:rsid w:val="00660C09"/>
    <w:rPr>
      <w:b/>
      <w:bCs/>
    </w:rPr>
  </w:style>
  <w:style w:type="character" w:customStyle="1" w:styleId="AsuntodelcomentarioCar">
    <w:name w:val="Asunto del comentario Car"/>
    <w:link w:val="Asuntodelcomentario"/>
    <w:rsid w:val="00660C09"/>
    <w:rPr>
      <w:rFonts w:ascii="Arial" w:hAnsi="Arial"/>
      <w:b/>
      <w:bCs/>
      <w:sz w:val="24"/>
      <w:szCs w:val="20"/>
    </w:rPr>
  </w:style>
  <w:style w:type="paragraph" w:customStyle="1" w:styleId="CompanySpecial">
    <w:name w:val="Company Special"/>
    <w:basedOn w:val="Normal"/>
    <w:link w:val="CompanySpecialChar"/>
    <w:rsid w:val="002A0C01"/>
    <w:pPr>
      <w:spacing w:before="60"/>
      <w:jc w:val="center"/>
    </w:pPr>
    <w:rPr>
      <w:rFonts w:eastAsia="Times New Roman"/>
      <w:b/>
      <w:color w:val="009530"/>
      <w:sz w:val="44"/>
      <w:szCs w:val="36"/>
      <w:lang w:eastAsia="es-ES"/>
    </w:rPr>
  </w:style>
  <w:style w:type="character" w:customStyle="1" w:styleId="CompanySpecialChar">
    <w:name w:val="Company Special Char"/>
    <w:link w:val="CompanySpecial"/>
    <w:rsid w:val="002A0C01"/>
    <w:rPr>
      <w:rFonts w:ascii="Arial" w:eastAsia="Times New Roman" w:hAnsi="Arial" w:cs="Times New Roman"/>
      <w:b/>
      <w:color w:val="009530"/>
      <w:sz w:val="44"/>
      <w:szCs w:val="36"/>
      <w:lang w:val="en-GB" w:eastAsia="es-ES"/>
    </w:rPr>
  </w:style>
  <w:style w:type="character" w:styleId="nfasis">
    <w:name w:val="Emphasis"/>
    <w:qFormat/>
    <w:rsid w:val="00660C09"/>
    <w:rPr>
      <w:i/>
      <w:iCs/>
    </w:rPr>
  </w:style>
  <w:style w:type="paragraph" w:customStyle="1" w:styleId="Instructions">
    <w:name w:val="Instructions"/>
    <w:basedOn w:val="Normal"/>
    <w:rsid w:val="00660C09"/>
    <w:pPr>
      <w:shd w:val="clear" w:color="auto" w:fill="FFFFFF"/>
      <w:tabs>
        <w:tab w:val="clear" w:pos="7088"/>
      </w:tabs>
      <w:overflowPunct w:val="0"/>
      <w:autoSpaceDN w:val="0"/>
      <w:textAlignment w:val="baseline"/>
    </w:pPr>
    <w:rPr>
      <w:rFonts w:eastAsia="SimSun" w:cs="Calibri"/>
      <w:i/>
      <w:color w:val="3333FF"/>
      <w:kern w:val="3"/>
    </w:rPr>
  </w:style>
  <w:style w:type="paragraph" w:styleId="NormalWeb">
    <w:name w:val="Normal (Web)"/>
    <w:basedOn w:val="Normal"/>
    <w:uiPriority w:val="99"/>
    <w:unhideWhenUsed/>
    <w:rsid w:val="002A0C01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19" w:line="240" w:lineRule="auto"/>
      <w:jc w:val="left"/>
    </w:pPr>
    <w:rPr>
      <w:rFonts w:eastAsia="Times New Roman"/>
      <w:szCs w:val="24"/>
    </w:rPr>
  </w:style>
  <w:style w:type="table" w:customStyle="1" w:styleId="SEDMS">
    <w:name w:val="SE DMS"/>
    <w:basedOn w:val="Tablaconcuadrcula1"/>
    <w:uiPriority w:val="99"/>
    <w:rsid w:val="00660C09"/>
    <w:pPr>
      <w:contextualSpacing/>
      <w:jc w:val="left"/>
    </w:pPr>
    <w:rPr>
      <w:sz w:val="24"/>
    </w:rPr>
    <w:tblPr/>
    <w:tcPr>
      <w:shd w:val="clear" w:color="auto" w:fill="auto"/>
      <w:tcMar>
        <w:top w:w="85" w:type="dxa"/>
      </w:tcMar>
      <w:vAlign w:val="center"/>
    </w:tcPr>
    <w:tblStylePr w:type="firstRow">
      <w:rPr>
        <w:b/>
      </w:rPr>
      <w:tblPr/>
      <w:tcPr>
        <w:shd w:val="clear" w:color="auto" w:fill="C0E399"/>
      </w:tcPr>
    </w:tblStyle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pecialChapterHeading">
    <w:name w:val="Special Chapter Heading"/>
    <w:basedOn w:val="Normal"/>
    <w:link w:val="SpecialChapterHeadingChar"/>
    <w:qFormat/>
    <w:rsid w:val="002A0C01"/>
    <w:pPr>
      <w:keepNext/>
      <w:keepLines/>
      <w:spacing w:before="240"/>
    </w:pPr>
    <w:rPr>
      <w:rFonts w:eastAsia="Times New Roman"/>
      <w:b/>
      <w:szCs w:val="26"/>
    </w:rPr>
  </w:style>
  <w:style w:type="character" w:customStyle="1" w:styleId="SpecialChapterHeadingChar">
    <w:name w:val="Special Chapter Heading Char"/>
    <w:link w:val="SpecialChapterHeading"/>
    <w:rsid w:val="002A0C01"/>
    <w:rPr>
      <w:rFonts w:ascii="Arial" w:eastAsia="Times New Roman" w:hAnsi="Arial" w:cs="Times New Roman"/>
      <w:b/>
      <w:bCs w:val="0"/>
      <w:sz w:val="24"/>
      <w:szCs w:val="26"/>
      <w:lang w:val="en-GB"/>
    </w:rPr>
  </w:style>
  <w:style w:type="paragraph" w:customStyle="1" w:styleId="SpecialChapterTitle">
    <w:name w:val="Special Chapter Title"/>
    <w:basedOn w:val="CompanySpecial"/>
    <w:link w:val="SpecialChapterTitleChar"/>
    <w:qFormat/>
    <w:rsid w:val="002A0C01"/>
    <w:pPr>
      <w:pageBreakBefore/>
    </w:pPr>
    <w:rPr>
      <w:sz w:val="28"/>
    </w:rPr>
  </w:style>
  <w:style w:type="character" w:customStyle="1" w:styleId="SpecialChapterTitleChar">
    <w:name w:val="Special Chapter Title Char"/>
    <w:link w:val="SpecialChapterTitle"/>
    <w:rsid w:val="002A0C01"/>
    <w:rPr>
      <w:rFonts w:ascii="Arial" w:eastAsia="Times New Roman" w:hAnsi="Arial" w:cs="Times New Roman"/>
      <w:b/>
      <w:color w:val="009530"/>
      <w:sz w:val="28"/>
      <w:szCs w:val="36"/>
      <w:lang w:val="en-GB" w:eastAsia="es-ES"/>
    </w:rPr>
  </w:style>
  <w:style w:type="paragraph" w:customStyle="1" w:styleId="Standard">
    <w:name w:val="Standard"/>
    <w:rsid w:val="00660C09"/>
    <w:pPr>
      <w:tabs>
        <w:tab w:val="left" w:pos="851"/>
        <w:tab w:val="left" w:pos="1701"/>
        <w:tab w:val="left" w:pos="2552"/>
        <w:tab w:val="right" w:pos="9356"/>
      </w:tabs>
      <w:suppressAutoHyphens/>
      <w:autoSpaceDN w:val="0"/>
      <w:spacing w:after="120" w:line="312" w:lineRule="auto"/>
      <w:jc w:val="both"/>
      <w:textAlignment w:val="baseline"/>
    </w:pPr>
    <w:rPr>
      <w:rFonts w:eastAsia="SimSun" w:cs="Calibri"/>
      <w:kern w:val="3"/>
      <w:sz w:val="24"/>
      <w:szCs w:val="22"/>
      <w:lang w:val="en-US" w:eastAsia="en-US"/>
    </w:rPr>
  </w:style>
  <w:style w:type="character" w:styleId="Textoennegrita">
    <w:name w:val="Strong"/>
    <w:uiPriority w:val="22"/>
    <w:qFormat/>
    <w:rsid w:val="00660C09"/>
    <w:rPr>
      <w:b/>
      <w:bCs/>
    </w:rPr>
  </w:style>
  <w:style w:type="paragraph" w:customStyle="1" w:styleId="TableContents">
    <w:name w:val="Table Contents"/>
    <w:basedOn w:val="Standard"/>
    <w:rsid w:val="00660C09"/>
    <w:pPr>
      <w:suppressLineNumbers/>
    </w:pPr>
  </w:style>
  <w:style w:type="paragraph" w:customStyle="1" w:styleId="Textbody">
    <w:name w:val="Text body"/>
    <w:basedOn w:val="Normal"/>
    <w:link w:val="TextbodyChar"/>
    <w:rsid w:val="00660C09"/>
    <w:pPr>
      <w:autoSpaceDN w:val="0"/>
      <w:textAlignment w:val="baseline"/>
    </w:pPr>
    <w:rPr>
      <w:rFonts w:eastAsia="SimSun" w:cs="Calibri"/>
      <w:kern w:val="3"/>
    </w:rPr>
  </w:style>
  <w:style w:type="character" w:customStyle="1" w:styleId="TextbodyChar">
    <w:name w:val="Text body Char"/>
    <w:link w:val="Textbody"/>
    <w:rsid w:val="00660C09"/>
    <w:rPr>
      <w:rFonts w:ascii="Arial" w:eastAsia="SimSun" w:hAnsi="Arial" w:cs="Calibri"/>
      <w:kern w:val="3"/>
      <w:sz w:val="24"/>
    </w:rPr>
  </w:style>
  <w:style w:type="paragraph" w:customStyle="1" w:styleId="CompanyHeader">
    <w:name w:val="Company Header"/>
    <w:basedOn w:val="CompanySpecial"/>
    <w:link w:val="CompanyHeaderChar"/>
    <w:rsid w:val="00FD7537"/>
    <w:rPr>
      <w:sz w:val="20"/>
    </w:rPr>
  </w:style>
  <w:style w:type="character" w:customStyle="1" w:styleId="CompanyHeaderChar">
    <w:name w:val="Company Header Char"/>
    <w:link w:val="CompanyHeader"/>
    <w:rsid w:val="00FD7537"/>
    <w:rPr>
      <w:rFonts w:ascii="Arial" w:eastAsia="Times New Roman" w:hAnsi="Arial" w:cs="Times New Roman"/>
      <w:b/>
      <w:color w:val="009530"/>
      <w:sz w:val="20"/>
      <w:szCs w:val="36"/>
      <w:lang w:eastAsia="es-ES"/>
    </w:rPr>
  </w:style>
  <w:style w:type="paragraph" w:customStyle="1" w:styleId="DocumentType">
    <w:name w:val="Document Type"/>
    <w:basedOn w:val="CompanySpecial"/>
    <w:link w:val="DocumentTypeChar"/>
    <w:rsid w:val="00FD7537"/>
    <w:rPr>
      <w:sz w:val="36"/>
    </w:rPr>
  </w:style>
  <w:style w:type="character" w:customStyle="1" w:styleId="DocumentTypeChar">
    <w:name w:val="Document Type Char"/>
    <w:link w:val="DocumentType"/>
    <w:rsid w:val="00FD7537"/>
    <w:rPr>
      <w:rFonts w:ascii="Arial" w:eastAsia="Times New Roman" w:hAnsi="Arial" w:cs="Times New Roman"/>
      <w:b/>
      <w:color w:val="009530"/>
      <w:sz w:val="36"/>
      <w:szCs w:val="36"/>
      <w:lang w:eastAsia="es-ES"/>
    </w:rPr>
  </w:style>
  <w:style w:type="character" w:styleId="Nmerodepgina">
    <w:name w:val="page number"/>
    <w:rsid w:val="005C7E38"/>
  </w:style>
  <w:style w:type="paragraph" w:customStyle="1" w:styleId="Tablebody">
    <w:name w:val="Table body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40" w:after="40" w:line="240" w:lineRule="auto"/>
      <w:jc w:val="left"/>
    </w:pPr>
    <w:rPr>
      <w:rFonts w:ascii="Calibri" w:eastAsia="Batang" w:hAnsi="Calibri"/>
      <w:sz w:val="22"/>
      <w:szCs w:val="20"/>
      <w:lang w:val="en-AU"/>
    </w:rPr>
  </w:style>
  <w:style w:type="paragraph" w:styleId="Sangradetextonormal">
    <w:name w:val="Body Text Indent"/>
    <w:basedOn w:val="Normal"/>
    <w:link w:val="Sangradetextonormal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567"/>
      <w:jc w:val="left"/>
    </w:pPr>
    <w:rPr>
      <w:rFonts w:ascii="Calibri" w:eastAsia="Times New Roman" w:hAnsi="Calibri"/>
      <w:sz w:val="22"/>
      <w:szCs w:val="20"/>
      <w:lang w:val="en-AU" w:eastAsia="es-ES"/>
    </w:rPr>
  </w:style>
  <w:style w:type="character" w:customStyle="1" w:styleId="SangradetextonormalCar">
    <w:name w:val="Sangría de texto normal Car"/>
    <w:link w:val="Sangradetextonormal"/>
    <w:rsid w:val="005C7E38"/>
    <w:rPr>
      <w:rFonts w:ascii="Calibri" w:eastAsia="Times New Roman" w:hAnsi="Calibri"/>
      <w:sz w:val="22"/>
      <w:lang w:eastAsia="es-ES"/>
    </w:rPr>
  </w:style>
  <w:style w:type="character" w:styleId="Hipervnculovisitado">
    <w:name w:val="FollowedHyperlink"/>
    <w:rsid w:val="005C7E38"/>
    <w:rPr>
      <w:color w:val="800080"/>
      <w:u w:val="single"/>
    </w:rPr>
  </w:style>
  <w:style w:type="paragraph" w:customStyle="1" w:styleId="TableHeader">
    <w:name w:val="Table Header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40" w:after="40" w:line="240" w:lineRule="auto"/>
      <w:jc w:val="left"/>
    </w:pPr>
    <w:rPr>
      <w:rFonts w:ascii="Calibri" w:eastAsia="Batang" w:hAnsi="Calibri"/>
      <w:b/>
      <w:sz w:val="22"/>
      <w:szCs w:val="20"/>
      <w:lang w:val="en-AU"/>
    </w:rPr>
  </w:style>
  <w:style w:type="character" w:customStyle="1" w:styleId="Listaconvietas2Car">
    <w:name w:val="Lista con viñetas 2 Car"/>
    <w:link w:val="Listaconvietas2"/>
    <w:rsid w:val="005C7E38"/>
    <w:rPr>
      <w:sz w:val="24"/>
      <w:szCs w:val="22"/>
      <w:lang w:val="en-GB" w:eastAsia="en-US"/>
    </w:rPr>
  </w:style>
  <w:style w:type="paragraph" w:customStyle="1" w:styleId="Appendix">
    <w:name w:val="Appendix"/>
    <w:basedOn w:val="Normal"/>
    <w:next w:val="Textoindependiente"/>
    <w:qFormat/>
    <w:rsid w:val="005C7E38"/>
    <w:pPr>
      <w:keepNext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240" w:line="240" w:lineRule="auto"/>
      <w:jc w:val="left"/>
    </w:pPr>
    <w:rPr>
      <w:rFonts w:ascii="Frutiger-Bold" w:eastAsia="Times New Roman" w:hAnsi="Frutiger-Bold"/>
      <w:sz w:val="32"/>
      <w:szCs w:val="20"/>
      <w:lang w:val="en-AU" w:eastAsia="es-ES"/>
    </w:rPr>
  </w:style>
  <w:style w:type="paragraph" w:styleId="Mapadeldocumento">
    <w:name w:val="Document Map"/>
    <w:basedOn w:val="Normal"/>
    <w:link w:val="MapadeldocumentoCar"/>
    <w:rsid w:val="005C7E38"/>
    <w:pPr>
      <w:shd w:val="clear" w:color="auto" w:fill="00008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Tahoma" w:eastAsia="Times New Roman" w:hAnsi="Tahoma"/>
      <w:sz w:val="22"/>
      <w:szCs w:val="20"/>
      <w:lang w:val="en-AU" w:eastAsia="es-ES"/>
    </w:rPr>
  </w:style>
  <w:style w:type="character" w:customStyle="1" w:styleId="MapadeldocumentoCar">
    <w:name w:val="Mapa del documento Car"/>
    <w:link w:val="Mapadeldocumento"/>
    <w:rsid w:val="005C7E38"/>
    <w:rPr>
      <w:rFonts w:ascii="Tahoma" w:eastAsia="Times New Roman" w:hAnsi="Tahoma"/>
      <w:sz w:val="22"/>
      <w:shd w:val="clear" w:color="auto" w:fill="000080"/>
      <w:lang w:eastAsia="es-ES"/>
    </w:rPr>
  </w:style>
  <w:style w:type="paragraph" w:customStyle="1" w:styleId="Title2">
    <w:name w:val="Title2"/>
    <w:basedOn w:val="Normal"/>
    <w:rsid w:val="005C7E38"/>
    <w:pPr>
      <w:keepNext/>
      <w:pageBreakBefore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240" w:line="240" w:lineRule="auto"/>
      <w:jc w:val="center"/>
    </w:pPr>
    <w:rPr>
      <w:rFonts w:ascii="Calibri" w:eastAsia="Batang" w:hAnsi="Calibri"/>
      <w:b/>
      <w:kern w:val="28"/>
      <w:sz w:val="40"/>
      <w:szCs w:val="36"/>
      <w:lang w:val="en-AU"/>
    </w:rPr>
  </w:style>
  <w:style w:type="paragraph" w:customStyle="1" w:styleId="tablebullet">
    <w:name w:val="table bullet"/>
    <w:basedOn w:val="Normal"/>
    <w:rsid w:val="005C7E38"/>
    <w:pPr>
      <w:numPr>
        <w:numId w:val="8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40" w:after="40" w:line="240" w:lineRule="auto"/>
      <w:jc w:val="left"/>
    </w:pPr>
    <w:rPr>
      <w:rFonts w:ascii="Calibri" w:eastAsia="Times New Roman" w:hAnsi="Calibri"/>
      <w:sz w:val="22"/>
      <w:szCs w:val="20"/>
      <w:lang w:val="en-AU" w:eastAsia="es-ES"/>
    </w:rPr>
  </w:style>
  <w:style w:type="paragraph" w:styleId="Revisin">
    <w:name w:val="Revision"/>
    <w:hidden/>
    <w:uiPriority w:val="99"/>
    <w:semiHidden/>
    <w:rsid w:val="005C7E38"/>
    <w:rPr>
      <w:rFonts w:ascii="Calibri" w:eastAsia="Times New Roman" w:hAnsi="Calibri"/>
      <w:sz w:val="22"/>
      <w:lang w:eastAsia="es-ES"/>
    </w:rPr>
  </w:style>
  <w:style w:type="paragraph" w:customStyle="1" w:styleId="Title3">
    <w:name w:val="Title3"/>
    <w:basedOn w:val="Normal"/>
    <w:next w:val="Textoindependiente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360" w:after="240" w:line="240" w:lineRule="auto"/>
      <w:jc w:val="left"/>
    </w:pPr>
    <w:rPr>
      <w:rFonts w:ascii="Calibri" w:eastAsia="Times New Roman" w:hAnsi="Calibri"/>
      <w:b/>
      <w:sz w:val="28"/>
      <w:szCs w:val="20"/>
      <w:u w:val="single"/>
      <w:lang w:val="en-CA" w:eastAsia="es-ES"/>
    </w:rPr>
  </w:style>
  <w:style w:type="paragraph" w:styleId="Textonotapie">
    <w:name w:val="footnote text"/>
    <w:basedOn w:val="Normal"/>
    <w:link w:val="Textonotapie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sz w:val="20"/>
      <w:szCs w:val="20"/>
      <w:lang w:val="en-US"/>
    </w:rPr>
  </w:style>
  <w:style w:type="character" w:customStyle="1" w:styleId="TextonotapieCar">
    <w:name w:val="Texto nota pie Car"/>
    <w:link w:val="Textonotapie"/>
    <w:rsid w:val="005C7E38"/>
    <w:rPr>
      <w:rFonts w:eastAsia="Times New Roman"/>
      <w:lang w:val="en-US" w:eastAsia="en-US"/>
    </w:rPr>
  </w:style>
  <w:style w:type="character" w:styleId="Refdenotaalpie">
    <w:name w:val="footnote reference"/>
    <w:rsid w:val="005C7E38"/>
    <w:rPr>
      <w:vertAlign w:val="superscript"/>
    </w:rPr>
  </w:style>
  <w:style w:type="paragraph" w:customStyle="1" w:styleId="List-Letter">
    <w:name w:val="List - Letter"/>
    <w:basedOn w:val="Normal"/>
    <w:rsid w:val="005C7E38"/>
    <w:pPr>
      <w:widowControl w:val="0"/>
      <w:tabs>
        <w:tab w:val="clear" w:pos="1701"/>
        <w:tab w:val="clear" w:pos="2552"/>
        <w:tab w:val="clear" w:pos="7088"/>
        <w:tab w:val="clear" w:pos="9356"/>
        <w:tab w:val="num" w:pos="567"/>
        <w:tab w:val="num" w:pos="851"/>
      </w:tabs>
      <w:spacing w:after="0" w:line="240" w:lineRule="auto"/>
      <w:ind w:left="567" w:hanging="567"/>
      <w:jc w:val="left"/>
    </w:pPr>
    <w:rPr>
      <w:rFonts w:ascii="Frutiger-Roman" w:eastAsia="Batang" w:hAnsi="Frutiger-Roman"/>
      <w:sz w:val="21"/>
      <w:szCs w:val="20"/>
      <w:lang w:val="en-CA" w:eastAsia="zh-CN"/>
    </w:rPr>
  </w:style>
  <w:style w:type="paragraph" w:customStyle="1" w:styleId="Figure">
    <w:name w:val="Figure"/>
    <w:basedOn w:val="Textoindependiente"/>
    <w:link w:val="FigureCar"/>
    <w:qFormat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pacing w:before="60" w:after="240" w:line="240" w:lineRule="auto"/>
      <w:jc w:val="center"/>
    </w:pPr>
    <w:rPr>
      <w:rFonts w:ascii="Calibri" w:eastAsia="Times New Roman" w:hAnsi="Calibri"/>
      <w:b/>
      <w:i/>
      <w:sz w:val="22"/>
      <w:szCs w:val="20"/>
      <w:lang w:val="en-AU" w:eastAsia="es-ES"/>
    </w:rPr>
  </w:style>
  <w:style w:type="character" w:customStyle="1" w:styleId="FigureCar">
    <w:name w:val="Figure Car"/>
    <w:link w:val="Figure"/>
    <w:rsid w:val="005C7E38"/>
    <w:rPr>
      <w:rFonts w:ascii="Calibri" w:eastAsia="Times New Roman" w:hAnsi="Calibri"/>
      <w:b/>
      <w:i/>
      <w:sz w:val="22"/>
      <w:lang w:eastAsia="es-ES"/>
    </w:rPr>
  </w:style>
  <w:style w:type="paragraph" w:customStyle="1" w:styleId="CrossReference">
    <w:name w:val="Cross Reference"/>
    <w:basedOn w:val="Normal"/>
    <w:link w:val="CrossReferenceCar"/>
    <w:qFormat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567"/>
      <w:jc w:val="left"/>
    </w:pPr>
    <w:rPr>
      <w:rFonts w:ascii="Calibri" w:eastAsia="Times New Roman" w:hAnsi="Calibri"/>
      <w:b/>
      <w:i/>
      <w:sz w:val="22"/>
      <w:szCs w:val="20"/>
      <w:lang w:val="en-AU" w:eastAsia="es-ES"/>
    </w:rPr>
  </w:style>
  <w:style w:type="character" w:customStyle="1" w:styleId="CrossReferenceCar">
    <w:name w:val="Cross Reference Car"/>
    <w:link w:val="CrossReference"/>
    <w:rsid w:val="005C7E38"/>
    <w:rPr>
      <w:rFonts w:ascii="Calibri" w:eastAsia="Times New Roman" w:hAnsi="Calibri"/>
      <w:b/>
      <w:i/>
      <w:sz w:val="22"/>
      <w:lang w:eastAsia="es-ES"/>
    </w:rPr>
  </w:style>
  <w:style w:type="paragraph" w:customStyle="1" w:styleId="Sign-Off">
    <w:name w:val="Sign-Off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leader="underscore" w:pos="5040"/>
      </w:tabs>
      <w:suppressAutoHyphens w:val="0"/>
      <w:spacing w:after="0" w:line="240" w:lineRule="auto"/>
      <w:jc w:val="left"/>
    </w:pPr>
    <w:rPr>
      <w:rFonts w:ascii="Frutiger-Roman" w:eastAsia="Times New Roman" w:hAnsi="Frutiger-Roman"/>
      <w:sz w:val="20"/>
      <w:szCs w:val="20"/>
      <w:lang w:val="en-US"/>
    </w:rPr>
  </w:style>
  <w:style w:type="character" w:customStyle="1" w:styleId="shorttext">
    <w:name w:val="short_text"/>
    <w:rsid w:val="005C7E38"/>
  </w:style>
  <w:style w:type="paragraph" w:customStyle="1" w:styleId="ParaText">
    <w:name w:val="ParaText"/>
    <w:basedOn w:val="Normal"/>
    <w:link w:val="ParaTextCh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240" w:line="300" w:lineRule="auto"/>
      <w:jc w:val="left"/>
    </w:pPr>
    <w:rPr>
      <w:rFonts w:ascii="Times New Roman" w:eastAsia="Times New Roman" w:hAnsi="Times New Roman"/>
      <w:sz w:val="22"/>
      <w:szCs w:val="20"/>
      <w:lang w:val="en-AU"/>
    </w:rPr>
  </w:style>
  <w:style w:type="character" w:customStyle="1" w:styleId="ParaTextChar">
    <w:name w:val="ParaText Char"/>
    <w:link w:val="ParaText"/>
    <w:rsid w:val="005C7E38"/>
    <w:rPr>
      <w:rFonts w:ascii="Times New Roman" w:eastAsia="Times New Roman" w:hAnsi="Times New Roman"/>
      <w:sz w:val="22"/>
      <w:lang w:eastAsia="en-US"/>
    </w:rPr>
  </w:style>
  <w:style w:type="paragraph" w:customStyle="1" w:styleId="BodyText-Indent">
    <w:name w:val="Body Text - Indent"/>
    <w:basedOn w:val="Textoindependiente"/>
    <w:rsid w:val="005C7E38"/>
    <w:pPr>
      <w:widowControl w:val="0"/>
      <w:tabs>
        <w:tab w:val="clear" w:pos="851"/>
        <w:tab w:val="clear" w:pos="1701"/>
        <w:tab w:val="clear" w:pos="2552"/>
        <w:tab w:val="clear" w:pos="7088"/>
        <w:tab w:val="clear" w:pos="9356"/>
      </w:tabs>
      <w:spacing w:before="120" w:line="240" w:lineRule="auto"/>
      <w:ind w:left="567"/>
    </w:pPr>
    <w:rPr>
      <w:rFonts w:ascii="Calibri" w:eastAsia="Batang" w:hAnsi="Calibri"/>
      <w:sz w:val="22"/>
      <w:szCs w:val="20"/>
      <w:lang w:val="en-AU"/>
    </w:rPr>
  </w:style>
  <w:style w:type="paragraph" w:styleId="Tabladeilustraciones">
    <w:name w:val="table of figures"/>
    <w:basedOn w:val="Normal"/>
    <w:next w:val="Normal"/>
    <w:uiPriority w:val="99"/>
    <w:rsid w:val="0079540F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line="240" w:lineRule="auto"/>
      <w:jc w:val="left"/>
    </w:pPr>
    <w:rPr>
      <w:rFonts w:eastAsia="Times New Roman"/>
      <w:szCs w:val="20"/>
      <w:lang w:val="en-AU" w:eastAsia="es-ES"/>
    </w:rPr>
  </w:style>
  <w:style w:type="paragraph" w:customStyle="1" w:styleId="bullet01">
    <w:name w:val="bullet 01"/>
    <w:basedOn w:val="Normal"/>
    <w:link w:val="bullet01Ch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ind w:left="567" w:hanging="567"/>
      <w:jc w:val="left"/>
    </w:pPr>
    <w:rPr>
      <w:rFonts w:ascii="Calibri" w:eastAsia="Batang" w:hAnsi="Calibri"/>
      <w:sz w:val="22"/>
      <w:szCs w:val="20"/>
      <w:lang w:val="en-AU"/>
    </w:rPr>
  </w:style>
  <w:style w:type="character" w:customStyle="1" w:styleId="bullet01Char">
    <w:name w:val="bullet 01 Char"/>
    <w:link w:val="bullet01"/>
    <w:rsid w:val="005C7E38"/>
    <w:rPr>
      <w:rFonts w:ascii="Calibri" w:eastAsia="Batang" w:hAnsi="Calibri"/>
      <w:sz w:val="22"/>
      <w:lang w:eastAsia="en-US"/>
    </w:rPr>
  </w:style>
  <w:style w:type="character" w:customStyle="1" w:styleId="HeaderChar1">
    <w:name w:val="Header Char1"/>
    <w:rsid w:val="005C7E38"/>
    <w:rPr>
      <w:rFonts w:ascii="Calibri" w:hAnsi="Calibri"/>
      <w:sz w:val="18"/>
      <w:lang w:eastAsia="es-ES"/>
    </w:rPr>
  </w:style>
  <w:style w:type="paragraph" w:customStyle="1" w:styleId="BodyTextKeep">
    <w:name w:val="Body Text Keep"/>
    <w:basedOn w:val="Textoindependiente"/>
    <w:rsid w:val="005C7E38"/>
    <w:pPr>
      <w:keepNext/>
      <w:tabs>
        <w:tab w:val="clear" w:pos="851"/>
        <w:tab w:val="clear" w:pos="1701"/>
        <w:tab w:val="clear" w:pos="2552"/>
        <w:tab w:val="clear" w:pos="7088"/>
        <w:tab w:val="clear" w:pos="9356"/>
        <w:tab w:val="left" w:pos="-810"/>
        <w:tab w:val="left" w:pos="9630"/>
      </w:tabs>
      <w:suppressAutoHyphens w:val="0"/>
      <w:spacing w:after="240" w:line="240" w:lineRule="atLeast"/>
      <w:jc w:val="left"/>
    </w:pPr>
    <w:rPr>
      <w:rFonts w:eastAsia="Times New Roman"/>
      <w:spacing w:val="-5"/>
      <w:sz w:val="20"/>
      <w:szCs w:val="20"/>
      <w:lang w:val="en-US"/>
    </w:rPr>
  </w:style>
  <w:style w:type="paragraph" w:customStyle="1" w:styleId="NormalSmall">
    <w:name w:val="NormalSmall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Frutiger-Roman" w:eastAsia="Times New Roman" w:hAnsi="Frutiger-Roman"/>
      <w:spacing w:val="-2"/>
      <w:sz w:val="18"/>
      <w:szCs w:val="20"/>
      <w:lang w:val="en-AU"/>
    </w:rPr>
  </w:style>
  <w:style w:type="paragraph" w:customStyle="1" w:styleId="bullet02">
    <w:name w:val="bullet 02"/>
    <w:basedOn w:val="Normal"/>
    <w:rsid w:val="005C7E38"/>
    <w:pPr>
      <w:widowControl w:val="0"/>
      <w:numPr>
        <w:numId w:val="9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jc w:val="left"/>
    </w:pPr>
    <w:rPr>
      <w:rFonts w:ascii="Calibri" w:eastAsia="Batang" w:hAnsi="Calibri"/>
      <w:sz w:val="22"/>
      <w:szCs w:val="20"/>
      <w:lang w:val="en-AU"/>
    </w:rPr>
  </w:style>
  <w:style w:type="paragraph" w:styleId="Cita">
    <w:name w:val="Quote"/>
    <w:basedOn w:val="Normal"/>
    <w:next w:val="Normal"/>
    <w:link w:val="CitaCar"/>
    <w:uiPriority w:val="29"/>
    <w:qFormat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Calibri" w:eastAsia="Times New Roman" w:hAnsi="Calibri"/>
      <w:i/>
      <w:iCs/>
      <w:color w:val="000000"/>
      <w:sz w:val="22"/>
      <w:szCs w:val="20"/>
      <w:lang w:val="en-AU" w:eastAsia="es-ES"/>
    </w:rPr>
  </w:style>
  <w:style w:type="character" w:customStyle="1" w:styleId="CitaCar">
    <w:name w:val="Cita Car"/>
    <w:link w:val="Cita"/>
    <w:uiPriority w:val="29"/>
    <w:rsid w:val="005C7E38"/>
    <w:rPr>
      <w:rFonts w:ascii="Calibri" w:eastAsia="Times New Roman" w:hAnsi="Calibri"/>
      <w:i/>
      <w:iCs/>
      <w:color w:val="000000"/>
      <w:sz w:val="22"/>
      <w:lang w:eastAsia="es-ES"/>
    </w:rPr>
  </w:style>
  <w:style w:type="paragraph" w:customStyle="1" w:styleId="Reqt">
    <w:name w:val="Reqt"/>
    <w:basedOn w:val="Normal"/>
    <w:rsid w:val="005C7E38"/>
    <w:pPr>
      <w:keepLines/>
      <w:numPr>
        <w:numId w:val="10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pacing w:after="0" w:line="240" w:lineRule="auto"/>
      <w:jc w:val="left"/>
    </w:pPr>
    <w:rPr>
      <w:rFonts w:ascii="Calibri" w:eastAsia="Times New Roman" w:hAnsi="Calibri"/>
      <w:sz w:val="22"/>
      <w:szCs w:val="20"/>
      <w:lang w:val="en-AU"/>
    </w:rPr>
  </w:style>
  <w:style w:type="character" w:customStyle="1" w:styleId="FooterChar2">
    <w:name w:val="Footer Char2"/>
    <w:rsid w:val="005C7E38"/>
    <w:rPr>
      <w:rFonts w:ascii="Calibri" w:hAnsi="Calibri"/>
      <w:sz w:val="18"/>
      <w:lang w:eastAsia="es-ES"/>
    </w:rPr>
  </w:style>
  <w:style w:type="paragraph" w:customStyle="1" w:styleId="Feature">
    <w:name w:val="Feature"/>
    <w:basedOn w:val="Normal"/>
    <w:qFormat/>
    <w:rsid w:val="005C7E38"/>
    <w:pPr>
      <w:numPr>
        <w:numId w:val="11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pacing w:after="0" w:line="240" w:lineRule="auto"/>
      <w:ind w:left="1134" w:hanging="1134"/>
      <w:jc w:val="left"/>
    </w:pPr>
    <w:rPr>
      <w:rFonts w:ascii="Calibri" w:eastAsia="Times New Roman" w:hAnsi="Calibri"/>
      <w:sz w:val="22"/>
      <w:szCs w:val="20"/>
      <w:lang w:val="en-CA" w:eastAsia="es-ES"/>
    </w:rPr>
  </w:style>
  <w:style w:type="paragraph" w:customStyle="1" w:styleId="Appendix1">
    <w:name w:val="Appendix 1"/>
    <w:basedOn w:val="Normal"/>
    <w:next w:val="Textoindependiente"/>
    <w:rsid w:val="005C7E38"/>
    <w:pPr>
      <w:keepNext/>
      <w:pageBreakBefore/>
      <w:numPr>
        <w:numId w:val="13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360" w:line="240" w:lineRule="auto"/>
      <w:jc w:val="left"/>
    </w:pPr>
    <w:rPr>
      <w:rFonts w:ascii="Calibri" w:eastAsia="Batang" w:hAnsi="Calibri"/>
      <w:b/>
      <w:sz w:val="36"/>
      <w:szCs w:val="36"/>
      <w:lang w:val="en-AU"/>
    </w:rPr>
  </w:style>
  <w:style w:type="paragraph" w:customStyle="1" w:styleId="Appendix2">
    <w:name w:val="Appendix 2"/>
    <w:basedOn w:val="Normal"/>
    <w:next w:val="Textoindependiente"/>
    <w:rsid w:val="005C7E38"/>
    <w:pPr>
      <w:keepNext/>
      <w:numPr>
        <w:ilvl w:val="1"/>
        <w:numId w:val="13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40" w:line="240" w:lineRule="auto"/>
      <w:jc w:val="left"/>
    </w:pPr>
    <w:rPr>
      <w:rFonts w:ascii="Calibri" w:eastAsia="Batang" w:hAnsi="Calibri"/>
      <w:b/>
      <w:sz w:val="32"/>
      <w:szCs w:val="20"/>
      <w:lang w:val="en-AU"/>
    </w:rPr>
  </w:style>
  <w:style w:type="paragraph" w:customStyle="1" w:styleId="Appendix3">
    <w:name w:val="Appendix 3"/>
    <w:basedOn w:val="Normal"/>
    <w:next w:val="Textoindependiente"/>
    <w:rsid w:val="005C7E38"/>
    <w:pPr>
      <w:keepNext/>
      <w:numPr>
        <w:ilvl w:val="2"/>
        <w:numId w:val="13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40" w:line="240" w:lineRule="auto"/>
      <w:jc w:val="left"/>
    </w:pPr>
    <w:rPr>
      <w:rFonts w:ascii="Calibri" w:eastAsia="Batang" w:hAnsi="Calibri"/>
      <w:b/>
      <w:sz w:val="28"/>
      <w:szCs w:val="20"/>
      <w:lang w:val="en-AU"/>
    </w:rPr>
  </w:style>
  <w:style w:type="character" w:customStyle="1" w:styleId="rvts3">
    <w:name w:val="rvts3"/>
    <w:rsid w:val="005C7E38"/>
  </w:style>
  <w:style w:type="paragraph" w:customStyle="1" w:styleId="font0">
    <w:name w:val="font0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color w:val="000000"/>
      <w:sz w:val="20"/>
      <w:szCs w:val="20"/>
      <w:lang w:val="en-AU" w:eastAsia="en-AU"/>
    </w:rPr>
  </w:style>
  <w:style w:type="paragraph" w:customStyle="1" w:styleId="font5">
    <w:name w:val="font5"/>
    <w:basedOn w:val="Normal"/>
    <w:uiPriority w:val="99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i/>
      <w:iCs/>
      <w:color w:val="000000"/>
      <w:sz w:val="20"/>
      <w:szCs w:val="20"/>
      <w:lang w:val="en-AU" w:eastAsia="en-AU"/>
    </w:rPr>
  </w:style>
  <w:style w:type="paragraph" w:customStyle="1" w:styleId="xl63">
    <w:name w:val="xl63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xl64">
    <w:name w:val="xl64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xl65">
    <w:name w:val="xl65"/>
    <w:basedOn w:val="Normal"/>
    <w:rsid w:val="005C7E38"/>
    <w:pPr>
      <w:pBdr>
        <w:top w:val="single" w:sz="4" w:space="0" w:color="auto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xl66">
    <w:name w:val="xl66"/>
    <w:basedOn w:val="Normal"/>
    <w:rsid w:val="005C7E38"/>
    <w:pPr>
      <w:pBdr>
        <w:top w:val="single" w:sz="4" w:space="0" w:color="BFBFBF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xl67">
    <w:name w:val="xl67"/>
    <w:basedOn w:val="Normal"/>
    <w:rsid w:val="005C7E38"/>
    <w:pPr>
      <w:pBdr>
        <w:top w:val="single" w:sz="4" w:space="0" w:color="BFBFBF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xl68">
    <w:name w:val="xl68"/>
    <w:basedOn w:val="Normal"/>
    <w:rsid w:val="005C7E38"/>
    <w:pPr>
      <w:pBdr>
        <w:top w:val="single" w:sz="4" w:space="0" w:color="auto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69">
    <w:name w:val="xl69"/>
    <w:basedOn w:val="Normal"/>
    <w:uiPriority w:val="99"/>
    <w:rsid w:val="005C7E38"/>
    <w:pPr>
      <w:pBdr>
        <w:top w:val="single" w:sz="4" w:space="0" w:color="BFBFBF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70">
    <w:name w:val="xl70"/>
    <w:basedOn w:val="Normal"/>
    <w:uiPriority w:val="99"/>
    <w:rsid w:val="005C7E38"/>
    <w:pPr>
      <w:pBdr>
        <w:top w:val="single" w:sz="4" w:space="0" w:color="BFBFBF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71">
    <w:name w:val="xl71"/>
    <w:basedOn w:val="Normal"/>
    <w:uiPriority w:val="99"/>
    <w:rsid w:val="005C7E38"/>
    <w:pPr>
      <w:pBdr>
        <w:top w:val="single" w:sz="4" w:space="0" w:color="auto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72">
    <w:name w:val="xl72"/>
    <w:basedOn w:val="Normal"/>
    <w:uiPriority w:val="99"/>
    <w:rsid w:val="005C7E38"/>
    <w:pPr>
      <w:pBdr>
        <w:top w:val="single" w:sz="4" w:space="0" w:color="BFBFBF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73">
    <w:name w:val="xl73"/>
    <w:basedOn w:val="Normal"/>
    <w:uiPriority w:val="99"/>
    <w:rsid w:val="005C7E38"/>
    <w:pPr>
      <w:pBdr>
        <w:top w:val="single" w:sz="4" w:space="0" w:color="BFBFBF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1"/>
      <w:szCs w:val="21"/>
      <w:lang w:val="en-AU" w:eastAsia="en-AU"/>
    </w:rPr>
  </w:style>
  <w:style w:type="paragraph" w:customStyle="1" w:styleId="xl74">
    <w:name w:val="xl74"/>
    <w:basedOn w:val="Normal"/>
    <w:uiPriority w:val="99"/>
    <w:rsid w:val="005C7E3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21"/>
      <w:szCs w:val="21"/>
      <w:lang w:val="en-AU" w:eastAsia="en-AU"/>
    </w:rPr>
  </w:style>
  <w:style w:type="paragraph" w:customStyle="1" w:styleId="xl75">
    <w:name w:val="xl75"/>
    <w:basedOn w:val="Normal"/>
    <w:uiPriority w:val="99"/>
    <w:rsid w:val="005C7E3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21"/>
      <w:szCs w:val="21"/>
      <w:lang w:val="en-AU" w:eastAsia="en-AU"/>
    </w:rPr>
  </w:style>
  <w:style w:type="paragraph" w:customStyle="1" w:styleId="xl76">
    <w:name w:val="xl76"/>
    <w:basedOn w:val="Normal"/>
    <w:uiPriority w:val="99"/>
    <w:rsid w:val="005C7E38"/>
    <w:pPr>
      <w:pBdr>
        <w:top w:val="single" w:sz="4" w:space="0" w:color="BFBFBF"/>
        <w:left w:val="single" w:sz="4" w:space="0" w:color="auto"/>
        <w:bottom w:val="single" w:sz="4" w:space="0" w:color="BFBFBF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alibri" w:eastAsia="Times New Roman" w:hAnsi="Calibri" w:cs="Calibri"/>
      <w:sz w:val="22"/>
      <w:lang w:val="en-AU" w:eastAsia="en-AU"/>
    </w:rPr>
  </w:style>
  <w:style w:type="paragraph" w:customStyle="1" w:styleId="Body">
    <w:name w:val="Body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</w:tabs>
      <w:suppressAutoHyphens w:val="0"/>
      <w:snapToGrid w:val="0"/>
      <w:spacing w:after="0" w:line="280" w:lineRule="atLeast"/>
      <w:ind w:left="360"/>
      <w:jc w:val="left"/>
    </w:pPr>
    <w:rPr>
      <w:rFonts w:ascii="Verdana" w:eastAsia="Times New Roman" w:hAnsi="Verdana"/>
      <w:szCs w:val="24"/>
      <w:lang w:val="es-ES_tradnl" w:eastAsia="es-ES_tradnl"/>
    </w:rPr>
  </w:style>
  <w:style w:type="paragraph" w:customStyle="1" w:styleId="Steps">
    <w:name w:val="Steps"/>
    <w:basedOn w:val="Normal"/>
    <w:rsid w:val="005C7E38"/>
    <w:pPr>
      <w:numPr>
        <w:numId w:val="12"/>
      </w:numPr>
      <w:tabs>
        <w:tab w:val="clear" w:pos="851"/>
        <w:tab w:val="clear" w:pos="1701"/>
        <w:tab w:val="clear" w:pos="2552"/>
        <w:tab w:val="clear" w:pos="7088"/>
        <w:tab w:val="clear" w:pos="9356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</w:tabs>
      <w:suppressAutoHyphens w:val="0"/>
      <w:spacing w:after="0" w:line="280" w:lineRule="atLeast"/>
      <w:jc w:val="left"/>
    </w:pPr>
    <w:rPr>
      <w:rFonts w:ascii="Verdana" w:eastAsia="Times New Roman" w:hAnsi="Verdana"/>
      <w:color w:val="000000"/>
      <w:szCs w:val="20"/>
      <w:lang w:val="es-ES_tradnl" w:eastAsia="es-ES_tradnl"/>
    </w:rPr>
  </w:style>
  <w:style w:type="character" w:customStyle="1" w:styleId="DescripcinCar">
    <w:name w:val="Descripción Car"/>
    <w:link w:val="Descripcin"/>
    <w:rsid w:val="005C7E38"/>
    <w:rPr>
      <w:bCs/>
      <w:i/>
      <w:szCs w:val="18"/>
      <w:lang w:val="en-GB" w:eastAsia="en-US"/>
    </w:rPr>
  </w:style>
  <w:style w:type="paragraph" w:customStyle="1" w:styleId="Code">
    <w:name w:val="Code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567"/>
      <w:jc w:val="left"/>
    </w:pPr>
    <w:rPr>
      <w:rFonts w:ascii="Lucida Console" w:eastAsia="Times New Roman" w:hAnsi="Lucida Console"/>
      <w:color w:val="4F81BD"/>
      <w:sz w:val="18"/>
      <w:szCs w:val="20"/>
      <w:lang w:val="en-AU" w:eastAsia="es-E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s-ES_tradnl" w:eastAsia="es-ES_tradnl"/>
    </w:rPr>
  </w:style>
  <w:style w:type="character" w:customStyle="1" w:styleId="HTMLconformatoprevioCar">
    <w:name w:val="HTML con formato previo Car"/>
    <w:link w:val="HTMLconformatoprevio"/>
    <w:uiPriority w:val="99"/>
    <w:rsid w:val="005C7E38"/>
    <w:rPr>
      <w:rFonts w:ascii="Courier New" w:eastAsia="Times New Roman" w:hAnsi="Courier New" w:cs="Courier New"/>
      <w:lang w:val="es-ES_tradnl" w:eastAsia="es-ES_tradnl"/>
    </w:rPr>
  </w:style>
  <w:style w:type="character" w:customStyle="1" w:styleId="TableTextChar">
    <w:name w:val="Table Text Char"/>
    <w:link w:val="TableText"/>
    <w:rsid w:val="005C7E38"/>
    <w:rPr>
      <w:rFonts w:ascii="Century Gothic" w:hAnsi="Century Gothic"/>
      <w:szCs w:val="22"/>
      <w:lang w:eastAsia="en-US"/>
    </w:rPr>
  </w:style>
  <w:style w:type="paragraph" w:customStyle="1" w:styleId="TableText">
    <w:name w:val="Table Text"/>
    <w:basedOn w:val="Normal"/>
    <w:link w:val="TableTextCh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jc w:val="left"/>
    </w:pPr>
    <w:rPr>
      <w:rFonts w:ascii="Century Gothic" w:hAnsi="Century Gothic"/>
      <w:sz w:val="20"/>
      <w:lang w:val="en-AU"/>
    </w:rPr>
  </w:style>
  <w:style w:type="character" w:customStyle="1" w:styleId="TableHeadingChar">
    <w:name w:val="Table Heading Char"/>
    <w:link w:val="TableHeading"/>
    <w:locked/>
    <w:rsid w:val="005C7E38"/>
    <w:rPr>
      <w:rFonts w:ascii="Century Gothic" w:hAnsi="Century Gothic"/>
      <w:b/>
      <w:szCs w:val="22"/>
      <w:lang w:eastAsia="en-US"/>
    </w:rPr>
  </w:style>
  <w:style w:type="paragraph" w:customStyle="1" w:styleId="TableHeading">
    <w:name w:val="Table Heading"/>
    <w:basedOn w:val="Normal"/>
    <w:next w:val="TableText"/>
    <w:link w:val="TableHeadingChar"/>
    <w:rsid w:val="005C7E38"/>
    <w:pPr>
      <w:keepNext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ind w:left="57"/>
      <w:jc w:val="left"/>
    </w:pPr>
    <w:rPr>
      <w:rFonts w:ascii="Century Gothic" w:hAnsi="Century Gothic"/>
      <w:b/>
      <w:sz w:val="20"/>
      <w:lang w:val="en-AU"/>
    </w:rPr>
  </w:style>
  <w:style w:type="numbering" w:customStyle="1" w:styleId="StyleBulletedSymbolsymbolLeft063cmHanging063cm">
    <w:name w:val="Style Bulleted Symbol (symbol) Left:  0.63 cm Hanging:  0.63 cm"/>
    <w:basedOn w:val="Sinlista"/>
    <w:rsid w:val="005C7E38"/>
    <w:pPr>
      <w:numPr>
        <w:numId w:val="14"/>
      </w:numPr>
    </w:pPr>
  </w:style>
  <w:style w:type="paragraph" w:styleId="Fecha">
    <w:name w:val="Date"/>
    <w:basedOn w:val="Normal"/>
    <w:next w:val="Normal"/>
    <w:link w:val="Fecha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240" w:line="240" w:lineRule="auto"/>
      <w:jc w:val="left"/>
    </w:pPr>
    <w:rPr>
      <w:rFonts w:ascii="Century Gothic" w:eastAsia="Times New Roman" w:hAnsi="Century Gothic"/>
      <w:color w:val="333333"/>
      <w:sz w:val="20"/>
      <w:szCs w:val="24"/>
      <w:lang w:val="en-AU"/>
    </w:rPr>
  </w:style>
  <w:style w:type="character" w:customStyle="1" w:styleId="FechaCar">
    <w:name w:val="Fecha Car"/>
    <w:link w:val="Fecha"/>
    <w:rsid w:val="005C7E38"/>
    <w:rPr>
      <w:rFonts w:ascii="Century Gothic" w:eastAsia="Times New Roman" w:hAnsi="Century Gothic"/>
      <w:color w:val="333333"/>
      <w:szCs w:val="24"/>
      <w:lang w:eastAsia="en-US"/>
    </w:rPr>
  </w:style>
  <w:style w:type="paragraph" w:customStyle="1" w:styleId="Hiddentext">
    <w:name w:val="Hidden text"/>
    <w:basedOn w:val="Textoindependiente"/>
    <w:next w:val="Textoindependiente"/>
    <w:link w:val="HiddentextCh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jc w:val="left"/>
    </w:pPr>
    <w:rPr>
      <w:rFonts w:ascii="Century Gothic" w:eastAsia="Times New Roman" w:hAnsi="Century Gothic"/>
      <w:vanish/>
      <w:color w:val="0000FF"/>
      <w:sz w:val="20"/>
      <w:u w:val="dotted"/>
      <w:lang w:val="en-AU"/>
    </w:rPr>
  </w:style>
  <w:style w:type="character" w:customStyle="1" w:styleId="HiddentextChar">
    <w:name w:val="Hidden text Char"/>
    <w:link w:val="Hiddentext"/>
    <w:rsid w:val="005C7E38"/>
    <w:rPr>
      <w:rFonts w:ascii="Century Gothic" w:eastAsia="Times New Roman" w:hAnsi="Century Gothic"/>
      <w:vanish/>
      <w:color w:val="0000FF"/>
      <w:szCs w:val="22"/>
      <w:u w:val="dotted"/>
      <w:lang w:eastAsia="en-US"/>
    </w:rPr>
  </w:style>
  <w:style w:type="paragraph" w:styleId="Textoindependiente2">
    <w:name w:val="Body Text 2"/>
    <w:basedOn w:val="Normal"/>
    <w:link w:val="Textoindependiente2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480" w:lineRule="auto"/>
      <w:jc w:val="left"/>
    </w:pPr>
    <w:rPr>
      <w:rFonts w:ascii="Century Gothic" w:eastAsia="Times New Roman" w:hAnsi="Century Gothic"/>
      <w:color w:val="333333"/>
      <w:sz w:val="20"/>
      <w:szCs w:val="24"/>
      <w:lang w:val="en-AU"/>
    </w:rPr>
  </w:style>
  <w:style w:type="character" w:customStyle="1" w:styleId="Textoindependiente2Car">
    <w:name w:val="Texto independiente 2 Car"/>
    <w:link w:val="Textoindependiente2"/>
    <w:rsid w:val="005C7E38"/>
    <w:rPr>
      <w:rFonts w:ascii="Century Gothic" w:eastAsia="Times New Roman" w:hAnsi="Century Gothic"/>
      <w:color w:val="333333"/>
      <w:szCs w:val="24"/>
      <w:lang w:eastAsia="en-US"/>
    </w:rPr>
  </w:style>
  <w:style w:type="paragraph" w:customStyle="1" w:styleId="DocumentHistory">
    <w:name w:val="Document History"/>
    <w:basedOn w:val="Normal"/>
    <w:next w:val="Normal"/>
    <w:rsid w:val="005C7E38"/>
    <w:pPr>
      <w:pageBreakBefore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40" w:line="240" w:lineRule="auto"/>
      <w:jc w:val="center"/>
    </w:pPr>
    <w:rPr>
      <w:rFonts w:ascii="Arial Bold" w:eastAsia="Times New Roman" w:hAnsi="Arial Bold"/>
      <w:b/>
      <w:caps/>
      <w:sz w:val="32"/>
      <w:szCs w:val="30"/>
      <w:lang w:val="en-AU"/>
    </w:rPr>
  </w:style>
  <w:style w:type="paragraph" w:customStyle="1" w:styleId="DocumentHistory2">
    <w:name w:val="Document History 2"/>
    <w:basedOn w:val="DocumentHistory"/>
    <w:rsid w:val="005C7E38"/>
    <w:pPr>
      <w:pageBreakBefore w:val="0"/>
      <w:jc w:val="left"/>
    </w:pPr>
    <w:rPr>
      <w:caps w:val="0"/>
      <w:sz w:val="24"/>
    </w:rPr>
  </w:style>
  <w:style w:type="paragraph" w:customStyle="1" w:styleId="ProjectName">
    <w:name w:val="Project Name"/>
    <w:basedOn w:val="Normal"/>
    <w:next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840" w:after="0" w:line="240" w:lineRule="auto"/>
      <w:jc w:val="right"/>
    </w:pPr>
    <w:rPr>
      <w:rFonts w:ascii="Arial Bold" w:eastAsia="Times New Roman" w:hAnsi="Arial Bold"/>
      <w:b/>
      <w:smallCaps/>
      <w:sz w:val="36"/>
      <w:lang w:val="en-AU"/>
    </w:rPr>
  </w:style>
  <w:style w:type="paragraph" w:customStyle="1" w:styleId="DocumentTitle">
    <w:name w:val="Document Title"/>
    <w:basedOn w:val="ProjectName"/>
    <w:next w:val="Normal"/>
    <w:rsid w:val="005C7E38"/>
  </w:style>
  <w:style w:type="paragraph" w:customStyle="1" w:styleId="DocumentTitleSidebar">
    <w:name w:val="Document Title Sidebar"/>
    <w:basedOn w:val="DocumentTitle"/>
    <w:rsid w:val="005C7E38"/>
    <w:pPr>
      <w:spacing w:before="0"/>
      <w:ind w:left="57" w:right="57"/>
      <w:jc w:val="center"/>
    </w:pPr>
    <w:rPr>
      <w:rFonts w:cs="Arial"/>
      <w:smallCaps w:val="0"/>
      <w:sz w:val="96"/>
      <w:szCs w:val="120"/>
    </w:rPr>
  </w:style>
  <w:style w:type="paragraph" w:customStyle="1" w:styleId="ProjectReferenceNumber">
    <w:name w:val="Project Reference Number"/>
    <w:basedOn w:val="TableText"/>
    <w:rsid w:val="005C7E38"/>
    <w:pPr>
      <w:jc w:val="right"/>
    </w:pPr>
  </w:style>
  <w:style w:type="paragraph" w:customStyle="1" w:styleId="VersionNumber">
    <w:name w:val="Version Number"/>
    <w:basedOn w:val="Normal"/>
    <w:next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jc w:val="right"/>
    </w:pPr>
    <w:rPr>
      <w:rFonts w:eastAsia="Times New Roman"/>
      <w:sz w:val="22"/>
      <w:szCs w:val="28"/>
      <w:lang w:val="en-AU"/>
    </w:rPr>
  </w:style>
  <w:style w:type="paragraph" w:customStyle="1" w:styleId="VersionDate">
    <w:name w:val="Version Date"/>
    <w:basedOn w:val="VersionNumber"/>
    <w:next w:val="Normal"/>
    <w:rsid w:val="005C7E38"/>
  </w:style>
  <w:style w:type="paragraph" w:customStyle="1" w:styleId="3A5B8D0E64CA4985BBFCEFDF165F36CC">
    <w:name w:val="3A5B8D0E64CA4985BBFCEFDF165F36CC"/>
    <w:rsid w:val="005C7E38"/>
    <w:pPr>
      <w:spacing w:after="200" w:line="276" w:lineRule="auto"/>
    </w:pPr>
    <w:rPr>
      <w:rFonts w:ascii="Century Gothic" w:eastAsia="Times New Roman" w:hAnsi="Century Gothic"/>
      <w:sz w:val="22"/>
      <w:szCs w:val="22"/>
      <w:lang w:val="en-US" w:eastAsia="en-US"/>
    </w:rPr>
  </w:style>
  <w:style w:type="character" w:customStyle="1" w:styleId="SinespaciadoCar">
    <w:name w:val="Sin espaciado Car"/>
    <w:link w:val="Sinespaciado"/>
    <w:uiPriority w:val="1"/>
    <w:rsid w:val="005C7E38"/>
    <w:rPr>
      <w:sz w:val="24"/>
      <w:szCs w:val="22"/>
      <w:lang w:val="en-US" w:eastAsia="en-US"/>
    </w:rPr>
  </w:style>
  <w:style w:type="paragraph" w:customStyle="1" w:styleId="Style1">
    <w:name w:val="Style1"/>
    <w:basedOn w:val="Prrafodelista"/>
    <w:rsid w:val="005C7E38"/>
    <w:pPr>
      <w:numPr>
        <w:numId w:val="15"/>
      </w:numPr>
      <w:tabs>
        <w:tab w:val="clear" w:pos="7088"/>
      </w:tabs>
      <w:suppressAutoHyphens w:val="0"/>
      <w:spacing w:before="0" w:after="0" w:line="240" w:lineRule="auto"/>
      <w:jc w:val="left"/>
    </w:pPr>
    <w:rPr>
      <w:rFonts w:ascii="Century Gothic" w:eastAsia="Times New Roman" w:hAnsi="Century Gothic"/>
      <w:b/>
      <w:color w:val="333333"/>
      <w:szCs w:val="20"/>
      <w:lang w:val="en-AU"/>
    </w:rPr>
  </w:style>
  <w:style w:type="paragraph" w:customStyle="1" w:styleId="AppendixHeading2">
    <w:name w:val="Appendix Heading 2"/>
    <w:basedOn w:val="Ttulo2"/>
    <w:next w:val="Normal"/>
    <w:rsid w:val="005C7E38"/>
    <w:pPr>
      <w:numPr>
        <w:ilvl w:val="0"/>
        <w:numId w:val="0"/>
      </w:numPr>
      <w:tabs>
        <w:tab w:val="clear" w:pos="709"/>
        <w:tab w:val="clear" w:pos="7088"/>
        <w:tab w:val="num" w:pos="851"/>
      </w:tabs>
      <w:suppressAutoHyphens w:val="0"/>
      <w:spacing w:after="120" w:line="240" w:lineRule="auto"/>
      <w:ind w:left="851" w:hanging="851"/>
      <w:jc w:val="left"/>
    </w:pPr>
    <w:rPr>
      <w:rFonts w:ascii="Century Gothic" w:hAnsi="Century Gothic" w:cs="Arial"/>
      <w:bCs/>
      <w:iCs/>
      <w:sz w:val="24"/>
      <w:szCs w:val="28"/>
      <w:lang w:val="en-AU"/>
    </w:rPr>
  </w:style>
  <w:style w:type="paragraph" w:customStyle="1" w:styleId="PictureStyle">
    <w:name w:val="Picture Style"/>
    <w:basedOn w:val="Normal"/>
    <w:qFormat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40" w:after="240" w:line="240" w:lineRule="auto"/>
      <w:jc w:val="center"/>
    </w:pPr>
    <w:rPr>
      <w:rFonts w:ascii="Century Gothic" w:eastAsia="Times New Roman" w:hAnsi="Century Gothic"/>
      <w:noProof/>
      <w:sz w:val="20"/>
      <w:szCs w:val="24"/>
      <w:lang w:val="en-AU" w:eastAsia="en-AU"/>
    </w:rPr>
  </w:style>
  <w:style w:type="paragraph" w:customStyle="1" w:styleId="CoverPageTableText">
    <w:name w:val="Cover Page Table Text"/>
    <w:basedOn w:val="TableText"/>
    <w:qFormat/>
    <w:rsid w:val="005C7E38"/>
    <w:pPr>
      <w:jc w:val="right"/>
    </w:pPr>
    <w:rPr>
      <w:sz w:val="22"/>
    </w:rPr>
  </w:style>
  <w:style w:type="paragraph" w:styleId="Textosinformato">
    <w:name w:val="Plain Text"/>
    <w:basedOn w:val="Normal"/>
    <w:link w:val="Textosinformato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Consolas" w:eastAsia="Times New Roman" w:hAnsi="Consolas" w:cs="Consolas"/>
      <w:color w:val="333333"/>
      <w:sz w:val="21"/>
      <w:szCs w:val="21"/>
      <w:lang w:val="en-AU"/>
    </w:rPr>
  </w:style>
  <w:style w:type="character" w:customStyle="1" w:styleId="TextosinformatoCar">
    <w:name w:val="Texto sin formato Car"/>
    <w:link w:val="Textosinformato"/>
    <w:rsid w:val="005C7E38"/>
    <w:rPr>
      <w:rFonts w:ascii="Consolas" w:eastAsia="Times New Roman" w:hAnsi="Consolas" w:cs="Consolas"/>
      <w:color w:val="333333"/>
      <w:sz w:val="21"/>
      <w:szCs w:val="21"/>
      <w:lang w:eastAsia="en-US"/>
    </w:rPr>
  </w:style>
  <w:style w:type="paragraph" w:customStyle="1" w:styleId="StyleHeading2Auto">
    <w:name w:val="Style Heading 2 + Auto"/>
    <w:basedOn w:val="Ttulo2"/>
    <w:next w:val="Normal"/>
    <w:rsid w:val="005C7E38"/>
    <w:pPr>
      <w:numPr>
        <w:ilvl w:val="0"/>
        <w:numId w:val="0"/>
      </w:numPr>
      <w:tabs>
        <w:tab w:val="clear" w:pos="709"/>
        <w:tab w:val="clear" w:pos="7088"/>
        <w:tab w:val="num" w:pos="567"/>
      </w:tabs>
      <w:suppressAutoHyphens w:val="0"/>
      <w:spacing w:after="120" w:line="240" w:lineRule="auto"/>
      <w:ind w:left="567" w:hanging="567"/>
      <w:jc w:val="left"/>
    </w:pPr>
    <w:rPr>
      <w:rFonts w:ascii="Century Gothic" w:hAnsi="Century Gothic" w:cs="Arial"/>
      <w:bCs/>
      <w:sz w:val="24"/>
      <w:szCs w:val="28"/>
      <w:lang w:val="en-AU"/>
    </w:rPr>
  </w:style>
  <w:style w:type="paragraph" w:customStyle="1" w:styleId="ProjectRefNumber">
    <w:name w:val="Project Ref Number"/>
    <w:basedOn w:val="Normal"/>
    <w:qFormat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jc w:val="right"/>
    </w:pPr>
    <w:rPr>
      <w:rFonts w:ascii="Century Gothic" w:eastAsia="Times New Roman" w:hAnsi="Century Gothic"/>
      <w:sz w:val="22"/>
      <w:szCs w:val="24"/>
      <w:lang w:val="en-AU"/>
    </w:rPr>
  </w:style>
  <w:style w:type="paragraph" w:customStyle="1" w:styleId="ListBox">
    <w:name w:val="List Box"/>
    <w:basedOn w:val="Normal"/>
    <w:semiHidden/>
    <w:rsid w:val="005C7E38"/>
    <w:pPr>
      <w:numPr>
        <w:numId w:val="16"/>
      </w:numPr>
      <w:tabs>
        <w:tab w:val="clear" w:pos="851"/>
        <w:tab w:val="clear" w:pos="1701"/>
        <w:tab w:val="clear" w:pos="2552"/>
        <w:tab w:val="clear" w:pos="7088"/>
        <w:tab w:val="clear" w:pos="9356"/>
        <w:tab w:val="left" w:pos="1620"/>
      </w:tabs>
      <w:suppressAutoHyphens w:val="0"/>
      <w:spacing w:before="120" w:after="80" w:line="264" w:lineRule="auto"/>
      <w:jc w:val="left"/>
    </w:pPr>
    <w:rPr>
      <w:rFonts w:ascii="Verdana" w:eastAsia="Times New Roman" w:hAnsi="Verdana"/>
      <w:sz w:val="22"/>
      <w:lang w:val="en-AU"/>
    </w:rPr>
  </w:style>
  <w:style w:type="paragraph" w:customStyle="1" w:styleId="Hiddentexttable">
    <w:name w:val="Hidden text table"/>
    <w:basedOn w:val="Hiddentext"/>
    <w:link w:val="HiddentexttableChar"/>
    <w:rsid w:val="005C7E38"/>
    <w:rPr>
      <w:rFonts w:ascii="Verdana" w:hAnsi="Verdana"/>
    </w:rPr>
  </w:style>
  <w:style w:type="character" w:customStyle="1" w:styleId="HiddentexttableChar">
    <w:name w:val="Hidden text table Char"/>
    <w:link w:val="Hiddentexttable"/>
    <w:rsid w:val="005C7E38"/>
    <w:rPr>
      <w:rFonts w:ascii="Verdana" w:eastAsia="Times New Roman" w:hAnsi="Verdana"/>
      <w:vanish/>
      <w:color w:val="0000FF"/>
      <w:szCs w:val="22"/>
      <w:u w:val="dotted"/>
      <w:lang w:eastAsia="en-US"/>
    </w:rPr>
  </w:style>
  <w:style w:type="table" w:customStyle="1" w:styleId="TelventDMS">
    <w:name w:val="Telvent DMS"/>
    <w:basedOn w:val="Tablaconcuadrcula1"/>
    <w:uiPriority w:val="99"/>
    <w:rsid w:val="005C7E38"/>
    <w:pPr>
      <w:contextualSpacing/>
      <w:jc w:val="left"/>
    </w:pPr>
    <w:rPr>
      <w:rFonts w:ascii="Frutiger-Light" w:eastAsia="Calibri" w:hAnsi="Frutiger-Light"/>
      <w:sz w:val="24"/>
      <w:lang w:val="en-US" w:eastAsia="en-US"/>
    </w:rPr>
    <w:tblPr/>
    <w:tcPr>
      <w:shd w:val="clear" w:color="auto" w:fill="auto"/>
      <w:tcMar>
        <w:top w:w="85" w:type="dxa"/>
      </w:tcMar>
      <w:vAlign w:val="center"/>
    </w:tcPr>
    <w:tblStylePr w:type="firstRow">
      <w:rPr>
        <w:b/>
      </w:rPr>
      <w:tblPr/>
      <w:tcPr>
        <w:shd w:val="clear" w:color="auto" w:fill="DBE5F1"/>
      </w:tcPr>
    </w:tblStyle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elventSpecial">
    <w:name w:val="Telvent Special"/>
    <w:basedOn w:val="Normal"/>
    <w:link w:val="TelventSpecialChar"/>
    <w:rsid w:val="005C7E38"/>
    <w:pPr>
      <w:tabs>
        <w:tab w:val="clear" w:pos="7088"/>
      </w:tabs>
      <w:spacing w:before="60"/>
      <w:jc w:val="center"/>
    </w:pPr>
    <w:rPr>
      <w:rFonts w:ascii="Frutiger-Bold" w:eastAsia="Times New Roman" w:hAnsi="Frutiger-Bold"/>
      <w:color w:val="F05032"/>
      <w:sz w:val="36"/>
      <w:szCs w:val="36"/>
      <w:lang w:val="en-US" w:eastAsia="es-ES"/>
    </w:rPr>
  </w:style>
  <w:style w:type="paragraph" w:customStyle="1" w:styleId="ToCTitle">
    <w:name w:val="ToC Title"/>
    <w:basedOn w:val="Normal"/>
    <w:link w:val="ToCTitleChar"/>
    <w:rsid w:val="005C7E38"/>
    <w:pPr>
      <w:pageBreakBefore/>
      <w:tabs>
        <w:tab w:val="clear" w:pos="7088"/>
      </w:tabs>
      <w:jc w:val="center"/>
    </w:pPr>
    <w:rPr>
      <w:rFonts w:ascii="Frutiger-Bold" w:eastAsia="Calibri" w:hAnsi="Frutiger-Bold"/>
      <w:color w:val="F05032"/>
      <w:sz w:val="28"/>
      <w:szCs w:val="28"/>
      <w:lang w:val="en-US"/>
    </w:rPr>
  </w:style>
  <w:style w:type="character" w:customStyle="1" w:styleId="TelventSpecialChar">
    <w:name w:val="Telvent Special Char"/>
    <w:link w:val="TelventSpecial"/>
    <w:rsid w:val="005C7E38"/>
    <w:rPr>
      <w:rFonts w:ascii="Frutiger-Bold" w:eastAsia="Times New Roman" w:hAnsi="Frutiger-Bold"/>
      <w:color w:val="F05032"/>
      <w:sz w:val="36"/>
      <w:szCs w:val="36"/>
      <w:lang w:val="en-US" w:eastAsia="es-ES"/>
    </w:rPr>
  </w:style>
  <w:style w:type="character" w:customStyle="1" w:styleId="ToCTitleChar">
    <w:name w:val="ToC Title Char"/>
    <w:link w:val="ToCTitle"/>
    <w:rsid w:val="005C7E38"/>
    <w:rPr>
      <w:rFonts w:ascii="Frutiger-Bold" w:eastAsia="Calibri" w:hAnsi="Frutiger-Bold"/>
      <w:color w:val="F05032"/>
      <w:sz w:val="28"/>
      <w:szCs w:val="28"/>
      <w:lang w:val="en-US" w:eastAsia="en-US"/>
    </w:rPr>
  </w:style>
  <w:style w:type="paragraph" w:customStyle="1" w:styleId="YuNormal">
    <w:name w:val="YuNormal"/>
    <w:basedOn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num" w:pos="717"/>
      </w:tabs>
      <w:suppressAutoHyphens w:val="0"/>
      <w:spacing w:line="240" w:lineRule="auto"/>
      <w:ind w:left="714" w:hanging="357"/>
    </w:pPr>
    <w:rPr>
      <w:rFonts w:ascii="Frutiger-Light" w:eastAsia="Times New Roman" w:hAnsi="Frutiger-Light"/>
      <w:spacing w:val="-6"/>
      <w:szCs w:val="24"/>
      <w:lang w:val="sl-SI"/>
    </w:rPr>
  </w:style>
  <w:style w:type="paragraph" w:customStyle="1" w:styleId="Numbered">
    <w:name w:val="Numbered"/>
    <w:basedOn w:val="Normal"/>
    <w:rsid w:val="005C7E38"/>
    <w:pPr>
      <w:numPr>
        <w:numId w:val="17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0" w:line="240" w:lineRule="auto"/>
    </w:pPr>
    <w:rPr>
      <w:rFonts w:ascii="Times New Roman" w:eastAsia="Times New Roman" w:hAnsi="Times New Roman"/>
      <w:spacing w:val="-6"/>
      <w:szCs w:val="20"/>
      <w:lang w:val="en-US"/>
    </w:rPr>
  </w:style>
  <w:style w:type="paragraph" w:styleId="Textoindependiente3">
    <w:name w:val="Body Text 3"/>
    <w:basedOn w:val="Normal"/>
    <w:link w:val="Textoindependiente3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after="0" w:line="240" w:lineRule="auto"/>
    </w:pPr>
    <w:rPr>
      <w:rFonts w:ascii="Times New Roman" w:eastAsia="Times New Roman" w:hAnsi="Times New Roman"/>
      <w:spacing w:val="-6"/>
      <w:sz w:val="20"/>
      <w:szCs w:val="24"/>
      <w:lang w:val="sr-Latn-CS"/>
    </w:rPr>
  </w:style>
  <w:style w:type="character" w:customStyle="1" w:styleId="Textoindependiente3Car">
    <w:name w:val="Texto independiente 3 Car"/>
    <w:link w:val="Textoindependiente3"/>
    <w:rsid w:val="005C7E38"/>
    <w:rPr>
      <w:rFonts w:ascii="Times New Roman" w:eastAsia="Times New Roman" w:hAnsi="Times New Roman"/>
      <w:spacing w:val="-6"/>
      <w:szCs w:val="24"/>
      <w:lang w:val="sr-Latn-CS" w:eastAsia="en-US"/>
    </w:rPr>
  </w:style>
  <w:style w:type="paragraph" w:customStyle="1" w:styleId="Vieta">
    <w:name w:val="Viñeta"/>
    <w:basedOn w:val="Normal"/>
    <w:rsid w:val="005C7E38"/>
    <w:pPr>
      <w:numPr>
        <w:numId w:val="18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40" w:after="40"/>
    </w:pPr>
    <w:rPr>
      <w:rFonts w:ascii="Frutiger-Light" w:eastAsia="Times New Roman" w:hAnsi="Frutiger-Light"/>
      <w:spacing w:val="-6"/>
      <w:szCs w:val="20"/>
      <w:lang w:val="es-ES_tradnl"/>
    </w:rPr>
  </w:style>
  <w:style w:type="paragraph" w:styleId="Sangra2detindependiente">
    <w:name w:val="Body Text Indent 2"/>
    <w:basedOn w:val="Normal"/>
    <w:link w:val="Sangra2detindependiente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after="0" w:line="240" w:lineRule="auto"/>
      <w:ind w:firstLine="720"/>
    </w:pPr>
    <w:rPr>
      <w:rFonts w:ascii="Times New Roman" w:eastAsia="Times New Roman" w:hAnsi="Times New Roman"/>
      <w:spacing w:val="-6"/>
      <w:sz w:val="20"/>
      <w:szCs w:val="20"/>
      <w:lang w:val="en-US"/>
    </w:rPr>
  </w:style>
  <w:style w:type="character" w:customStyle="1" w:styleId="Sangra2detindependienteCar">
    <w:name w:val="Sangría 2 de t. independiente Car"/>
    <w:link w:val="Sangra2detindependiente"/>
    <w:rsid w:val="005C7E38"/>
    <w:rPr>
      <w:rFonts w:ascii="Times New Roman" w:eastAsia="Times New Roman" w:hAnsi="Times New Roman"/>
      <w:spacing w:val="-6"/>
      <w:lang w:val="en-US" w:eastAsia="en-US"/>
    </w:rPr>
  </w:style>
  <w:style w:type="paragraph" w:styleId="Sangra3detindependiente">
    <w:name w:val="Body Text Indent 3"/>
    <w:basedOn w:val="Normal"/>
    <w:link w:val="Sangra3detindependienteCar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after="0" w:line="240" w:lineRule="auto"/>
      <w:ind w:firstLine="714"/>
    </w:pPr>
    <w:rPr>
      <w:rFonts w:ascii="Times New Roman" w:eastAsia="Times New Roman" w:hAnsi="Times New Roman"/>
      <w:spacing w:val="-6"/>
      <w:sz w:val="20"/>
      <w:szCs w:val="20"/>
      <w:lang w:val="en-US"/>
    </w:rPr>
  </w:style>
  <w:style w:type="character" w:customStyle="1" w:styleId="Sangra3detindependienteCar">
    <w:name w:val="Sangría 3 de t. independiente Car"/>
    <w:link w:val="Sangra3detindependiente"/>
    <w:rsid w:val="005C7E38"/>
    <w:rPr>
      <w:rFonts w:ascii="Times New Roman" w:eastAsia="Times New Roman" w:hAnsi="Times New Roman"/>
      <w:spacing w:val="-6"/>
      <w:lang w:val="en-US" w:eastAsia="en-US"/>
    </w:rPr>
  </w:style>
  <w:style w:type="paragraph" w:customStyle="1" w:styleId="NormalOfferta">
    <w:name w:val="NormalOfferta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720"/>
        <w:tab w:val="left" w:pos="1440"/>
        <w:tab w:val="left" w:pos="2160"/>
        <w:tab w:val="left" w:pos="2880"/>
        <w:tab w:val="left" w:pos="3600"/>
        <w:tab w:val="right" w:pos="9000"/>
      </w:tabs>
      <w:suppressAutoHyphens w:val="0"/>
      <w:spacing w:before="60" w:after="0" w:line="240" w:lineRule="auto"/>
    </w:pPr>
    <w:rPr>
      <w:rFonts w:ascii="Times New Roman" w:eastAsia="Times New Roman" w:hAnsi="Times New Roman"/>
      <w:i/>
      <w:spacing w:val="-6"/>
      <w:szCs w:val="20"/>
      <w:lang w:val="en-US"/>
    </w:rPr>
  </w:style>
  <w:style w:type="paragraph" w:customStyle="1" w:styleId="NormalOffertaTitolo">
    <w:name w:val="NormalOffertaTitolo"/>
    <w:basedOn w:val="NormalOfferta"/>
    <w:next w:val="NormalOfferta"/>
    <w:rsid w:val="005C7E38"/>
    <w:pPr>
      <w:spacing w:before="120" w:after="60"/>
    </w:pPr>
    <w:rPr>
      <w:rFonts w:ascii="Courier New" w:hAnsi="Courier New"/>
      <w:b/>
    </w:rPr>
  </w:style>
  <w:style w:type="paragraph" w:customStyle="1" w:styleId="nbr">
    <w:name w:val="nbr"/>
    <w:basedOn w:val="Normal"/>
    <w:rsid w:val="005C7E38"/>
    <w:pPr>
      <w:keepLines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overflowPunct w:val="0"/>
      <w:autoSpaceDE w:val="0"/>
      <w:autoSpaceDN w:val="0"/>
      <w:adjustRightInd w:val="0"/>
      <w:spacing w:before="120" w:line="240" w:lineRule="auto"/>
      <w:ind w:left="1134" w:right="46" w:hanging="425"/>
      <w:textAlignment w:val="baseline"/>
    </w:pPr>
    <w:rPr>
      <w:rFonts w:ascii="Swiss" w:eastAsia="Times New Roman" w:hAnsi="Swiss"/>
      <w:spacing w:val="-6"/>
      <w:sz w:val="22"/>
      <w:szCs w:val="20"/>
      <w:lang w:val="en-US"/>
    </w:rPr>
  </w:style>
  <w:style w:type="paragraph" w:customStyle="1" w:styleId="nbrc">
    <w:name w:val="nbrc"/>
    <w:basedOn w:val="nbr"/>
    <w:rsid w:val="005C7E38"/>
    <w:pPr>
      <w:ind w:left="1418" w:hanging="284"/>
    </w:pPr>
  </w:style>
  <w:style w:type="paragraph" w:customStyle="1" w:styleId="References">
    <w:name w:val="References"/>
    <w:basedOn w:val="Listaconnmeros"/>
    <w:rsid w:val="005C7E38"/>
    <w:pPr>
      <w:tabs>
        <w:tab w:val="clear" w:pos="7088"/>
        <w:tab w:val="num" w:pos="360"/>
      </w:tabs>
      <w:suppressAutoHyphens w:val="0"/>
      <w:spacing w:after="0" w:line="240" w:lineRule="auto"/>
      <w:ind w:left="360" w:hanging="360"/>
      <w:contextualSpacing w:val="0"/>
    </w:pPr>
    <w:rPr>
      <w:rFonts w:ascii="Times New Roman" w:eastAsia="Times New Roman" w:hAnsi="Times New Roman"/>
      <w:sz w:val="16"/>
      <w:szCs w:val="20"/>
      <w:lang w:val="en-US"/>
    </w:rPr>
  </w:style>
  <w:style w:type="paragraph" w:customStyle="1" w:styleId="Literatura">
    <w:name w:val="Literatura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right" w:pos="284"/>
      </w:tabs>
      <w:suppressAutoHyphens w:val="0"/>
      <w:spacing w:after="0" w:line="360" w:lineRule="atLeast"/>
      <w:ind w:left="426" w:hanging="426"/>
    </w:pPr>
    <w:rPr>
      <w:rFonts w:ascii="Times New Roman" w:eastAsia="Times New Roman" w:hAnsi="Times New Roman"/>
      <w:szCs w:val="20"/>
      <w:lang w:val="en-US"/>
    </w:rPr>
  </w:style>
  <w:style w:type="paragraph" w:customStyle="1" w:styleId="Slika">
    <w:name w:val="Slika"/>
    <w:basedOn w:val="Normal"/>
    <w:rsid w:val="005C7E38"/>
    <w:pPr>
      <w:widowControl w:val="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jc w:val="center"/>
    </w:pPr>
    <w:rPr>
      <w:rFonts w:ascii="Times New Roman" w:eastAsia="Times New Roman" w:hAnsi="Times New Roman"/>
      <w:i/>
      <w:spacing w:val="-5"/>
      <w:sz w:val="20"/>
      <w:szCs w:val="20"/>
      <w:lang w:val="sr-Latn-CS"/>
    </w:rPr>
  </w:style>
  <w:style w:type="paragraph" w:customStyle="1" w:styleId="formula">
    <w:name w:val="formula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8278"/>
      </w:tabs>
      <w:suppressAutoHyphens w:val="0"/>
      <w:overflowPunct w:val="0"/>
      <w:autoSpaceDE w:val="0"/>
      <w:autoSpaceDN w:val="0"/>
      <w:adjustRightInd w:val="0"/>
      <w:spacing w:before="120" w:line="288" w:lineRule="auto"/>
      <w:ind w:firstLine="720"/>
      <w:textAlignment w:val="baseline"/>
    </w:pPr>
    <w:rPr>
      <w:rFonts w:ascii="Times New Roman" w:eastAsia="Times New Roman" w:hAnsi="Times New Roman"/>
      <w:position w:val="-14"/>
      <w:sz w:val="20"/>
      <w:szCs w:val="20"/>
      <w:lang w:val="sl-SI"/>
    </w:rPr>
  </w:style>
  <w:style w:type="paragraph" w:customStyle="1" w:styleId="NormalParagraph">
    <w:name w:val="NormalParagraph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ind w:firstLine="709"/>
    </w:pPr>
    <w:rPr>
      <w:rFonts w:ascii="Times New Roman" w:eastAsia="Times New Roman" w:hAnsi="Times New Roman"/>
      <w:spacing w:val="-5"/>
      <w:sz w:val="20"/>
      <w:szCs w:val="20"/>
      <w:lang w:val="sr-Latn-CS"/>
    </w:rPr>
  </w:style>
  <w:style w:type="paragraph" w:customStyle="1" w:styleId="text">
    <w:name w:val="tex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eastAsia="Times New Roman" w:hAnsi="Times New Roman"/>
      <w:sz w:val="20"/>
      <w:szCs w:val="20"/>
      <w:lang w:val="en-US"/>
    </w:rPr>
  </w:style>
  <w:style w:type="paragraph" w:customStyle="1" w:styleId="Heading0">
    <w:name w:val="Heading 0"/>
    <w:basedOn w:val="Ttulo1"/>
    <w:next w:val="Textoindependiente"/>
    <w:rsid w:val="005C7E38"/>
    <w:pPr>
      <w:numPr>
        <w:numId w:val="0"/>
      </w:numPr>
      <w:tabs>
        <w:tab w:val="clear" w:pos="7088"/>
      </w:tabs>
      <w:suppressAutoHyphens w:val="0"/>
      <w:spacing w:before="120" w:line="240" w:lineRule="auto"/>
      <w:jc w:val="left"/>
      <w:outlineLvl w:val="9"/>
    </w:pPr>
    <w:rPr>
      <w:rFonts w:ascii="Helvetica Bold" w:hAnsi="Helvetica Bold"/>
      <w:bCs w:val="0"/>
      <w:caps w:val="0"/>
      <w:color w:val="000000"/>
      <w:szCs w:val="20"/>
    </w:rPr>
  </w:style>
  <w:style w:type="character" w:customStyle="1" w:styleId="smallcaps">
    <w:name w:val="small caps"/>
    <w:rsid w:val="005C7E38"/>
    <w:rPr>
      <w:smallCaps/>
    </w:rPr>
  </w:style>
  <w:style w:type="paragraph" w:customStyle="1" w:styleId="StyleBodyText12pt">
    <w:name w:val="Style Body Text + 12 pt"/>
    <w:basedOn w:val="Textoindependiente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</w:pPr>
    <w:rPr>
      <w:rFonts w:eastAsia="Times New Roman"/>
      <w:b/>
      <w:sz w:val="28"/>
      <w:szCs w:val="20"/>
      <w:lang w:val="en-US"/>
    </w:rPr>
  </w:style>
  <w:style w:type="paragraph" w:customStyle="1" w:styleId="Fixedtext">
    <w:name w:val="Fixed tex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Univers Medium" w:eastAsia="Times New Roman" w:hAnsi="Univers Medium"/>
      <w:sz w:val="21"/>
      <w:szCs w:val="20"/>
      <w:lang w:val="en-US"/>
    </w:rPr>
  </w:style>
  <w:style w:type="paragraph" w:customStyle="1" w:styleId="BulletList">
    <w:name w:val="Bullet Lis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720" w:hanging="720"/>
      <w:jc w:val="left"/>
    </w:pPr>
    <w:rPr>
      <w:rFonts w:eastAsia="Times New Roman"/>
      <w:sz w:val="21"/>
      <w:szCs w:val="20"/>
      <w:lang w:val="en-US"/>
    </w:rPr>
  </w:style>
  <w:style w:type="paragraph" w:customStyle="1" w:styleId="Company">
    <w:name w:val="Company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40" w:after="0" w:line="240" w:lineRule="auto"/>
      <w:jc w:val="left"/>
    </w:pPr>
    <w:rPr>
      <w:rFonts w:eastAsia="Times New Roman"/>
      <w:caps/>
      <w:sz w:val="21"/>
      <w:szCs w:val="20"/>
      <w:lang w:val="en-US"/>
    </w:rPr>
  </w:style>
  <w:style w:type="paragraph" w:customStyle="1" w:styleId="Headercd">
    <w:name w:val="Header cd"/>
    <w:basedOn w:val="Encabezado"/>
    <w:next w:val="Encabezado"/>
    <w:rsid w:val="005C7E38"/>
    <w:pPr>
      <w:pBdr>
        <w:top w:val="single" w:sz="6" w:space="1" w:color="auto"/>
      </w:pBdr>
      <w:tabs>
        <w:tab w:val="clear" w:pos="851"/>
        <w:tab w:val="clear" w:pos="1701"/>
        <w:tab w:val="clear" w:pos="2552"/>
        <w:tab w:val="clear" w:pos="4680"/>
        <w:tab w:val="clear" w:pos="9360"/>
        <w:tab w:val="right" w:pos="7797"/>
      </w:tabs>
      <w:suppressAutoHyphens w:val="0"/>
      <w:spacing w:before="0" w:after="0"/>
      <w:jc w:val="left"/>
    </w:pPr>
    <w:rPr>
      <w:rFonts w:ascii="Univers Medium" w:eastAsia="Times New Roman" w:hAnsi="Univers Medium"/>
      <w:caps/>
      <w:spacing w:val="26"/>
      <w:sz w:val="16"/>
      <w:lang w:val="en-US"/>
    </w:rPr>
  </w:style>
  <w:style w:type="paragraph" w:customStyle="1" w:styleId="Author">
    <w:name w:val="Author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right" w:pos="2410"/>
      </w:tabs>
      <w:suppressAutoHyphens w:val="0"/>
      <w:spacing w:before="240" w:after="0" w:line="240" w:lineRule="auto"/>
      <w:ind w:left="2586" w:hanging="2586"/>
      <w:jc w:val="left"/>
    </w:pPr>
    <w:rPr>
      <w:rFonts w:eastAsia="Times New Roman"/>
      <w:sz w:val="21"/>
      <w:szCs w:val="20"/>
      <w:lang w:val="en-US"/>
    </w:rPr>
  </w:style>
  <w:style w:type="paragraph" w:customStyle="1" w:styleId="Copyright">
    <w:name w:val="Copyright"/>
    <w:basedOn w:val="Normal"/>
    <w:rsid w:val="005C7E38"/>
    <w:pPr>
      <w:framePr w:hSpace="181" w:wrap="around" w:vAnchor="page" w:hAnchor="text" w:y="15764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sz w:val="21"/>
      <w:szCs w:val="20"/>
      <w:lang w:val="en-US"/>
    </w:rPr>
  </w:style>
  <w:style w:type="paragraph" w:customStyle="1" w:styleId="DocStatistics">
    <w:name w:val="Doc Statistics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right" w:pos="2410"/>
      </w:tabs>
      <w:suppressAutoHyphens w:val="0"/>
      <w:spacing w:after="0" w:line="240" w:lineRule="auto"/>
      <w:ind w:left="2552" w:hanging="2552"/>
      <w:jc w:val="left"/>
    </w:pPr>
    <w:rPr>
      <w:rFonts w:eastAsia="Times New Roman"/>
      <w:sz w:val="21"/>
      <w:szCs w:val="20"/>
      <w:lang w:val="en-US"/>
    </w:rPr>
  </w:style>
  <w:style w:type="paragraph" w:customStyle="1" w:styleId="DocIssued">
    <w:name w:val="Doc Issued"/>
    <w:basedOn w:val="DocStatistics"/>
    <w:rsid w:val="005C7E38"/>
    <w:pPr>
      <w:tabs>
        <w:tab w:val="left" w:pos="5670"/>
      </w:tabs>
      <w:spacing w:before="240"/>
    </w:pPr>
  </w:style>
  <w:style w:type="paragraph" w:customStyle="1" w:styleId="Footercd">
    <w:name w:val="Footer cd"/>
    <w:basedOn w:val="Piedepgina"/>
    <w:rsid w:val="005C7E38"/>
    <w:pPr>
      <w:pBdr>
        <w:top w:val="single" w:sz="6" w:space="5" w:color="auto"/>
      </w:pBdr>
      <w:tabs>
        <w:tab w:val="clear" w:pos="851"/>
        <w:tab w:val="clear" w:pos="1701"/>
        <w:tab w:val="clear" w:pos="2552"/>
        <w:tab w:val="clear" w:pos="4680"/>
        <w:tab w:val="clear" w:pos="7088"/>
        <w:tab w:val="clear" w:pos="9360"/>
        <w:tab w:val="right" w:pos="8789"/>
      </w:tabs>
      <w:suppressAutoHyphens w:val="0"/>
      <w:jc w:val="left"/>
    </w:pPr>
    <w:rPr>
      <w:rFonts w:ascii="Univers Medium" w:eastAsia="Times New Roman" w:hAnsi="Univers Medium"/>
      <w:spacing w:val="26"/>
      <w:sz w:val="18"/>
      <w:szCs w:val="20"/>
      <w:lang w:val="en-US"/>
    </w:rPr>
  </w:style>
  <w:style w:type="paragraph" w:customStyle="1" w:styleId="sysHidden">
    <w:name w:val="sys Hidden"/>
    <w:basedOn w:val="Textoindependiente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</w:pPr>
    <w:rPr>
      <w:rFonts w:eastAsia="Times New Roman"/>
      <w:vanish/>
      <w:sz w:val="21"/>
      <w:szCs w:val="20"/>
      <w:lang w:val="en-US"/>
    </w:rPr>
  </w:style>
  <w:style w:type="paragraph" w:customStyle="1" w:styleId="Titlecd">
    <w:name w:val="Title cd"/>
    <w:basedOn w:val="Ttulo"/>
    <w:rsid w:val="005C7E38"/>
    <w:pPr>
      <w:framePr w:hSpace="181" w:wrap="notBeside" w:vAnchor="page" w:hAnchor="margin" w:y="2813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0" w:after="0"/>
      <w:jc w:val="left"/>
    </w:pPr>
    <w:rPr>
      <w:b w:val="0"/>
      <w:caps/>
      <w:sz w:val="21"/>
      <w:szCs w:val="20"/>
      <w:lang w:val="en-US" w:eastAsia="en-US"/>
    </w:rPr>
  </w:style>
  <w:style w:type="paragraph" w:customStyle="1" w:styleId="Header2">
    <w:name w:val="Header 2"/>
    <w:basedOn w:val="Encabezado"/>
    <w:rsid w:val="005C7E38"/>
    <w:pPr>
      <w:pBdr>
        <w:top w:val="single" w:sz="6" w:space="3" w:color="auto"/>
      </w:pBdr>
      <w:tabs>
        <w:tab w:val="clear" w:pos="851"/>
        <w:tab w:val="clear" w:pos="1701"/>
        <w:tab w:val="clear" w:pos="2552"/>
        <w:tab w:val="clear" w:pos="4680"/>
        <w:tab w:val="clear" w:pos="9360"/>
        <w:tab w:val="center" w:pos="4395"/>
        <w:tab w:val="right" w:pos="8789"/>
      </w:tabs>
      <w:suppressAutoHyphens w:val="0"/>
      <w:spacing w:before="60" w:after="0"/>
      <w:jc w:val="left"/>
    </w:pPr>
    <w:rPr>
      <w:rFonts w:ascii="Univers Medium" w:eastAsia="Times New Roman" w:hAnsi="Univers Medium"/>
      <w:smallCaps/>
      <w:spacing w:val="26"/>
      <w:sz w:val="16"/>
      <w:lang w:val="en-US"/>
    </w:rPr>
  </w:style>
  <w:style w:type="paragraph" w:customStyle="1" w:styleId="footer2">
    <w:name w:val="footer 2"/>
    <w:basedOn w:val="Piedepgina"/>
    <w:rsid w:val="005C7E38"/>
    <w:pPr>
      <w:framePr w:hSpace="181" w:wrap="around" w:vAnchor="page" w:hAnchor="text" w:y="15764"/>
      <w:tabs>
        <w:tab w:val="clear" w:pos="851"/>
        <w:tab w:val="clear" w:pos="1701"/>
        <w:tab w:val="clear" w:pos="2552"/>
        <w:tab w:val="clear" w:pos="4680"/>
        <w:tab w:val="clear" w:pos="7088"/>
        <w:tab w:val="clear" w:pos="9360"/>
        <w:tab w:val="right" w:pos="7797"/>
      </w:tabs>
      <w:suppressAutoHyphens w:val="0"/>
      <w:jc w:val="left"/>
    </w:pPr>
    <w:rPr>
      <w:rFonts w:ascii="Univers Medium" w:eastAsia="Times New Roman" w:hAnsi="Univers Medium"/>
      <w:spacing w:val="26"/>
      <w:sz w:val="18"/>
      <w:szCs w:val="20"/>
      <w:lang w:val="en-US"/>
    </w:rPr>
  </w:style>
  <w:style w:type="paragraph" w:customStyle="1" w:styleId="HeadingT">
    <w:name w:val="Heading T"/>
    <w:basedOn w:val="Normal"/>
    <w:next w:val="Textoindependiente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Times New Roman" w:eastAsia="Times New Roman" w:hAnsi="Times New Roman"/>
      <w:caps/>
      <w:spacing w:val="26"/>
      <w:sz w:val="16"/>
      <w:szCs w:val="20"/>
      <w:lang w:val="en-US"/>
    </w:rPr>
  </w:style>
  <w:style w:type="paragraph" w:customStyle="1" w:styleId="sysImageMark">
    <w:name w:val="sys_ImageMark"/>
    <w:basedOn w:val="Normal"/>
    <w:rsid w:val="005C7E38"/>
    <w:pPr>
      <w:framePr w:hSpace="181" w:wrap="around" w:vAnchor="page" w:hAnchor="text" w:y="1135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sz w:val="22"/>
      <w:szCs w:val="20"/>
      <w:lang w:val="en-US"/>
    </w:rPr>
  </w:style>
  <w:style w:type="paragraph" w:customStyle="1" w:styleId="sysPageOfPages">
    <w:name w:val="sys PageOfPages"/>
    <w:basedOn w:val="sysHidden"/>
    <w:rsid w:val="005C7E38"/>
  </w:style>
  <w:style w:type="paragraph" w:customStyle="1" w:styleId="Copyrighthidden">
    <w:name w:val="Copyright hidden"/>
    <w:basedOn w:val="Copyright"/>
    <w:rsid w:val="005C7E38"/>
    <w:pPr>
      <w:framePr w:wrap="around"/>
    </w:pPr>
    <w:rPr>
      <w:vanish/>
    </w:rPr>
  </w:style>
  <w:style w:type="paragraph" w:customStyle="1" w:styleId="sysWordMark">
    <w:name w:val="sys_WordMark"/>
    <w:basedOn w:val="Normal"/>
    <w:rsid w:val="005C7E38"/>
    <w:pPr>
      <w:framePr w:w="2948" w:hSpace="181" w:wrap="around" w:vAnchor="page" w:hAnchor="text" w:xAlign="right" w:y="1022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szCs w:val="20"/>
      <w:lang w:val="en-US"/>
    </w:rPr>
  </w:style>
  <w:style w:type="paragraph" w:customStyle="1" w:styleId="sysClass">
    <w:name w:val="sys_Class"/>
    <w:basedOn w:val="Normal"/>
    <w:rsid w:val="005C7E38"/>
    <w:pPr>
      <w:framePr w:w="3969" w:hSpace="181" w:wrap="notBeside" w:vAnchor="page" w:hAnchor="text" w:y="1231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Univers Medium" w:eastAsia="Times New Roman" w:hAnsi="Univers Medium"/>
      <w:caps/>
      <w:spacing w:val="5"/>
      <w:sz w:val="20"/>
      <w:szCs w:val="20"/>
      <w:lang w:val="en-US"/>
    </w:rPr>
  </w:style>
  <w:style w:type="paragraph" w:customStyle="1" w:styleId="sysHeaderField">
    <w:name w:val="sys HeaderField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</w:pPr>
    <w:rPr>
      <w:rFonts w:eastAsia="Times New Roman"/>
      <w:vanish/>
      <w:sz w:val="21"/>
      <w:szCs w:val="20"/>
      <w:lang w:val="en-US"/>
    </w:rPr>
  </w:style>
  <w:style w:type="paragraph" w:customStyle="1" w:styleId="Header2C">
    <w:name w:val="Header 2 C"/>
    <w:basedOn w:val="Header2"/>
    <w:rsid w:val="005C7E38"/>
    <w:pPr>
      <w:framePr w:w="2268" w:hSpace="181" w:vSpace="181" w:wrap="around" w:vAnchor="text" w:hAnchor="margin" w:xAlign="center" w:y="1"/>
      <w:pBdr>
        <w:top w:val="none" w:sz="0" w:space="0" w:color="auto"/>
      </w:pBdr>
      <w:spacing w:before="120"/>
      <w:jc w:val="center"/>
    </w:pPr>
  </w:style>
  <w:style w:type="paragraph" w:customStyle="1" w:styleId="Header2R">
    <w:name w:val="Header 2 R"/>
    <w:basedOn w:val="Header2C"/>
    <w:rsid w:val="005C7E38"/>
    <w:pPr>
      <w:framePr w:w="2552" w:wrap="around" w:xAlign="right"/>
      <w:jc w:val="right"/>
    </w:pPr>
  </w:style>
  <w:style w:type="paragraph" w:customStyle="1" w:styleId="FootercdR">
    <w:name w:val="Footer cd R"/>
    <w:basedOn w:val="Footercd"/>
    <w:rsid w:val="005C7E38"/>
    <w:pPr>
      <w:framePr w:hSpace="181" w:vSpace="181" w:wrap="around" w:vAnchor="page" w:hAnchor="text" w:xAlign="right" w:yAlign="bottom"/>
      <w:pBdr>
        <w:top w:val="none" w:sz="0" w:space="0" w:color="auto"/>
      </w:pBdr>
      <w:spacing w:after="560"/>
      <w:jc w:val="right"/>
    </w:pPr>
  </w:style>
  <w:style w:type="paragraph" w:customStyle="1" w:styleId="Heading1Custno">
    <w:name w:val="Heading 1 Cust no."/>
    <w:basedOn w:val="Ttulo1"/>
    <w:next w:val="Normal"/>
    <w:rsid w:val="005C7E38"/>
    <w:pPr>
      <w:numPr>
        <w:numId w:val="0"/>
      </w:numPr>
      <w:tabs>
        <w:tab w:val="clear" w:pos="7088"/>
        <w:tab w:val="right" w:pos="-284"/>
        <w:tab w:val="left" w:pos="0"/>
      </w:tabs>
      <w:suppressAutoHyphens w:val="0"/>
      <w:spacing w:before="120" w:line="240" w:lineRule="auto"/>
      <w:jc w:val="left"/>
      <w:outlineLvl w:val="9"/>
    </w:pPr>
    <w:rPr>
      <w:rFonts w:ascii="Helvetica Bold" w:hAnsi="Helvetica Bold"/>
      <w:bCs w:val="0"/>
      <w:caps w:val="0"/>
      <w:color w:val="000000"/>
      <w:szCs w:val="20"/>
    </w:rPr>
  </w:style>
  <w:style w:type="paragraph" w:customStyle="1" w:styleId="Heading2Custno">
    <w:name w:val="Heading 2 Cust no."/>
    <w:basedOn w:val="Ttulo2"/>
    <w:next w:val="Normal"/>
    <w:rsid w:val="005C7E38"/>
    <w:pPr>
      <w:numPr>
        <w:numId w:val="15"/>
      </w:numPr>
      <w:tabs>
        <w:tab w:val="clear" w:pos="709"/>
        <w:tab w:val="clear" w:pos="7088"/>
        <w:tab w:val="right" w:pos="-284"/>
        <w:tab w:val="left" w:pos="0"/>
      </w:tabs>
      <w:suppressAutoHyphens w:val="0"/>
      <w:spacing w:after="120" w:line="240" w:lineRule="auto"/>
      <w:ind w:left="0" w:firstLine="0"/>
      <w:jc w:val="left"/>
      <w:outlineLvl w:val="9"/>
    </w:pPr>
    <w:rPr>
      <w:rFonts w:ascii="Helvetica Bold" w:hAnsi="Helvetica Bold"/>
      <w:sz w:val="22"/>
      <w:szCs w:val="20"/>
    </w:rPr>
  </w:style>
  <w:style w:type="paragraph" w:customStyle="1" w:styleId="Heading3Custno">
    <w:name w:val="Heading 3 Cust no."/>
    <w:basedOn w:val="Ttulo3"/>
    <w:next w:val="Normal"/>
    <w:rsid w:val="005C7E38"/>
    <w:pPr>
      <w:keepLines w:val="0"/>
      <w:numPr>
        <w:numId w:val="15"/>
      </w:numPr>
      <w:tabs>
        <w:tab w:val="clear" w:pos="936"/>
        <w:tab w:val="clear" w:pos="7088"/>
        <w:tab w:val="right" w:pos="-284"/>
        <w:tab w:val="left" w:pos="0"/>
      </w:tabs>
      <w:suppressAutoHyphens w:val="0"/>
      <w:spacing w:line="240" w:lineRule="auto"/>
      <w:jc w:val="left"/>
      <w:outlineLvl w:val="9"/>
    </w:pPr>
    <w:rPr>
      <w:rFonts w:ascii="Helvetica" w:hAnsi="Helvetica"/>
      <w:b w:val="0"/>
      <w:bCs w:val="0"/>
      <w:sz w:val="22"/>
      <w:szCs w:val="20"/>
    </w:rPr>
  </w:style>
  <w:style w:type="paragraph" w:customStyle="1" w:styleId="Heading4Custno">
    <w:name w:val="Heading 4 Cust no."/>
    <w:basedOn w:val="Ttulo4"/>
    <w:next w:val="Normal"/>
    <w:rsid w:val="005C7E38"/>
    <w:pPr>
      <w:keepLines w:val="0"/>
      <w:numPr>
        <w:numId w:val="15"/>
      </w:numPr>
      <w:tabs>
        <w:tab w:val="clear" w:pos="1134"/>
        <w:tab w:val="clear" w:pos="7088"/>
        <w:tab w:val="right" w:pos="-284"/>
        <w:tab w:val="left" w:pos="0"/>
      </w:tabs>
      <w:suppressAutoHyphens w:val="0"/>
      <w:spacing w:line="240" w:lineRule="auto"/>
      <w:jc w:val="left"/>
      <w:outlineLvl w:val="9"/>
    </w:pPr>
    <w:rPr>
      <w:rFonts w:ascii="Helvetica" w:hAnsi="Helvetica"/>
      <w:b w:val="0"/>
      <w:i w:val="0"/>
      <w:iCs w:val="0"/>
      <w:sz w:val="22"/>
      <w:szCs w:val="20"/>
    </w:rPr>
  </w:style>
  <w:style w:type="paragraph" w:customStyle="1" w:styleId="Heading5Custno">
    <w:name w:val="Heading 5 Cust no."/>
    <w:basedOn w:val="Ttulo5"/>
    <w:next w:val="Normal"/>
    <w:rsid w:val="005C7E38"/>
    <w:pPr>
      <w:keepLines w:val="0"/>
      <w:numPr>
        <w:numId w:val="15"/>
      </w:numPr>
      <w:tabs>
        <w:tab w:val="clear" w:pos="1361"/>
        <w:tab w:val="clear" w:pos="7088"/>
        <w:tab w:val="right" w:pos="-284"/>
        <w:tab w:val="left" w:pos="0"/>
      </w:tabs>
      <w:suppressAutoHyphens w:val="0"/>
      <w:spacing w:line="240" w:lineRule="auto"/>
      <w:ind w:left="0" w:firstLine="0"/>
      <w:jc w:val="left"/>
      <w:outlineLvl w:val="9"/>
    </w:pPr>
    <w:rPr>
      <w:rFonts w:ascii="Helvetica" w:hAnsi="Helvetica"/>
      <w:b w:val="0"/>
      <w:i w:val="0"/>
      <w:iCs w:val="0"/>
      <w:sz w:val="22"/>
      <w:szCs w:val="20"/>
    </w:rPr>
  </w:style>
  <w:style w:type="paragraph" w:customStyle="1" w:styleId="Tableentry">
    <w:name w:val="Table entry"/>
    <w:rsid w:val="005C7E38"/>
    <w:pPr>
      <w:tabs>
        <w:tab w:val="left" w:pos="396"/>
      </w:tabs>
      <w:spacing w:line="240" w:lineRule="atLeast"/>
    </w:pPr>
    <w:rPr>
      <w:rFonts w:ascii="Times" w:eastAsia="Times New Roman" w:hAnsi="Times"/>
      <w:color w:val="000000"/>
      <w:lang w:val="en-GB" w:eastAsia="en-US"/>
    </w:rPr>
  </w:style>
  <w:style w:type="paragraph" w:customStyle="1" w:styleId="Tablebullet1">
    <w:name w:val="Table bullet 1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center" w:pos="4320"/>
        <w:tab w:val="right" w:pos="8640"/>
      </w:tabs>
      <w:suppressAutoHyphens w:val="0"/>
      <w:spacing w:after="0" w:line="240" w:lineRule="auto"/>
      <w:ind w:left="340" w:hanging="340"/>
      <w:jc w:val="left"/>
    </w:pPr>
    <w:rPr>
      <w:rFonts w:eastAsia="Times New Roman"/>
      <w:sz w:val="21"/>
      <w:szCs w:val="20"/>
      <w:lang w:val="en-US"/>
    </w:rPr>
  </w:style>
  <w:style w:type="paragraph" w:customStyle="1" w:styleId="explanation">
    <w:name w:val="explanation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i/>
      <w:snapToGrid w:val="0"/>
      <w:sz w:val="21"/>
      <w:szCs w:val="20"/>
      <w:lang w:val="en-US"/>
    </w:rPr>
  </w:style>
  <w:style w:type="paragraph" w:customStyle="1" w:styleId="Abbreviation">
    <w:name w:val="Abbreviation"/>
    <w:basedOn w:val="Normal"/>
    <w:rsid w:val="005C7E38"/>
    <w:pPr>
      <w:widowControl w:val="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40" w:after="0" w:line="200" w:lineRule="exact"/>
      <w:ind w:left="1701" w:hanging="1701"/>
      <w:jc w:val="left"/>
    </w:pPr>
    <w:rPr>
      <w:rFonts w:eastAsia="Times New Roman"/>
      <w:noProof/>
      <w:sz w:val="20"/>
      <w:szCs w:val="20"/>
      <w:lang w:val="en-US"/>
    </w:rPr>
  </w:style>
  <w:style w:type="paragraph" w:styleId="ndice2">
    <w:name w:val="index 2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420" w:hanging="210"/>
      <w:jc w:val="left"/>
    </w:pPr>
    <w:rPr>
      <w:rFonts w:eastAsia="Times New Roman"/>
      <w:sz w:val="21"/>
      <w:szCs w:val="20"/>
      <w:lang w:val="en-US"/>
    </w:rPr>
  </w:style>
  <w:style w:type="paragraph" w:styleId="ndice1">
    <w:name w:val="index 1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210" w:hanging="210"/>
      <w:jc w:val="left"/>
    </w:pPr>
    <w:rPr>
      <w:rFonts w:ascii="Times New Roman" w:eastAsia="Times New Roman" w:hAnsi="Times New Roman"/>
      <w:szCs w:val="24"/>
      <w:lang w:val="en-US"/>
    </w:rPr>
  </w:style>
  <w:style w:type="paragraph" w:customStyle="1" w:styleId="StyleRequirementsBold">
    <w:name w:val="Style Requirements + Bold"/>
    <w:basedOn w:val="Requirements"/>
    <w:rsid w:val="005C7E38"/>
    <w:pPr>
      <w:ind w:left="397" w:hanging="397"/>
    </w:pPr>
    <w:rPr>
      <w:b/>
      <w:bCs/>
    </w:rPr>
  </w:style>
  <w:style w:type="paragraph" w:customStyle="1" w:styleId="Requirements">
    <w:name w:val="Requirements"/>
    <w:basedOn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jc w:val="left"/>
    </w:pPr>
    <w:rPr>
      <w:rFonts w:ascii="Times New Roman" w:eastAsia="Times New Roman" w:hAnsi="Times New Roman"/>
      <w:szCs w:val="24"/>
      <w:lang w:val="en-US"/>
    </w:rPr>
  </w:style>
  <w:style w:type="paragraph" w:styleId="ndice3">
    <w:name w:val="index 3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630" w:hanging="210"/>
      <w:jc w:val="left"/>
    </w:pPr>
    <w:rPr>
      <w:rFonts w:eastAsia="Times New Roman"/>
      <w:sz w:val="21"/>
      <w:szCs w:val="20"/>
      <w:lang w:val="en-US"/>
    </w:rPr>
  </w:style>
  <w:style w:type="paragraph" w:styleId="ndice4">
    <w:name w:val="index 4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840" w:hanging="210"/>
      <w:jc w:val="left"/>
    </w:pPr>
    <w:rPr>
      <w:rFonts w:eastAsia="Times New Roman"/>
      <w:sz w:val="21"/>
      <w:szCs w:val="20"/>
      <w:lang w:val="en-US"/>
    </w:rPr>
  </w:style>
  <w:style w:type="paragraph" w:styleId="ndice5">
    <w:name w:val="index 5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1050" w:hanging="210"/>
      <w:jc w:val="left"/>
    </w:pPr>
    <w:rPr>
      <w:rFonts w:eastAsia="Times New Roman"/>
      <w:sz w:val="21"/>
      <w:szCs w:val="20"/>
      <w:lang w:val="en-US"/>
    </w:rPr>
  </w:style>
  <w:style w:type="paragraph" w:styleId="ndice6">
    <w:name w:val="index 6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1260" w:hanging="210"/>
      <w:jc w:val="left"/>
    </w:pPr>
    <w:rPr>
      <w:rFonts w:eastAsia="Times New Roman"/>
      <w:sz w:val="21"/>
      <w:szCs w:val="20"/>
      <w:lang w:val="en-US"/>
    </w:rPr>
  </w:style>
  <w:style w:type="paragraph" w:styleId="ndice7">
    <w:name w:val="index 7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1470" w:hanging="210"/>
      <w:jc w:val="left"/>
    </w:pPr>
    <w:rPr>
      <w:rFonts w:eastAsia="Times New Roman"/>
      <w:sz w:val="21"/>
      <w:szCs w:val="20"/>
      <w:lang w:val="en-US"/>
    </w:rPr>
  </w:style>
  <w:style w:type="paragraph" w:styleId="ndice8">
    <w:name w:val="index 8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1680" w:hanging="210"/>
      <w:jc w:val="left"/>
    </w:pPr>
    <w:rPr>
      <w:rFonts w:eastAsia="Times New Roman"/>
      <w:sz w:val="21"/>
      <w:szCs w:val="20"/>
      <w:lang w:val="en-US"/>
    </w:rPr>
  </w:style>
  <w:style w:type="paragraph" w:styleId="ndice9">
    <w:name w:val="index 9"/>
    <w:basedOn w:val="Normal"/>
    <w:next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1890" w:hanging="210"/>
      <w:jc w:val="left"/>
    </w:pPr>
    <w:rPr>
      <w:rFonts w:eastAsia="Times New Roman"/>
      <w:sz w:val="21"/>
      <w:szCs w:val="20"/>
      <w:lang w:val="en-US"/>
    </w:rPr>
  </w:style>
  <w:style w:type="paragraph" w:styleId="Ttulodendice">
    <w:name w:val="index heading"/>
    <w:basedOn w:val="Normal"/>
    <w:next w:val="ndice1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/>
      <w:sz w:val="21"/>
      <w:szCs w:val="20"/>
      <w:lang w:val="en-US"/>
    </w:rPr>
  </w:style>
  <w:style w:type="paragraph" w:customStyle="1" w:styleId="Tablebulletedlist">
    <w:name w:val="Table bulleted lis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227"/>
        <w:tab w:val="num" w:pos="720"/>
      </w:tabs>
      <w:suppressAutoHyphens w:val="0"/>
      <w:overflowPunct w:val="0"/>
      <w:autoSpaceDE w:val="0"/>
      <w:autoSpaceDN w:val="0"/>
      <w:adjustRightInd w:val="0"/>
      <w:spacing w:before="40" w:after="40" w:line="240" w:lineRule="auto"/>
      <w:ind w:left="720" w:hanging="360"/>
      <w:jc w:val="left"/>
      <w:textAlignment w:val="baseline"/>
    </w:pPr>
    <w:rPr>
      <w:rFonts w:eastAsia="Times New Roman"/>
      <w:color w:val="000000"/>
      <w:sz w:val="20"/>
      <w:szCs w:val="20"/>
      <w:lang w:val="en-US"/>
    </w:rPr>
  </w:style>
  <w:style w:type="paragraph" w:customStyle="1" w:styleId="Tableheader0">
    <w:name w:val="Table header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396"/>
      </w:tabs>
      <w:suppressAutoHyphens w:val="0"/>
      <w:overflowPunct w:val="0"/>
      <w:autoSpaceDE w:val="0"/>
      <w:autoSpaceDN w:val="0"/>
      <w:adjustRightInd w:val="0"/>
      <w:spacing w:before="120" w:line="240" w:lineRule="auto"/>
      <w:textAlignment w:val="baseline"/>
    </w:pPr>
    <w:rPr>
      <w:rFonts w:eastAsia="Times New Roman"/>
      <w:b/>
      <w:color w:val="000000"/>
      <w:sz w:val="20"/>
      <w:szCs w:val="20"/>
    </w:rPr>
  </w:style>
  <w:style w:type="paragraph" w:customStyle="1" w:styleId="Preformatted">
    <w:name w:val="Preformatted"/>
    <w:basedOn w:val="Normal"/>
    <w:rsid w:val="005C7E38"/>
    <w:pPr>
      <w:widowControl w:val="0"/>
      <w:numPr>
        <w:numId w:val="19"/>
      </w:numPr>
      <w:tabs>
        <w:tab w:val="clear" w:pos="360"/>
        <w:tab w:val="clear" w:pos="851"/>
        <w:tab w:val="clear" w:pos="1701"/>
        <w:tab w:val="clear" w:pos="2552"/>
        <w:tab w:val="clear" w:pos="7088"/>
        <w:tab w:val="clear" w:pos="9356"/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uppressAutoHyphens w:val="0"/>
      <w:spacing w:after="0" w:line="240" w:lineRule="auto"/>
      <w:ind w:left="0" w:firstLine="0"/>
      <w:jc w:val="left"/>
    </w:pPr>
    <w:rPr>
      <w:rFonts w:ascii="Courier New" w:eastAsia="Times New Roman" w:hAnsi="Courier New"/>
      <w:snapToGrid w:val="0"/>
      <w:sz w:val="20"/>
      <w:szCs w:val="20"/>
    </w:rPr>
  </w:style>
  <w:style w:type="paragraph" w:customStyle="1" w:styleId="template">
    <w:name w:val="template"/>
    <w:basedOn w:val="Normal"/>
    <w:rsid w:val="005C7E38"/>
    <w:pPr>
      <w:numPr>
        <w:numId w:val="20"/>
      </w:numPr>
      <w:tabs>
        <w:tab w:val="clear" w:pos="360"/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exact"/>
      <w:ind w:left="0" w:firstLine="0"/>
      <w:jc w:val="left"/>
    </w:pPr>
    <w:rPr>
      <w:rFonts w:eastAsia="Times New Roman"/>
      <w:i/>
      <w:sz w:val="22"/>
      <w:szCs w:val="20"/>
      <w:lang w:val="en-US"/>
    </w:rPr>
  </w:style>
  <w:style w:type="paragraph" w:customStyle="1" w:styleId="Indent25Left">
    <w:name w:val="Indent 2.5  (Left)"/>
    <w:basedOn w:val="Normal"/>
    <w:autoRedefine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right" w:pos="6264"/>
      </w:tabs>
      <w:suppressAutoHyphens w:val="0"/>
      <w:spacing w:before="60" w:after="60" w:line="240" w:lineRule="auto"/>
      <w:ind w:left="1418"/>
      <w:jc w:val="left"/>
    </w:pPr>
    <w:rPr>
      <w:rFonts w:eastAsia="Times New Roman"/>
      <w:sz w:val="20"/>
      <w:szCs w:val="20"/>
      <w:lang w:val="en-US"/>
    </w:rPr>
  </w:style>
  <w:style w:type="paragraph" w:customStyle="1" w:styleId="tire">
    <w:name w:val="tire"/>
    <w:basedOn w:val="Normal"/>
    <w:rsid w:val="005C7E38"/>
    <w:pPr>
      <w:numPr>
        <w:ilvl w:val="1"/>
        <w:numId w:val="21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line="240" w:lineRule="auto"/>
      <w:ind w:left="1491" w:hanging="357"/>
    </w:pPr>
    <w:rPr>
      <w:rFonts w:ascii="Times New Roman" w:eastAsia="Times New Roman" w:hAnsi="Times New Roman"/>
      <w:sz w:val="22"/>
      <w:lang w:val="mk-MK"/>
    </w:rPr>
  </w:style>
  <w:style w:type="paragraph" w:customStyle="1" w:styleId="ListS">
    <w:name w:val="ListS"/>
    <w:basedOn w:val="Normal"/>
    <w:rsid w:val="005C7E38"/>
    <w:pPr>
      <w:numPr>
        <w:numId w:val="22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</w:pPr>
    <w:rPr>
      <w:rFonts w:ascii="Times New Roman" w:eastAsia="Times New Roman" w:hAnsi="Times New Roman"/>
      <w:spacing w:val="-6"/>
      <w:sz w:val="20"/>
      <w:szCs w:val="20"/>
    </w:rPr>
  </w:style>
  <w:style w:type="paragraph" w:customStyle="1" w:styleId="NITsl">
    <w:name w:val="NITsl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jc w:val="center"/>
    </w:pPr>
    <w:rPr>
      <w:rFonts w:ascii="Times New Roman" w:eastAsia="Times New Roman" w:hAnsi="Times New Roman"/>
      <w:bCs/>
      <w:i/>
      <w:iCs/>
      <w:spacing w:val="-6"/>
      <w:sz w:val="20"/>
      <w:szCs w:val="20"/>
      <w:lang w:val="en-US"/>
    </w:rPr>
  </w:style>
  <w:style w:type="paragraph" w:customStyle="1" w:styleId="NitSlika">
    <w:name w:val="NitSlika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jc w:val="center"/>
    </w:pPr>
    <w:rPr>
      <w:rFonts w:ascii="Times New Roman" w:eastAsia="Times New Roman" w:hAnsi="Times New Roman"/>
      <w:i/>
      <w:spacing w:val="-6"/>
      <w:sz w:val="20"/>
      <w:szCs w:val="20"/>
      <w:lang w:val="en-US"/>
    </w:rPr>
  </w:style>
  <w:style w:type="paragraph" w:customStyle="1" w:styleId="Style2">
    <w:name w:val="Style2"/>
    <w:basedOn w:val="Ttulo1"/>
    <w:rsid w:val="005C7E38"/>
    <w:pPr>
      <w:numPr>
        <w:numId w:val="0"/>
      </w:numPr>
      <w:tabs>
        <w:tab w:val="clear" w:pos="7088"/>
        <w:tab w:val="num" w:pos="360"/>
      </w:tabs>
      <w:suppressAutoHyphens w:val="0"/>
      <w:spacing w:before="120" w:after="120" w:line="240" w:lineRule="auto"/>
      <w:ind w:left="360" w:hanging="360"/>
      <w:jc w:val="left"/>
    </w:pPr>
    <w:rPr>
      <w:rFonts w:ascii="Times New Roman" w:hAnsi="Times New Roman" w:cs="Arial"/>
      <w:caps w:val="0"/>
      <w:color w:val="000000"/>
      <w:spacing w:val="-6"/>
      <w:sz w:val="32"/>
      <w:szCs w:val="20"/>
      <w:lang w:val="en-US"/>
    </w:rPr>
  </w:style>
  <w:style w:type="paragraph" w:customStyle="1" w:styleId="Style3">
    <w:name w:val="Style3"/>
    <w:basedOn w:val="Ttulo1"/>
    <w:rsid w:val="005C7E38"/>
    <w:pPr>
      <w:pageBreakBefore w:val="0"/>
      <w:numPr>
        <w:numId w:val="0"/>
      </w:numPr>
      <w:tabs>
        <w:tab w:val="clear" w:pos="7088"/>
        <w:tab w:val="num" w:pos="360"/>
      </w:tabs>
      <w:suppressAutoHyphens w:val="0"/>
      <w:spacing w:before="120" w:after="120" w:line="240" w:lineRule="auto"/>
      <w:ind w:left="360" w:hanging="360"/>
      <w:jc w:val="left"/>
    </w:pPr>
    <w:rPr>
      <w:rFonts w:ascii="Times New Roman" w:hAnsi="Times New Roman" w:cs="Arial"/>
      <w:caps w:val="0"/>
      <w:color w:val="000000"/>
      <w:spacing w:val="-6"/>
      <w:sz w:val="32"/>
      <w:szCs w:val="20"/>
      <w:lang w:val="en-US"/>
    </w:rPr>
  </w:style>
  <w:style w:type="paragraph" w:customStyle="1" w:styleId="Style4">
    <w:name w:val="Style4"/>
    <w:basedOn w:val="Ttulo1"/>
    <w:rsid w:val="005C7E38"/>
    <w:pPr>
      <w:pageBreakBefore w:val="0"/>
      <w:numPr>
        <w:numId w:val="23"/>
      </w:numPr>
      <w:tabs>
        <w:tab w:val="clear" w:pos="567"/>
        <w:tab w:val="clear" w:pos="7088"/>
      </w:tabs>
      <w:suppressAutoHyphens w:val="0"/>
      <w:spacing w:before="120" w:after="120" w:line="240" w:lineRule="auto"/>
      <w:ind w:left="357" w:hanging="357"/>
      <w:jc w:val="left"/>
    </w:pPr>
    <w:rPr>
      <w:rFonts w:ascii="Times New Roman" w:hAnsi="Times New Roman" w:cs="Arial"/>
      <w:caps w:val="0"/>
      <w:color w:val="000000"/>
      <w:spacing w:val="-6"/>
      <w:szCs w:val="20"/>
      <w:lang w:val="en-US"/>
    </w:rPr>
  </w:style>
  <w:style w:type="paragraph" w:customStyle="1" w:styleId="sangrado1">
    <w:name w:val="sangrado1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ind w:left="709" w:hanging="709"/>
    </w:pPr>
    <w:rPr>
      <w:rFonts w:ascii="Univers" w:eastAsia="Times New Roman" w:hAnsi="Univers"/>
      <w:sz w:val="22"/>
      <w:szCs w:val="20"/>
      <w:lang w:val="es-ES_tradnl"/>
    </w:rPr>
  </w:style>
  <w:style w:type="paragraph" w:customStyle="1" w:styleId="FR3">
    <w:name w:val="FR3"/>
    <w:rsid w:val="005C7E38"/>
    <w:pPr>
      <w:widowControl w:val="0"/>
      <w:spacing w:before="4840"/>
    </w:pPr>
    <w:rPr>
      <w:rFonts w:ascii="Times New Roman" w:eastAsia="Times New Roman" w:hAnsi="Times New Roman"/>
      <w:sz w:val="18"/>
      <w:lang w:val="en-US" w:eastAsia="en-US"/>
    </w:rPr>
  </w:style>
  <w:style w:type="paragraph" w:customStyle="1" w:styleId="ls2">
    <w:name w:val="ls2"/>
    <w:basedOn w:val="Normal"/>
    <w:rsid w:val="005C7E38"/>
    <w:pPr>
      <w:numPr>
        <w:numId w:val="24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ascii="Times New Roman" w:eastAsia="Times New Roman" w:hAnsi="Times New Roman"/>
      <w:szCs w:val="20"/>
      <w:lang w:val="en-US"/>
    </w:rPr>
  </w:style>
  <w:style w:type="character" w:customStyle="1" w:styleId="VladimirCalovic">
    <w:name w:val="Vladimir Calovic"/>
    <w:rsid w:val="005C7E38"/>
    <w:rPr>
      <w:rFonts w:ascii="Arial" w:hAnsi="Arial"/>
      <w:color w:val="000080"/>
      <w:sz w:val="24"/>
    </w:rPr>
  </w:style>
  <w:style w:type="paragraph" w:customStyle="1" w:styleId="WW-PreformattedText11111111">
    <w:name w:val="WW-Preformatted Text11111111"/>
    <w:basedOn w:val="Normal"/>
    <w:rsid w:val="005C7E38"/>
    <w:pPr>
      <w:widowControl w:val="0"/>
      <w:tabs>
        <w:tab w:val="clear" w:pos="851"/>
        <w:tab w:val="clear" w:pos="1701"/>
        <w:tab w:val="clear" w:pos="2552"/>
        <w:tab w:val="clear" w:pos="7088"/>
        <w:tab w:val="clear" w:pos="9356"/>
      </w:tabs>
      <w:spacing w:after="0" w:line="240" w:lineRule="auto"/>
      <w:jc w:val="left"/>
    </w:pPr>
    <w:rPr>
      <w:rFonts w:ascii="Courier New" w:eastAsia="Courier New" w:hAnsi="Courier New" w:cs="Courier New"/>
      <w:color w:val="000000"/>
      <w:sz w:val="20"/>
      <w:szCs w:val="20"/>
      <w:lang w:val="en-US"/>
    </w:rPr>
  </w:style>
  <w:style w:type="paragraph" w:customStyle="1" w:styleId="Ntext">
    <w:name w:val="Ntex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line="240" w:lineRule="auto"/>
      <w:ind w:firstLine="720"/>
    </w:pPr>
    <w:rPr>
      <w:rFonts w:ascii="Times New Roman" w:eastAsia="Times New Roman" w:hAnsi="Times New Roman"/>
      <w:bCs/>
      <w:spacing w:val="-6"/>
      <w:sz w:val="20"/>
      <w:szCs w:val="20"/>
      <w:lang w:val="en-US"/>
    </w:rPr>
  </w:style>
  <w:style w:type="paragraph" w:customStyle="1" w:styleId="StyleHeading2h2Arial11ptNotItalicBlackLeft0cm">
    <w:name w:val="Style Heading 2h2 + Arial 11 pt Not Italic Black Left:  0 cm ..."/>
    <w:basedOn w:val="Ttulo2"/>
    <w:rsid w:val="005C7E38"/>
    <w:pPr>
      <w:numPr>
        <w:numId w:val="25"/>
      </w:numPr>
      <w:tabs>
        <w:tab w:val="clear" w:pos="709"/>
        <w:tab w:val="clear" w:pos="7088"/>
      </w:tabs>
      <w:suppressAutoHyphens w:val="0"/>
      <w:spacing w:before="0" w:after="120" w:line="240" w:lineRule="auto"/>
    </w:pPr>
    <w:rPr>
      <w:bCs/>
      <w:color w:val="000000"/>
      <w:spacing w:val="-6"/>
      <w:sz w:val="22"/>
      <w:szCs w:val="20"/>
    </w:rPr>
  </w:style>
  <w:style w:type="paragraph" w:customStyle="1" w:styleId="Illustration">
    <w:name w:val="Illustration"/>
    <w:basedOn w:val="Descripcin"/>
    <w:rsid w:val="005C7E38"/>
    <w:pPr>
      <w:keepLines w:val="0"/>
      <w:widowControl w:val="0"/>
      <w:suppressLineNumbers/>
      <w:tabs>
        <w:tab w:val="clear" w:pos="851"/>
        <w:tab w:val="clear" w:pos="1701"/>
        <w:tab w:val="clear" w:pos="2552"/>
        <w:tab w:val="clear" w:pos="7088"/>
        <w:tab w:val="clear" w:pos="9356"/>
      </w:tabs>
      <w:spacing w:before="120" w:line="240" w:lineRule="auto"/>
      <w:jc w:val="left"/>
    </w:pPr>
    <w:rPr>
      <w:rFonts w:ascii="Times New Roman" w:eastAsia="Arial Unicode MS" w:hAnsi="Times New Roman" w:cs="Tahoma"/>
      <w:bCs w:val="0"/>
      <w:iCs/>
      <w:szCs w:val="20"/>
      <w:lang w:val="en-US"/>
    </w:rPr>
  </w:style>
  <w:style w:type="paragraph" w:customStyle="1" w:styleId="tst">
    <w:name w:val="tst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</w:pPr>
    <w:rPr>
      <w:rFonts w:ascii="Times New Roman" w:eastAsia="Times New Roman" w:hAnsi="Times New Roman"/>
      <w:szCs w:val="20"/>
      <w:lang w:val="en-US"/>
    </w:rPr>
  </w:style>
  <w:style w:type="paragraph" w:customStyle="1" w:styleId="ls1">
    <w:name w:val="ls1"/>
    <w:basedOn w:val="Normal"/>
    <w:rsid w:val="005C7E38"/>
    <w:pPr>
      <w:numPr>
        <w:numId w:val="26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</w:pPr>
    <w:rPr>
      <w:rFonts w:ascii="Times New Roman" w:eastAsia="Times New Roman" w:hAnsi="Times New Roman"/>
      <w:szCs w:val="20"/>
      <w:lang w:val="en-US"/>
    </w:rPr>
  </w:style>
  <w:style w:type="paragraph" w:customStyle="1" w:styleId="Risposta1">
    <w:name w:val="Risposta1"/>
    <w:basedOn w:val="Normal"/>
    <w:rsid w:val="005C7E38"/>
    <w:pPr>
      <w:numPr>
        <w:numId w:val="27"/>
      </w:numPr>
      <w:tabs>
        <w:tab w:val="clear" w:pos="851"/>
        <w:tab w:val="clear" w:pos="1701"/>
        <w:tab w:val="clear" w:pos="2552"/>
        <w:tab w:val="clear" w:pos="7088"/>
        <w:tab w:val="clear" w:pos="9356"/>
        <w:tab w:val="left" w:pos="720"/>
        <w:tab w:val="left" w:pos="1440"/>
        <w:tab w:val="left" w:pos="2160"/>
        <w:tab w:val="left" w:pos="2880"/>
        <w:tab w:val="left" w:pos="3600"/>
        <w:tab w:val="right" w:pos="9000"/>
      </w:tabs>
      <w:suppressAutoHyphens w:val="0"/>
      <w:spacing w:before="60" w:after="0" w:line="240" w:lineRule="auto"/>
    </w:pPr>
    <w:rPr>
      <w:rFonts w:ascii="Times New Roman" w:eastAsia="Times New Roman" w:hAnsi="Times New Roman"/>
      <w:i/>
      <w:szCs w:val="20"/>
      <w:lang w:val="en-US"/>
    </w:rPr>
  </w:style>
  <w:style w:type="character" w:customStyle="1" w:styleId="WW-Absatz-Standardschriftart1111">
    <w:name w:val="WW-Absatz-Standardschriftart1111"/>
    <w:rsid w:val="005C7E38"/>
  </w:style>
  <w:style w:type="paragraph" w:customStyle="1" w:styleId="Caption1">
    <w:name w:val="Caption1"/>
    <w:basedOn w:val="Normal"/>
    <w:next w:val="Normal"/>
    <w:rsid w:val="005C7E38"/>
    <w:pPr>
      <w:widowControl w:val="0"/>
      <w:tabs>
        <w:tab w:val="clear" w:pos="851"/>
        <w:tab w:val="clear" w:pos="1701"/>
        <w:tab w:val="clear" w:pos="2552"/>
        <w:tab w:val="clear" w:pos="7088"/>
        <w:tab w:val="clear" w:pos="935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</w:tabs>
      <w:spacing w:after="0" w:line="240" w:lineRule="auto"/>
      <w:jc w:val="center"/>
    </w:pPr>
    <w:rPr>
      <w:rFonts w:ascii="Frutiger-Light" w:eastAsia="Arial Unicode MS" w:hAnsi="Frutiger-Light"/>
      <w:bCs/>
      <w:i/>
      <w:iCs/>
      <w:kern w:val="1"/>
      <w:sz w:val="22"/>
      <w:szCs w:val="24"/>
      <w:lang w:val="en-US"/>
    </w:rPr>
  </w:style>
  <w:style w:type="character" w:customStyle="1" w:styleId="Variable">
    <w:name w:val="Variable"/>
    <w:rsid w:val="005C7E38"/>
    <w:rPr>
      <w:i/>
      <w:iCs/>
    </w:rPr>
  </w:style>
  <w:style w:type="table" w:styleId="Tablaelegante">
    <w:name w:val="Table Elegant"/>
    <w:basedOn w:val="Tablanormal"/>
    <w:rsid w:val="005C7E38"/>
    <w:pPr>
      <w:autoSpaceDE w:val="0"/>
      <w:autoSpaceDN w:val="0"/>
      <w:spacing w:before="120" w:after="120" w:line="312" w:lineRule="auto"/>
      <w:jc w:val="both"/>
    </w:pPr>
    <w:rPr>
      <w:rFonts w:ascii="Times New Roman" w:eastAsia="SimSun" w:hAnsi="Times New Roman"/>
      <w:lang w:val="en-US" w:eastAsia="en-US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western">
    <w:name w:val="western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44" w:line="240" w:lineRule="auto"/>
    </w:pPr>
    <w:rPr>
      <w:rFonts w:ascii="Frutiger-Light" w:eastAsia="Times New Roman" w:hAnsi="Frutiger-Light"/>
      <w:sz w:val="22"/>
      <w:lang w:val="en-US"/>
    </w:rPr>
  </w:style>
  <w:style w:type="paragraph" w:customStyle="1" w:styleId="Style5">
    <w:name w:val="Style5"/>
    <w:basedOn w:val="Sangradetextonormal"/>
    <w:link w:val="Style5Char"/>
    <w:qFormat/>
    <w:rsid w:val="005C7E38"/>
    <w:pPr>
      <w:widowControl w:val="0"/>
      <w:numPr>
        <w:numId w:val="28"/>
      </w:numPr>
      <w:suppressAutoHyphens/>
      <w:spacing w:after="120" w:line="312" w:lineRule="auto"/>
      <w:jc w:val="both"/>
    </w:pPr>
    <w:rPr>
      <w:rFonts w:ascii="Frutiger-Light" w:hAnsi="Frutiger-Light"/>
      <w:spacing w:val="-6"/>
      <w:sz w:val="24"/>
      <w:szCs w:val="24"/>
      <w:lang w:eastAsia="en-US"/>
    </w:rPr>
  </w:style>
  <w:style w:type="paragraph" w:customStyle="1" w:styleId="Style6">
    <w:name w:val="Style6"/>
    <w:basedOn w:val="Style5"/>
    <w:link w:val="Style6Char"/>
    <w:qFormat/>
    <w:rsid w:val="005C7E38"/>
  </w:style>
  <w:style w:type="character" w:customStyle="1" w:styleId="Style5Char">
    <w:name w:val="Style5 Char"/>
    <w:link w:val="Style5"/>
    <w:rsid w:val="005C7E38"/>
    <w:rPr>
      <w:rFonts w:ascii="Frutiger-Light" w:eastAsia="Times New Roman" w:hAnsi="Frutiger-Light"/>
      <w:spacing w:val="-6"/>
      <w:sz w:val="24"/>
      <w:szCs w:val="24"/>
      <w:lang w:eastAsia="en-US"/>
    </w:rPr>
  </w:style>
  <w:style w:type="paragraph" w:customStyle="1" w:styleId="Style7">
    <w:name w:val="Style7"/>
    <w:basedOn w:val="Prrafodelista"/>
    <w:link w:val="Style7Char"/>
    <w:qFormat/>
    <w:rsid w:val="005C7E38"/>
    <w:pPr>
      <w:widowControl w:val="0"/>
      <w:numPr>
        <w:numId w:val="29"/>
      </w:numPr>
      <w:tabs>
        <w:tab w:val="clear" w:pos="7088"/>
      </w:tabs>
      <w:spacing w:before="0"/>
      <w:jc w:val="left"/>
    </w:pPr>
    <w:rPr>
      <w:rFonts w:ascii="Frutiger-Light" w:eastAsia="Calibri" w:hAnsi="Frutiger-Light"/>
      <w:szCs w:val="24"/>
      <w:lang w:val="en-US"/>
    </w:rPr>
  </w:style>
  <w:style w:type="character" w:customStyle="1" w:styleId="Style6Char">
    <w:name w:val="Style6 Char"/>
    <w:link w:val="Style6"/>
    <w:rsid w:val="005C7E38"/>
    <w:rPr>
      <w:rFonts w:ascii="Frutiger-Light" w:eastAsia="Times New Roman" w:hAnsi="Frutiger-Light"/>
      <w:spacing w:val="-6"/>
      <w:sz w:val="24"/>
      <w:szCs w:val="24"/>
      <w:lang w:eastAsia="en-US"/>
    </w:rPr>
  </w:style>
  <w:style w:type="paragraph" w:customStyle="1" w:styleId="Style8">
    <w:name w:val="Style8"/>
    <w:basedOn w:val="Descripcin"/>
    <w:link w:val="Style8Char"/>
    <w:qFormat/>
    <w:rsid w:val="005C7E38"/>
    <w:pPr>
      <w:tabs>
        <w:tab w:val="clear" w:pos="7088"/>
      </w:tabs>
    </w:pPr>
    <w:rPr>
      <w:rFonts w:ascii="Frutiger-Light" w:eastAsia="Calibri" w:hAnsi="Frutiger-Light"/>
      <w:sz w:val="24"/>
      <w:szCs w:val="24"/>
      <w:lang w:val="en-US"/>
    </w:rPr>
  </w:style>
  <w:style w:type="character" w:customStyle="1" w:styleId="Style7Char">
    <w:name w:val="Style7 Char"/>
    <w:link w:val="Style7"/>
    <w:rsid w:val="005C7E38"/>
    <w:rPr>
      <w:rFonts w:ascii="Frutiger-Light" w:eastAsia="Calibri" w:hAnsi="Frutiger-Light"/>
      <w:sz w:val="24"/>
      <w:szCs w:val="24"/>
      <w:lang w:val="en-US" w:eastAsia="en-US"/>
    </w:rPr>
  </w:style>
  <w:style w:type="character" w:customStyle="1" w:styleId="Style8Char">
    <w:name w:val="Style8 Char"/>
    <w:link w:val="Style8"/>
    <w:rsid w:val="005C7E38"/>
    <w:rPr>
      <w:rFonts w:ascii="Frutiger-Light" w:eastAsia="Calibri" w:hAnsi="Frutiger-Light"/>
      <w:bCs/>
      <w:i/>
      <w:sz w:val="24"/>
      <w:szCs w:val="24"/>
      <w:lang w:val="en-US" w:eastAsia="en-US"/>
    </w:rPr>
  </w:style>
  <w:style w:type="paragraph" w:styleId="Textonotaalfinal">
    <w:name w:val="endnote text"/>
    <w:basedOn w:val="Normal"/>
    <w:link w:val="TextonotaalfinalCar"/>
    <w:unhideWhenUsed/>
    <w:rsid w:val="005C7E38"/>
    <w:pPr>
      <w:tabs>
        <w:tab w:val="clear" w:pos="7088"/>
      </w:tabs>
      <w:spacing w:after="0" w:line="240" w:lineRule="auto"/>
    </w:pPr>
    <w:rPr>
      <w:rFonts w:ascii="Frutiger-Light" w:eastAsia="Calibri" w:hAnsi="Frutiger-Light"/>
      <w:sz w:val="20"/>
      <w:szCs w:val="20"/>
      <w:lang w:val="en-US"/>
    </w:rPr>
  </w:style>
  <w:style w:type="character" w:customStyle="1" w:styleId="TextonotaalfinalCar">
    <w:name w:val="Texto nota al final Car"/>
    <w:link w:val="Textonotaalfinal"/>
    <w:rsid w:val="005C7E38"/>
    <w:rPr>
      <w:rFonts w:ascii="Frutiger-Light" w:eastAsia="Calibri" w:hAnsi="Frutiger-Light"/>
      <w:lang w:val="en-US" w:eastAsia="en-US"/>
    </w:rPr>
  </w:style>
  <w:style w:type="character" w:styleId="Refdenotaalfinal">
    <w:name w:val="endnote reference"/>
    <w:unhideWhenUsed/>
    <w:rsid w:val="005C7E38"/>
    <w:rPr>
      <w:vertAlign w:val="superscript"/>
    </w:rPr>
  </w:style>
  <w:style w:type="paragraph" w:customStyle="1" w:styleId="RealzadoNegro">
    <w:name w:val="Realzado Negro"/>
    <w:basedOn w:val="Normal"/>
    <w:next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1134"/>
        <w:tab w:val="left" w:pos="1985"/>
        <w:tab w:val="left" w:pos="2835"/>
        <w:tab w:val="left" w:pos="3686"/>
        <w:tab w:val="left" w:pos="4536"/>
        <w:tab w:val="left" w:pos="5387"/>
        <w:tab w:val="right" w:leader="dot" w:pos="9072"/>
      </w:tabs>
      <w:spacing w:after="60" w:line="240" w:lineRule="auto"/>
    </w:pPr>
    <w:rPr>
      <w:rFonts w:ascii="Frutiger-Bold" w:eastAsia="Times New Roman" w:hAnsi="Frutiger-Bold"/>
      <w:spacing w:val="-3"/>
      <w:sz w:val="22"/>
      <w:szCs w:val="20"/>
      <w:lang w:val="es-ES" w:eastAsia="es-ES"/>
    </w:rPr>
  </w:style>
  <w:style w:type="paragraph" w:customStyle="1" w:styleId="Tabla">
    <w:name w:val="Tabla"/>
    <w:basedOn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1134"/>
        <w:tab w:val="left" w:pos="1985"/>
        <w:tab w:val="left" w:pos="2835"/>
        <w:tab w:val="left" w:pos="3686"/>
        <w:tab w:val="left" w:pos="4536"/>
        <w:tab w:val="left" w:pos="5387"/>
        <w:tab w:val="right" w:leader="dot" w:pos="9072"/>
      </w:tabs>
      <w:spacing w:after="60" w:line="240" w:lineRule="auto"/>
    </w:pPr>
    <w:rPr>
      <w:rFonts w:ascii="Frutiger-Light" w:eastAsia="Times New Roman" w:hAnsi="Frutiger-Light"/>
      <w:spacing w:val="-3"/>
      <w:sz w:val="20"/>
      <w:szCs w:val="20"/>
      <w:lang w:val="es-ES" w:eastAsia="es-ES"/>
    </w:rPr>
  </w:style>
  <w:style w:type="character" w:customStyle="1" w:styleId="hps">
    <w:name w:val="hps"/>
    <w:rsid w:val="005C7E38"/>
  </w:style>
  <w:style w:type="paragraph" w:customStyle="1" w:styleId="Default">
    <w:name w:val="Default"/>
    <w:rsid w:val="005C7E38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en-US" w:eastAsia="en-US"/>
    </w:rPr>
  </w:style>
  <w:style w:type="character" w:customStyle="1" w:styleId="EmailStyle63">
    <w:name w:val="EmailStyle63"/>
    <w:semiHidden/>
    <w:rsid w:val="005C7E38"/>
    <w:rPr>
      <w:rFonts w:ascii="Arial" w:hAnsi="Arial" w:cs="Arial"/>
      <w:color w:val="auto"/>
      <w:sz w:val="20"/>
      <w:szCs w:val="20"/>
    </w:rPr>
  </w:style>
  <w:style w:type="paragraph" w:customStyle="1" w:styleId="Tabletext0">
    <w:name w:val="Table text"/>
    <w:basedOn w:val="Default"/>
    <w:next w:val="Default"/>
    <w:uiPriority w:val="99"/>
    <w:rsid w:val="005C7E38"/>
    <w:pPr>
      <w:spacing w:after="120"/>
    </w:pPr>
    <w:rPr>
      <w:rFonts w:ascii="Calibri" w:hAnsi="Calibri"/>
      <w:color w:val="auto"/>
      <w:sz w:val="20"/>
      <w:lang w:val="en-AU" w:eastAsia="en-AU"/>
    </w:rPr>
  </w:style>
  <w:style w:type="paragraph" w:customStyle="1" w:styleId="Marktable">
    <w:name w:val="Mark_table"/>
    <w:basedOn w:val="Normal"/>
    <w:next w:val="Normal"/>
    <w:rsid w:val="005C7E38"/>
    <w:pPr>
      <w:tabs>
        <w:tab w:val="clear" w:pos="851"/>
        <w:tab w:val="clear" w:pos="1701"/>
        <w:tab w:val="clear" w:pos="2552"/>
        <w:tab w:val="clear" w:pos="7088"/>
        <w:tab w:val="clear" w:pos="9356"/>
        <w:tab w:val="left" w:pos="86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60" w:after="240" w:line="260" w:lineRule="atLeast"/>
      <w:jc w:val="left"/>
    </w:pPr>
    <w:rPr>
      <w:rFonts w:ascii="Helvetica" w:eastAsia="Times New Roman" w:hAnsi="Helvetica"/>
      <w:b/>
      <w:sz w:val="21"/>
      <w:szCs w:val="20"/>
      <w:lang w:val="en-AU"/>
    </w:rPr>
  </w:style>
  <w:style w:type="paragraph" w:customStyle="1" w:styleId="TableTitle">
    <w:name w:val="Table Title"/>
    <w:next w:val="TableText"/>
    <w:rsid w:val="005C7E38"/>
    <w:pPr>
      <w:tabs>
        <w:tab w:val="left" w:pos="-720"/>
      </w:tabs>
      <w:suppressAutoHyphens/>
      <w:spacing w:before="80" w:after="80"/>
      <w:jc w:val="center"/>
    </w:pPr>
    <w:rPr>
      <w:rFonts w:ascii="Helvetica" w:eastAsia="Times New Roman" w:hAnsi="Helvetica"/>
      <w:b/>
      <w:sz w:val="22"/>
      <w:lang w:val="en-CA" w:eastAsia="en-US"/>
    </w:rPr>
  </w:style>
  <w:style w:type="paragraph" w:customStyle="1" w:styleId="TableTextCentre">
    <w:name w:val="Table Text Centre"/>
    <w:basedOn w:val="TableText"/>
    <w:rsid w:val="005C7E38"/>
    <w:pPr>
      <w:tabs>
        <w:tab w:val="left" w:pos="-72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uppressAutoHyphens/>
      <w:spacing w:before="40" w:after="40" w:line="260" w:lineRule="atLeast"/>
      <w:jc w:val="center"/>
    </w:pPr>
    <w:rPr>
      <w:rFonts w:ascii="Arial" w:hAnsi="Arial"/>
      <w:sz w:val="19"/>
      <w:szCs w:val="20"/>
    </w:rPr>
  </w:style>
  <w:style w:type="character" w:customStyle="1" w:styleId="EmailStyle70">
    <w:name w:val="EmailStyle70"/>
    <w:semiHidden/>
    <w:rsid w:val="005C7E38"/>
    <w:rPr>
      <w:rFonts w:ascii="Arial" w:hAnsi="Arial" w:cs="Arial"/>
      <w:color w:val="auto"/>
      <w:sz w:val="20"/>
      <w:szCs w:val="20"/>
    </w:rPr>
  </w:style>
  <w:style w:type="character" w:customStyle="1" w:styleId="FooterChar1">
    <w:name w:val="Footer Char1"/>
    <w:rsid w:val="005C7E38"/>
    <w:rPr>
      <w:rFonts w:ascii="Calibri" w:hAnsi="Calibri"/>
      <w:sz w:val="18"/>
      <w:lang w:eastAsia="es-ES"/>
    </w:rPr>
  </w:style>
  <w:style w:type="paragraph" w:styleId="Sangranormal">
    <w:name w:val="Normal Indent"/>
    <w:basedOn w:val="Normal"/>
    <w:uiPriority w:val="99"/>
    <w:rsid w:val="005C7E38"/>
    <w:pPr>
      <w:keepLines/>
      <w:tabs>
        <w:tab w:val="clear" w:pos="851"/>
        <w:tab w:val="clear" w:pos="1701"/>
        <w:tab w:val="clear" w:pos="2552"/>
        <w:tab w:val="clear" w:pos="7088"/>
        <w:tab w:val="clear" w:pos="9356"/>
        <w:tab w:val="left" w:pos="-720"/>
      </w:tabs>
      <w:spacing w:after="240" w:line="240" w:lineRule="auto"/>
      <w:ind w:left="720"/>
      <w:jc w:val="left"/>
    </w:pPr>
    <w:rPr>
      <w:rFonts w:eastAsia="Times New Roman"/>
      <w:spacing w:val="-2"/>
      <w:sz w:val="20"/>
      <w:szCs w:val="20"/>
      <w:lang w:val="en-US"/>
    </w:rPr>
  </w:style>
  <w:style w:type="character" w:customStyle="1" w:styleId="apple-converted-space">
    <w:name w:val="apple-converted-space"/>
    <w:rsid w:val="005C7E38"/>
  </w:style>
  <w:style w:type="character" w:customStyle="1" w:styleId="st">
    <w:name w:val="st"/>
    <w:rsid w:val="00516646"/>
  </w:style>
  <w:style w:type="table" w:customStyle="1" w:styleId="LightShading10">
    <w:name w:val="Light Shading1"/>
    <w:basedOn w:val="Tablanormal"/>
    <w:uiPriority w:val="60"/>
    <w:rsid w:val="008313D7"/>
    <w:rPr>
      <w:rFonts w:ascii="Calibri" w:eastAsia="Calibri" w:hAnsi="Calibri"/>
      <w:color w:val="000000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customStyle="1" w:styleId="Epgrafe1">
    <w:name w:val="Epígrafe1"/>
    <w:basedOn w:val="Normal"/>
    <w:next w:val="Normal"/>
    <w:rsid w:val="008313D7"/>
    <w:pPr>
      <w:tabs>
        <w:tab w:val="clear" w:pos="851"/>
        <w:tab w:val="clear" w:pos="1701"/>
        <w:tab w:val="clear" w:pos="2552"/>
        <w:tab w:val="clear" w:pos="7088"/>
        <w:tab w:val="clear" w:pos="9356"/>
      </w:tabs>
      <w:spacing w:after="200" w:line="240" w:lineRule="auto"/>
      <w:jc w:val="left"/>
    </w:pPr>
    <w:rPr>
      <w:rFonts w:ascii="Frutiger-Roman" w:eastAsia="Times New Roman" w:hAnsi="Frutiger-Roman" w:cs="Calibri"/>
      <w:b/>
      <w:bCs/>
      <w:color w:val="4F81BD"/>
      <w:sz w:val="18"/>
      <w:szCs w:val="18"/>
      <w:lang w:val="sr-Latn-CS" w:eastAsia="ar-SA"/>
    </w:rPr>
  </w:style>
  <w:style w:type="paragraph" w:customStyle="1" w:styleId="TabletextHeaders">
    <w:name w:val="Tabletext Headers"/>
    <w:basedOn w:val="Tabletext1"/>
    <w:rsid w:val="00B27B20"/>
    <w:rPr>
      <w:b/>
    </w:rPr>
  </w:style>
  <w:style w:type="paragraph" w:customStyle="1" w:styleId="Tabletext1">
    <w:name w:val="Tabletext"/>
    <w:basedOn w:val="Normal"/>
    <w:rsid w:val="00B27B20"/>
    <w:pPr>
      <w:keepLines/>
      <w:widowControl w:val="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60" w:after="60" w:line="240" w:lineRule="auto"/>
      <w:jc w:val="left"/>
    </w:pPr>
    <w:rPr>
      <w:rFonts w:eastAsia="Times New Roman"/>
      <w:sz w:val="18"/>
      <w:szCs w:val="20"/>
      <w:lang w:val="en-US"/>
    </w:rPr>
  </w:style>
  <w:style w:type="table" w:customStyle="1" w:styleId="SAPowerNetworksTableStyle">
    <w:name w:val="SA Power Networks Table Style"/>
    <w:basedOn w:val="Tablaconcuadrcula"/>
    <w:uiPriority w:val="99"/>
    <w:qFormat/>
    <w:rsid w:val="00ED4CB2"/>
    <w:rPr>
      <w:rFonts w:ascii="Calibri" w:eastAsiaTheme="minorHAnsi" w:hAnsi="Calibri" w:cstheme="majorBidi"/>
      <w:lang w:val="en-US" w:bidi="en-US"/>
    </w:rPr>
    <w:tblPr>
      <w:tblStyleRowBandSize w:val="1"/>
      <w:tblStyleColBandSize w:val="1"/>
      <w:jc w:val="right"/>
      <w:tblBorders>
        <w:top w:val="single" w:sz="4" w:space="0" w:color="EEECE1" w:themeColor="background2"/>
        <w:left w:val="single" w:sz="4" w:space="0" w:color="EEECE1" w:themeColor="background2"/>
        <w:bottom w:val="single" w:sz="4" w:space="0" w:color="EEECE1" w:themeColor="background2"/>
        <w:right w:val="single" w:sz="4" w:space="0" w:color="EEECE1" w:themeColor="background2"/>
        <w:insideH w:val="single" w:sz="4" w:space="0" w:color="EEECE1" w:themeColor="background2"/>
        <w:insideV w:val="single" w:sz="4" w:space="0" w:color="EEECE1" w:themeColor="background2"/>
      </w:tblBorders>
      <w:tblCellMar>
        <w:top w:w="113" w:type="dxa"/>
        <w:bottom w:w="113" w:type="dxa"/>
      </w:tblCellMar>
    </w:tblPr>
    <w:trPr>
      <w:jc w:val="right"/>
    </w:trPr>
    <w:tcPr>
      <w:tcMar>
        <w:top w:w="113" w:type="dxa"/>
        <w:bottom w:w="113" w:type="dxa"/>
      </w:tcMar>
    </w:tcPr>
    <w:tblStylePr w:type="firstRow">
      <w:pPr>
        <w:wordWrap/>
        <w:spacing w:line="260" w:lineRule="exact"/>
      </w:pPr>
      <w:rPr>
        <w:rFonts w:asciiTheme="majorHAnsi" w:hAnsiTheme="majorHAnsi"/>
        <w:b/>
        <w:color w:val="EEECE1" w:themeColor="background2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1F497D" w:themeFill="text2"/>
      </w:tcPr>
    </w:tblStylePr>
    <w:tblStylePr w:type="lastRow">
      <w:rPr>
        <w:rFonts w:asciiTheme="minorHAnsi" w:hAnsiTheme="minorHAnsi"/>
        <w:color w:val="auto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  <w:tl2br w:val="nil"/>
          <w:tr2bl w:val="nil"/>
        </w:tcBorders>
      </w:tcPr>
    </w:tblStylePr>
    <w:tblStylePr w:type="firstCol">
      <w:pPr>
        <w:wordWrap/>
        <w:jc w:val="left"/>
      </w:pPr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  <w:shd w:val="clear" w:color="auto" w:fill="F79646" w:themeFill="accent6"/>
      </w:tcPr>
    </w:tblStylePr>
    <w:tblStylePr w:type="lastCol">
      <w:pPr>
        <w:wordWrap/>
        <w:jc w:val="right"/>
      </w:pPr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  <w:shd w:val="clear" w:color="auto" w:fill="F2F2F2" w:themeFill="background1" w:themeFillShade="F2"/>
      </w:tcPr>
    </w:tblStylePr>
    <w:tblStylePr w:type="band1Vert">
      <w:pPr>
        <w:wordWrap/>
        <w:jc w:val="right"/>
      </w:pPr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  <w:shd w:val="clear" w:color="auto" w:fill="8064A2" w:themeFill="accent4"/>
      </w:tcPr>
    </w:tblStylePr>
    <w:tblStylePr w:type="band2Vert">
      <w:pPr>
        <w:wordWrap/>
        <w:jc w:val="right"/>
      </w:pPr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  <w:shd w:val="clear" w:color="auto" w:fill="F79646" w:themeFill="accent6"/>
      </w:tcPr>
    </w:tblStylePr>
    <w:tblStylePr w:type="band1Horz"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</w:tcPr>
    </w:tblStylePr>
    <w:tblStylePr w:type="band2Horz">
      <w:rPr>
        <w:rFonts w:ascii="Calibri" w:hAnsi="Calibri"/>
        <w:color w:val="4F81BD" w:themeColor="accent1"/>
        <w:sz w:val="22"/>
      </w:rPr>
      <w:tblPr/>
      <w:tcPr>
        <w:tcBorders>
          <w:top w:val="single" w:sz="4" w:space="0" w:color="EEECE1" w:themeColor="background2"/>
          <w:left w:val="single" w:sz="4" w:space="0" w:color="EEECE1" w:themeColor="background2"/>
          <w:bottom w:val="single" w:sz="4" w:space="0" w:color="EEECE1" w:themeColor="background2"/>
          <w:right w:val="single" w:sz="4" w:space="0" w:color="EEECE1" w:themeColor="background2"/>
          <w:insideH w:val="single" w:sz="4" w:space="0" w:color="EEECE1" w:themeColor="background2"/>
          <w:insideV w:val="single" w:sz="4" w:space="0" w:color="EEECE1" w:themeColor="background2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3441B8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3441B8"/>
    <w:rPr>
      <w:rFonts w:ascii="Arial" w:hAnsi="Arial"/>
      <w:sz w:val="24"/>
      <w:szCs w:val="22"/>
      <w:lang w:val="en-GB" w:eastAsia="en-US"/>
    </w:rPr>
  </w:style>
  <w:style w:type="paragraph" w:customStyle="1" w:styleId="Texto">
    <w:name w:val="Texto"/>
    <w:rsid w:val="0005297C"/>
    <w:pPr>
      <w:spacing w:before="120" w:after="120"/>
      <w:ind w:left="1418"/>
      <w:jc w:val="both"/>
    </w:pPr>
    <w:rPr>
      <w:rFonts w:ascii="Frutiger-Light" w:eastAsia="Times New Roman" w:hAnsi="Frutiger-Light"/>
      <w:color w:val="000000"/>
      <w:sz w:val="24"/>
      <w:lang w:val="es-ES_tradnl" w:eastAsia="es-ES"/>
    </w:rPr>
  </w:style>
  <w:style w:type="character" w:customStyle="1" w:styleId="sentence">
    <w:name w:val="sentence"/>
    <w:basedOn w:val="Fuentedeprrafopredeter"/>
    <w:rsid w:val="00D40EDD"/>
  </w:style>
  <w:style w:type="paragraph" w:customStyle="1" w:styleId="NormalVietas">
    <w:name w:val="Normal + Viñetas"/>
    <w:basedOn w:val="Normal"/>
    <w:rsid w:val="00593D96"/>
    <w:pPr>
      <w:numPr>
        <w:numId w:val="30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/>
    </w:pPr>
    <w:rPr>
      <w:rFonts w:eastAsia="Times New Roman"/>
      <w:color w:val="000000"/>
      <w:sz w:val="20"/>
      <w:szCs w:val="24"/>
      <w:lang w:val="es-ES" w:eastAsia="es-ES"/>
    </w:rPr>
  </w:style>
  <w:style w:type="paragraph" w:customStyle="1" w:styleId="NormalVietas2">
    <w:name w:val="Normal + Viñetas 2"/>
    <w:basedOn w:val="NormalVietas"/>
    <w:rsid w:val="00593D96"/>
    <w:pPr>
      <w:numPr>
        <w:ilvl w:val="1"/>
      </w:numPr>
      <w:ind w:left="1434" w:hanging="357"/>
    </w:pPr>
  </w:style>
  <w:style w:type="paragraph" w:customStyle="1" w:styleId="NormalvietasCar">
    <w:name w:val="Normal+viñetas Car"/>
    <w:basedOn w:val="Normal"/>
    <w:rsid w:val="00593D96"/>
    <w:pPr>
      <w:numPr>
        <w:numId w:val="31"/>
      </w:num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20" w:after="0" w:line="288" w:lineRule="auto"/>
    </w:pPr>
    <w:rPr>
      <w:rFonts w:eastAsia="Times New Roman"/>
      <w:sz w:val="22"/>
      <w:lang w:val="es-ES_tradnl" w:eastAsia="es-ES"/>
    </w:rPr>
  </w:style>
  <w:style w:type="paragraph" w:customStyle="1" w:styleId="TableContent">
    <w:name w:val="TableContent"/>
    <w:basedOn w:val="Normal"/>
    <w:rsid w:val="00593D96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20" w:after="20"/>
      <w:jc w:val="left"/>
    </w:pPr>
    <w:rPr>
      <w:rFonts w:eastAsia="Times New Roman"/>
      <w:color w:val="000000"/>
      <w:sz w:val="20"/>
      <w:szCs w:val="20"/>
      <w:lang w:val="fr-FR" w:eastAsia="es-ES"/>
    </w:rPr>
  </w:style>
  <w:style w:type="paragraph" w:customStyle="1" w:styleId="Grafico">
    <w:name w:val="Grafico"/>
    <w:basedOn w:val="Textoindependiente"/>
    <w:autoRedefine/>
    <w:rsid w:val="00725A51"/>
    <w:pPr>
      <w:tabs>
        <w:tab w:val="clear" w:pos="851"/>
        <w:tab w:val="clear" w:pos="1701"/>
        <w:tab w:val="clear" w:pos="2552"/>
        <w:tab w:val="clear" w:pos="7088"/>
        <w:tab w:val="clear" w:pos="9356"/>
      </w:tabs>
      <w:spacing w:before="120" w:line="240" w:lineRule="auto"/>
      <w:ind w:firstLine="720"/>
      <w:jc w:val="center"/>
    </w:pPr>
    <w:rPr>
      <w:rFonts w:eastAsia="Times New Roman" w:cs="Arial"/>
      <w:iCs/>
      <w:color w:val="595959"/>
      <w:sz w:val="18"/>
      <w:szCs w:val="18"/>
      <w:lang w:eastAsia="ar-SA"/>
    </w:rPr>
  </w:style>
  <w:style w:type="paragraph" w:customStyle="1" w:styleId="p0">
    <w:name w:val="p0"/>
    <w:basedOn w:val="Normal"/>
    <w:rsid w:val="00F95D65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80" w:lineRule="atLeast"/>
      <w:jc w:val="left"/>
    </w:pPr>
    <w:rPr>
      <w:rFonts w:eastAsia="Times New Roman" w:cs="Arial"/>
      <w:sz w:val="20"/>
      <w:szCs w:val="20"/>
      <w:lang w:eastAsia="ko-KR"/>
    </w:rPr>
  </w:style>
  <w:style w:type="paragraph" w:customStyle="1" w:styleId="xl34">
    <w:name w:val="xl34"/>
    <w:basedOn w:val="Normal"/>
    <w:rsid w:val="00F95D65"/>
    <w:pPr>
      <w:pBdr>
        <w:left w:val="single" w:sz="4" w:space="0" w:color="auto"/>
        <w:bottom w:val="dotted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</w:pPr>
    <w:rPr>
      <w:rFonts w:eastAsia="Arial Unicode MS" w:cs="Arial"/>
      <w:sz w:val="16"/>
      <w:szCs w:val="16"/>
      <w:lang w:val="en-US"/>
    </w:rPr>
  </w:style>
  <w:style w:type="paragraph" w:customStyle="1" w:styleId="p17">
    <w:name w:val="p17"/>
    <w:basedOn w:val="Normal"/>
    <w:rsid w:val="00F95D65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left"/>
    </w:pPr>
    <w:rPr>
      <w:rFonts w:eastAsia="Times New Roman" w:cs="Arial"/>
      <w:sz w:val="20"/>
      <w:szCs w:val="20"/>
      <w:lang w:eastAsia="ko-KR"/>
    </w:rPr>
  </w:style>
  <w:style w:type="character" w:customStyle="1" w:styleId="sc121">
    <w:name w:val="sc121"/>
    <w:rsid w:val="00F95D65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14">
    <w:name w:val="sc14"/>
    <w:rsid w:val="00F95D65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rsid w:val="00F95D6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rsid w:val="00F95D65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rsid w:val="00F95D65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31">
    <w:name w:val="sc131"/>
    <w:rsid w:val="00F95D65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01">
    <w:name w:val="sc01"/>
    <w:rsid w:val="00F95D65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1">
    <w:name w:val="sc111"/>
    <w:rsid w:val="00F95D65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HeaderChar2">
    <w:name w:val="Header Char2"/>
    <w:rsid w:val="00F95D65"/>
    <w:rPr>
      <w:rFonts w:ascii="Calibri" w:hAnsi="Calibri"/>
      <w:sz w:val="18"/>
      <w:lang w:eastAsia="es-ES"/>
    </w:rPr>
  </w:style>
  <w:style w:type="character" w:customStyle="1" w:styleId="FooterChar3">
    <w:name w:val="Footer Char3"/>
    <w:rsid w:val="00F95D65"/>
    <w:rPr>
      <w:rFonts w:ascii="Calibri" w:hAnsi="Calibri"/>
      <w:sz w:val="18"/>
      <w:lang w:eastAsia="es-ES"/>
    </w:rPr>
  </w:style>
  <w:style w:type="table" w:customStyle="1" w:styleId="LightShading11">
    <w:name w:val="Light Shading11"/>
    <w:basedOn w:val="Tablanormal"/>
    <w:uiPriority w:val="60"/>
    <w:rsid w:val="00F95D65"/>
    <w:rPr>
      <w:rFonts w:ascii="Calibri" w:eastAsia="Calibri" w:hAnsi="Calibri"/>
      <w:color w:val="000000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customStyle="1" w:styleId="xl77">
    <w:name w:val="xl77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78">
    <w:name w:val="xl78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BF1DE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b/>
      <w:bCs/>
      <w:sz w:val="20"/>
      <w:szCs w:val="24"/>
      <w:lang w:val="es-ES" w:eastAsia="es-ES"/>
    </w:rPr>
  </w:style>
  <w:style w:type="paragraph" w:customStyle="1" w:styleId="xl79">
    <w:name w:val="xl79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BF1DE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0">
    <w:name w:val="xl80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1">
    <w:name w:val="xl81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2">
    <w:name w:val="xl82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3">
    <w:name w:val="xl83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4">
    <w:name w:val="xl84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808080" w:fill="969696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Century Gothic" w:eastAsia="Times New Roman" w:hAnsi="Century Gothic"/>
      <w:b/>
      <w:bCs/>
      <w:sz w:val="20"/>
      <w:szCs w:val="20"/>
      <w:lang w:val="es-ES" w:eastAsia="es-ES"/>
    </w:rPr>
  </w:style>
  <w:style w:type="paragraph" w:customStyle="1" w:styleId="xl85">
    <w:name w:val="xl85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808080" w:fill="969696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Century Gothic" w:eastAsia="Times New Roman" w:hAnsi="Century Gothic"/>
      <w:b/>
      <w:bCs/>
      <w:sz w:val="20"/>
      <w:szCs w:val="20"/>
      <w:lang w:val="es-ES" w:eastAsia="es-ES"/>
    </w:rPr>
  </w:style>
  <w:style w:type="paragraph" w:customStyle="1" w:styleId="xl86">
    <w:name w:val="xl86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87">
    <w:name w:val="xl87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88">
    <w:name w:val="xl88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BF1DE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89">
    <w:name w:val="xl89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90">
    <w:name w:val="xl90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9933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91">
    <w:name w:val="xl91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92">
    <w:name w:val="xl92"/>
    <w:basedOn w:val="Normal"/>
    <w:uiPriority w:val="99"/>
    <w:rsid w:val="00F95D65"/>
    <w:pP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93">
    <w:name w:val="xl93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b/>
      <w:bCs/>
      <w:sz w:val="20"/>
      <w:szCs w:val="24"/>
      <w:lang w:val="es-ES" w:eastAsia="es-ES"/>
    </w:rPr>
  </w:style>
  <w:style w:type="paragraph" w:customStyle="1" w:styleId="xl94">
    <w:name w:val="xl94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b/>
      <w:bCs/>
      <w:sz w:val="20"/>
      <w:szCs w:val="24"/>
      <w:lang w:val="es-ES" w:eastAsia="es-ES"/>
    </w:rPr>
  </w:style>
  <w:style w:type="paragraph" w:customStyle="1" w:styleId="xl95">
    <w:name w:val="xl95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EBF1DE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96">
    <w:name w:val="xl96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9933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97">
    <w:name w:val="xl97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b/>
      <w:bCs/>
      <w:color w:val="FF0000"/>
      <w:sz w:val="20"/>
      <w:szCs w:val="24"/>
      <w:lang w:val="es-ES" w:eastAsia="es-ES"/>
    </w:rPr>
  </w:style>
  <w:style w:type="paragraph" w:customStyle="1" w:styleId="xl98">
    <w:name w:val="xl98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99">
    <w:name w:val="xl99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00">
    <w:name w:val="xl100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01">
    <w:name w:val="xl101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2">
    <w:name w:val="xl102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3">
    <w:name w:val="xl103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4">
    <w:name w:val="xl104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5">
    <w:name w:val="xl105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9933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6">
    <w:name w:val="xl106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color w:val="000000"/>
      <w:sz w:val="20"/>
      <w:szCs w:val="24"/>
      <w:lang w:val="es-ES" w:eastAsia="es-ES"/>
    </w:rPr>
  </w:style>
  <w:style w:type="paragraph" w:customStyle="1" w:styleId="xl107">
    <w:name w:val="xl107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9933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08">
    <w:name w:val="xl108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09">
    <w:name w:val="xl109"/>
    <w:basedOn w:val="Normal"/>
    <w:uiPriority w:val="99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10">
    <w:name w:val="xl110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C00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sz w:val="20"/>
      <w:szCs w:val="24"/>
      <w:lang w:val="es-ES" w:eastAsia="es-ES"/>
    </w:rPr>
  </w:style>
  <w:style w:type="paragraph" w:customStyle="1" w:styleId="xl111">
    <w:name w:val="xl111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12">
    <w:name w:val="xl112"/>
    <w:basedOn w:val="Normal"/>
    <w:rsid w:val="00F95D65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color w:val="000000"/>
      <w:sz w:val="20"/>
      <w:szCs w:val="24"/>
      <w:lang w:val="es-ES" w:eastAsia="es-ES"/>
    </w:rPr>
  </w:style>
  <w:style w:type="paragraph" w:customStyle="1" w:styleId="xl113">
    <w:name w:val="xl113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CC" w:fill="FFFFFF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14">
    <w:name w:val="xl114"/>
    <w:basedOn w:val="Normal"/>
    <w:rsid w:val="00F95D65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color w:val="000000"/>
      <w:sz w:val="20"/>
      <w:szCs w:val="24"/>
      <w:lang w:val="es-ES" w:eastAsia="es-ES"/>
    </w:rPr>
  </w:style>
  <w:style w:type="paragraph" w:customStyle="1" w:styleId="xl115">
    <w:name w:val="xl115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808080" w:fill="969696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Century Gothic" w:eastAsia="Times New Roman" w:hAnsi="Century Gothic"/>
      <w:sz w:val="20"/>
      <w:szCs w:val="20"/>
      <w:lang w:val="es-ES" w:eastAsia="es-ES"/>
    </w:rPr>
  </w:style>
  <w:style w:type="paragraph" w:customStyle="1" w:styleId="xl116">
    <w:name w:val="xl116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color w:val="DA9694"/>
      <w:sz w:val="20"/>
      <w:szCs w:val="24"/>
      <w:lang w:val="es-ES" w:eastAsia="es-ES"/>
    </w:rPr>
  </w:style>
  <w:style w:type="paragraph" w:customStyle="1" w:styleId="xl117">
    <w:name w:val="xl117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18">
    <w:name w:val="xl118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19">
    <w:name w:val="xl119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20">
    <w:name w:val="xl120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Times New Roman" w:eastAsia="Times New Roman" w:hAnsi="Times New Roman"/>
      <w:sz w:val="20"/>
      <w:szCs w:val="24"/>
      <w:lang w:val="es-ES" w:eastAsia="es-ES"/>
    </w:rPr>
  </w:style>
  <w:style w:type="paragraph" w:customStyle="1" w:styleId="xl121">
    <w:name w:val="xl121"/>
    <w:basedOn w:val="Normal"/>
    <w:rsid w:val="00F95D6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808080" w:fill="969696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  <w:textAlignment w:val="top"/>
    </w:pPr>
    <w:rPr>
      <w:rFonts w:ascii="Century Gothic" w:eastAsia="Times New Roman" w:hAnsi="Century Gothic"/>
      <w:b/>
      <w:bCs/>
      <w:sz w:val="20"/>
      <w:szCs w:val="20"/>
      <w:lang w:val="en-AU" w:eastAsia="en-AU"/>
    </w:rPr>
  </w:style>
  <w:style w:type="paragraph" w:customStyle="1" w:styleId="font6">
    <w:name w:val="font6"/>
    <w:basedOn w:val="Normal"/>
    <w:uiPriority w:val="99"/>
    <w:rsid w:val="00F95D65"/>
    <w:pPr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before="100" w:beforeAutospacing="1" w:after="100" w:afterAutospacing="1" w:line="240" w:lineRule="auto"/>
      <w:jc w:val="left"/>
    </w:pPr>
    <w:rPr>
      <w:rFonts w:eastAsia="Times New Roman" w:cs="Arial"/>
      <w:sz w:val="16"/>
      <w:szCs w:val="16"/>
      <w:lang w:val="es-ES" w:eastAsia="es-ES"/>
    </w:rPr>
  </w:style>
  <w:style w:type="character" w:styleId="nfasisintenso">
    <w:name w:val="Intense Emphasis"/>
    <w:uiPriority w:val="21"/>
    <w:qFormat/>
    <w:rsid w:val="00F95D65"/>
    <w:rPr>
      <w:b/>
      <w:bCs/>
      <w:i/>
      <w:iCs/>
      <w:color w:val="4F81BD"/>
    </w:rPr>
  </w:style>
  <w:style w:type="paragraph" w:customStyle="1" w:styleId="Default1LTGliederung1">
    <w:name w:val="Default 1~LT~Gliederung 1"/>
    <w:uiPriority w:val="99"/>
    <w:rsid w:val="00F95D65"/>
    <w:pPr>
      <w:autoSpaceDE w:val="0"/>
      <w:autoSpaceDN w:val="0"/>
      <w:adjustRightInd w:val="0"/>
      <w:spacing w:after="283"/>
    </w:pPr>
    <w:rPr>
      <w:rFonts w:eastAsia="SimSun" w:cs="Arial"/>
      <w:color w:val="666666"/>
      <w:kern w:val="1"/>
      <w:sz w:val="40"/>
      <w:szCs w:val="40"/>
      <w:lang w:val="en-US" w:eastAsia="ko-KR"/>
    </w:rPr>
  </w:style>
  <w:style w:type="character" w:customStyle="1" w:styleId="CaptionTableChar">
    <w:name w:val="Caption Table Char"/>
    <w:locked/>
    <w:rsid w:val="00F95D65"/>
    <w:rPr>
      <w:rFonts w:ascii="Calibri" w:hAnsi="Calibri"/>
      <w:bCs/>
      <w:sz w:val="22"/>
      <w:szCs w:val="22"/>
      <w:lang w:eastAsia="en-US"/>
    </w:rPr>
  </w:style>
  <w:style w:type="character" w:customStyle="1" w:styleId="Ttulo1Car1">
    <w:name w:val="Título 1 Car1"/>
    <w:aliases w:val="h1 Car1,h1 Char Char Char Char Car1,h1 Char Char Char Car1,h1 Char Char Char Char Char Car1"/>
    <w:rsid w:val="00F95D65"/>
    <w:rPr>
      <w:rFonts w:ascii="Cambria" w:eastAsia="Microsoft Yi Baiti" w:hAnsi="Cambria" w:cs="Times New Roman"/>
      <w:b/>
      <w:bCs/>
      <w:color w:val="365F91"/>
      <w:sz w:val="28"/>
      <w:szCs w:val="28"/>
      <w:lang w:eastAsia="en-US"/>
    </w:rPr>
  </w:style>
  <w:style w:type="character" w:customStyle="1" w:styleId="Ttulo2Car1">
    <w:name w:val="Título 2 Car1"/>
    <w:aliases w:val="h2 Car1"/>
    <w:semiHidden/>
    <w:rsid w:val="00F95D65"/>
    <w:rPr>
      <w:rFonts w:ascii="Cambria" w:eastAsia="Microsoft Yi Baiti" w:hAnsi="Cambria" w:cs="Times New Roman"/>
      <w:b/>
      <w:bCs/>
      <w:color w:val="4F81BD"/>
      <w:sz w:val="26"/>
      <w:szCs w:val="26"/>
      <w:lang w:eastAsia="en-US"/>
    </w:rPr>
  </w:style>
  <w:style w:type="character" w:customStyle="1" w:styleId="Ttulo3Car1">
    <w:name w:val="Título 3 Car1"/>
    <w:aliases w:val="h3 Car1,h3 + (Complex) Arial Car1,Before:  0&quot; Car1,First line:  0&quot; Car1,After:  0.02&quot; Car1"/>
    <w:semiHidden/>
    <w:rsid w:val="00F95D65"/>
    <w:rPr>
      <w:rFonts w:ascii="Cambria" w:eastAsia="Microsoft Yi Baiti" w:hAnsi="Cambria" w:cs="Times New Roman"/>
      <w:b/>
      <w:bCs/>
      <w:color w:val="4F81BD"/>
      <w:szCs w:val="24"/>
      <w:lang w:eastAsia="en-US"/>
    </w:rPr>
  </w:style>
  <w:style w:type="character" w:customStyle="1" w:styleId="Ttulo4Car1">
    <w:name w:val="Título 4 Car1"/>
    <w:aliases w:val="h4 Car1"/>
    <w:semiHidden/>
    <w:rsid w:val="00F95D65"/>
    <w:rPr>
      <w:rFonts w:ascii="Cambria" w:eastAsia="Microsoft Yi Baiti" w:hAnsi="Cambria" w:cs="Times New Roman"/>
      <w:b/>
      <w:bCs/>
      <w:i/>
      <w:iCs/>
      <w:color w:val="4F81BD"/>
      <w:szCs w:val="24"/>
      <w:lang w:eastAsia="en-US"/>
    </w:rPr>
  </w:style>
  <w:style w:type="character" w:customStyle="1" w:styleId="TableCaptionChar">
    <w:name w:val="Table Caption Char"/>
    <w:link w:val="TableCaption"/>
    <w:locked/>
    <w:rsid w:val="00F95D65"/>
    <w:rPr>
      <w:rFonts w:ascii="Calibri" w:hAnsi="Calibri"/>
      <w:b/>
      <w:bCs/>
      <w:sz w:val="18"/>
      <w:szCs w:val="18"/>
      <w:lang w:val="en-GB" w:eastAsia="en-US"/>
    </w:rPr>
  </w:style>
  <w:style w:type="paragraph" w:customStyle="1" w:styleId="TableCaption">
    <w:name w:val="Table Caption"/>
    <w:basedOn w:val="Descripcin"/>
    <w:link w:val="TableCaptionChar"/>
    <w:autoRedefine/>
    <w:qFormat/>
    <w:rsid w:val="00F95D65"/>
    <w:pPr>
      <w:keepNext/>
      <w:keepLines w:val="0"/>
      <w:tabs>
        <w:tab w:val="clear" w:pos="851"/>
        <w:tab w:val="clear" w:pos="1701"/>
        <w:tab w:val="clear" w:pos="2552"/>
        <w:tab w:val="clear" w:pos="7088"/>
        <w:tab w:val="clear" w:pos="9356"/>
      </w:tabs>
      <w:suppressAutoHyphens w:val="0"/>
      <w:spacing w:after="0" w:line="240" w:lineRule="auto"/>
      <w:jc w:val="right"/>
    </w:pPr>
    <w:rPr>
      <w:rFonts w:ascii="Calibri" w:hAnsi="Calibri"/>
      <w:b/>
      <w:i w:val="0"/>
      <w:sz w:val="18"/>
    </w:rPr>
  </w:style>
  <w:style w:type="character" w:customStyle="1" w:styleId="WW8Num8z2">
    <w:name w:val="WW8Num8z2"/>
    <w:rsid w:val="00F95D65"/>
    <w:rPr>
      <w:rFonts w:ascii="Wingdings" w:hAnsi="Wingdings" w:hint="default"/>
    </w:rPr>
  </w:style>
  <w:style w:type="character" w:customStyle="1" w:styleId="FootnoteCharacters">
    <w:name w:val="Footnote Characters"/>
    <w:rsid w:val="00F95D65"/>
    <w:rPr>
      <w:vertAlign w:val="superscript"/>
    </w:rPr>
  </w:style>
  <w:style w:type="character" w:customStyle="1" w:styleId="sectiontitle">
    <w:name w:val="sectiontitle"/>
    <w:rsid w:val="00F95D65"/>
  </w:style>
  <w:style w:type="numbering" w:customStyle="1" w:styleId="MultiVinyetaTT">
    <w:name w:val="Multi Vinyeta TT"/>
    <w:rsid w:val="00F021E3"/>
    <w:pPr>
      <w:numPr>
        <w:numId w:val="32"/>
      </w:numPr>
    </w:pPr>
  </w:style>
  <w:style w:type="paragraph" w:customStyle="1" w:styleId="Heading1">
    <w:name w:val="Heading1"/>
    <w:unhideWhenUsed/>
    <w:qFormat/>
    <w:pPr>
      <w:outlineLvl w:val="0"/>
    </w:pPr>
  </w:style>
  <w:style w:type="paragraph" w:customStyle="1" w:styleId="Heading2">
    <w:name w:val="Heading2"/>
    <w:uiPriority w:val="1"/>
    <w:unhideWhenUsed/>
    <w:qFormat/>
    <w:pPr>
      <w:outlineLvl w:val="1"/>
    </w:pPr>
  </w:style>
  <w:style w:type="paragraph" w:customStyle="1" w:styleId="Heading3">
    <w:name w:val="Heading3"/>
    <w:uiPriority w:val="2"/>
    <w:unhideWhenUsed/>
    <w:qFormat/>
    <w:pPr>
      <w:outlineLvl w:val="2"/>
    </w:pPr>
  </w:style>
  <w:style w:type="paragraph" w:customStyle="1" w:styleId="Heading4">
    <w:name w:val="Heading4"/>
    <w:uiPriority w:val="3"/>
    <w:unhideWhenUsed/>
    <w:qFormat/>
    <w:pPr>
      <w:outlineLvl w:val="3"/>
    </w:pPr>
  </w:style>
  <w:style w:type="paragraph" w:customStyle="1" w:styleId="Heading5">
    <w:name w:val="Heading5"/>
    <w:uiPriority w:val="4"/>
    <w:unhideWhenUsed/>
    <w:qFormat/>
    <w:pPr>
      <w:outlineLvl w:val="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9341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4949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9974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0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9096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8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0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113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8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2671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2130471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743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30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iso-8859-1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_PROYECTOS%20CLUSTER\000%20-%20PERTH\001%20-%20ACTEWAGL\5000%20-%20GO\4000%20-%20Deliverabl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904EA38CA03947948FE2B946646178" ma:contentTypeVersion="1" ma:contentTypeDescription="Create a new document." ma:contentTypeScope="" ma:versionID="971c76548a7ee8d9c01a8ac3dcacd37b">
  <xsd:schema xmlns:xsd="http://www.w3.org/2001/XMLSchema" xmlns:xs="http://www.w3.org/2001/XMLSchema" xmlns:p="http://schemas.microsoft.com/office/2006/metadata/properties" xmlns:ns2="8d344adb-6378-4d9b-b472-12afa7254c90" targetNamespace="http://schemas.microsoft.com/office/2006/metadata/properties" ma:root="true" ma:fieldsID="a1b01120ea9422b4a945165e1d4d5705" ns2:_="">
    <xsd:import namespace="8d344adb-6378-4d9b-b472-12afa7254c90"/>
    <xsd:element name="properties">
      <xsd:complexType>
        <xsd:sequence>
          <xsd:element name="documentManagement">
            <xsd:complexType>
              <xsd:all>
                <xsd:element ref="ns2:Target_x0020_Audienc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344adb-6378-4d9b-b472-12afa7254c90" elementFormDefault="qualified">
    <xsd:import namespace="http://schemas.microsoft.com/office/2006/documentManagement/types"/>
    <xsd:import namespace="http://schemas.microsoft.com/office/infopath/2007/PartnerControls"/>
    <xsd:element name="Target_x0020_Audiences" ma:index="8" nillable="true" ma:displayName="Target Audiences" ma:internalName="Target_x0020_Audience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rget_x0020_Audiences xmlns="8d344adb-6378-4d9b-b472-12afa7254c9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335C1B-8FA6-44AF-A0A1-2DD9B0DFC6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344adb-6378-4d9b-b472-12afa7254c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B92A65-9BAE-4B80-83AC-DA81B0E30EF9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1F023314-6CF9-47AF-BE12-94E8F6405C45}">
  <ds:schemaRefs>
    <ds:schemaRef ds:uri="http://schemas.microsoft.com/office/2006/metadata/properties"/>
    <ds:schemaRef ds:uri="http://schemas.microsoft.com/office/infopath/2007/PartnerControls"/>
    <ds:schemaRef ds:uri="8d344adb-6378-4d9b-b472-12afa7254c90"/>
  </ds:schemaRefs>
</ds:datastoreItem>
</file>

<file path=customXml/itemProps4.xml><?xml version="1.0" encoding="utf-8"?>
<ds:datastoreItem xmlns:ds="http://schemas.openxmlformats.org/officeDocument/2006/customXml" ds:itemID="{DF6048E7-9EF6-4679-9D76-3434E838882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EC9C156-0B4E-463B-8D58-D25EA1FF4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1305</TotalTime>
  <Pages>51</Pages>
  <Words>5561</Words>
  <Characters>30587</Characters>
  <Application>Microsoft Office Word</Application>
  <DocSecurity>0</DocSecurity>
  <Lines>254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AppwebFAP</vt:lpstr>
      <vt:lpstr>AppwebFAP</vt:lpstr>
    </vt:vector>
  </TitlesOfParts>
  <Company>FreeWill Technologies</Company>
  <LinksUpToDate>false</LinksUpToDate>
  <CharactersWithSpaces>36076</CharactersWithSpaces>
  <SharedDoc>false</SharedDoc>
  <HLinks>
    <vt:vector size="672" baseType="variant">
      <vt:variant>
        <vt:i4>1769533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_Toc349319621</vt:lpwstr>
      </vt:variant>
      <vt:variant>
        <vt:i4>1769533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_Toc349319620</vt:lpwstr>
      </vt:variant>
      <vt:variant>
        <vt:i4>1572925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_Toc349319619</vt:lpwstr>
      </vt:variant>
      <vt:variant>
        <vt:i4>1572925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_Toc349319618</vt:lpwstr>
      </vt:variant>
      <vt:variant>
        <vt:i4>1572925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_Toc349319617</vt:lpwstr>
      </vt:variant>
      <vt:variant>
        <vt:i4>1572925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_Toc349319616</vt:lpwstr>
      </vt:variant>
      <vt:variant>
        <vt:i4>1572925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_Toc349319615</vt:lpwstr>
      </vt:variant>
      <vt:variant>
        <vt:i4>1572925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_Toc349319614</vt:lpwstr>
      </vt:variant>
      <vt:variant>
        <vt:i4>1572925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_Toc349319613</vt:lpwstr>
      </vt:variant>
      <vt:variant>
        <vt:i4>1572925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_Toc349319612</vt:lpwstr>
      </vt:variant>
      <vt:variant>
        <vt:i4>1572925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_Toc349319611</vt:lpwstr>
      </vt:variant>
      <vt:variant>
        <vt:i4>1572925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_Toc349319610</vt:lpwstr>
      </vt:variant>
      <vt:variant>
        <vt:i4>1638461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_Toc349319609</vt:lpwstr>
      </vt:variant>
      <vt:variant>
        <vt:i4>1638461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_Toc349319608</vt:lpwstr>
      </vt:variant>
      <vt:variant>
        <vt:i4>1638461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_Toc349319607</vt:lpwstr>
      </vt:variant>
      <vt:variant>
        <vt:i4>1638461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_Toc349319606</vt:lpwstr>
      </vt:variant>
      <vt:variant>
        <vt:i4>1638461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_Toc349319605</vt:lpwstr>
      </vt:variant>
      <vt:variant>
        <vt:i4>1638461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_Toc349319604</vt:lpwstr>
      </vt:variant>
      <vt:variant>
        <vt:i4>1638461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_Toc349319603</vt:lpwstr>
      </vt:variant>
      <vt:variant>
        <vt:i4>1638461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_Toc349319602</vt:lpwstr>
      </vt:variant>
      <vt:variant>
        <vt:i4>1638461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_Toc349319601</vt:lpwstr>
      </vt:variant>
      <vt:variant>
        <vt:i4>1638461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_Toc349319600</vt:lpwstr>
      </vt:variant>
      <vt:variant>
        <vt:i4>1048638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_Toc349319599</vt:lpwstr>
      </vt:variant>
      <vt:variant>
        <vt:i4>1048638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_Toc349319598</vt:lpwstr>
      </vt:variant>
      <vt:variant>
        <vt:i4>1048638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_Toc349319597</vt:lpwstr>
      </vt:variant>
      <vt:variant>
        <vt:i4>1048638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_Toc349319596</vt:lpwstr>
      </vt:variant>
      <vt:variant>
        <vt:i4>1048638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_Toc349319595</vt:lpwstr>
      </vt:variant>
      <vt:variant>
        <vt:i4>1048638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_Toc349319594</vt:lpwstr>
      </vt:variant>
      <vt:variant>
        <vt:i4>1048638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_Toc349319593</vt:lpwstr>
      </vt:variant>
      <vt:variant>
        <vt:i4>1048638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_Toc349319592</vt:lpwstr>
      </vt:variant>
      <vt:variant>
        <vt:i4>1048638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_Toc349319591</vt:lpwstr>
      </vt:variant>
      <vt:variant>
        <vt:i4>1048638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_Toc349319590</vt:lpwstr>
      </vt:variant>
      <vt:variant>
        <vt:i4>1114174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_Toc349319589</vt:lpwstr>
      </vt:variant>
      <vt:variant>
        <vt:i4>1114174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_Toc349319588</vt:lpwstr>
      </vt:variant>
      <vt:variant>
        <vt:i4>1114174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_Toc349319587</vt:lpwstr>
      </vt:variant>
      <vt:variant>
        <vt:i4>1114174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_Toc349319586</vt:lpwstr>
      </vt:variant>
      <vt:variant>
        <vt:i4>1114174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_Toc349319585</vt:lpwstr>
      </vt:variant>
      <vt:variant>
        <vt:i4>1114174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_Toc349319584</vt:lpwstr>
      </vt:variant>
      <vt:variant>
        <vt:i4>1114174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_Toc349319583</vt:lpwstr>
      </vt:variant>
      <vt:variant>
        <vt:i4>1114174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_Toc349319582</vt:lpwstr>
      </vt:variant>
      <vt:variant>
        <vt:i4>1114174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_Toc349319581</vt:lpwstr>
      </vt:variant>
      <vt:variant>
        <vt:i4>1114174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_Toc349319580</vt:lpwstr>
      </vt:variant>
      <vt:variant>
        <vt:i4>1966142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_Toc349319579</vt:lpwstr>
      </vt:variant>
      <vt:variant>
        <vt:i4>1966142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_Toc349319578</vt:lpwstr>
      </vt:variant>
      <vt:variant>
        <vt:i4>1966142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_Toc349319577</vt:lpwstr>
      </vt:variant>
      <vt:variant>
        <vt:i4>1966142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_Toc349319576</vt:lpwstr>
      </vt:variant>
      <vt:variant>
        <vt:i4>1966142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_Toc349319575</vt:lpwstr>
      </vt:variant>
      <vt:variant>
        <vt:i4>1966142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_Toc349319574</vt:lpwstr>
      </vt:variant>
      <vt:variant>
        <vt:i4>1966142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_Toc349319573</vt:lpwstr>
      </vt:variant>
      <vt:variant>
        <vt:i4>1966142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_Toc349319572</vt:lpwstr>
      </vt:variant>
      <vt:variant>
        <vt:i4>1966142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_Toc349319571</vt:lpwstr>
      </vt:variant>
      <vt:variant>
        <vt:i4>1966142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_Toc349319570</vt:lpwstr>
      </vt:variant>
      <vt:variant>
        <vt:i4>2031678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_Toc349319569</vt:lpwstr>
      </vt:variant>
      <vt:variant>
        <vt:i4>2031678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_Toc349319568</vt:lpwstr>
      </vt:variant>
      <vt:variant>
        <vt:i4>2031678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_Toc349319567</vt:lpwstr>
      </vt:variant>
      <vt:variant>
        <vt:i4>2031678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_Toc349319566</vt:lpwstr>
      </vt:variant>
      <vt:variant>
        <vt:i4>2031678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_Toc349319565</vt:lpwstr>
      </vt:variant>
      <vt:variant>
        <vt:i4>2031678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_Toc349319564</vt:lpwstr>
      </vt:variant>
      <vt:variant>
        <vt:i4>2031678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_Toc349319563</vt:lpwstr>
      </vt:variant>
      <vt:variant>
        <vt:i4>2031678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_Toc349319562</vt:lpwstr>
      </vt:variant>
      <vt:variant>
        <vt:i4>2031678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_Toc349319561</vt:lpwstr>
      </vt:variant>
      <vt:variant>
        <vt:i4>2031678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_Toc349319560</vt:lpwstr>
      </vt:variant>
      <vt:variant>
        <vt:i4>1835070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_Toc349319559</vt:lpwstr>
      </vt:variant>
      <vt:variant>
        <vt:i4>1835070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_Toc349319558</vt:lpwstr>
      </vt:variant>
      <vt:variant>
        <vt:i4>1835070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_Toc349319557</vt:lpwstr>
      </vt:variant>
      <vt:variant>
        <vt:i4>1835070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_Toc349319556</vt:lpwstr>
      </vt:variant>
      <vt:variant>
        <vt:i4>1835070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_Toc349319555</vt:lpwstr>
      </vt:variant>
      <vt:variant>
        <vt:i4>1835070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_Toc349319554</vt:lpwstr>
      </vt:variant>
      <vt:variant>
        <vt:i4>1835070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_Toc349319553</vt:lpwstr>
      </vt:variant>
      <vt:variant>
        <vt:i4>1835070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_Toc349319552</vt:lpwstr>
      </vt:variant>
      <vt:variant>
        <vt:i4>1835070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_Toc349319551</vt:lpwstr>
      </vt:variant>
      <vt:variant>
        <vt:i4>1835070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_Toc349319550</vt:lpwstr>
      </vt:variant>
      <vt:variant>
        <vt:i4>1900606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_Toc349319549</vt:lpwstr>
      </vt:variant>
      <vt:variant>
        <vt:i4>1900606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_Toc349319548</vt:lpwstr>
      </vt:variant>
      <vt:variant>
        <vt:i4>1900606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_Toc349319547</vt:lpwstr>
      </vt:variant>
      <vt:variant>
        <vt:i4>1638459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_Toc349320392</vt:lpwstr>
      </vt:variant>
      <vt:variant>
        <vt:i4>1638459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_Toc349320391</vt:lpwstr>
      </vt:variant>
      <vt:variant>
        <vt:i4>1638459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_Toc349320390</vt:lpwstr>
      </vt:variant>
      <vt:variant>
        <vt:i4>1572923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_Toc349320389</vt:lpwstr>
      </vt:variant>
      <vt:variant>
        <vt:i4>1572923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_Toc349320388</vt:lpwstr>
      </vt:variant>
      <vt:variant>
        <vt:i4>1572923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_Toc349320387</vt:lpwstr>
      </vt:variant>
      <vt:variant>
        <vt:i4>1572923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_Toc349320386</vt:lpwstr>
      </vt:variant>
      <vt:variant>
        <vt:i4>1572923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_Toc349320385</vt:lpwstr>
      </vt:variant>
      <vt:variant>
        <vt:i4>1572923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_Toc349320384</vt:lpwstr>
      </vt:variant>
      <vt:variant>
        <vt:i4>1572923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_Toc349320383</vt:lpwstr>
      </vt:variant>
      <vt:variant>
        <vt:i4>1572923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_Toc349320382</vt:lpwstr>
      </vt:variant>
      <vt:variant>
        <vt:i4>1572923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_Toc349320381</vt:lpwstr>
      </vt:variant>
      <vt:variant>
        <vt:i4>1572923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_Toc349320380</vt:lpwstr>
      </vt:variant>
      <vt:variant>
        <vt:i4>1507387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_Toc349320379</vt:lpwstr>
      </vt:variant>
      <vt:variant>
        <vt:i4>1507387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_Toc349320378</vt:lpwstr>
      </vt:variant>
      <vt:variant>
        <vt:i4>1507387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_Toc349320377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_Toc349320376</vt:lpwstr>
      </vt:variant>
      <vt:variant>
        <vt:i4>1507387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_Toc349320375</vt:lpwstr>
      </vt:variant>
      <vt:variant>
        <vt:i4>1507387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_Toc349320374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_Toc349320373</vt:lpwstr>
      </vt:variant>
      <vt:variant>
        <vt:i4>1507387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_Toc349320372</vt:lpwstr>
      </vt:variant>
      <vt:variant>
        <vt:i4>1507387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_Toc349320371</vt:lpwstr>
      </vt:variant>
      <vt:variant>
        <vt:i4>1507387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_Toc349320370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_Toc349320369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_Toc349320368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_Toc349320367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_Toc349320366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_Toc349320365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_Toc349320364</vt:lpwstr>
      </vt:variant>
      <vt:variant>
        <vt:i4>1441851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_Toc349320363</vt:lpwstr>
      </vt:variant>
      <vt:variant>
        <vt:i4>1441851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_Toc349320362</vt:lpwstr>
      </vt:variant>
      <vt:variant>
        <vt:i4>1441851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_Toc349320361</vt:lpwstr>
      </vt:variant>
      <vt:variant>
        <vt:i4>1441851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_Toc349320360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_Toc349320359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_Toc349320358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_Toc349320357</vt:lpwstr>
      </vt:variant>
      <vt:variant>
        <vt:i4>1376315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_Toc349320356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AppwebFAP</dc:title>
  <dc:subject>Manual del Usuario</dc:subject>
  <dc:creator>BV</dc:creator>
  <cp:lastModifiedBy>u1308</cp:lastModifiedBy>
  <cp:revision>750</cp:revision>
  <cp:lastPrinted>2018-07-06T09:35:00Z</cp:lastPrinted>
  <dcterms:created xsi:type="dcterms:W3CDTF">2015-11-05T08:28:00Z</dcterms:created>
  <dcterms:modified xsi:type="dcterms:W3CDTF">2019-04-12T10:37:00Z</dcterms:modified>
  <cp:category>FreeWill Technologies</cp:category>
</cp:coreProperties>
</file>